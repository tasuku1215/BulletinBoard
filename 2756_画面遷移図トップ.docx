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62" w:rsidRDefault="005B1862" w:rsidP="002E05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2252980</wp:posOffset>
            </wp:positionH>
            <wp:positionV relativeFrom="margin">
              <wp:posOffset>-2071370</wp:posOffset>
            </wp:positionV>
            <wp:extent cx="5021580" cy="9537700"/>
            <wp:effectExtent l="8890" t="0" r="0" b="0"/>
            <wp:wrapSquare wrapText="bothSides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 Diagram-Page-1↑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21580" cy="953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862" w:rsidRDefault="005B1862">
      <w:pPr>
        <w:widowControl/>
        <w:jc w:val="left"/>
      </w:pPr>
      <w:r>
        <w:br w:type="page"/>
      </w:r>
    </w:p>
    <w:p w:rsidR="006536E8" w:rsidRDefault="005B1862" w:rsidP="002E054E">
      <w:r>
        <w:rPr>
          <w:noProof/>
        </w:rPr>
        <w:lastRenderedPageBreak/>
        <w:drawing>
          <wp:inline distT="0" distB="0" distL="0" distR="0">
            <wp:extent cx="5392187" cy="9439275"/>
            <wp:effectExtent l="0" t="4445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 Diagram-Page-1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97648" cy="94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E8" w:rsidSect="007B68A8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C41" w:rsidRDefault="00C81C41" w:rsidP="00273989">
      <w:pPr>
        <w:pStyle w:val="a3"/>
      </w:pPr>
      <w:r>
        <w:separator/>
      </w:r>
    </w:p>
  </w:endnote>
  <w:endnote w:type="continuationSeparator" w:id="0">
    <w:p w:rsidR="00C81C41" w:rsidRDefault="00C81C4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79" w:rsidRDefault="005E3731" w:rsidP="003F2B85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26B79" w:rsidRDefault="00A26B79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26B79" w:rsidRDefault="00A26B79" w:rsidP="00AF4CC2"/>
                </w:txbxContent>
              </v:textbox>
            </v:shape>
          </w:pict>
        </mc:Fallback>
      </mc:AlternateContent>
    </w:r>
    <w:r w:rsidR="003F2B85">
      <w:rPr>
        <w:rFonts w:hint="eastAsia"/>
      </w:rPr>
      <w:t xml:space="preserve">株式会社　</w:t>
    </w:r>
    <w:r w:rsidR="003F2B85">
      <w:rPr>
        <w:rFonts w:hint="eastAsia"/>
      </w:rPr>
      <w:t xml:space="preserve">YOU_NEXT </w:t>
    </w:r>
    <w:r w:rsidR="003F2B85">
      <w:rPr>
        <w:rFonts w:hint="eastAsia"/>
      </w:rPr>
      <w:t>開発第一課　第一係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C41" w:rsidRDefault="00C81C41" w:rsidP="00273989">
      <w:pPr>
        <w:pStyle w:val="a3"/>
      </w:pPr>
      <w:r>
        <w:separator/>
      </w:r>
    </w:p>
  </w:footnote>
  <w:footnote w:type="continuationSeparator" w:id="0">
    <w:p w:rsidR="00C81C41" w:rsidRDefault="00C81C4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79" w:rsidRDefault="005E373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0" t="0" r="33655" b="2794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B79" w:rsidRPr="00732F70" w:rsidRDefault="00A26B7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画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面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遷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移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730FB8" w:rsidRDefault="00A26B7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AD7689" w:rsidRDefault="003F2B8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動画投稿配信サイト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730FB8" w:rsidRDefault="00A26B7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AD7689" w:rsidRDefault="005100F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画面遷移図</w:t>
                            </w:r>
                            <w:r w:rsidR="00E8615C">
                              <w:rPr>
                                <w:rFonts w:hint="eastAsia"/>
                                <w:sz w:val="24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3F2B8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辻　亮太</w:t>
                                </w:r>
                                <w:r w:rsidR="00A26B7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025F1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4025F1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025F1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025F1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025F1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25</w:t>
                                </w:r>
                                <w:r w:rsidR="004025F1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0B5B01" w:rsidRDefault="00A26B7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025F1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0B5B01" w:rsidRDefault="00A26B7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025F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025F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A26B79" w:rsidRDefault="00A26B7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A26B79" w:rsidRDefault="00A26B7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A26B79" w:rsidRDefault="00A26B7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A26B79" w:rsidRPr="00732F70" w:rsidRDefault="00A26B7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画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面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遷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移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図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A26B79" w:rsidRPr="00730FB8" w:rsidRDefault="00A26B7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A26B79" w:rsidRPr="00AD7689" w:rsidRDefault="003F2B8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動画投稿配信サイト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A26B79" w:rsidRPr="00730FB8" w:rsidRDefault="00A26B7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A26B79" w:rsidRPr="00AD7689" w:rsidRDefault="005100F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画面遷移図</w:t>
                      </w:r>
                      <w:r w:rsidR="00E8615C">
                        <w:rPr>
                          <w:rFonts w:hint="eastAsia"/>
                          <w:sz w:val="24"/>
                        </w:rPr>
                        <w:t>２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A26B79" w:rsidRDefault="003F2B8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辻　亮太</w:t>
                          </w:r>
                          <w:r w:rsidR="00A26B7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A26B79" w:rsidRDefault="00A26B7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025F1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4025F1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025F1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025F1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025F1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25</w:t>
                          </w:r>
                          <w:r w:rsidR="004025F1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A26B79" w:rsidRPr="000B5B01" w:rsidRDefault="00A26B7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025F1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A26B79" w:rsidRPr="000B5B01" w:rsidRDefault="00A26B7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025F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025F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85"/>
    <w:rsid w:val="000B5B01"/>
    <w:rsid w:val="000E03F1"/>
    <w:rsid w:val="001529A6"/>
    <w:rsid w:val="001C379B"/>
    <w:rsid w:val="002002EB"/>
    <w:rsid w:val="00273989"/>
    <w:rsid w:val="002D4A47"/>
    <w:rsid w:val="002E054E"/>
    <w:rsid w:val="00360FA8"/>
    <w:rsid w:val="003F2B85"/>
    <w:rsid w:val="004025F1"/>
    <w:rsid w:val="005100F7"/>
    <w:rsid w:val="00554FA7"/>
    <w:rsid w:val="0056717A"/>
    <w:rsid w:val="005B1862"/>
    <w:rsid w:val="005E3731"/>
    <w:rsid w:val="006536E8"/>
    <w:rsid w:val="00730FB8"/>
    <w:rsid w:val="00732F70"/>
    <w:rsid w:val="00744655"/>
    <w:rsid w:val="00781393"/>
    <w:rsid w:val="007B68A8"/>
    <w:rsid w:val="007F0A12"/>
    <w:rsid w:val="00833821"/>
    <w:rsid w:val="008374BA"/>
    <w:rsid w:val="0098594D"/>
    <w:rsid w:val="00A26B79"/>
    <w:rsid w:val="00AD7689"/>
    <w:rsid w:val="00AF4CC2"/>
    <w:rsid w:val="00B50AD2"/>
    <w:rsid w:val="00BD41FD"/>
    <w:rsid w:val="00C447CF"/>
    <w:rsid w:val="00C81C41"/>
    <w:rsid w:val="00CB438A"/>
    <w:rsid w:val="00D63265"/>
    <w:rsid w:val="00E8615C"/>
    <w:rsid w:val="00EA4E00"/>
    <w:rsid w:val="00F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6D8EE0B-B9A6-4B38-A3BC-FB24DE70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E054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249\Desktop\&#30011;&#38754;&#36983;&#31227;&#22259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画面遷移図.dot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画面遷移図</vt:lpstr>
      <vt:lpstr>画 面 名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ohs70249</dc:creator>
  <cp:keywords/>
  <dc:description/>
  <cp:lastModifiedBy>松坂 一穂</cp:lastModifiedBy>
  <cp:revision>4</cp:revision>
  <cp:lastPrinted>2018-06-25T01:00:00Z</cp:lastPrinted>
  <dcterms:created xsi:type="dcterms:W3CDTF">2018-06-22T09:59:00Z</dcterms:created>
  <dcterms:modified xsi:type="dcterms:W3CDTF">2018-06-25T01:01:00Z</dcterms:modified>
  <cp:category>システム設計ドキュメント</cp:category>
</cp:coreProperties>
</file>