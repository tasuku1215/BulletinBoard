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9836B9" w:rsidRDefault="00372783" w:rsidP="00906393">
      <w:pPr>
        <w:pStyle w:val="ad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810E0" wp14:editId="699C19B8">
                <wp:simplePos x="0" y="0"/>
                <wp:positionH relativeFrom="margin">
                  <wp:align>left</wp:align>
                </wp:positionH>
                <wp:positionV relativeFrom="paragraph">
                  <wp:posOffset>-125796</wp:posOffset>
                </wp:positionV>
                <wp:extent cx="2948152" cy="1545020"/>
                <wp:effectExtent l="0" t="0" r="508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83" w:rsidRPr="002D778C" w:rsidRDefault="00372783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2783" w:rsidRPr="002D778C" w:rsidRDefault="00372783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2783" w:rsidRDefault="00372783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 w:rsidR="002D778C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代表取締役社長　</w:t>
                            </w:r>
                          </w:p>
                          <w:p w:rsidR="00372783" w:rsidRDefault="00372783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10E0" id="正方形/長方形 1" o:spid="_x0000_s1026" style="position:absolute;margin-left:0;margin-top:-9.9pt;width:232.15pt;height:121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" fillcolor="white [3201]" stroked="f" strokeweight="1pt">
                <v:textbox>
                  <w:txbxContent>
                    <w:p w:rsidR="00372783" w:rsidRPr="002D778C" w:rsidRDefault="00372783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2783" w:rsidRPr="002D778C" w:rsidRDefault="00372783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2783" w:rsidRDefault="00372783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 w:rsidR="002D778C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代表取締役社長　</w:t>
                      </w:r>
                    </w:p>
                    <w:p w:rsidR="00372783" w:rsidRDefault="00372783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rPr>
            <w:rFonts w:asciiTheme="minorEastAsia" w:eastAsiaTheme="minorEastAsia" w:hAnsiTheme="minorEastAsia"/>
          </w:rPr>
          <w:alias w:val="バージョン:"/>
          <w:tag w:val="バージョン:"/>
          <w:id w:val="-388120297"/>
          <w:placeholder>
            <w:docPart w:val="509B41DEDEA34CE5A3724E47858E958E"/>
          </w:placeholder>
          <w:temporary/>
          <w:showingPlcHdr/>
          <w15:appearance w15:val="hidden"/>
        </w:sdtPr>
        <w:sdtEndPr/>
        <w:sdtContent>
          <w:r w:rsidR="00906393" w:rsidRPr="009836B9">
            <w:rPr>
              <w:rFonts w:asciiTheme="minorEastAsia" w:eastAsiaTheme="minorEastAsia" w:hAnsiTheme="minorEastAsia"/>
              <w:lang w:val="ja-JP" w:bidi="ja-JP"/>
            </w:rPr>
            <w:t>バージョン</w:t>
          </w:r>
        </w:sdtContent>
      </w:sdt>
      <w:r w:rsidR="00906393" w:rsidRPr="009836B9">
        <w:rPr>
          <w:rFonts w:asciiTheme="minorEastAsia" w:eastAsiaTheme="minorEastAsia" w:hAnsiTheme="minorEastAsia"/>
          <w:lang w:val="ja-JP" w:bidi="ja-JP"/>
        </w:rPr>
        <w:t xml:space="preserve"> </w:t>
      </w:r>
      <w:r w:rsidR="00F170B3" w:rsidRPr="009836B9">
        <w:rPr>
          <w:rFonts w:asciiTheme="minorEastAsia" w:eastAsiaTheme="minorEastAsia" w:hAnsiTheme="minorEastAsia"/>
        </w:rPr>
        <w:t>1</w:t>
      </w:r>
    </w:p>
    <w:sdt>
      <w:sdtPr>
        <w:rPr>
          <w:rFonts w:asciiTheme="minorEastAsia" w:eastAsiaTheme="minorEastAsia" w:hAnsiTheme="minorEastAsia" w:hint="eastAsia"/>
        </w:rPr>
        <w:alias w:val="日付を入力:"/>
        <w:tag w:val="日付を入力:"/>
        <w:id w:val="-2072651219"/>
        <w:placeholder>
          <w:docPart w:val="001C3662C50E4CD985EEAFF538CD8B3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2018/5/17</w:t>
          </w:r>
        </w:p>
      </w:sdtContent>
    </w:sdt>
    <w:p w:rsidR="00906393" w:rsidRPr="009836B9" w:rsidRDefault="00F73D4A" w:rsidP="00906393">
      <w:pPr>
        <w:pStyle w:val="aff5"/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BAD07" wp14:editId="5C79CAFF">
                <wp:simplePos x="0" y="0"/>
                <wp:positionH relativeFrom="column">
                  <wp:posOffset>3736100</wp:posOffset>
                </wp:positionH>
                <wp:positionV relativeFrom="paragraph">
                  <wp:posOffset>2717800</wp:posOffset>
                </wp:positionV>
                <wp:extent cx="771525" cy="657225"/>
                <wp:effectExtent l="0" t="0" r="9525" b="9525"/>
                <wp:wrapNone/>
                <wp:docPr id="4" name="二等辺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8BE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4" o:spid="_x0000_s1026" type="#_x0000_t5" style="position:absolute;left:0;text-align:left;margin-left:294.2pt;margin-top:214pt;width:60.75pt;height:5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5wyw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D7061" wp14:editId="4C7D079D">
                <wp:simplePos x="0" y="0"/>
                <wp:positionH relativeFrom="column">
                  <wp:posOffset>4596305</wp:posOffset>
                </wp:positionH>
                <wp:positionV relativeFrom="paragraph">
                  <wp:posOffset>2727960</wp:posOffset>
                </wp:positionV>
                <wp:extent cx="771525" cy="657225"/>
                <wp:effectExtent l="0" t="0" r="9525" b="9525"/>
                <wp:wrapNone/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B314" id="二等辺三角形 5" o:spid="_x0000_s1026" type="#_x0000_t5" style="position:absolute;left:0;text-align:left;margin-left:361.9pt;margin-top:214.8pt;width:60.75pt;height:51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6jyg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9EBB9" wp14:editId="72F5024D">
                <wp:simplePos x="0" y="0"/>
                <wp:positionH relativeFrom="column">
                  <wp:posOffset>3371850</wp:posOffset>
                </wp:positionH>
                <wp:positionV relativeFrom="paragraph">
                  <wp:posOffset>2270760</wp:posOffset>
                </wp:positionV>
                <wp:extent cx="2343150" cy="1600200"/>
                <wp:effectExtent l="57150" t="57150" r="361950" b="3429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0B3" w:rsidRDefault="00F170B3" w:rsidP="00F17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EBB9" id="正方形/長方形 3" o:spid="_x0000_s1027" style="position:absolute;left:0;text-align:left;margin-left:265.5pt;margin-top:178.8pt;width:184.5pt;height:12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" fillcolor="#b3186d [2404]" stroked="f" strokeweight="1pt">
                <v:shadow on="t" color="black" opacity="19660f" offset="4.49014mm,4.49014mm"/>
                <v:textbox>
                  <w:txbxContent>
                    <w:p w:rsidR="00F170B3" w:rsidRDefault="00F170B3" w:rsidP="00F170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Theme="minorEastAsia" w:eastAsiaTheme="minorEastAsia" w:hAnsiTheme="minorEastAsia" w:hint="eastAsia"/>
        </w:rPr>
        <w:alias w:val="タイトルを入力:"/>
        <w:tag w:val="タイトルを入力:"/>
        <w:id w:val="1212537942"/>
        <w:placeholder>
          <w:docPart w:val="7CFF0E7E3F4A429BBA8F35A552A2F2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b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株式会社</w:t>
          </w:r>
          <w:proofErr w:type="spellStart"/>
          <w:r w:rsidRPr="009836B9">
            <w:rPr>
              <w:rFonts w:asciiTheme="minorEastAsia" w:eastAsiaTheme="minorEastAsia" w:hAnsiTheme="minorEastAsia" w:hint="eastAsia"/>
            </w:rPr>
            <w:t>You_next</w:t>
          </w:r>
          <w:proofErr w:type="spellEnd"/>
        </w:p>
      </w:sdtContent>
    </w:sdt>
    <w:sdt>
      <w:sdtPr>
        <w:rPr>
          <w:rFonts w:asciiTheme="minorEastAsia" w:eastAsiaTheme="minorEastAsia" w:hAnsiTheme="minorEastAsia" w:hint="eastAsia"/>
        </w:rPr>
        <w:alias w:val="サブタイトルを入力:"/>
        <w:tag w:val="サブタイトルを入力:"/>
        <w:id w:val="-450009744"/>
        <w:placeholder>
          <w:docPart w:val="B6BB7D6CA081429B9D0FB9690BAD2E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9836B9" w:rsidRDefault="009836B9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システム名称：</w:t>
          </w:r>
          <w:proofErr w:type="spellStart"/>
          <w:r w:rsidRPr="009836B9">
            <w:rPr>
              <w:rFonts w:asciiTheme="minorEastAsia" w:eastAsiaTheme="minorEastAsia" w:hAnsiTheme="minorEastAsia" w:hint="eastAsia"/>
            </w:rPr>
            <w:t>You_next</w:t>
          </w:r>
          <w:proofErr w:type="spellEnd"/>
          <w:r w:rsidRPr="009836B9">
            <w:rPr>
              <w:rFonts w:asciiTheme="minorEastAsia" w:eastAsiaTheme="minorEastAsia" w:hAnsiTheme="minorEastAsia" w:hint="eastAsia"/>
            </w:rPr>
            <w:t>動画投稿サイト</w:t>
          </w:r>
        </w:p>
      </w:sdtContent>
    </w:sdt>
    <w:p w:rsidR="002D778C" w:rsidRPr="009836B9" w:rsidRDefault="00273C40" w:rsidP="002D778C">
      <w:pPr>
        <w:pStyle w:val="aff6"/>
        <w:spacing w:before="0" w:line="0" w:lineRule="atLeast"/>
        <w:rPr>
          <w:rFonts w:asciiTheme="minorEastAsia" w:hAnsiTheme="minorEastAsia"/>
          <w:color w:val="952498" w:themeColor="accent2" w:themeShade="BF"/>
        </w:rPr>
      </w:pPr>
      <w:sdt>
        <w:sdtPr>
          <w:rPr>
            <w:rFonts w:asciiTheme="minorEastAsia" w:hAnsiTheme="minorEastAsia" w:hint="eastAsia"/>
            <w:color w:val="952498" w:themeColor="accent2" w:themeShade="BF"/>
          </w:rPr>
          <w:alias w:val="会社住所を入力:"/>
          <w:tag w:val="会社住所を入力:"/>
          <w:id w:val="-1515219664"/>
          <w:placeholder>
            <w:docPart w:val="CB1E0750B76F4278BB52DC3E02FBDCC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t>〒530-0001</w:t>
          </w:r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br/>
          </w:r>
        </w:sdtContent>
      </w:sdt>
      <w:r w:rsidR="00D566FA" w:rsidRPr="009836B9">
        <w:rPr>
          <w:rFonts w:asciiTheme="minorEastAsia" w:hAnsiTheme="minorEastAsia" w:hint="eastAsia"/>
          <w:color w:val="952498" w:themeColor="accent2" w:themeShade="BF"/>
        </w:rPr>
        <w:t>大阪府北区梅田3-3-1　23階</w:t>
      </w:r>
    </w:p>
    <w:p w:rsidR="002D778C" w:rsidRPr="009836B9" w:rsidRDefault="00273C40" w:rsidP="002D778C">
      <w:pPr>
        <w:pStyle w:val="aff6"/>
        <w:wordWrap w:val="0"/>
        <w:spacing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alias w:val="提供:"/>
          <w:tag w:val="提供:"/>
          <w:id w:val="345457498"/>
          <w:placeholder>
            <w:docPart w:val="7395052DFC3D4D68AB2DABC0D7459C4B"/>
          </w:placeholder>
          <w:temporary/>
          <w:showingPlcHdr/>
          <w15:appearance w15:val="hidden"/>
        </w:sdtPr>
        <w:sdtEndPr/>
        <w:sdtContent>
          <w:r w:rsidR="002D778C" w:rsidRPr="009836B9">
            <w:rPr>
              <w:rFonts w:asciiTheme="minorEastAsia" w:hAnsiTheme="minorEastAsia"/>
              <w:lang w:val="ja-JP" w:bidi="ja-JP"/>
            </w:rPr>
            <w:t>提供</w:t>
          </w:r>
        </w:sdtContent>
      </w:sdt>
      <w:r w:rsidR="002D778C" w:rsidRPr="009836B9">
        <w:rPr>
          <w:rFonts w:asciiTheme="minorEastAsia" w:hAnsiTheme="minorEastAsia"/>
          <w:lang w:bidi="ja-JP"/>
        </w:rPr>
        <w:t>:</w:t>
      </w:r>
      <w:r w:rsidR="002D778C" w:rsidRPr="009836B9">
        <w:rPr>
          <w:rFonts w:asciiTheme="minorEastAsia" w:hAnsiTheme="minorEastAsia" w:hint="eastAsia"/>
          <w:lang w:bidi="ja-JP"/>
        </w:rPr>
        <w:t xml:space="preserve">　　</w:t>
      </w:r>
      <w:sdt>
        <w:sdtPr>
          <w:rPr>
            <w:rFonts w:asciiTheme="minorEastAsia" w:hAnsiTheme="minorEastAsia" w:hint="eastAsia"/>
          </w:rPr>
          <w:alias w:val="名前を入力:"/>
          <w:tag w:val="名前を入力:"/>
          <w:id w:val="309291052"/>
          <w:placeholder>
            <w:docPart w:val="067C7FAEC7A14A54A2331EACCEB2805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小川　　紗世</w:t>
          </w:r>
        </w:sdtContent>
      </w:sdt>
    </w:p>
    <w:p w:rsidR="000612E2" w:rsidRPr="009836B9" w:rsidRDefault="00273C40" w:rsidP="00237621">
      <w:pPr>
        <w:pStyle w:val="aff6"/>
        <w:spacing w:before="0"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 w:hint="eastAsia"/>
          </w:rPr>
          <w:alias w:val="会社名を入力:"/>
          <w:tag w:val="会社名を入力:"/>
          <w:id w:val="733736139"/>
          <w:placeholder>
            <w:docPart w:val="F9F430BC61B9496287A49916B606CB6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株式会社You_next</w:t>
          </w:r>
        </w:sdtContent>
      </w:sdt>
    </w:p>
    <w:p w:rsidR="002D778C" w:rsidRPr="009836B9" w:rsidRDefault="00D2761E" w:rsidP="00D566FA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B65C5" wp14:editId="20FBF163">
                <wp:simplePos x="0" y="0"/>
                <wp:positionH relativeFrom="margin">
                  <wp:posOffset>63062</wp:posOffset>
                </wp:positionH>
                <wp:positionV relativeFrom="paragraph">
                  <wp:posOffset>-113600</wp:posOffset>
                </wp:positionV>
                <wp:extent cx="2948152" cy="1545020"/>
                <wp:effectExtent l="0" t="0" r="0" b="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61E" w:rsidRPr="002D778C" w:rsidRDefault="00D2761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D2761E" w:rsidRPr="002D778C" w:rsidRDefault="00D2761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D2761E" w:rsidRDefault="00D2761E" w:rsidP="00D2761E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D2761E" w:rsidRDefault="00D2761E" w:rsidP="00D2761E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B65C5" id="正方形/長方形 25" o:spid="_x0000_s1028" style="position:absolute;margin-left:4.95pt;margin-top:-8.95pt;width:232.15pt;height:121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ElwIAAFQFAAAOAAAAZHJzL2Uyb0RvYy54bWysVM1u2zAMvg/YOwi6r46DpGuDOkXQosOA&#10;oi2WDj0rstQYk0RNUmJn77E9QHfeedhhj7MCe4tRsuP+LKdhF5sS+ZE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" filled="f" stroked="f" strokeweight="1pt">
                <v:textbox>
                  <w:txbxContent>
                    <w:p w:rsidR="00D2761E" w:rsidRPr="002D778C" w:rsidRDefault="00D2761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D2761E" w:rsidRPr="002D778C" w:rsidRDefault="00D2761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D2761E" w:rsidRDefault="00D2761E" w:rsidP="00D2761E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D2761E" w:rsidRDefault="00D2761E" w:rsidP="00D2761E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A6831" w:rsidRPr="009836B9" w:rsidRDefault="002F785E" w:rsidP="00D566F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column"/>
      </w:r>
      <w:r w:rsidR="00237621" w:rsidRPr="009836B9"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17D6A" wp14:editId="44C4FBD6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4933950" cy="6953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831" w:rsidRPr="002A6831" w:rsidRDefault="002A6831" w:rsidP="002A683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2A6831">
                              <w:rPr>
                                <w:rFonts w:hint="eastAsia"/>
                                <w:sz w:val="56"/>
                              </w:rPr>
                              <w:t>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7BD2E" id="正方形/長方形 6" o:spid="_x0000_s1029" style="position:absolute;margin-left:0;margin-top:.15pt;width:388.5pt;height:54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" fillcolor="#e32d91 [3204]" strokecolor="#771048 [1604]" strokeweight="1pt">
                <v:textbox>
                  <w:txbxContent>
                    <w:p w:rsidR="002A6831" w:rsidRPr="002A6831" w:rsidRDefault="002A6831" w:rsidP="002A6831">
                      <w:pPr>
                        <w:jc w:val="center"/>
                        <w:rPr>
                          <w:sz w:val="56"/>
                        </w:rPr>
                      </w:pPr>
                      <w:r w:rsidRPr="002A6831">
                        <w:rPr>
                          <w:rFonts w:hint="eastAsia"/>
                          <w:sz w:val="56"/>
                        </w:rPr>
                        <w:t>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37615B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プロジェクトメンバー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6831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役職名称</w:t>
            </w:r>
          </w:p>
        </w:tc>
        <w:tc>
          <w:tcPr>
            <w:tcW w:w="2256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所属部署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氏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細見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祐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代表取締役副社長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辻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亮太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小川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松阪</w:t>
            </w:r>
          </w:p>
        </w:tc>
        <w:tc>
          <w:tcPr>
            <w:tcW w:w="2257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一穂</w:t>
            </w:r>
          </w:p>
        </w:tc>
      </w:tr>
    </w:tbl>
    <w:p w:rsidR="00F73D4A" w:rsidRPr="009836B9" w:rsidRDefault="00F73D4A" w:rsidP="00D566FA">
      <w:pPr>
        <w:rPr>
          <w:rFonts w:asciiTheme="minorEastAsia" w:hAnsiTheme="minorEastAsia"/>
        </w:rPr>
      </w:pPr>
    </w:p>
    <w:p w:rsidR="0093084E" w:rsidRPr="009836B9" w:rsidRDefault="0093084E" w:rsidP="00F73D4A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書類一覧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34"/>
        <w:gridCol w:w="6170"/>
        <w:gridCol w:w="1512"/>
      </w:tblGrid>
      <w:tr w:rsidR="00372783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F73D4A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617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13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ページ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要件定義書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ｐ２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システム提案書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11461F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ｐ４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  <w:tcBorders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F73D4A" w:rsidRPr="009836B9" w:rsidRDefault="00F73D4A" w:rsidP="00F73D4A">
      <w:pPr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F73D4A" w:rsidRPr="009836B9" w:rsidTr="00B1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F73D4A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F73D4A" w:rsidRPr="009836B9" w:rsidTr="00B1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806B89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9C78" wp14:editId="4478743F">
                <wp:simplePos x="0" y="0"/>
                <wp:positionH relativeFrom="margin">
                  <wp:align>left</wp:align>
                </wp:positionH>
                <wp:positionV relativeFrom="paragraph">
                  <wp:posOffset>-86360</wp:posOffset>
                </wp:positionV>
                <wp:extent cx="2948152" cy="154502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8C" w:rsidRPr="002D778C" w:rsidRDefault="002D778C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2D778C" w:rsidRPr="002D778C" w:rsidRDefault="002D778C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2D778C" w:rsidRDefault="002D778C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2D778C" w:rsidRDefault="002D778C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D9C78" id="正方形/長方形 8" o:spid="_x0000_s1030" style="position:absolute;margin-left:0;margin-top:-6.8pt;width:232.15pt;height:121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nolgIAAFIFAAAOAAAAZHJzL2Uyb0RvYy54bWysVM1u2zAMvg/YOwi6r46DpGuDOkXQosOA&#10;oi2WDj0rstQYk0RNUmJn77E9QHfeedhhj7MCe4tRsuP+LKdhF5sSP5I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" filled="f" stroked="f" strokeweight="1pt">
                <v:textbox>
                  <w:txbxContent>
                    <w:p w:rsidR="002D778C" w:rsidRPr="002D778C" w:rsidRDefault="002D778C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2D778C" w:rsidRPr="002D778C" w:rsidRDefault="002D778C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2D778C" w:rsidRDefault="002D778C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2D778C" w:rsidRDefault="002D778C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237621" w:rsidRPr="009836B9" w:rsidRDefault="002F785E" w:rsidP="00806B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column"/>
      </w:r>
    </w:p>
    <w:p w:rsidR="00237621" w:rsidRPr="009836B9" w:rsidRDefault="00237621" w:rsidP="00806B89">
      <w:pPr>
        <w:rPr>
          <w:rFonts w:asciiTheme="minorEastAsia" w:hAnsiTheme="minorEastAsia"/>
        </w:rPr>
      </w:pPr>
    </w:p>
    <w:p w:rsidR="0037615B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2E47D" wp14:editId="00547BF3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15B" w:rsidRPr="002A6831" w:rsidRDefault="003764EB" w:rsidP="0037615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１．</w:t>
                            </w:r>
                            <w:r w:rsidR="0037615B">
                              <w:rPr>
                                <w:rFonts w:hint="eastAsia"/>
                                <w:sz w:val="56"/>
                              </w:rPr>
                              <w:t>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E47D" id="正方形/長方形 7" o:spid="_x0000_s1031" style="position:absolute;margin-left:31.85pt;margin-top:7.8pt;width:388.5pt;height:54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PfO/UuWAgAAVQ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37615B" w:rsidRPr="002A6831" w:rsidRDefault="003764EB" w:rsidP="0037615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１．</w:t>
                      </w:r>
                      <w:r w:rsidR="0037615B">
                        <w:rPr>
                          <w:rFonts w:hint="eastAsia"/>
                          <w:sz w:val="56"/>
                        </w:rPr>
                        <w:t>要件定義書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37615B" w:rsidRPr="009836B9" w:rsidRDefault="0037615B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15B" w:rsidRPr="009836B9" w:rsidRDefault="0037615B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システム化の目標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システム対象範囲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費用対効果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機能要件</w:t>
      </w:r>
    </w:p>
    <w:p w:rsidR="00372783" w:rsidRPr="009836B9" w:rsidRDefault="00372783" w:rsidP="00237621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情報要件</w:t>
      </w:r>
    </w:p>
    <w:p w:rsidR="00237621" w:rsidRPr="009836B9" w:rsidRDefault="00237621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615B">
      <w:pPr>
        <w:jc w:val="center"/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806B89" w:rsidRPr="009836B9" w:rsidTr="00D0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806B89" w:rsidRPr="009836B9" w:rsidTr="00D0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0612E2" w:rsidRPr="009836B9" w:rsidRDefault="000612E2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b/>
        </w:rPr>
        <w:br w:type="page"/>
      </w:r>
    </w:p>
    <w:tbl>
      <w:tblPr>
        <w:tblStyle w:val="aff4"/>
        <w:tblpPr w:leftFromText="142" w:rightFromText="142" w:vertAnchor="page" w:horzAnchor="margin" w:tblpY="1392"/>
        <w:tblW w:w="899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7625"/>
      </w:tblGrid>
      <w:tr w:rsidR="004B20DD" w:rsidRPr="009836B9" w:rsidTr="004B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lastRenderedPageBreak/>
              <w:t>1-1</w:t>
            </w:r>
          </w:p>
        </w:tc>
        <w:tc>
          <w:tcPr>
            <w:tcW w:w="7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4B20DD" w:rsidRPr="009836B9" w:rsidRDefault="004B20DD" w:rsidP="004B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56"/>
              </w:rPr>
              <w:t>システム化の目標</w:t>
            </w:r>
          </w:p>
        </w:tc>
      </w:tr>
      <w:tr w:rsidR="004B20DD" w:rsidRPr="009836B9" w:rsidTr="00224C5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</w:rPr>
            </w:pPr>
            <w:r w:rsidRPr="009836B9">
              <w:rPr>
                <w:rFonts w:asciiTheme="minorEastAsia" w:hAnsiTheme="minorEastAsia" w:hint="eastAsia"/>
                <w:sz w:val="32"/>
              </w:rPr>
              <w:t>お金を稼げるシステムを作ること</w:t>
            </w:r>
          </w:p>
        </w:tc>
      </w:tr>
      <w:tr w:rsidR="004B20DD" w:rsidRPr="009836B9" w:rsidTr="00DF5F51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2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システム対象範囲</w:t>
            </w:r>
          </w:p>
        </w:tc>
      </w:tr>
      <w:tr w:rsidR="004B20DD" w:rsidRPr="009836B9" w:rsidTr="00224C57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1919B1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対応可能期間：検討中</w:t>
            </w:r>
          </w:p>
        </w:tc>
      </w:tr>
      <w:tr w:rsidR="004B20DD" w:rsidRPr="009836B9" w:rsidTr="00DF5F51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3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費用対効果</w:t>
            </w:r>
          </w:p>
        </w:tc>
      </w:tr>
      <w:tr w:rsidR="004B20DD" w:rsidRPr="009836B9" w:rsidTr="00224C57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黒字運用</w:t>
            </w:r>
          </w:p>
        </w:tc>
      </w:tr>
      <w:tr w:rsidR="004B20DD" w:rsidRPr="009836B9" w:rsidTr="00DF5F51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4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機能要件</w:t>
            </w:r>
          </w:p>
        </w:tc>
      </w:tr>
      <w:tr w:rsidR="004B20DD" w:rsidRPr="009836B9" w:rsidTr="00224C57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動画視聴可能なシステム</w:t>
            </w:r>
          </w:p>
        </w:tc>
      </w:tr>
      <w:tr w:rsidR="004B20DD" w:rsidRPr="009836B9" w:rsidTr="004B20DD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5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情報要件</w:t>
            </w:r>
          </w:p>
        </w:tc>
      </w:tr>
      <w:tr w:rsidR="004B20DD" w:rsidRPr="009836B9" w:rsidTr="00224C5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cs="Meiryo UI" w:hint="eastAsia"/>
                <w:sz w:val="32"/>
                <w:szCs w:val="32"/>
              </w:rPr>
              <w:t>ユーザーを識別し管理する情報</w:t>
            </w:r>
          </w:p>
        </w:tc>
      </w:tr>
    </w:tbl>
    <w:p w:rsidR="00224C57" w:rsidRPr="009836B9" w:rsidRDefault="00224C57">
      <w:pPr>
        <w:rPr>
          <w:rFonts w:asciiTheme="minorEastAsia" w:hAnsiTheme="minorEastAsia"/>
        </w:rPr>
      </w:pPr>
    </w:p>
    <w:p w:rsidR="00224C57" w:rsidRPr="009836B9" w:rsidRDefault="00224C57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CBB39" wp14:editId="778765AD">
                <wp:simplePos x="0" y="0"/>
                <wp:positionH relativeFrom="margin">
                  <wp:align>left</wp:align>
                </wp:positionH>
                <wp:positionV relativeFrom="paragraph">
                  <wp:posOffset>-133985</wp:posOffset>
                </wp:positionV>
                <wp:extent cx="2948152" cy="1545020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EB" w:rsidRPr="002D778C" w:rsidRDefault="003764EB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64EB" w:rsidRPr="002D778C" w:rsidRDefault="003764EB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64EB" w:rsidRDefault="003764EB" w:rsidP="003764EB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3764EB" w:rsidRDefault="003764EB" w:rsidP="003764EB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BB39" id="正方形/長方形 20" o:spid="_x0000_s1032" style="position:absolute;margin-left:0;margin-top:-10.55pt;width:232.15pt;height:121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" filled="f" stroked="f" strokeweight="1pt">
                <v:textbox>
                  <w:txbxContent>
                    <w:p w:rsidR="003764EB" w:rsidRPr="002D778C" w:rsidRDefault="003764EB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64EB" w:rsidRPr="002D778C" w:rsidRDefault="003764EB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64EB" w:rsidRDefault="003764EB" w:rsidP="003764EB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3764EB" w:rsidRDefault="003764EB" w:rsidP="003764EB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3E384" wp14:editId="2DCC3365">
                <wp:simplePos x="0" y="0"/>
                <wp:positionH relativeFrom="margin">
                  <wp:posOffset>414020</wp:posOffset>
                </wp:positionH>
                <wp:positionV relativeFrom="paragraph">
                  <wp:posOffset>241935</wp:posOffset>
                </wp:positionV>
                <wp:extent cx="4933950" cy="6953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4EB" w:rsidRPr="002A6831" w:rsidRDefault="003764EB" w:rsidP="003764E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２．システム提案書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E384" id="正方形/長方形 21" o:spid="_x0000_s1033" style="position:absolute;margin-left:32.6pt;margin-top:19.05pt;width:388.5pt;height:5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" fillcolor="#e32d91 [3204]" strokecolor="#771048 [1604]" strokeweight="1pt">
                <v:textbox>
                  <w:txbxContent>
                    <w:p w:rsidR="003764EB" w:rsidRPr="002A6831" w:rsidRDefault="003764EB" w:rsidP="003764E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２．システム提案書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2A79C2">
      <w:pPr>
        <w:rPr>
          <w:rFonts w:asciiTheme="minorEastAsia" w:hAnsiTheme="minorEastAsia"/>
          <w:color w:val="641866" w:themeColor="accent2" w:themeShade="80"/>
          <w:sz w:val="48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3764EB" w:rsidRPr="009836B9" w:rsidRDefault="003764EB" w:rsidP="003764E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4EB" w:rsidRPr="009836B9" w:rsidRDefault="003764EB" w:rsidP="003764EB">
      <w:pPr>
        <w:jc w:val="center"/>
        <w:rPr>
          <w:rFonts w:asciiTheme="minorEastAsia" w:hAnsiTheme="minorEastAsia"/>
        </w:rPr>
      </w:pPr>
    </w:p>
    <w:p w:rsidR="0099542D" w:rsidRPr="009836B9" w:rsidRDefault="003764EB" w:rsidP="0099542D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b/>
          <w:sz w:val="40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目的・ねらい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課題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対象範囲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実現手段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実現時期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-6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実現体制</w:t>
      </w:r>
    </w:p>
    <w:p w:rsidR="003764EB" w:rsidRPr="009836B9" w:rsidRDefault="003764EB" w:rsidP="002A79C2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-7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必要費用</w:t>
      </w: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3764EB" w:rsidRPr="009836B9" w:rsidTr="006F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3764EB" w:rsidRPr="009836B9" w:rsidTr="006F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4A3A5F" w:rsidRPr="000E1BAC" w:rsidRDefault="00A065B4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BF414C" w:rsidRPr="009836B9" w:rsidRDefault="004A3A5F" w:rsidP="002A79C2">
      <w:pPr>
        <w:pStyle w:val="ab"/>
        <w:jc w:val="right"/>
        <w:rPr>
          <w:rFonts w:asciiTheme="minorEastAsia" w:eastAsiaTheme="minorEastAsia" w:hAnsiTheme="minorEastAsia"/>
          <w:color w:val="952498" w:themeColor="accent2" w:themeShade="BF"/>
        </w:rPr>
      </w:pPr>
      <w:r w:rsidRPr="009836B9">
        <w:rPr>
          <w:rFonts w:asciiTheme="minorEastAsia" w:eastAsiaTheme="minorEastAsia" w:hAnsiTheme="minorEastAsia" w:hint="eastAsia"/>
          <w:color w:val="952498" w:themeColor="accent2" w:themeShade="BF"/>
        </w:rPr>
        <w:lastRenderedPageBreak/>
        <w:t>目的・狙い</w:t>
      </w:r>
    </w:p>
    <w:p w:rsidR="008A74AC" w:rsidRPr="009836B9" w:rsidRDefault="008A74AC" w:rsidP="00936B4C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CD2C65" w:rsidRPr="009836B9" w:rsidRDefault="004A3A5F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動画配信サービスをユーザーが自由に投稿・視聴できるサービスにすることで</w:t>
      </w:r>
      <w:r w:rsidR="00936B4C"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システムの運営者は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サーバー</w:t>
      </w:r>
      <w:r w:rsidR="00BF414C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の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維持をするだけでサービスを運営することができ</w:t>
      </w:r>
      <w:r w:rsidR="00CD2C65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る</w:t>
      </w:r>
      <w:r w:rsidR="00CD2C65" w:rsidRPr="009836B9">
        <w:rPr>
          <w:rFonts w:asciiTheme="minorEastAsia" w:hAnsiTheme="minorEastAsia" w:hint="eastAsia"/>
          <w:color w:val="B3186D" w:themeColor="accent1" w:themeShade="BF"/>
          <w:sz w:val="24"/>
        </w:rPr>
        <w:t>。</w:t>
      </w:r>
    </w:p>
    <w:p w:rsidR="00CD2C65" w:rsidRPr="009836B9" w:rsidRDefault="00CD2C65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C92B1C" w:rsidRPr="009836B9" w:rsidRDefault="00936B4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尚且、</w:t>
      </w:r>
      <w:r w:rsidR="007A5732" w:rsidRPr="009836B9">
        <w:rPr>
          <w:rFonts w:asciiTheme="minorEastAsia" w:hAnsiTheme="minorEastAsia" w:hint="eastAsia"/>
          <w:color w:val="000000" w:themeColor="text1"/>
          <w:sz w:val="24"/>
          <w:u w:val="single"/>
        </w:rPr>
        <w:t>金額設定をユーザー（配信者・視聴者）に決めてもらう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ことにより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</w:p>
    <w:p w:rsidR="00CD2C65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配信者</w:t>
      </w:r>
      <w:r w:rsidR="002A79C2" w:rsidRPr="009836B9">
        <w:rPr>
          <w:rFonts w:asciiTheme="minorEastAsia" w:hAnsiTheme="minorEastAsia" w:hint="eastAsia"/>
          <w:color w:val="595959" w:themeColor="text1" w:themeTint="A6"/>
          <w:sz w:val="24"/>
        </w:rPr>
        <w:t>同士で価格競争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が発生し利益の回収をユーザーが運営者の代わりにしてくれるだけでなく</w:t>
      </w:r>
      <w:r w:rsidRPr="009836B9">
        <w:rPr>
          <w:rFonts w:asciiTheme="minorEastAsia" w:hAnsiTheme="minorEastAsia" w:hint="eastAsia"/>
          <w:color w:val="000000" w:themeColor="text1"/>
          <w:sz w:val="24"/>
        </w:rPr>
        <w:t>高品質のコンテンツを生み出しやすい場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を作ることできる。</w:t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7A5732" w:rsidP="008A74AC">
      <w:pPr>
        <w:spacing w:line="240" w:lineRule="auto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つまり</w:t>
      </w:r>
      <w:r w:rsidR="008A74AC" w:rsidRPr="009836B9">
        <w:rPr>
          <w:rFonts w:asciiTheme="minorEastAsia" w:hAnsiTheme="minorEastAsia" w:hint="eastAsia"/>
          <w:color w:val="595959" w:themeColor="text1" w:themeTint="A6"/>
          <w:sz w:val="36"/>
        </w:rPr>
        <w:t>!!!</w:t>
      </w:r>
    </w:p>
    <w:p w:rsidR="007A5732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これまでにない動画というコンテンツを売買する</w:t>
      </w:r>
    </w:p>
    <w:p w:rsidR="0005474B" w:rsidRPr="009836B9" w:rsidRDefault="0005474B" w:rsidP="00AC5724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B3186D" w:themeColor="accent1" w:themeShade="BF"/>
          <w:sz w:val="72"/>
          <w:u w:val="single"/>
        </w:rPr>
      </w:pPr>
      <w:r w:rsidRPr="009836B9">
        <w:rPr>
          <w:rFonts w:asciiTheme="minorEastAsia" w:hAnsiTheme="minorEastAsia" w:hint="eastAsia"/>
          <w:b/>
          <w:color w:val="B3186D" w:themeColor="accent1" w:themeShade="BF"/>
          <w:sz w:val="72"/>
          <w:u w:val="single"/>
        </w:rPr>
        <w:t>マーケットの運営者となる</w:t>
      </w: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595959" w:themeColor="text1" w:themeTint="A6"/>
          <w:sz w:val="21"/>
          <w:u w:val="single"/>
        </w:rPr>
      </w:pPr>
    </w:p>
    <w:p w:rsidR="008A74AC" w:rsidRPr="009836B9" w:rsidRDefault="008A74AC" w:rsidP="008A74AC">
      <w:pPr>
        <w:jc w:val="righ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ことができるシステムである。</w:t>
      </w:r>
    </w:p>
    <w:p w:rsidR="00C92B1C" w:rsidRPr="009836B9" w:rsidRDefault="00C92B1C">
      <w:pPr>
        <w:rPr>
          <w:rFonts w:asciiTheme="minorEastAsia" w:hAnsiTheme="minorEastAsia"/>
          <w:color w:val="595959" w:themeColor="text1" w:themeTint="A6"/>
        </w:rPr>
      </w:pPr>
      <w:r w:rsidRPr="009836B9">
        <w:rPr>
          <w:rFonts w:asciiTheme="minorEastAsia" w:hAnsiTheme="minorEastAsia"/>
          <w:color w:val="595959" w:themeColor="text1" w:themeTint="A6"/>
        </w:rPr>
        <w:br w:type="page"/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</w:rPr>
      </w:pPr>
    </w:p>
    <w:p w:rsidR="00AC5724" w:rsidRPr="009836B9" w:rsidRDefault="0005474B" w:rsidP="002A79C2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 w:rsidRPr="009836B9">
        <w:rPr>
          <w:rFonts w:asciiTheme="minorEastAsia" w:eastAsiaTheme="minorEastAsia" w:hAnsiTheme="minorEastAsia" w:hint="eastAsia"/>
          <w:color w:val="641866" w:themeColor="accent2" w:themeShade="80"/>
        </w:rPr>
        <w:t>課題</w:t>
      </w:r>
    </w:p>
    <w:p w:rsidR="002A79C2" w:rsidRPr="007A7214" w:rsidRDefault="003C5BC9" w:rsidP="002A79C2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動画管理</w:t>
      </w:r>
    </w:p>
    <w:p w:rsidR="000B1307" w:rsidRPr="007A7214" w:rsidRDefault="002A79C2" w:rsidP="002A79C2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2A79C2">
      <w:pPr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</w:t>
      </w:r>
      <w:r w:rsidR="000B1307" w:rsidRPr="007A7214">
        <w:rPr>
          <w:rFonts w:asciiTheme="minorEastAsia" w:hAnsiTheme="minorEastAsia" w:hint="eastAsia"/>
          <w:color w:val="000000" w:themeColor="text1"/>
          <w:sz w:val="28"/>
        </w:rPr>
        <w:t>違反動画やカテゴリー分け作業</w:t>
      </w:r>
    </w:p>
    <w:p w:rsidR="00420C50" w:rsidRPr="007A7214" w:rsidRDefault="00420C50" w:rsidP="00420C50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0B1307" w:rsidRPr="007A7214" w:rsidRDefault="000B1307" w:rsidP="002A79C2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ユーザー報告による自動削除</w:t>
      </w:r>
    </w:p>
    <w:p w:rsidR="000B1307" w:rsidRDefault="000B1307" w:rsidP="002A79C2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ユーザータグによる自動カテゴリー化</w:t>
      </w:r>
    </w:p>
    <w:p w:rsidR="00CF091B" w:rsidRPr="007A7214" w:rsidRDefault="00CF091B" w:rsidP="002A79C2">
      <w:pPr>
        <w:rPr>
          <w:rFonts w:asciiTheme="minorEastAsia" w:hAnsiTheme="minorEastAsia"/>
          <w:sz w:val="28"/>
        </w:rPr>
      </w:pPr>
    </w:p>
    <w:p w:rsidR="002A79C2" w:rsidRPr="007A7214" w:rsidRDefault="003C5BC9" w:rsidP="002A79C2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ユーザー管理</w:t>
      </w:r>
    </w:p>
    <w:p w:rsidR="000B1307" w:rsidRPr="007A7214" w:rsidRDefault="000B1307" w:rsidP="000B1307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0B1307">
      <w:pPr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規約違反を行ったユーザーへの対処</w:t>
      </w:r>
    </w:p>
    <w:p w:rsidR="00420C50" w:rsidRPr="007A7214" w:rsidRDefault="00420C50" w:rsidP="00420C50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420C50" w:rsidRDefault="00551CA6" w:rsidP="00420C50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投稿した規約違反動画の数が一定以上超えると凍結処理</w:t>
      </w:r>
    </w:p>
    <w:p w:rsidR="00CF091B" w:rsidRPr="007A7214" w:rsidRDefault="00CF091B" w:rsidP="00420C50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同類コンテンツとの差別化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551CA6">
      <w:pPr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他の動画配信サイトとの差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7A7214" w:rsidRPr="007A7214" w:rsidRDefault="00BB6305" w:rsidP="00551CA6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他の動画サイトに無いユーザー同士の動画の売買</w:t>
      </w:r>
    </w:p>
    <w:p w:rsidR="00551CA6" w:rsidRPr="007A7214" w:rsidRDefault="007A7214" w:rsidP="00551CA6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/>
          <w:sz w:val="28"/>
        </w:rPr>
        <w:br w:type="column"/>
      </w:r>
    </w:p>
    <w:p w:rsidR="003C5BC9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初期ユーザーの確保と保持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551CA6">
      <w:pPr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サービス開始時のユーザーをどう取り込むか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F0121B" w:rsidRPr="007A7214" w:rsidRDefault="00BB6305" w:rsidP="00551CA6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広告の展開</w:t>
      </w:r>
      <w:r w:rsidR="00F0121B" w:rsidRPr="007A7214">
        <w:rPr>
          <w:rFonts w:asciiTheme="minorEastAsia" w:hAnsiTheme="minorEastAsia" w:hint="eastAsia"/>
          <w:sz w:val="28"/>
        </w:rPr>
        <w:t>や</w:t>
      </w:r>
      <w:r w:rsidRPr="007A7214">
        <w:rPr>
          <w:rFonts w:asciiTheme="minorEastAsia" w:hAnsiTheme="minorEastAsia" w:hint="eastAsia"/>
          <w:sz w:val="28"/>
        </w:rPr>
        <w:t>コンテンツ投稿者の確保</w:t>
      </w:r>
    </w:p>
    <w:p w:rsidR="00BB6305" w:rsidRPr="007A7214" w:rsidRDefault="00BB6305" w:rsidP="00551CA6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運用サーバ</w:t>
      </w:r>
      <w:r w:rsidR="00224C57" w:rsidRPr="007A7214">
        <w:rPr>
          <w:rFonts w:asciiTheme="minorEastAsia" w:eastAsiaTheme="minorEastAsia" w:hAnsiTheme="minorEastAsia" w:hint="eastAsia"/>
          <w:sz w:val="36"/>
        </w:rPr>
        <w:t>ー</w:t>
      </w:r>
      <w:r w:rsidRPr="007A7214">
        <w:rPr>
          <w:rFonts w:asciiTheme="minorEastAsia" w:eastAsiaTheme="minorEastAsia" w:hAnsiTheme="minorEastAsia" w:hint="eastAsia"/>
          <w:sz w:val="36"/>
        </w:rPr>
        <w:t>について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7A7214" w:rsidP="00551CA6">
      <w:pPr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自社サーバーが無い</w:t>
      </w:r>
    </w:p>
    <w:p w:rsidR="00551CA6" w:rsidRPr="007A7214" w:rsidRDefault="00551CA6" w:rsidP="00551CA6">
      <w:pPr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551CA6" w:rsidRPr="007A7214" w:rsidRDefault="007A7214" w:rsidP="00551CA6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レンタルサーバ「さくらのVPS」を借りる</w:t>
      </w:r>
    </w:p>
    <w:p w:rsidR="00942570" w:rsidRPr="009836B9" w:rsidRDefault="007A7214" w:rsidP="00942570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rPr>
          <w:rFonts w:asciiTheme="minorEastAsia" w:hAnsiTheme="minorEastAsia"/>
          <w:sz w:val="28"/>
        </w:rPr>
        <w:br w:type="column"/>
      </w:r>
      <w:r w:rsidR="00B926BA"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対象範囲</w:t>
      </w:r>
    </w:p>
    <w:p w:rsidR="000E1BAC" w:rsidRDefault="000E1BAC" w:rsidP="000E1BAC">
      <w:pPr>
        <w:rPr>
          <w:rFonts w:asciiTheme="minorEastAsia" w:hAnsiTheme="minorEastAsia"/>
        </w:rPr>
      </w:pP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9A1B27" w:rsidRPr="009836B9" w:rsidRDefault="000E1BAC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drawing>
          <wp:inline distT="0" distB="0" distL="0" distR="0" wp14:anchorId="717CD3B3" wp14:editId="5CD26E17">
            <wp:extent cx="5486400" cy="3200400"/>
            <wp:effectExtent l="0" t="19050" r="19050" b="38100"/>
            <wp:docPr id="14" name="図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E1BAC" w:rsidRPr="009A1B27" w:rsidRDefault="009A1B27" w:rsidP="009A1B27">
      <w:pPr>
        <w:jc w:val="center"/>
        <w:rPr>
          <w:rFonts w:asciiTheme="minorEastAsia" w:hAnsiTheme="minorEastAsia"/>
          <w:sz w:val="32"/>
        </w:rPr>
      </w:pPr>
      <w:r w:rsidRPr="009A1B27">
        <w:rPr>
          <w:rFonts w:asciiTheme="minorEastAsia" w:hAnsiTheme="minorEastAsia" w:hint="eastAsia"/>
          <w:sz w:val="32"/>
        </w:rPr>
        <w:t>管理者はサーバーの管理、サイトの運営をする</w:t>
      </w:r>
    </w:p>
    <w:p w:rsidR="00055CA0" w:rsidRDefault="00055CA0" w:rsidP="000E1BAC">
      <w:pPr>
        <w:rPr>
          <w:rFonts w:asciiTheme="minorEastAsia" w:hAnsiTheme="minorEastAsia"/>
        </w:rPr>
      </w:pPr>
    </w:p>
    <w:p w:rsidR="009A1B27" w:rsidRDefault="009A1B27" w:rsidP="000E1BAC">
      <w:pPr>
        <w:rPr>
          <w:rFonts w:asciiTheme="minorEastAsia" w:hAnsiTheme="minorEastAsia"/>
        </w:rPr>
      </w:pPr>
    </w:p>
    <w:p w:rsidR="009A1B27" w:rsidRPr="009A1B27" w:rsidRDefault="009A1B27" w:rsidP="000E1BAC">
      <w:pPr>
        <w:rPr>
          <w:rFonts w:asciiTheme="minorEastAsia" w:hAnsiTheme="minorEastAsia"/>
        </w:rPr>
      </w:pP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0E1BAC" w:rsidRPr="009836B9" w:rsidRDefault="000E1BAC" w:rsidP="000E1BAC">
      <w:pPr>
        <w:spacing w:line="360" w:lineRule="auto"/>
        <w:rPr>
          <w:rFonts w:asciiTheme="minorEastAsia" w:hAnsiTheme="minorEastAsia"/>
          <w:color w:val="B3186D" w:themeColor="accent1" w:themeShade="BF"/>
          <w:sz w:val="36"/>
        </w:rPr>
      </w:pPr>
      <w:r w:rsidRPr="009836B9">
        <w:rPr>
          <w:rFonts w:asciiTheme="minorEastAsia" w:hAnsiTheme="minorEastAsia" w:hint="eastAsia"/>
          <w:color w:val="B3186D" w:themeColor="accent1" w:themeShade="BF"/>
          <w:sz w:val="36"/>
        </w:rPr>
        <w:t>月額料金</w:t>
      </w:r>
    </w:p>
    <w:p w:rsidR="000E1BAC" w:rsidRPr="009836B9" w:rsidRDefault="000E1BAC" w:rsidP="000E1BAC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１０％をまさる堂の運営利益にする。</w:t>
      </w:r>
    </w:p>
    <w:p w:rsidR="000E1BAC" w:rsidRPr="009836B9" w:rsidRDefault="000E1BAC" w:rsidP="000E1BAC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例０円、500円、1000円、2000円、3000円、4000円、5000円（検討中）</w:t>
      </w:r>
    </w:p>
    <w:p w:rsidR="009A1B27" w:rsidRDefault="000E1BAC" w:rsidP="000E1BAC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より高額な料金を支払った場合、その料金以下の動画を見放題とする。</w:t>
      </w:r>
    </w:p>
    <w:p w:rsidR="000E1BAC" w:rsidRPr="009A1B27" w:rsidRDefault="009A1B27" w:rsidP="009A1B27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br w:type="column"/>
      </w:r>
      <w:r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実現手段</w:t>
      </w:r>
    </w:p>
    <w:p w:rsidR="00F14B62" w:rsidRPr="00F14B62" w:rsidRDefault="00F14B62" w:rsidP="000E1BAC">
      <w:pPr>
        <w:rPr>
          <w:rFonts w:asciiTheme="minorEastAsia" w:hAnsiTheme="minorEastAsia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WEBサーバーに「さくらVPS」をレンタルし、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CentOS</w:t>
      </w:r>
      <w:r w:rsidRPr="00F14B62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Pr="00F14B62">
        <w:rPr>
          <w:rFonts w:ascii="Arial" w:hAnsi="Arial" w:cs="Arial" w:hint="eastAsia"/>
          <w:color w:val="222222"/>
          <w:sz w:val="28"/>
          <w:szCs w:val="28"/>
        </w:rPr>
        <w:t>を</w:t>
      </w:r>
      <w:r>
        <w:rPr>
          <w:rFonts w:ascii="Arial" w:hAnsi="Arial" w:cs="Arial" w:hint="eastAsia"/>
          <w:color w:val="222222"/>
          <w:sz w:val="28"/>
          <w:szCs w:val="28"/>
        </w:rPr>
        <w:t>サーバ</w:t>
      </w:r>
      <w:r w:rsidR="00214468">
        <w:rPr>
          <w:rFonts w:ascii="Arial" w:hAnsi="Arial" w:cs="Arial" w:hint="eastAsia"/>
          <w:color w:val="222222"/>
          <w:sz w:val="28"/>
          <w:szCs w:val="28"/>
        </w:rPr>
        <w:t>ー</w:t>
      </w:r>
      <w:r>
        <w:rPr>
          <w:rFonts w:ascii="Arial" w:hAnsi="Arial" w:cs="Arial" w:hint="eastAsia"/>
          <w:color w:val="222222"/>
          <w:sz w:val="28"/>
          <w:szCs w:val="28"/>
        </w:rPr>
        <w:t>としてセットアップする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</w:p>
    <w:p w:rsidR="00214468" w:rsidRDefault="00214468" w:rsidP="000E1BAC">
      <w:pPr>
        <w:rPr>
          <w:rFonts w:ascii="Arial" w:hAnsi="Arial" w:cs="Arial"/>
          <w:color w:val="222222"/>
          <w:sz w:val="28"/>
          <w:szCs w:val="28"/>
        </w:rPr>
      </w:pPr>
    </w:p>
    <w:p w:rsidR="00F14B62" w:rsidRPr="00214468" w:rsidRDefault="00F14B62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ユーザーインターフェイス</w:t>
      </w:r>
    </w:p>
    <w:p w:rsidR="00F14B62" w:rsidRPr="00214468" w:rsidRDefault="00F14B62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HTML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5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で情報を</w:t>
      </w:r>
      <w:r w:rsidR="00214468">
        <w:rPr>
          <w:rFonts w:ascii="Arial" w:hAnsi="Arial" w:cs="Arial" w:hint="eastAsia"/>
          <w:color w:val="222222"/>
          <w:sz w:val="28"/>
          <w:szCs w:val="28"/>
        </w:rPr>
        <w:t>書き出す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CSS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3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でデザイン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JavaScript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で動きをつける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56321B" w:rsidRPr="00214468" w:rsidRDefault="0056321B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サーバー処理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PHP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を使い内部システム処理を作成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MySQL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</w:t>
      </w:r>
      <w:r w:rsidR="00214468">
        <w:rPr>
          <w:rFonts w:ascii="Arial" w:hAnsi="Arial" w:cs="Arial" w:hint="eastAsia"/>
          <w:color w:val="222222"/>
          <w:sz w:val="28"/>
          <w:szCs w:val="28"/>
        </w:rPr>
        <w:t>システムの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使用する情報を管理する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 w:hint="eastAsia"/>
          <w:color w:val="222222"/>
          <w:sz w:val="28"/>
          <w:szCs w:val="28"/>
        </w:rPr>
        <w:t>上記技術を使用し</w:t>
      </w: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 w:hint="eastAsia"/>
          <w:color w:val="222222"/>
          <w:sz w:val="28"/>
          <w:szCs w:val="28"/>
        </w:rPr>
        <w:t>動画投稿配信サービス、管理システムを作成する</w:t>
      </w:r>
    </w:p>
    <w:p w:rsidR="000B3260" w:rsidRDefault="000B3260" w:rsidP="006A0A31">
      <w:pPr>
        <w:pStyle w:val="ab"/>
        <w:jc w:val="right"/>
        <w:rPr>
          <w:color w:val="641866" w:themeColor="accent2" w:themeShade="80"/>
        </w:rPr>
      </w:pPr>
      <w:r>
        <w:br w:type="column"/>
      </w:r>
      <w:r w:rsidR="006A0A31" w:rsidRPr="006A0A31">
        <w:rPr>
          <w:rFonts w:hint="eastAsia"/>
          <w:color w:val="641866" w:themeColor="accent2" w:themeShade="80"/>
        </w:rPr>
        <w:lastRenderedPageBreak/>
        <w:t>実現時期</w:t>
      </w:r>
    </w:p>
    <w:p w:rsidR="006A0A31" w:rsidRDefault="006A0A31" w:rsidP="006A0A31">
      <w:r>
        <w:rPr>
          <w:rFonts w:hint="eastAsia"/>
        </w:rPr>
        <w:t>ウォーターフォールモデルに基づいて</w:t>
      </w:r>
    </w:p>
    <w:p w:rsidR="006B75DC" w:rsidRDefault="006B75DC" w:rsidP="006A0A31"/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「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要求定義」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５人日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「外部設計（概要設計）」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２５人日</w:t>
            </w:r>
          </w:p>
        </w:tc>
      </w:tr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「内部設計（詳細設計）」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「開発（プログラミング）」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「テスト」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１０人日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「運用」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２０人日</w:t>
            </w:r>
          </w:p>
        </w:tc>
      </w:tr>
    </w:tbl>
    <w:p w:rsidR="006B75DC" w:rsidRDefault="006B75DC" w:rsidP="006A0A31"/>
    <w:p w:rsidR="0099193C" w:rsidRDefault="006B75DC" w:rsidP="006A0A31">
      <w:r>
        <w:rPr>
          <w:rFonts w:hint="eastAsia"/>
        </w:rPr>
        <w:t>４ヶ月完成目標</w:t>
      </w:r>
    </w:p>
    <w:p w:rsidR="006B75DC" w:rsidRDefault="006B75DC" w:rsidP="006A0A31"/>
    <w:p w:rsidR="006B75DC" w:rsidRDefault="006B75DC" w:rsidP="006B75DC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t>実現体制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9018B" w:rsidTr="00832C63">
        <w:tc>
          <w:tcPr>
            <w:tcW w:w="3256" w:type="dxa"/>
          </w:tcPr>
          <w:p w:rsidR="00F9018B" w:rsidRDefault="00F9018B" w:rsidP="00F9018B">
            <w:pPr>
              <w:jc w:val="center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担当</w:t>
            </w:r>
          </w:p>
        </w:tc>
        <w:tc>
          <w:tcPr>
            <w:tcW w:w="5760" w:type="dxa"/>
          </w:tcPr>
          <w:p w:rsidR="00F9018B" w:rsidRDefault="00F9018B" w:rsidP="00832C63">
            <w:r>
              <w:rPr>
                <w:rFonts w:hint="eastAsia"/>
              </w:rPr>
              <w:t>氏　　名</w:t>
            </w:r>
          </w:p>
        </w:tc>
      </w:tr>
      <w:tr w:rsidR="006B75DC" w:rsidTr="00832C63">
        <w:tc>
          <w:tcPr>
            <w:tcW w:w="3256" w:type="dxa"/>
          </w:tcPr>
          <w:p w:rsidR="006B75DC" w:rsidRPr="0099193C" w:rsidRDefault="006B75DC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制作リーダー、コーダー</w:t>
            </w:r>
          </w:p>
        </w:tc>
        <w:tc>
          <w:tcPr>
            <w:tcW w:w="5760" w:type="dxa"/>
          </w:tcPr>
          <w:p w:rsidR="006B75DC" w:rsidRDefault="006B75DC" w:rsidP="00832C63">
            <w:r>
              <w:rPr>
                <w:rFonts w:hint="eastAsia"/>
              </w:rPr>
              <w:t>細見　祐</w:t>
            </w:r>
          </w:p>
        </w:tc>
      </w:tr>
      <w:tr w:rsidR="006B75DC" w:rsidTr="00832C63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内部設計、テスター</w:t>
            </w:r>
          </w:p>
        </w:tc>
        <w:tc>
          <w:tcPr>
            <w:tcW w:w="5760" w:type="dxa"/>
          </w:tcPr>
          <w:p w:rsidR="006B75DC" w:rsidRDefault="006B75DC" w:rsidP="00832C63">
            <w:r>
              <w:rPr>
                <w:rFonts w:hint="eastAsia"/>
              </w:rPr>
              <w:t>辻　　亮太</w:t>
            </w:r>
          </w:p>
        </w:tc>
      </w:tr>
      <w:tr w:rsidR="006B75DC" w:rsidTr="00832C63">
        <w:tc>
          <w:tcPr>
            <w:tcW w:w="3256" w:type="dxa"/>
          </w:tcPr>
          <w:p w:rsidR="006B75DC" w:rsidRPr="0099193C" w:rsidRDefault="00F9018B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企画設計、書類制作</w:t>
            </w:r>
          </w:p>
        </w:tc>
        <w:tc>
          <w:tcPr>
            <w:tcW w:w="5760" w:type="dxa"/>
          </w:tcPr>
          <w:p w:rsidR="006B75DC" w:rsidRDefault="006B75DC" w:rsidP="00832C63">
            <w:r>
              <w:rPr>
                <w:rFonts w:hint="eastAsia"/>
              </w:rPr>
              <w:t>松阪　一穂</w:t>
            </w:r>
          </w:p>
        </w:tc>
      </w:tr>
      <w:tr w:rsidR="006B75DC" w:rsidTr="00832C63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外部設計、営業</w:t>
            </w:r>
          </w:p>
        </w:tc>
        <w:tc>
          <w:tcPr>
            <w:tcW w:w="5760" w:type="dxa"/>
          </w:tcPr>
          <w:p w:rsidR="006B75DC" w:rsidRDefault="006B75DC" w:rsidP="00832C63">
            <w:r>
              <w:rPr>
                <w:rFonts w:hint="eastAsia"/>
              </w:rPr>
              <w:t xml:space="preserve">小川　</w:t>
            </w: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</w:tbl>
    <w:p w:rsidR="00F9018B" w:rsidRDefault="00F9018B" w:rsidP="006A0A31"/>
    <w:p w:rsidR="00F9018B" w:rsidRDefault="00F9018B" w:rsidP="00F9018B">
      <w:pPr>
        <w:pStyle w:val="ab"/>
        <w:jc w:val="right"/>
        <w:rPr>
          <w:color w:val="641866" w:themeColor="accent2" w:themeShade="80"/>
        </w:rPr>
      </w:pPr>
      <w:r>
        <w:br w:type="column"/>
      </w:r>
      <w:r>
        <w:rPr>
          <w:rFonts w:hint="eastAsia"/>
          <w:color w:val="641866" w:themeColor="accent2" w:themeShade="80"/>
        </w:rPr>
        <w:lastRenderedPageBreak/>
        <w:t>必要費用</w:t>
      </w:r>
    </w:p>
    <w:p w:rsidR="006B75DC" w:rsidRDefault="00625E1B" w:rsidP="006A0A31">
      <w:r>
        <w:br w:type="column"/>
      </w:r>
      <w:r>
        <w:rPr>
          <w:rFonts w:hint="eastAsia"/>
        </w:rPr>
        <w:lastRenderedPageBreak/>
        <w:t>今回提案させていただく</w:t>
      </w:r>
    </w:p>
    <w:p w:rsidR="00625E1B" w:rsidRDefault="00625E1B" w:rsidP="006A0A31">
      <w:r>
        <w:rPr>
          <w:rFonts w:hint="eastAsia"/>
        </w:rPr>
        <w:t>動画投稿配信サービスは</w:t>
      </w:r>
    </w:p>
    <w:p w:rsidR="00625E1B" w:rsidRDefault="00625E1B" w:rsidP="006A0A31">
      <w:r>
        <w:rPr>
          <w:rFonts w:hint="eastAsia"/>
        </w:rPr>
        <w:t>投稿者や視聴者が互いに動画を売買</w:t>
      </w:r>
      <w:r w:rsidR="00D32D57">
        <w:rPr>
          <w:rFonts w:hint="eastAsia"/>
        </w:rPr>
        <w:t>するシステムです</w:t>
      </w:r>
    </w:p>
    <w:p w:rsidR="000F47EE" w:rsidRDefault="000F47EE" w:rsidP="006A0A31">
      <w:r>
        <w:rPr>
          <w:rFonts w:hint="eastAsia"/>
        </w:rPr>
        <w:t>コンセプトは「システムを維持するだけで儲かる」</w:t>
      </w:r>
    </w:p>
    <w:p w:rsidR="000F47EE" w:rsidRDefault="000F47EE" w:rsidP="006A0A31">
      <w:r>
        <w:rPr>
          <w:rFonts w:hint="eastAsia"/>
        </w:rPr>
        <w:t>具体的には投稿者が投稿した動画に</w:t>
      </w:r>
      <w:r w:rsidR="00AF24A5">
        <w:rPr>
          <w:rFonts w:hint="eastAsia"/>
        </w:rPr>
        <w:t>月額</w:t>
      </w:r>
      <w:r>
        <w:rPr>
          <w:rFonts w:hint="eastAsia"/>
        </w:rPr>
        <w:t>料金設定をしてもらい</w:t>
      </w:r>
    </w:p>
    <w:p w:rsidR="000F47EE" w:rsidRDefault="000F47EE" w:rsidP="006A0A31">
      <w:r>
        <w:rPr>
          <w:rFonts w:hint="eastAsia"/>
        </w:rPr>
        <w:t>その動画を見たい視聴者が見るために</w:t>
      </w:r>
      <w:r w:rsidR="00AF24A5">
        <w:rPr>
          <w:rFonts w:hint="eastAsia"/>
        </w:rPr>
        <w:t>月額</w:t>
      </w:r>
      <w:r>
        <w:rPr>
          <w:rFonts w:hint="eastAsia"/>
        </w:rPr>
        <w:t>料金を払う</w:t>
      </w:r>
    </w:p>
    <w:p w:rsidR="000F47EE" w:rsidRPr="006A0A31" w:rsidRDefault="000F47EE" w:rsidP="000F47EE">
      <w:r>
        <w:rPr>
          <w:rFonts w:hint="eastAsia"/>
        </w:rPr>
        <w:t>そこで発生した利益の内１０％を手数料</w:t>
      </w:r>
      <w:bookmarkStart w:id="0" w:name="_GoBack"/>
      <w:bookmarkEnd w:id="0"/>
      <w:r>
        <w:rPr>
          <w:rFonts w:hint="eastAsia"/>
        </w:rPr>
        <w:t>としてもらいます。</w:t>
      </w:r>
    </w:p>
    <w:sectPr w:rsidR="000F47EE" w:rsidRPr="006A0A31" w:rsidSect="000929C1">
      <w:footerReference w:type="default" r:id="rId14"/>
      <w:headerReference w:type="first" r:id="rId15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C40" w:rsidRDefault="00273C40" w:rsidP="008F07DC">
      <w:r>
        <w:separator/>
      </w:r>
    </w:p>
  </w:endnote>
  <w:endnote w:type="continuationSeparator" w:id="0">
    <w:p w:rsidR="00273C40" w:rsidRDefault="00273C40" w:rsidP="008F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92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日付、ドキュメントのタイトル、ページ番号が示されるフッター テーブル"/>
    </w:tblPr>
    <w:tblGrid>
      <w:gridCol w:w="1857"/>
      <w:gridCol w:w="5260"/>
      <w:gridCol w:w="1714"/>
    </w:tblGrid>
    <w:tr w:rsidR="005D1A5D" w:rsidRPr="00870514" w:rsidTr="00A92F0F">
      <w:trPr>
        <w:trHeight w:val="562"/>
      </w:trPr>
      <w:tc>
        <w:tcPr>
          <w:tcW w:w="1857" w:type="dxa"/>
        </w:tcPr>
        <w:sdt>
          <w:sdtPr>
            <w:rPr>
              <w:rFonts w:ascii="Meiryo UI" w:hAnsi="Meiryo UI"/>
            </w:rPr>
            <w:alias w:val="日付を入力:"/>
            <w:tag w:val="日付を入力:"/>
            <w:id w:val="-1455633954"/>
            <w:placeholder>
              <w:docPart w:val="51A42F2DB3664B0B96B19057F43148E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5D1A5D" w:rsidRPr="00E91017" w:rsidRDefault="001A2C7A" w:rsidP="005D1A5D">
              <w:pPr>
                <w:pStyle w:val="a9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2018/5/17</w:t>
              </w:r>
            </w:p>
          </w:sdtContent>
        </w:sdt>
      </w:tc>
      <w:tc>
        <w:tcPr>
          <w:tcW w:w="5260" w:type="dxa"/>
        </w:tcPr>
        <w:sdt>
          <w:sdtPr>
            <w:rPr>
              <w:rFonts w:ascii="Meiryo UI" w:hAnsi="Meiryo UI"/>
            </w:rPr>
            <w:alias w:val="タイトルを入力:"/>
            <w:tag w:val="タイトルを入力:"/>
            <w:id w:val="-1151752467"/>
            <w:placeholder>
              <w:docPart w:val="61A43613C10A4A0B9989743CBBE8EC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5D1A5D" w:rsidRPr="00E91017" w:rsidRDefault="00F170B3" w:rsidP="005D1A5D">
              <w:pPr>
                <w:pStyle w:val="aff8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株式会社</w:t>
              </w:r>
              <w:proofErr w:type="spellStart"/>
              <w:r>
                <w:rPr>
                  <w:rFonts w:ascii="Meiryo UI" w:hAnsi="Meiryo UI" w:hint="eastAsia"/>
                </w:rPr>
                <w:t>You_next</w:t>
              </w:r>
              <w:proofErr w:type="spellEnd"/>
            </w:p>
          </w:sdtContent>
        </w:sdt>
      </w:tc>
      <w:tc>
        <w:tcPr>
          <w:tcW w:w="1714" w:type="dxa"/>
        </w:tcPr>
        <w:p w:rsidR="005D1A5D" w:rsidRPr="00870514" w:rsidRDefault="00A92F0F" w:rsidP="005D1A5D">
          <w:pPr>
            <w:pStyle w:val="affa"/>
            <w:rPr>
              <w:rFonts w:ascii="Meiryo UI" w:hAnsi="Meiryo UI"/>
            </w:rPr>
          </w:pPr>
          <w:r>
            <w:rPr>
              <w:rFonts w:ascii="Meiryo UI" w:hAnsi="Meiryo UI" w:hint="eastAsia"/>
              <w:lang w:val="ja-JP" w:bidi="ja-JP"/>
            </w:rPr>
            <w:t>ｐ</w:t>
          </w:r>
          <w:r w:rsidR="00AD1DD2" w:rsidRPr="00870514">
            <w:rPr>
              <w:rFonts w:ascii="Meiryo UI" w:hAnsi="Meiryo UI"/>
              <w:lang w:val="ja-JP" w:bidi="ja-JP"/>
            </w:rPr>
            <w:fldChar w:fldCharType="begin"/>
          </w:r>
          <w:r w:rsidR="00AD1DD2" w:rsidRPr="00870514">
            <w:rPr>
              <w:rFonts w:ascii="Meiryo UI" w:hAnsi="Meiryo UI"/>
              <w:lang w:val="ja-JP" w:bidi="ja-JP"/>
            </w:rPr>
            <w:instrText xml:space="preserve"> PAGE   \* MERGEFORMAT </w:instrText>
          </w:r>
          <w:r w:rsidR="00AD1DD2" w:rsidRPr="00870514">
            <w:rPr>
              <w:rFonts w:ascii="Meiryo UI" w:hAnsi="Meiryo UI"/>
              <w:lang w:val="ja-JP" w:bidi="ja-JP"/>
            </w:rPr>
            <w:fldChar w:fldCharType="separate"/>
          </w:r>
          <w:r w:rsidR="00A94C0E">
            <w:rPr>
              <w:rFonts w:ascii="Meiryo UI" w:hAnsi="Meiryo UI"/>
              <w:noProof/>
              <w:lang w:val="ja-JP" w:bidi="ja-JP"/>
            </w:rPr>
            <w:t>12</w:t>
          </w:r>
          <w:r w:rsidR="00AD1DD2" w:rsidRPr="00870514">
            <w:rPr>
              <w:rFonts w:ascii="Meiryo UI" w:hAnsi="Meiryo UI"/>
              <w:lang w:val="ja-JP" w:bidi="ja-JP"/>
            </w:rPr>
            <w:fldChar w:fldCharType="end"/>
          </w:r>
        </w:p>
      </w:tc>
    </w:tr>
  </w:tbl>
  <w:p w:rsidR="005D1A5D" w:rsidRDefault="005D1A5D" w:rsidP="00E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C40" w:rsidRDefault="00273C40" w:rsidP="008F07DC">
      <w:r>
        <w:separator/>
      </w:r>
    </w:p>
  </w:footnote>
  <w:footnote w:type="continuationSeparator" w:id="0">
    <w:p w:rsidR="00273C40" w:rsidRDefault="00273C40" w:rsidP="008F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5D" w:rsidRDefault="00AD1DD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グループ 2" descr="垂直方向に細長い長方形を 1 つ使用した装飾的なサイドバー、下には余白と小さな正方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長方形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長方形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A239BA0" id="グループ 2" o:spid="_x0000_s1026" alt="垂直方向に細長い長方形を 1 つ使用した装飾的なサイドバー、下には余白と小さな正方形" style="position:absolute;left:0;text-align:left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">
              <v:rect id="長方形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952498 [2405]" stroked="f" strokeweight="1pt"/>
              <v:rect id="長方形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 fillcolor="#771048 [16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848A8"/>
    <w:multiLevelType w:val="hybridMultilevel"/>
    <w:tmpl w:val="583C9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F368CC"/>
    <w:multiLevelType w:val="hybridMultilevel"/>
    <w:tmpl w:val="7004E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D75F55"/>
    <w:multiLevelType w:val="hybridMultilevel"/>
    <w:tmpl w:val="290AB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8E0708"/>
    <w:multiLevelType w:val="hybridMultilevel"/>
    <w:tmpl w:val="BD5AC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EA5FDD"/>
    <w:multiLevelType w:val="hybridMultilevel"/>
    <w:tmpl w:val="FC02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1A62625"/>
    <w:multiLevelType w:val="hybridMultilevel"/>
    <w:tmpl w:val="3392B28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F1934D7"/>
    <w:multiLevelType w:val="hybridMultilevel"/>
    <w:tmpl w:val="D414A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6"/>
  </w:num>
  <w:num w:numId="20">
    <w:abstractNumId w:val="14"/>
  </w:num>
  <w:num w:numId="21">
    <w:abstractNumId w:val="11"/>
  </w:num>
  <w:num w:numId="22">
    <w:abstractNumId w:val="10"/>
  </w:num>
  <w:num w:numId="23">
    <w:abstractNumId w:val="15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3"/>
    <w:rsid w:val="0004207C"/>
    <w:rsid w:val="00046336"/>
    <w:rsid w:val="0005474B"/>
    <w:rsid w:val="00055CA0"/>
    <w:rsid w:val="000612E2"/>
    <w:rsid w:val="000807A6"/>
    <w:rsid w:val="000929C1"/>
    <w:rsid w:val="000B1307"/>
    <w:rsid w:val="000B3260"/>
    <w:rsid w:val="000E1BAC"/>
    <w:rsid w:val="000F47EE"/>
    <w:rsid w:val="0011461F"/>
    <w:rsid w:val="001919B1"/>
    <w:rsid w:val="001A2C7A"/>
    <w:rsid w:val="001B2736"/>
    <w:rsid w:val="002006A7"/>
    <w:rsid w:val="00214468"/>
    <w:rsid w:val="00224C57"/>
    <w:rsid w:val="002277EB"/>
    <w:rsid w:val="002312D6"/>
    <w:rsid w:val="00237621"/>
    <w:rsid w:val="00273C40"/>
    <w:rsid w:val="00293B83"/>
    <w:rsid w:val="002A61C8"/>
    <w:rsid w:val="002A6831"/>
    <w:rsid w:val="002A79C2"/>
    <w:rsid w:val="002D778C"/>
    <w:rsid w:val="002E7282"/>
    <w:rsid w:val="002F785E"/>
    <w:rsid w:val="00310518"/>
    <w:rsid w:val="00357E11"/>
    <w:rsid w:val="00372783"/>
    <w:rsid w:val="0037615B"/>
    <w:rsid w:val="003764EB"/>
    <w:rsid w:val="003C5BC9"/>
    <w:rsid w:val="00420C50"/>
    <w:rsid w:val="00437962"/>
    <w:rsid w:val="004635DA"/>
    <w:rsid w:val="00466D14"/>
    <w:rsid w:val="004707D1"/>
    <w:rsid w:val="00493790"/>
    <w:rsid w:val="004A3A5F"/>
    <w:rsid w:val="004B20DD"/>
    <w:rsid w:val="004F43A8"/>
    <w:rsid w:val="004F4B35"/>
    <w:rsid w:val="00515CBC"/>
    <w:rsid w:val="005467C6"/>
    <w:rsid w:val="00551CA6"/>
    <w:rsid w:val="0056321B"/>
    <w:rsid w:val="0058669D"/>
    <w:rsid w:val="005C55A0"/>
    <w:rsid w:val="005D1A5D"/>
    <w:rsid w:val="005F3E61"/>
    <w:rsid w:val="00625E1B"/>
    <w:rsid w:val="00645E3B"/>
    <w:rsid w:val="00661985"/>
    <w:rsid w:val="00677E30"/>
    <w:rsid w:val="006A0A31"/>
    <w:rsid w:val="006A3CE7"/>
    <w:rsid w:val="006B75DC"/>
    <w:rsid w:val="006E48F3"/>
    <w:rsid w:val="006F2DAC"/>
    <w:rsid w:val="00714F14"/>
    <w:rsid w:val="0072525D"/>
    <w:rsid w:val="007326FB"/>
    <w:rsid w:val="007A5732"/>
    <w:rsid w:val="007A679B"/>
    <w:rsid w:val="007A7214"/>
    <w:rsid w:val="007F13EE"/>
    <w:rsid w:val="007F4554"/>
    <w:rsid w:val="00806B89"/>
    <w:rsid w:val="008440A0"/>
    <w:rsid w:val="00870514"/>
    <w:rsid w:val="008A74AC"/>
    <w:rsid w:val="008F07DC"/>
    <w:rsid w:val="00906393"/>
    <w:rsid w:val="0093084E"/>
    <w:rsid w:val="00936B4C"/>
    <w:rsid w:val="00942570"/>
    <w:rsid w:val="00945AD6"/>
    <w:rsid w:val="009836B9"/>
    <w:rsid w:val="00987B17"/>
    <w:rsid w:val="0099193C"/>
    <w:rsid w:val="0099542D"/>
    <w:rsid w:val="009A1B27"/>
    <w:rsid w:val="009E7BBC"/>
    <w:rsid w:val="00A065B4"/>
    <w:rsid w:val="00A112BA"/>
    <w:rsid w:val="00A244BF"/>
    <w:rsid w:val="00A70318"/>
    <w:rsid w:val="00A92F0F"/>
    <w:rsid w:val="00A94C0E"/>
    <w:rsid w:val="00AC5724"/>
    <w:rsid w:val="00AD1DD2"/>
    <w:rsid w:val="00AF24A5"/>
    <w:rsid w:val="00AF4DEA"/>
    <w:rsid w:val="00B1237C"/>
    <w:rsid w:val="00B17E1A"/>
    <w:rsid w:val="00B37EDB"/>
    <w:rsid w:val="00B57186"/>
    <w:rsid w:val="00B926BA"/>
    <w:rsid w:val="00BA699F"/>
    <w:rsid w:val="00BB6305"/>
    <w:rsid w:val="00BE5C59"/>
    <w:rsid w:val="00BF414C"/>
    <w:rsid w:val="00C12DCC"/>
    <w:rsid w:val="00C613D4"/>
    <w:rsid w:val="00C75E9A"/>
    <w:rsid w:val="00C92B1C"/>
    <w:rsid w:val="00CD2C65"/>
    <w:rsid w:val="00CD47B2"/>
    <w:rsid w:val="00CF091B"/>
    <w:rsid w:val="00D00BF5"/>
    <w:rsid w:val="00D2761E"/>
    <w:rsid w:val="00D32D57"/>
    <w:rsid w:val="00D566FA"/>
    <w:rsid w:val="00D62AC6"/>
    <w:rsid w:val="00D83B7B"/>
    <w:rsid w:val="00DF5F51"/>
    <w:rsid w:val="00E459D9"/>
    <w:rsid w:val="00E475F2"/>
    <w:rsid w:val="00E74802"/>
    <w:rsid w:val="00E91017"/>
    <w:rsid w:val="00EB4906"/>
    <w:rsid w:val="00ED666C"/>
    <w:rsid w:val="00F0121B"/>
    <w:rsid w:val="00F14B62"/>
    <w:rsid w:val="00F170B3"/>
    <w:rsid w:val="00F73D4A"/>
    <w:rsid w:val="00F80A78"/>
    <w:rsid w:val="00F9018B"/>
    <w:rsid w:val="00FB7600"/>
    <w:rsid w:val="00FC77DE"/>
    <w:rsid w:val="00FD5736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4100A16-3950-4DD9-B36E-5E573F2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B75DC"/>
  </w:style>
  <w:style w:type="paragraph" w:styleId="1">
    <w:name w:val="heading 1"/>
    <w:basedOn w:val="a1"/>
    <w:next w:val="a1"/>
    <w:link w:val="10"/>
    <w:uiPriority w:val="9"/>
    <w:qFormat/>
    <w:rsid w:val="008A7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A7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A7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A7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A74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A74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A74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A74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A74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hAnsi="Consolas"/>
      <w:kern w:val="22"/>
      <w:szCs w:val="20"/>
      <w14:ligatures w14:val="standard"/>
    </w:rPr>
  </w:style>
  <w:style w:type="character" w:customStyle="1" w:styleId="a6">
    <w:name w:val="マクロ文字列 (文字)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ヘッダー (文字)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フッター (文字)"/>
    <w:basedOn w:val="a2"/>
    <w:link w:val="a9"/>
    <w:uiPriority w:val="99"/>
    <w:rsid w:val="008F07DC"/>
  </w:style>
  <w:style w:type="character" w:customStyle="1" w:styleId="30">
    <w:name w:val="見出し 3 (文字)"/>
    <w:basedOn w:val="a2"/>
    <w:link w:val="3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ab">
    <w:name w:val="Title"/>
    <w:basedOn w:val="a1"/>
    <w:next w:val="a1"/>
    <w:link w:val="ac"/>
    <w:uiPriority w:val="10"/>
    <w:qFormat/>
    <w:rsid w:val="008A74AC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character" w:customStyle="1" w:styleId="ac">
    <w:name w:val="表題 (文字)"/>
    <w:basedOn w:val="a2"/>
    <w:link w:val="ab"/>
    <w:uiPriority w:val="10"/>
    <w:rsid w:val="008A74AC"/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8A74AC"/>
    <w:pPr>
      <w:numPr>
        <w:ilvl w:val="1"/>
      </w:numPr>
    </w:pPr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ae">
    <w:name w:val="副題 (文字)"/>
    <w:basedOn w:val="a2"/>
    <w:link w:val="ad"/>
    <w:uiPriority w:val="11"/>
    <w:rsid w:val="008A74AC"/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80">
    <w:name w:val="見出し 8 (文字)"/>
    <w:basedOn w:val="a2"/>
    <w:link w:val="8"/>
    <w:uiPriority w:val="9"/>
    <w:semiHidden/>
    <w:rsid w:val="008A74AC"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21">
    <w:name w:val="Intense Emphasis"/>
    <w:basedOn w:val="a2"/>
    <w:uiPriority w:val="21"/>
    <w:qFormat/>
    <w:rsid w:val="008A74AC"/>
    <w:rPr>
      <w:b/>
      <w:bCs/>
      <w:i/>
      <w:iCs/>
      <w:color w:val="E32D91" w:themeColor="accent1"/>
    </w:rPr>
  </w:style>
  <w:style w:type="paragraph" w:styleId="af">
    <w:name w:val="Quote"/>
    <w:basedOn w:val="a1"/>
    <w:next w:val="a1"/>
    <w:link w:val="af0"/>
    <w:uiPriority w:val="29"/>
    <w:qFormat/>
    <w:rsid w:val="008A74AC"/>
    <w:rPr>
      <w:i/>
      <w:iCs/>
      <w:color w:val="000000" w:themeColor="text1"/>
    </w:rPr>
  </w:style>
  <w:style w:type="character" w:customStyle="1" w:styleId="af0">
    <w:name w:val="引用文 (文字)"/>
    <w:basedOn w:val="a2"/>
    <w:link w:val="af"/>
    <w:uiPriority w:val="29"/>
    <w:rsid w:val="008A74AC"/>
    <w:rPr>
      <w:i/>
      <w:iCs/>
      <w:color w:val="000000" w:themeColor="text1"/>
    </w:rPr>
  </w:style>
  <w:style w:type="paragraph" w:styleId="22">
    <w:name w:val="Intense Quote"/>
    <w:basedOn w:val="a1"/>
    <w:next w:val="a1"/>
    <w:link w:val="23"/>
    <w:uiPriority w:val="30"/>
    <w:qFormat/>
    <w:rsid w:val="008A74AC"/>
    <w:pPr>
      <w:pBdr>
        <w:bottom w:val="single" w:sz="4" w:space="4" w:color="E32D91" w:themeColor="accent1"/>
      </w:pBdr>
      <w:spacing w:before="200" w:after="280"/>
      <w:ind w:left="936" w:right="936"/>
    </w:pPr>
    <w:rPr>
      <w:b/>
      <w:bCs/>
      <w:i/>
      <w:iCs/>
      <w:color w:val="E32D91" w:themeColor="accent1"/>
    </w:rPr>
  </w:style>
  <w:style w:type="character" w:customStyle="1" w:styleId="23">
    <w:name w:val="引用文 2 (文字)"/>
    <w:basedOn w:val="a2"/>
    <w:link w:val="22"/>
    <w:uiPriority w:val="30"/>
    <w:rsid w:val="008A74AC"/>
    <w:rPr>
      <w:b/>
      <w:bCs/>
      <w:i/>
      <w:iCs/>
      <w:color w:val="E32D91" w:themeColor="accent1"/>
    </w:rPr>
  </w:style>
  <w:style w:type="character" w:styleId="24">
    <w:name w:val="Intense Reference"/>
    <w:basedOn w:val="a2"/>
    <w:uiPriority w:val="32"/>
    <w:qFormat/>
    <w:rsid w:val="008A74AC"/>
    <w:rPr>
      <w:b/>
      <w:bCs/>
      <w:smallCaps/>
      <w:color w:val="C830CC" w:themeColor="accent2"/>
      <w:spacing w:val="5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rsid w:val="008A74AC"/>
    <w:pPr>
      <w:spacing w:line="240" w:lineRule="auto"/>
    </w:pPr>
    <w:rPr>
      <w:b/>
      <w:bCs/>
      <w:color w:val="E32D91" w:themeColor="accent1"/>
      <w:sz w:val="18"/>
      <w:szCs w:val="18"/>
    </w:rPr>
  </w:style>
  <w:style w:type="character" w:customStyle="1" w:styleId="10">
    <w:name w:val="見出し 1 (文字)"/>
    <w:basedOn w:val="a2"/>
    <w:link w:val="1"/>
    <w:uiPriority w:val="9"/>
    <w:rsid w:val="008A74AC"/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af2">
    <w:name w:val="TOC Heading"/>
    <w:basedOn w:val="1"/>
    <w:next w:val="a1"/>
    <w:uiPriority w:val="39"/>
    <w:semiHidden/>
    <w:unhideWhenUsed/>
    <w:qFormat/>
    <w:rsid w:val="008A74AC"/>
    <w:pPr>
      <w:outlineLvl w:val="9"/>
    </w:pPr>
  </w:style>
  <w:style w:type="character" w:customStyle="1" w:styleId="20">
    <w:name w:val="見出し 2 (文字)"/>
    <w:basedOn w:val="a2"/>
    <w:link w:val="2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af3">
    <w:name w:val="Balloon Text"/>
    <w:basedOn w:val="a1"/>
    <w:link w:val="af4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4">
    <w:name w:val="吹き出し (文字)"/>
    <w:basedOn w:val="a2"/>
    <w:link w:val="af3"/>
    <w:uiPriority w:val="99"/>
    <w:semiHidden/>
    <w:rsid w:val="008F07DC"/>
    <w:rPr>
      <w:rFonts w:ascii="Segoe UI" w:hAnsi="Segoe UI" w:cs="Segoe UI"/>
      <w:szCs w:val="18"/>
    </w:rPr>
  </w:style>
  <w:style w:type="paragraph" w:styleId="af5">
    <w:name w:val="Block Text"/>
    <w:basedOn w:val="a1"/>
    <w:uiPriority w:val="99"/>
    <w:semiHidden/>
    <w:unhideWhenUsed/>
    <w:rsid w:val="008F07DC"/>
    <w:pPr>
      <w:pBdr>
        <w:top w:val="single" w:sz="2" w:space="10" w:color="781049" w:themeColor="accent1" w:themeShade="80"/>
        <w:left w:val="single" w:sz="2" w:space="10" w:color="781049" w:themeColor="accent1" w:themeShade="80"/>
        <w:bottom w:val="single" w:sz="2" w:space="10" w:color="781049" w:themeColor="accent1" w:themeShade="80"/>
        <w:right w:val="single" w:sz="2" w:space="10" w:color="781049" w:themeColor="accent1" w:themeShade="80"/>
      </w:pBdr>
      <w:ind w:left="1152" w:right="1152"/>
    </w:pPr>
    <w:rPr>
      <w:i/>
      <w:iCs/>
      <w:color w:val="781049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8F07DC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8F07DC"/>
    <w:rPr>
      <w:szCs w:val="20"/>
    </w:rPr>
  </w:style>
  <w:style w:type="character" w:customStyle="1" w:styleId="af8">
    <w:name w:val="コメント文字列 (文字)"/>
    <w:basedOn w:val="a2"/>
    <w:link w:val="af7"/>
    <w:uiPriority w:val="99"/>
    <w:semiHidden/>
    <w:rsid w:val="008F07DC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07DC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8F07DC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c">
    <w:name w:val="見出しマップ (文字)"/>
    <w:basedOn w:val="a2"/>
    <w:link w:val="afb"/>
    <w:uiPriority w:val="99"/>
    <w:semiHidden/>
    <w:rsid w:val="008F07DC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8F07DC"/>
    <w:rPr>
      <w:szCs w:val="20"/>
    </w:rPr>
  </w:style>
  <w:style w:type="character" w:customStyle="1" w:styleId="afe">
    <w:name w:val="文末脚注文字列 (文字)"/>
    <w:basedOn w:val="a2"/>
    <w:link w:val="afd"/>
    <w:uiPriority w:val="99"/>
    <w:semiHidden/>
    <w:rsid w:val="008F07DC"/>
    <w:rPr>
      <w:szCs w:val="20"/>
    </w:rPr>
  </w:style>
  <w:style w:type="paragraph" w:styleId="aff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8F07DC"/>
    <w:rPr>
      <w:szCs w:val="20"/>
    </w:rPr>
  </w:style>
  <w:style w:type="character" w:customStyle="1" w:styleId="aff1">
    <w:name w:val="脚注文字列 (文字)"/>
    <w:basedOn w:val="a2"/>
    <w:link w:val="aff0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2">
    <w:name w:val="Plain Text"/>
    <w:basedOn w:val="a1"/>
    <w:link w:val="aff3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3">
    <w:name w:val="書式なし (文字)"/>
    <w:basedOn w:val="a2"/>
    <w:link w:val="aff2"/>
    <w:uiPriority w:val="99"/>
    <w:semiHidden/>
    <w:rsid w:val="008F07DC"/>
    <w:rPr>
      <w:rFonts w:ascii="Consolas" w:hAnsi="Consolas"/>
      <w:szCs w:val="21"/>
    </w:rPr>
  </w:style>
  <w:style w:type="table" w:customStyle="1" w:styleId="aff4">
    <w:name w:val="罫線なし"/>
    <w:basedOn w:val="a3"/>
    <w:uiPriority w:val="99"/>
    <w:rsid w:val="004F4B35"/>
    <w:rPr>
      <w:kern w:val="22"/>
      <w14:ligatures w14:val="standard"/>
    </w:rPr>
    <w:tblPr>
      <w:tblBorders>
        <w:bottom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9ABEB" w:themeColor="accent2" w:themeTint="66"/>
          <w:right w:val="nil"/>
          <w:insideH w:val="nil"/>
          <w:insideV w:val="single" w:sz="4" w:space="0" w:color="E9ABEB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5">
    <w:name w:val="ロゴ"/>
    <w:basedOn w:val="a1"/>
    <w:uiPriority w:val="2"/>
    <w:rsid w:val="000929C1"/>
    <w:pPr>
      <w:spacing w:before="4500" w:after="1440"/>
      <w:jc w:val="right"/>
    </w:pPr>
    <w:rPr>
      <w:color w:val="33333C" w:themeColor="text2" w:themeShade="BF"/>
      <w:sz w:val="52"/>
      <w:szCs w:val="52"/>
    </w:rPr>
  </w:style>
  <w:style w:type="paragraph" w:customStyle="1" w:styleId="aff6">
    <w:name w:val="連絡先情報"/>
    <w:basedOn w:val="a1"/>
    <w:next w:val="a1"/>
    <w:uiPriority w:val="4"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rsid w:val="00906393"/>
    <w:pPr>
      <w:numPr>
        <w:numId w:val="6"/>
      </w:numPr>
      <w:contextualSpacing/>
    </w:pPr>
  </w:style>
  <w:style w:type="character" w:styleId="aff7">
    <w:name w:val="Emphasis"/>
    <w:basedOn w:val="a2"/>
    <w:uiPriority w:val="20"/>
    <w:qFormat/>
    <w:rsid w:val="008A74AC"/>
    <w:rPr>
      <w:i/>
      <w:iCs/>
    </w:rPr>
  </w:style>
  <w:style w:type="paragraph" w:customStyle="1" w:styleId="aff8">
    <w:name w:val="フッターの中央揃え"/>
    <w:basedOn w:val="a9"/>
    <w:link w:val="aff9"/>
    <w:uiPriority w:val="13"/>
    <w:rsid w:val="00906393"/>
    <w:pPr>
      <w:jc w:val="center"/>
    </w:pPr>
  </w:style>
  <w:style w:type="character" w:customStyle="1" w:styleId="aff9">
    <w:name w:val="フッターの中央揃えの文字"/>
    <w:basedOn w:val="aa"/>
    <w:link w:val="aff8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a">
    <w:name w:val="フッターの右揃え"/>
    <w:basedOn w:val="a9"/>
    <w:link w:val="affb"/>
    <w:uiPriority w:val="13"/>
    <w:rsid w:val="00906393"/>
    <w:pPr>
      <w:jc w:val="right"/>
    </w:pPr>
  </w:style>
  <w:style w:type="character" w:customStyle="1" w:styleId="affb">
    <w:name w:val="フッターの右揃えの文字"/>
    <w:basedOn w:val="aa"/>
    <w:link w:val="aff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rsid w:val="00906393"/>
    <w:pPr>
      <w:numPr>
        <w:numId w:val="17"/>
      </w:numPr>
      <w:contextualSpacing/>
    </w:pPr>
  </w:style>
  <w:style w:type="table" w:styleId="affc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見出し 4 (文字)"/>
    <w:basedOn w:val="a2"/>
    <w:link w:val="4"/>
    <w:uiPriority w:val="9"/>
    <w:semiHidden/>
    <w:rsid w:val="008A74AC"/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8A74AC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8A74AC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ffe">
    <w:name w:val="endnote reference"/>
    <w:basedOn w:val="a2"/>
    <w:uiPriority w:val="99"/>
    <w:semiHidden/>
    <w:unhideWhenUsed/>
    <w:rsid w:val="00D566FA"/>
    <w:rPr>
      <w:vertAlign w:val="superscript"/>
    </w:rPr>
  </w:style>
  <w:style w:type="paragraph" w:customStyle="1" w:styleId="afff">
    <w:name w:val="表のスペース"/>
    <w:basedOn w:val="a1"/>
    <w:uiPriority w:val="99"/>
    <w:unhideWhenUsed/>
    <w:rsid w:val="000807A6"/>
    <w:pPr>
      <w:spacing w:line="40" w:lineRule="exact"/>
      <w:ind w:left="144" w:right="144"/>
    </w:pPr>
    <w:rPr>
      <w:noProof/>
      <w:color w:val="454551" w:themeColor="text2"/>
      <w:sz w:val="4"/>
      <w:szCs w:val="4"/>
    </w:rPr>
  </w:style>
  <w:style w:type="table" w:styleId="4-1">
    <w:name w:val="Grid Table 4 Accent 1"/>
    <w:basedOn w:val="a3"/>
    <w:uiPriority w:val="49"/>
    <w:rsid w:val="00D62AC6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3-1">
    <w:name w:val="List Table 3 Accent 1"/>
    <w:basedOn w:val="a3"/>
    <w:uiPriority w:val="48"/>
    <w:rsid w:val="00D62AC6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4-6">
    <w:name w:val="List Table 4 Accent 6"/>
    <w:basedOn w:val="a3"/>
    <w:uiPriority w:val="49"/>
    <w:rsid w:val="00D62AC6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fff0">
    <w:name w:val="List Paragraph"/>
    <w:basedOn w:val="a1"/>
    <w:uiPriority w:val="34"/>
    <w:qFormat/>
    <w:rsid w:val="00357E11"/>
    <w:pPr>
      <w:ind w:leftChars="400" w:left="840"/>
    </w:pPr>
  </w:style>
  <w:style w:type="character" w:styleId="afff1">
    <w:name w:val="Strong"/>
    <w:basedOn w:val="a2"/>
    <w:uiPriority w:val="22"/>
    <w:qFormat/>
    <w:rsid w:val="008A74AC"/>
    <w:rPr>
      <w:b/>
      <w:bCs/>
    </w:rPr>
  </w:style>
  <w:style w:type="paragraph" w:styleId="afff2">
    <w:name w:val="No Spacing"/>
    <w:uiPriority w:val="1"/>
    <w:qFormat/>
    <w:rsid w:val="008A74AC"/>
    <w:pPr>
      <w:spacing w:after="0" w:line="240" w:lineRule="auto"/>
    </w:pPr>
  </w:style>
  <w:style w:type="character" w:styleId="afff3">
    <w:name w:val="Subtle Emphasis"/>
    <w:basedOn w:val="a2"/>
    <w:uiPriority w:val="19"/>
    <w:qFormat/>
    <w:rsid w:val="008A74AC"/>
    <w:rPr>
      <w:i/>
      <w:iCs/>
      <w:color w:val="808080" w:themeColor="text1" w:themeTint="7F"/>
    </w:rPr>
  </w:style>
  <w:style w:type="character" w:styleId="afff4">
    <w:name w:val="Subtle Reference"/>
    <w:basedOn w:val="a2"/>
    <w:uiPriority w:val="31"/>
    <w:qFormat/>
    <w:rsid w:val="008A74AC"/>
    <w:rPr>
      <w:smallCaps/>
      <w:color w:val="C830CC" w:themeColor="accent2"/>
      <w:u w:val="single"/>
    </w:rPr>
  </w:style>
  <w:style w:type="character" w:styleId="afff5">
    <w:name w:val="Book Title"/>
    <w:basedOn w:val="a2"/>
    <w:uiPriority w:val="33"/>
    <w:qFormat/>
    <w:rsid w:val="008A74AC"/>
    <w:rPr>
      <w:b/>
      <w:bCs/>
      <w:smallCaps/>
      <w:spacing w:val="5"/>
    </w:rPr>
  </w:style>
  <w:style w:type="character" w:styleId="afff6">
    <w:name w:val="Hyperlink"/>
    <w:basedOn w:val="a2"/>
    <w:uiPriority w:val="99"/>
    <w:semiHidden/>
    <w:unhideWhenUsed/>
    <w:rsid w:val="00F14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23550;&#35937;&#12518;&#12540;&#12470;&#12540;&#12398;&#12503;&#12525;&#12501;&#12449;&#12452;&#12523;&#35336;&#30011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3F8D36-1CEC-43AE-8716-B55E276E55C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639B4E9B-DCCD-4210-9F77-DC1D1AD401BA}">
      <dgm:prSet phldrT="[テキスト]" custT="1"/>
      <dgm:spPr/>
      <dgm:t>
        <a:bodyPr/>
        <a:lstStyle/>
        <a:p>
          <a:r>
            <a:rPr kumimoji="1" lang="ja-JP" altLang="en-US" sz="1000"/>
            <a:t>投稿者</a:t>
          </a:r>
          <a:endParaRPr kumimoji="1" lang="en-US" altLang="ja-JP" sz="1100"/>
        </a:p>
      </dgm:t>
    </dgm:pt>
    <dgm:pt modelId="{A7F1B51B-3DDD-44DB-A652-5774DD324BD3}" type="par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BAB3C438-025B-4E6C-A47F-D20C85762B98}" type="sib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AAD632B5-2C4A-4F2E-BBC4-B67E2551C545}">
      <dgm:prSet phldrT="[テキスト]" custT="1"/>
      <dgm:spPr/>
      <dgm:t>
        <a:bodyPr/>
        <a:lstStyle/>
        <a:p>
          <a:r>
            <a:rPr lang="ja-JP" sz="1100"/>
            <a:t>投稿者は</a:t>
          </a:r>
          <a:r>
            <a:rPr lang="en-US" sz="1100"/>
            <a:t>WEB</a:t>
          </a:r>
          <a:r>
            <a:rPr lang="ja-JP" sz="1100"/>
            <a:t>サービスに動画をアップロードして価格設定をする</a:t>
          </a:r>
          <a:endParaRPr kumimoji="1" lang="ja-JP" altLang="en-US" sz="1100"/>
        </a:p>
      </dgm:t>
    </dgm:pt>
    <dgm:pt modelId="{2C654284-7A33-4BC0-97F6-50580CC4D3AB}" type="par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FC1FA6A6-3A18-4535-9968-D26320CA2BBD}" type="sib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24010F68-15B9-4B8E-BAB3-2CB4D04CEA08}">
      <dgm:prSet phldrT="[テキスト]" custT="1"/>
      <dgm:spPr/>
      <dgm:t>
        <a:bodyPr/>
        <a:lstStyle/>
        <a:p>
          <a:r>
            <a:rPr kumimoji="1" lang="ja-JP" altLang="en-US" sz="1000"/>
            <a:t>視聴者</a:t>
          </a:r>
          <a:r>
            <a:rPr kumimoji="1" lang="ja-JP" altLang="en-US" sz="1100"/>
            <a:t>　</a:t>
          </a:r>
          <a:endParaRPr kumimoji="1" lang="en-US" altLang="ja-JP" sz="1100"/>
        </a:p>
      </dgm:t>
    </dgm:pt>
    <dgm:pt modelId="{41F58301-F496-4005-89DB-5689A979A240}" type="par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D50CC738-D10E-4105-90BF-DF1BF52B0E10}" type="sib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5143D471-9578-4485-A29B-F9DB0858448C}">
      <dgm:prSet phldrT="[テキスト]" custT="1"/>
      <dgm:spPr/>
      <dgm:t>
        <a:bodyPr/>
        <a:lstStyle/>
        <a:p>
          <a:r>
            <a:rPr lang="ja-JP" sz="1100"/>
            <a:t>視聴者は</a:t>
          </a:r>
          <a:r>
            <a:rPr lang="en-US" sz="1100"/>
            <a:t>WEB</a:t>
          </a:r>
          <a:r>
            <a:rPr lang="ja-JP" sz="1100"/>
            <a:t>サービスを利用するとき、</a:t>
          </a:r>
          <a:r>
            <a:rPr lang="en-US" altLang="ja-JP" sz="1100"/>
            <a:t>                                                                           </a:t>
          </a:r>
          <a:r>
            <a:rPr lang="ja-JP" sz="1100"/>
            <a:t>月額料金の動画と無料の動画を選択ことが出来る。</a:t>
          </a:r>
          <a:endParaRPr kumimoji="1" lang="ja-JP" altLang="en-US" sz="1100"/>
        </a:p>
      </dgm:t>
    </dgm:pt>
    <dgm:pt modelId="{DEC07562-0F7B-4482-9141-ADF5A5368485}" type="par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6384F317-A241-4DB0-AEB4-1597348CF56C}" type="sib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B15AE092-4741-44FC-870E-0171B50F047A}">
      <dgm:prSet phldrT="[テキスト]" custT="1"/>
      <dgm:spPr/>
      <dgm:t>
        <a:bodyPr/>
        <a:lstStyle/>
        <a:p>
          <a:r>
            <a:rPr kumimoji="1" lang="ja-JP" altLang="en-US" sz="1000"/>
            <a:t>システム</a:t>
          </a:r>
          <a:endParaRPr kumimoji="1" lang="ja-JP" altLang="en-US" sz="1100"/>
        </a:p>
      </dgm:t>
    </dgm:pt>
    <dgm:pt modelId="{2FC52084-00EE-47DB-83C9-848C0D495CA7}" type="par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962ED915-25CC-48D1-BD5E-7C2801143C7C}" type="sib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8F5CC07E-85EC-4E90-98D8-61D071C385C1}">
      <dgm:prSet phldrT="[テキスト]" custT="1"/>
      <dgm:spPr/>
      <dgm:t>
        <a:bodyPr/>
        <a:lstStyle/>
        <a:p>
          <a:r>
            <a:rPr lang="ja-JP" altLang="en-US" sz="1100"/>
            <a:t>支払われた月額料金を、視聴された動画に対して振り分ける。</a:t>
          </a:r>
          <a:endParaRPr kumimoji="1" lang="ja-JP" altLang="en-US" sz="1100"/>
        </a:p>
      </dgm:t>
    </dgm:pt>
    <dgm:pt modelId="{49E68C9F-C6E7-431F-9569-B80ABB0932F0}" type="par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BB9EC4D-0D9C-4EA9-9736-456A6030B0B0}" type="sib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3C213F6-87B0-46AC-8F36-27AFDE379F8B}" type="pres">
      <dgm:prSet presAssocID="{9C3F8D36-1CEC-43AE-8716-B55E276E55C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425ECABD-77BA-4704-9566-8BC9190BF44C}" type="pres">
      <dgm:prSet presAssocID="{639B4E9B-DCCD-4210-9F77-DC1D1AD401BA}" presName="composite" presStyleCnt="0"/>
      <dgm:spPr/>
    </dgm:pt>
    <dgm:pt modelId="{D2AEE3DA-E733-496B-83E9-6B90D5B60AC3}" type="pres">
      <dgm:prSet presAssocID="{639B4E9B-DCCD-4210-9F77-DC1D1AD401B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2DB16DBB-3A70-4112-98EB-B035DD6FD487}" type="pres">
      <dgm:prSet presAssocID="{639B4E9B-DCCD-4210-9F77-DC1D1AD401B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73854F9-C3A5-40CA-A825-31A892C8D883}" type="pres">
      <dgm:prSet presAssocID="{BAB3C438-025B-4E6C-A47F-D20C85762B98}" presName="sp" presStyleCnt="0"/>
      <dgm:spPr/>
    </dgm:pt>
    <dgm:pt modelId="{5D284A2E-7918-4A89-B2B5-1D3D1DBE250B}" type="pres">
      <dgm:prSet presAssocID="{24010F68-15B9-4B8E-BAB3-2CB4D04CEA08}" presName="composite" presStyleCnt="0"/>
      <dgm:spPr/>
    </dgm:pt>
    <dgm:pt modelId="{1358C290-27E0-4484-9F53-E7CDBA1E92FC}" type="pres">
      <dgm:prSet presAssocID="{24010F68-15B9-4B8E-BAB3-2CB4D04CEA0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D65BD4A-7540-494A-A8C9-674EA232D964}" type="pres">
      <dgm:prSet presAssocID="{24010F68-15B9-4B8E-BAB3-2CB4D04CEA0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75B1286-9F5E-4E7E-ACAE-1E0F07B2CE42}" type="pres">
      <dgm:prSet presAssocID="{D50CC738-D10E-4105-90BF-DF1BF52B0E10}" presName="sp" presStyleCnt="0"/>
      <dgm:spPr/>
    </dgm:pt>
    <dgm:pt modelId="{F572CCCE-2DE5-4A79-AC3E-110B41E3A03F}" type="pres">
      <dgm:prSet presAssocID="{B15AE092-4741-44FC-870E-0171B50F047A}" presName="composite" presStyleCnt="0"/>
      <dgm:spPr/>
    </dgm:pt>
    <dgm:pt modelId="{C1D7A8A3-140E-461C-A0D3-7B892CF5BC8B}" type="pres">
      <dgm:prSet presAssocID="{B15AE092-4741-44FC-870E-0171B50F047A}" presName="parentText" presStyleLbl="alignNode1" presStyleIdx="2" presStyleCnt="3" custLinFactNeighborX="-1134" custLinFactNeighborY="84992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CC8E883-638F-4898-812D-ECD6840D70FB}" type="pres">
      <dgm:prSet presAssocID="{B15AE092-4741-44FC-870E-0171B50F047A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80A214F6-860C-468D-91C8-2537C634C5A7}" srcId="{9C3F8D36-1CEC-43AE-8716-B55E276E55CE}" destId="{24010F68-15B9-4B8E-BAB3-2CB4D04CEA08}" srcOrd="1" destOrd="0" parTransId="{41F58301-F496-4005-89DB-5689A979A240}" sibTransId="{D50CC738-D10E-4105-90BF-DF1BF52B0E10}"/>
    <dgm:cxn modelId="{7004E8BD-5802-4FC3-B1CD-DEA204B51BD5}" type="presOf" srcId="{9C3F8D36-1CEC-43AE-8716-B55E276E55CE}" destId="{43C213F6-87B0-46AC-8F36-27AFDE379F8B}" srcOrd="0" destOrd="0" presId="urn:microsoft.com/office/officeart/2005/8/layout/chevron2"/>
    <dgm:cxn modelId="{CB9C66E1-0DC6-41B1-8B8C-943354355828}" srcId="{9C3F8D36-1CEC-43AE-8716-B55E276E55CE}" destId="{639B4E9B-DCCD-4210-9F77-DC1D1AD401BA}" srcOrd="0" destOrd="0" parTransId="{A7F1B51B-3DDD-44DB-A652-5774DD324BD3}" sibTransId="{BAB3C438-025B-4E6C-A47F-D20C85762B98}"/>
    <dgm:cxn modelId="{5745287C-E5A4-4E3D-A4BF-A53E2AC29A68}" srcId="{9C3F8D36-1CEC-43AE-8716-B55E276E55CE}" destId="{B15AE092-4741-44FC-870E-0171B50F047A}" srcOrd="2" destOrd="0" parTransId="{2FC52084-00EE-47DB-83C9-848C0D495CA7}" sibTransId="{962ED915-25CC-48D1-BD5E-7C2801143C7C}"/>
    <dgm:cxn modelId="{12C2B328-B007-42E7-89FF-784BC16843C9}" type="presOf" srcId="{8F5CC07E-85EC-4E90-98D8-61D071C385C1}" destId="{ACC8E883-638F-4898-812D-ECD6840D70FB}" srcOrd="0" destOrd="0" presId="urn:microsoft.com/office/officeart/2005/8/layout/chevron2"/>
    <dgm:cxn modelId="{6C066BFA-97AB-4EAE-843D-8394C30E2E96}" srcId="{639B4E9B-DCCD-4210-9F77-DC1D1AD401BA}" destId="{AAD632B5-2C4A-4F2E-BBC4-B67E2551C545}" srcOrd="0" destOrd="0" parTransId="{2C654284-7A33-4BC0-97F6-50580CC4D3AB}" sibTransId="{FC1FA6A6-3A18-4535-9968-D26320CA2BBD}"/>
    <dgm:cxn modelId="{AC663542-F9B5-4373-AE28-DAA0E587B1CC}" srcId="{24010F68-15B9-4B8E-BAB3-2CB4D04CEA08}" destId="{5143D471-9578-4485-A29B-F9DB0858448C}" srcOrd="0" destOrd="0" parTransId="{DEC07562-0F7B-4482-9141-ADF5A5368485}" sibTransId="{6384F317-A241-4DB0-AEB4-1597348CF56C}"/>
    <dgm:cxn modelId="{30976CC4-2D9F-4B9D-879C-567E9EEB0B97}" type="presOf" srcId="{5143D471-9578-4485-A29B-F9DB0858448C}" destId="{8D65BD4A-7540-494A-A8C9-674EA232D964}" srcOrd="0" destOrd="0" presId="urn:microsoft.com/office/officeart/2005/8/layout/chevron2"/>
    <dgm:cxn modelId="{2662EA6C-C8D2-4EEA-B1FF-972F3D6B217C}" type="presOf" srcId="{24010F68-15B9-4B8E-BAB3-2CB4D04CEA08}" destId="{1358C290-27E0-4484-9F53-E7CDBA1E92FC}" srcOrd="0" destOrd="0" presId="urn:microsoft.com/office/officeart/2005/8/layout/chevron2"/>
    <dgm:cxn modelId="{43769F6F-C49F-491A-8BFB-5677888F5E5F}" srcId="{B15AE092-4741-44FC-870E-0171B50F047A}" destId="{8F5CC07E-85EC-4E90-98D8-61D071C385C1}" srcOrd="0" destOrd="0" parTransId="{49E68C9F-C6E7-431F-9569-B80ABB0932F0}" sibTransId="{4BB9EC4D-0D9C-4EA9-9736-456A6030B0B0}"/>
    <dgm:cxn modelId="{4DDEDDA2-8932-4822-8CA5-58BD42D2CD8C}" type="presOf" srcId="{639B4E9B-DCCD-4210-9F77-DC1D1AD401BA}" destId="{D2AEE3DA-E733-496B-83E9-6B90D5B60AC3}" srcOrd="0" destOrd="0" presId="urn:microsoft.com/office/officeart/2005/8/layout/chevron2"/>
    <dgm:cxn modelId="{37F49EFB-D920-42B6-A302-BBAB1DA51D4F}" type="presOf" srcId="{AAD632B5-2C4A-4F2E-BBC4-B67E2551C545}" destId="{2DB16DBB-3A70-4112-98EB-B035DD6FD487}" srcOrd="0" destOrd="0" presId="urn:microsoft.com/office/officeart/2005/8/layout/chevron2"/>
    <dgm:cxn modelId="{FADAAD0B-2C33-4EF2-B4EC-1C9F4154B626}" type="presOf" srcId="{B15AE092-4741-44FC-870E-0171B50F047A}" destId="{C1D7A8A3-140E-461C-A0D3-7B892CF5BC8B}" srcOrd="0" destOrd="0" presId="urn:microsoft.com/office/officeart/2005/8/layout/chevron2"/>
    <dgm:cxn modelId="{988F3008-C451-420A-ABC9-545C7F9D0EF1}" type="presParOf" srcId="{43C213F6-87B0-46AC-8F36-27AFDE379F8B}" destId="{425ECABD-77BA-4704-9566-8BC9190BF44C}" srcOrd="0" destOrd="0" presId="urn:microsoft.com/office/officeart/2005/8/layout/chevron2"/>
    <dgm:cxn modelId="{F735DC56-72F2-431C-AC35-2B4B37904A8E}" type="presParOf" srcId="{425ECABD-77BA-4704-9566-8BC9190BF44C}" destId="{D2AEE3DA-E733-496B-83E9-6B90D5B60AC3}" srcOrd="0" destOrd="0" presId="urn:microsoft.com/office/officeart/2005/8/layout/chevron2"/>
    <dgm:cxn modelId="{47678912-4524-4C4C-8A8D-F5A98B57BD14}" type="presParOf" srcId="{425ECABD-77BA-4704-9566-8BC9190BF44C}" destId="{2DB16DBB-3A70-4112-98EB-B035DD6FD487}" srcOrd="1" destOrd="0" presId="urn:microsoft.com/office/officeart/2005/8/layout/chevron2"/>
    <dgm:cxn modelId="{A93BA82A-F54B-40CC-8FBA-D6FA3D3B5ADD}" type="presParOf" srcId="{43C213F6-87B0-46AC-8F36-27AFDE379F8B}" destId="{973854F9-C3A5-40CA-A825-31A892C8D883}" srcOrd="1" destOrd="0" presId="urn:microsoft.com/office/officeart/2005/8/layout/chevron2"/>
    <dgm:cxn modelId="{1568B4A5-4CE3-4A35-BFD2-DBF4924763FB}" type="presParOf" srcId="{43C213F6-87B0-46AC-8F36-27AFDE379F8B}" destId="{5D284A2E-7918-4A89-B2B5-1D3D1DBE250B}" srcOrd="2" destOrd="0" presId="urn:microsoft.com/office/officeart/2005/8/layout/chevron2"/>
    <dgm:cxn modelId="{5FA3A50A-CDA8-4300-8211-2A0DCA0D001D}" type="presParOf" srcId="{5D284A2E-7918-4A89-B2B5-1D3D1DBE250B}" destId="{1358C290-27E0-4484-9F53-E7CDBA1E92FC}" srcOrd="0" destOrd="0" presId="urn:microsoft.com/office/officeart/2005/8/layout/chevron2"/>
    <dgm:cxn modelId="{24F8B4D4-529B-44C8-816D-3731A02EB5B9}" type="presParOf" srcId="{5D284A2E-7918-4A89-B2B5-1D3D1DBE250B}" destId="{8D65BD4A-7540-494A-A8C9-674EA232D964}" srcOrd="1" destOrd="0" presId="urn:microsoft.com/office/officeart/2005/8/layout/chevron2"/>
    <dgm:cxn modelId="{0F3D4636-FF57-4ED1-9B8B-8B6B3C397AA4}" type="presParOf" srcId="{43C213F6-87B0-46AC-8F36-27AFDE379F8B}" destId="{575B1286-9F5E-4E7E-ACAE-1E0F07B2CE42}" srcOrd="3" destOrd="0" presId="urn:microsoft.com/office/officeart/2005/8/layout/chevron2"/>
    <dgm:cxn modelId="{B6021155-AC1A-4B9A-B26E-3EC1381D48B1}" type="presParOf" srcId="{43C213F6-87B0-46AC-8F36-27AFDE379F8B}" destId="{F572CCCE-2DE5-4A79-AC3E-110B41E3A03F}" srcOrd="4" destOrd="0" presId="urn:microsoft.com/office/officeart/2005/8/layout/chevron2"/>
    <dgm:cxn modelId="{9F8A1DF6-53D3-4322-B314-3044FFAE27D1}" type="presParOf" srcId="{F572CCCE-2DE5-4A79-AC3E-110B41E3A03F}" destId="{C1D7A8A3-140E-461C-A0D3-7B892CF5BC8B}" srcOrd="0" destOrd="0" presId="urn:microsoft.com/office/officeart/2005/8/layout/chevron2"/>
    <dgm:cxn modelId="{8C3C22AC-5797-4DCD-8348-20390BFBEED4}" type="presParOf" srcId="{F572CCCE-2DE5-4A79-AC3E-110B41E3A03F}" destId="{ACC8E883-638F-4898-812D-ECD6840D70F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AEE3DA-E733-496B-83E9-6B90D5B60AC3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投稿者</a:t>
          </a:r>
          <a:endParaRPr kumimoji="1" lang="en-US" altLang="ja-JP" sz="1100" kern="1200"/>
        </a:p>
      </dsp:txBody>
      <dsp:txXfrm rot="-5400000">
        <a:off x="1" y="420908"/>
        <a:ext cx="840105" cy="360045"/>
      </dsp:txXfrm>
    </dsp:sp>
    <dsp:sp modelId="{2DB16DBB-3A70-4112-98EB-B035DD6FD487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投稿者は</a:t>
          </a:r>
          <a:r>
            <a:rPr lang="en-US" sz="1100" kern="1200"/>
            <a:t>WEB</a:t>
          </a:r>
          <a:r>
            <a:rPr lang="ja-JP" sz="1100" kern="1200"/>
            <a:t>サービスに動画をアップロードして価格設定をする</a:t>
          </a:r>
          <a:endParaRPr kumimoji="1" lang="ja-JP" altLang="en-US" sz="1100" kern="1200"/>
        </a:p>
      </dsp:txBody>
      <dsp:txXfrm rot="-5400000">
        <a:off x="840105" y="38936"/>
        <a:ext cx="4608214" cy="703935"/>
      </dsp:txXfrm>
    </dsp:sp>
    <dsp:sp modelId="{1358C290-27E0-4484-9F53-E7CDBA1E92FC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視聴者</a:t>
          </a:r>
          <a:r>
            <a:rPr kumimoji="1" lang="ja-JP" altLang="en-US" sz="1100" kern="1200"/>
            <a:t>　</a:t>
          </a:r>
          <a:endParaRPr kumimoji="1" lang="en-US" altLang="ja-JP" sz="1100" kern="1200"/>
        </a:p>
      </dsp:txBody>
      <dsp:txXfrm rot="-5400000">
        <a:off x="1" y="1420178"/>
        <a:ext cx="840105" cy="360045"/>
      </dsp:txXfrm>
    </dsp:sp>
    <dsp:sp modelId="{8D65BD4A-7540-494A-A8C9-674EA232D96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視聴者は</a:t>
          </a:r>
          <a:r>
            <a:rPr lang="en-US" sz="1100" kern="1200"/>
            <a:t>WEB</a:t>
          </a:r>
          <a:r>
            <a:rPr lang="ja-JP" sz="1100" kern="1200"/>
            <a:t>サービスを利用するとき、</a:t>
          </a:r>
          <a:r>
            <a:rPr lang="en-US" altLang="ja-JP" sz="1100" kern="1200"/>
            <a:t>                                                                           </a:t>
          </a:r>
          <a:r>
            <a:rPr lang="ja-JP" sz="1100" kern="1200"/>
            <a:t>月額料金の動画と無料の動画を選択ことが出来る。</a:t>
          </a:r>
          <a:endParaRPr kumimoji="1" lang="ja-JP" altLang="en-US" sz="1100" kern="1200"/>
        </a:p>
      </dsp:txBody>
      <dsp:txXfrm rot="-5400000">
        <a:off x="840105" y="1038206"/>
        <a:ext cx="4608214" cy="703935"/>
      </dsp:txXfrm>
    </dsp:sp>
    <dsp:sp modelId="{C1D7A8A3-140E-461C-A0D3-7B892CF5BC8B}">
      <dsp:nvSpPr>
        <dsp:cNvPr id="0" name=""/>
        <dsp:cNvSpPr/>
      </dsp:nvSpPr>
      <dsp:spPr>
        <a:xfrm rot="5400000">
          <a:off x="-180022" y="2180272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システム</a:t>
          </a:r>
          <a:endParaRPr kumimoji="1" lang="ja-JP" altLang="en-US" sz="1100" kern="1200"/>
        </a:p>
      </dsp:txBody>
      <dsp:txXfrm rot="-5400000">
        <a:off x="1" y="2420303"/>
        <a:ext cx="840105" cy="360045"/>
      </dsp:txXfrm>
    </dsp:sp>
    <dsp:sp modelId="{ACC8E883-638F-4898-812D-ECD6840D70F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altLang="en-US" sz="1100" kern="1200"/>
            <a:t>支払われた月額料金を、視聴された動画に対して振り分ける。</a:t>
          </a:r>
          <a:endParaRPr kumimoji="1" lang="ja-JP" altLang="en-US" sz="11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9B41DEDEA34CE5A3724E47858E95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80E317-8EBE-455D-8D68-6F1606276E72}"/>
      </w:docPartPr>
      <w:docPartBody>
        <w:p w:rsidR="00BD2EDB" w:rsidRDefault="008F59AC">
          <w:pPr>
            <w:pStyle w:val="509B41DEDEA34CE5A3724E47858E958E"/>
          </w:pPr>
          <w:r w:rsidRPr="000929C1">
            <w:rPr>
              <w:rFonts w:ascii="Meiryo UI" w:hAnsi="Meiryo UI"/>
              <w:lang w:val="ja-JP" w:bidi="ja-JP"/>
            </w:rPr>
            <w:t>バージョン</w:t>
          </w:r>
        </w:p>
      </w:docPartBody>
    </w:docPart>
    <w:docPart>
      <w:docPartPr>
        <w:name w:val="001C3662C50E4CD985EEAFF538CD8B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73065C-CE5C-483C-AC25-F7C05B67EA6F}"/>
      </w:docPartPr>
      <w:docPartBody>
        <w:p w:rsidR="00BD2EDB" w:rsidRDefault="008F59AC">
          <w:pPr>
            <w:pStyle w:val="001C3662C50E4CD985EEAFF538CD8B31"/>
          </w:pPr>
          <w:r w:rsidRPr="000929C1">
            <w:rPr>
              <w:rFonts w:ascii="Meiryo UI" w:hAnsi="Meiryo UI"/>
              <w:lang w:val="ja-JP" w:bidi="ja-JP"/>
            </w:rPr>
            <w:t>日付</w:t>
          </w:r>
        </w:p>
      </w:docPartBody>
    </w:docPart>
    <w:docPart>
      <w:docPartPr>
        <w:name w:val="7CFF0E7E3F4A429BBA8F35A552A2F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B1C78E-57F9-4014-BCB6-FC0C646D89ED}"/>
      </w:docPartPr>
      <w:docPartBody>
        <w:p w:rsidR="00BD2EDB" w:rsidRDefault="008F59AC">
          <w:pPr>
            <w:pStyle w:val="7CFF0E7E3F4A429BBA8F35A552A2F292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B6BB7D6CA081429B9D0FB9690BAD2E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68213A-67AC-4A81-A616-76CB07F1C61B}"/>
      </w:docPartPr>
      <w:docPartBody>
        <w:p w:rsidR="00BD2EDB" w:rsidRDefault="008F59AC">
          <w:pPr>
            <w:pStyle w:val="B6BB7D6CA081429B9D0FB9690BAD2E18"/>
          </w:pPr>
          <w:r w:rsidRPr="000929C1">
            <w:rPr>
              <w:rFonts w:ascii="Meiryo UI" w:hAnsi="Meiryo UI"/>
              <w:lang w:val="ja-JP" w:bidi="ja-JP"/>
            </w:rPr>
            <w:t>サブタイトル</w:t>
          </w:r>
        </w:p>
      </w:docPartBody>
    </w:docPart>
    <w:docPart>
      <w:docPartPr>
        <w:name w:val="51A42F2DB3664B0B96B19057F43148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DF8CC2-7D2A-4A4C-B515-F04829209ADA}"/>
      </w:docPartPr>
      <w:docPartBody>
        <w:p w:rsidR="00BD2EDB" w:rsidRDefault="008F59AC">
          <w:pPr>
            <w:pStyle w:val="51A42F2DB3664B0B96B19057F43148E3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  <w:docPart>
      <w:docPartPr>
        <w:name w:val="CB1E0750B76F4278BB52DC3E02FBD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94813-FDAC-4E84-8DA9-CAC3841D006C}"/>
      </w:docPartPr>
      <w:docPartBody>
        <w:p w:rsidR="00BD2EDB" w:rsidRDefault="008F59AC">
          <w:pPr>
            <w:pStyle w:val="CB1E0750B76F4278BB52DC3E02FBDCCB"/>
          </w:pPr>
          <w:r w:rsidRPr="000929C1">
            <w:rPr>
              <w:rFonts w:ascii="Meiryo UI" w:hAnsi="Meiryo UI"/>
              <w:lang w:val="ja-JP" w:bidi="ja-JP"/>
            </w:rPr>
            <w:t>会社住所</w:t>
          </w:r>
        </w:p>
      </w:docPartBody>
    </w:docPart>
    <w:docPart>
      <w:docPartPr>
        <w:name w:val="61A43613C10A4A0B9989743CBBE8EC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8F8196-9EE7-4433-9111-373F0E55538A}"/>
      </w:docPartPr>
      <w:docPartBody>
        <w:p w:rsidR="00BD2EDB" w:rsidRDefault="008F59AC">
          <w:pPr>
            <w:pStyle w:val="61A43613C10A4A0B9989743CBBE8ECEC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7395052DFC3D4D68AB2DABC0D7459C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093AC-95D6-430F-921D-DB3C2D5DF6C8}"/>
      </w:docPartPr>
      <w:docPartBody>
        <w:p w:rsidR="00EA46B8" w:rsidRDefault="00601673" w:rsidP="00601673">
          <w:pPr>
            <w:pStyle w:val="7395052DFC3D4D68AB2DABC0D7459C4B"/>
          </w:pPr>
          <w:r w:rsidRPr="000929C1">
            <w:rPr>
              <w:rFonts w:ascii="Meiryo UI" w:hAnsi="Meiryo UI"/>
              <w:lang w:val="ja-JP" w:bidi="ja-JP"/>
            </w:rPr>
            <w:t>提供</w:t>
          </w:r>
        </w:p>
      </w:docPartBody>
    </w:docPart>
    <w:docPart>
      <w:docPartPr>
        <w:name w:val="067C7FAEC7A14A54A2331EACCEB28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F3D620-3B76-4450-84F4-A0D831B3C263}"/>
      </w:docPartPr>
      <w:docPartBody>
        <w:p w:rsidR="00EA46B8" w:rsidRDefault="00601673" w:rsidP="00601673">
          <w:pPr>
            <w:pStyle w:val="067C7FAEC7A14A54A2331EACCEB2805C"/>
          </w:pPr>
          <w:r w:rsidRPr="000929C1">
            <w:rPr>
              <w:rFonts w:ascii="Meiryo UI" w:hAnsi="Meiryo UI"/>
              <w:lang w:val="ja-JP" w:bidi="ja-JP"/>
            </w:rPr>
            <w:t>名前</w:t>
          </w:r>
        </w:p>
      </w:docPartBody>
    </w:docPart>
    <w:docPart>
      <w:docPartPr>
        <w:name w:val="F9F430BC61B9496287A49916B606CB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121DE4-D8F2-42CA-AF0B-1FABE0AAAEEF}"/>
      </w:docPartPr>
      <w:docPartBody>
        <w:p w:rsidR="00EA46B8" w:rsidRDefault="00601673" w:rsidP="00601673">
          <w:pPr>
            <w:pStyle w:val="F9F430BC61B9496287A49916B606CB61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10"/>
    <w:rsid w:val="0001543B"/>
    <w:rsid w:val="000D0407"/>
    <w:rsid w:val="001C6B10"/>
    <w:rsid w:val="00241471"/>
    <w:rsid w:val="00601673"/>
    <w:rsid w:val="006600CE"/>
    <w:rsid w:val="0069183A"/>
    <w:rsid w:val="00696EDB"/>
    <w:rsid w:val="00750C10"/>
    <w:rsid w:val="008842E9"/>
    <w:rsid w:val="008F59AC"/>
    <w:rsid w:val="009C5C18"/>
    <w:rsid w:val="009E43F7"/>
    <w:rsid w:val="00BD2EDB"/>
    <w:rsid w:val="00CC2EC2"/>
    <w:rsid w:val="00CE2806"/>
    <w:rsid w:val="00DD5C30"/>
    <w:rsid w:val="00E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B41DEDEA34CE5A3724E47858E958E">
    <w:name w:val="509B41DEDEA34CE5A3724E47858E958E"/>
    <w:pPr>
      <w:widowControl w:val="0"/>
      <w:jc w:val="both"/>
    </w:pPr>
  </w:style>
  <w:style w:type="paragraph" w:customStyle="1" w:styleId="C6F45431B0E344B09A3B14C11E6F20D4">
    <w:name w:val="C6F45431B0E344B09A3B14C11E6F20D4"/>
    <w:pPr>
      <w:widowControl w:val="0"/>
      <w:jc w:val="both"/>
    </w:pPr>
  </w:style>
  <w:style w:type="paragraph" w:customStyle="1" w:styleId="001C3662C50E4CD985EEAFF538CD8B31">
    <w:name w:val="001C3662C50E4CD985EEAFF538CD8B31"/>
    <w:pPr>
      <w:widowControl w:val="0"/>
      <w:jc w:val="both"/>
    </w:pPr>
  </w:style>
  <w:style w:type="paragraph" w:customStyle="1" w:styleId="7CFF0E7E3F4A429BBA8F35A552A2F292">
    <w:name w:val="7CFF0E7E3F4A429BBA8F35A552A2F292"/>
    <w:pPr>
      <w:widowControl w:val="0"/>
      <w:jc w:val="both"/>
    </w:pPr>
  </w:style>
  <w:style w:type="paragraph" w:customStyle="1" w:styleId="B6BB7D6CA081429B9D0FB9690BAD2E18">
    <w:name w:val="B6BB7D6CA081429B9D0FB9690BAD2E18"/>
    <w:pPr>
      <w:widowControl w:val="0"/>
      <w:jc w:val="both"/>
    </w:pPr>
  </w:style>
  <w:style w:type="paragraph" w:customStyle="1" w:styleId="2ABA819C8DDB49FB98275B067C5D9C63">
    <w:name w:val="2ABA819C8DDB49FB98275B067C5D9C63"/>
    <w:pPr>
      <w:widowControl w:val="0"/>
      <w:jc w:val="both"/>
    </w:pPr>
  </w:style>
  <w:style w:type="paragraph" w:customStyle="1" w:styleId="1D84AD4BD55B4387BDE2DFE6348C5680">
    <w:name w:val="1D84AD4BD55B4387BDE2DFE6348C5680"/>
    <w:pPr>
      <w:widowControl w:val="0"/>
      <w:jc w:val="both"/>
    </w:pPr>
  </w:style>
  <w:style w:type="paragraph" w:customStyle="1" w:styleId="51A42F2DB3664B0B96B19057F43148E3">
    <w:name w:val="51A42F2DB3664B0B96B19057F43148E3"/>
    <w:pPr>
      <w:widowControl w:val="0"/>
      <w:jc w:val="both"/>
    </w:pPr>
  </w:style>
  <w:style w:type="paragraph" w:customStyle="1" w:styleId="CB1E0750B76F4278BB52DC3E02FBDCCB">
    <w:name w:val="CB1E0750B76F4278BB52DC3E02FBDCCB"/>
    <w:pPr>
      <w:widowControl w:val="0"/>
      <w:jc w:val="both"/>
    </w:pPr>
  </w:style>
  <w:style w:type="paragraph" w:customStyle="1" w:styleId="61A43613C10A4A0B9989743CBBE8ECEC">
    <w:name w:val="61A43613C10A4A0B9989743CBBE8ECEC"/>
    <w:pPr>
      <w:widowControl w:val="0"/>
      <w:jc w:val="both"/>
    </w:pPr>
  </w:style>
  <w:style w:type="paragraph" w:customStyle="1" w:styleId="3655E3D50999473D9BD90AC70F49F020">
    <w:name w:val="3655E3D50999473D9BD90AC70F49F020"/>
    <w:pPr>
      <w:widowControl w:val="0"/>
      <w:jc w:val="both"/>
    </w:pPr>
  </w:style>
  <w:style w:type="paragraph" w:customStyle="1" w:styleId="D89562265CD245BD8E0CE3EC9E3BA33A">
    <w:name w:val="D89562265CD245BD8E0CE3EC9E3BA33A"/>
    <w:pPr>
      <w:widowControl w:val="0"/>
      <w:jc w:val="both"/>
    </w:pPr>
  </w:style>
  <w:style w:type="paragraph" w:customStyle="1" w:styleId="89FF323F25624119BA07B446A878C59E">
    <w:name w:val="89FF323F25624119BA07B446A878C59E"/>
    <w:pPr>
      <w:widowControl w:val="0"/>
      <w:jc w:val="both"/>
    </w:pPr>
  </w:style>
  <w:style w:type="paragraph" w:customStyle="1" w:styleId="0F9B8E61ADDE456F89A9ECB2BA056EFD">
    <w:name w:val="0F9B8E61ADDE456F89A9ECB2BA056EFD"/>
    <w:pPr>
      <w:widowControl w:val="0"/>
      <w:jc w:val="both"/>
    </w:pPr>
  </w:style>
  <w:style w:type="paragraph" w:customStyle="1" w:styleId="376E2646593C45AEAF8F2ECA8F392B3E">
    <w:name w:val="376E2646593C45AEAF8F2ECA8F392B3E"/>
    <w:pPr>
      <w:widowControl w:val="0"/>
      <w:jc w:val="both"/>
    </w:pPr>
  </w:style>
  <w:style w:type="paragraph" w:customStyle="1" w:styleId="B0B10442184A4884ACA315C04B4AFE5E">
    <w:name w:val="B0B10442184A4884ACA315C04B4AFE5E"/>
    <w:pPr>
      <w:widowControl w:val="0"/>
      <w:jc w:val="both"/>
    </w:pPr>
  </w:style>
  <w:style w:type="paragraph" w:customStyle="1" w:styleId="4A10A4457A8E4D439F04E5D9A08458CB">
    <w:name w:val="4A10A4457A8E4D439F04E5D9A08458CB"/>
    <w:pPr>
      <w:widowControl w:val="0"/>
      <w:jc w:val="both"/>
    </w:pPr>
  </w:style>
  <w:style w:type="character" w:styleId="a3">
    <w:name w:val="Emphasis"/>
    <w:basedOn w:val="a0"/>
    <w:uiPriority w:val="12"/>
    <w:unhideWhenUsed/>
    <w:qFormat/>
    <w:rsid w:val="00750C10"/>
    <w:rPr>
      <w:rFonts w:eastAsia="Meiryo UI"/>
      <w:i/>
      <w:iCs/>
      <w:color w:val="595959" w:themeColor="text1" w:themeTint="A6"/>
    </w:rPr>
  </w:style>
  <w:style w:type="paragraph" w:customStyle="1" w:styleId="F27E812F184B45ED911800CB41888E82">
    <w:name w:val="F27E812F184B45ED911800CB41888E82"/>
    <w:pPr>
      <w:widowControl w:val="0"/>
      <w:jc w:val="both"/>
    </w:pPr>
  </w:style>
  <w:style w:type="paragraph" w:customStyle="1" w:styleId="B3DA1513CA9C4585A09217D50D607DF6">
    <w:name w:val="B3DA1513CA9C4585A09217D50D607DF6"/>
    <w:pPr>
      <w:widowControl w:val="0"/>
      <w:jc w:val="both"/>
    </w:pPr>
  </w:style>
  <w:style w:type="paragraph" w:customStyle="1" w:styleId="357896813E794124B2D551D7C8F99EC4">
    <w:name w:val="357896813E794124B2D551D7C8F99EC4"/>
    <w:pPr>
      <w:widowControl w:val="0"/>
      <w:jc w:val="both"/>
    </w:pPr>
  </w:style>
  <w:style w:type="paragraph" w:customStyle="1" w:styleId="75967C3559964F78B6BF71BFE799F82D">
    <w:name w:val="75967C3559964F78B6BF71BFE799F82D"/>
    <w:pPr>
      <w:widowControl w:val="0"/>
      <w:jc w:val="both"/>
    </w:pPr>
  </w:style>
  <w:style w:type="paragraph" w:customStyle="1" w:styleId="90F310A5D2594DE9BAFDECF0AD7CDE7D">
    <w:name w:val="90F310A5D2594DE9BAFDECF0AD7CDE7D"/>
    <w:pPr>
      <w:widowControl w:val="0"/>
      <w:jc w:val="both"/>
    </w:pPr>
  </w:style>
  <w:style w:type="paragraph" w:customStyle="1" w:styleId="35DB893E989D41DBBF6B977260AAB033">
    <w:name w:val="35DB893E989D41DBBF6B977260AAB033"/>
    <w:pPr>
      <w:widowControl w:val="0"/>
      <w:jc w:val="both"/>
    </w:pPr>
  </w:style>
  <w:style w:type="paragraph" w:customStyle="1" w:styleId="2CE2D2B1D5634222A22B1E039C1BDF77">
    <w:name w:val="2CE2D2B1D5634222A22B1E039C1BDF77"/>
    <w:pPr>
      <w:widowControl w:val="0"/>
      <w:jc w:val="both"/>
    </w:pPr>
  </w:style>
  <w:style w:type="paragraph" w:customStyle="1" w:styleId="B26572D187E14F9BA4F447C41B123178">
    <w:name w:val="B26572D187E14F9BA4F447C41B123178"/>
    <w:pPr>
      <w:widowControl w:val="0"/>
      <w:jc w:val="both"/>
    </w:pPr>
  </w:style>
  <w:style w:type="paragraph" w:customStyle="1" w:styleId="6487E9002DE5437A806E9233F3E4BA98">
    <w:name w:val="6487E9002DE5437A806E9233F3E4BA98"/>
    <w:pPr>
      <w:widowControl w:val="0"/>
      <w:jc w:val="both"/>
    </w:pPr>
  </w:style>
  <w:style w:type="paragraph" w:customStyle="1" w:styleId="6F33B51207994686B8F3367A26D6EAB0">
    <w:name w:val="6F33B51207994686B8F3367A26D6EAB0"/>
    <w:pPr>
      <w:widowControl w:val="0"/>
      <w:jc w:val="both"/>
    </w:pPr>
  </w:style>
  <w:style w:type="paragraph" w:customStyle="1" w:styleId="EB271E41E63E407B91B2B503E78AE140">
    <w:name w:val="EB271E41E63E407B91B2B503E78AE140"/>
    <w:pPr>
      <w:widowControl w:val="0"/>
      <w:jc w:val="both"/>
    </w:pPr>
  </w:style>
  <w:style w:type="paragraph" w:customStyle="1" w:styleId="73B37DEF890D4175BA15517AE887EEF0">
    <w:name w:val="73B37DEF890D4175BA15517AE887EEF0"/>
    <w:pPr>
      <w:widowControl w:val="0"/>
      <w:jc w:val="both"/>
    </w:pPr>
  </w:style>
  <w:style w:type="paragraph" w:customStyle="1" w:styleId="C8BFCF9CB14D41BBA9A58A9D75810AE2">
    <w:name w:val="C8BFCF9CB14D41BBA9A58A9D75810AE2"/>
    <w:pPr>
      <w:widowControl w:val="0"/>
      <w:jc w:val="both"/>
    </w:pPr>
  </w:style>
  <w:style w:type="paragraph" w:customStyle="1" w:styleId="A145AEA203E4464EA7AD5E71E3E84578">
    <w:name w:val="A145AEA203E4464EA7AD5E71E3E84578"/>
    <w:pPr>
      <w:widowControl w:val="0"/>
      <w:jc w:val="both"/>
    </w:pPr>
  </w:style>
  <w:style w:type="paragraph" w:customStyle="1" w:styleId="07A7D07C1DB14C82B9B87485488BFFD2">
    <w:name w:val="07A7D07C1DB14C82B9B87485488BFFD2"/>
    <w:pPr>
      <w:widowControl w:val="0"/>
      <w:jc w:val="both"/>
    </w:pPr>
  </w:style>
  <w:style w:type="paragraph" w:customStyle="1" w:styleId="DCE832122AEA451DBCFD031DC073AD52">
    <w:name w:val="DCE832122AEA451DBCFD031DC073AD52"/>
    <w:pPr>
      <w:widowControl w:val="0"/>
      <w:jc w:val="both"/>
    </w:pPr>
  </w:style>
  <w:style w:type="paragraph" w:customStyle="1" w:styleId="E4F72240E5BC41F7B97BC4F2761620C5">
    <w:name w:val="E4F72240E5BC41F7B97BC4F2761620C5"/>
    <w:pPr>
      <w:widowControl w:val="0"/>
      <w:jc w:val="both"/>
    </w:pPr>
  </w:style>
  <w:style w:type="paragraph" w:customStyle="1" w:styleId="3FAFA6526F7B4B3CA8E6C0D77CD96C64">
    <w:name w:val="3FAFA6526F7B4B3CA8E6C0D77CD96C64"/>
    <w:pPr>
      <w:widowControl w:val="0"/>
      <w:jc w:val="both"/>
    </w:pPr>
  </w:style>
  <w:style w:type="paragraph" w:customStyle="1" w:styleId="33563C1AE2F544EA8FE61E4C22BC9289">
    <w:name w:val="33563C1AE2F544EA8FE61E4C22BC9289"/>
    <w:pPr>
      <w:widowControl w:val="0"/>
      <w:jc w:val="both"/>
    </w:pPr>
  </w:style>
  <w:style w:type="paragraph" w:customStyle="1" w:styleId="0B4B70DAF17A409C81806F42999F990F">
    <w:name w:val="0B4B70DAF17A409C81806F42999F990F"/>
    <w:pPr>
      <w:widowControl w:val="0"/>
      <w:jc w:val="both"/>
    </w:pPr>
  </w:style>
  <w:style w:type="paragraph" w:customStyle="1" w:styleId="A9428BDA19BC493D9C5057A4F49E8EBE">
    <w:name w:val="A9428BDA19BC493D9C5057A4F49E8EBE"/>
    <w:pPr>
      <w:widowControl w:val="0"/>
      <w:jc w:val="both"/>
    </w:pPr>
  </w:style>
  <w:style w:type="paragraph" w:customStyle="1" w:styleId="E1C15A73A01C4CCE88BB2ACDDB1E8AE7">
    <w:name w:val="E1C15A73A01C4CCE88BB2ACDDB1E8AE7"/>
    <w:pPr>
      <w:widowControl w:val="0"/>
      <w:jc w:val="both"/>
    </w:pPr>
  </w:style>
  <w:style w:type="paragraph" w:customStyle="1" w:styleId="56DB598261C341E0AE7B0099949E9050">
    <w:name w:val="56DB598261C341E0AE7B0099949E9050"/>
    <w:pPr>
      <w:widowControl w:val="0"/>
      <w:jc w:val="both"/>
    </w:pPr>
  </w:style>
  <w:style w:type="paragraph" w:customStyle="1" w:styleId="245F40DACD2042B1AAE985B420D1A895">
    <w:name w:val="245F40DACD2042B1AAE985B420D1A895"/>
    <w:pPr>
      <w:widowControl w:val="0"/>
      <w:jc w:val="both"/>
    </w:pPr>
  </w:style>
  <w:style w:type="paragraph" w:customStyle="1" w:styleId="F29B8A6D27B043D0A6C306EBE3AECDB9">
    <w:name w:val="F29B8A6D27B043D0A6C306EBE3AECDB9"/>
    <w:pPr>
      <w:widowControl w:val="0"/>
      <w:jc w:val="both"/>
    </w:pPr>
  </w:style>
  <w:style w:type="paragraph" w:customStyle="1" w:styleId="3DDF2F07AF8F4D49BBDEC9DEBB786B34">
    <w:name w:val="3DDF2F07AF8F4D49BBDEC9DEBB786B34"/>
    <w:pPr>
      <w:widowControl w:val="0"/>
      <w:jc w:val="both"/>
    </w:pPr>
  </w:style>
  <w:style w:type="paragraph" w:customStyle="1" w:styleId="B52778E562A44199A2BCBA9C8D6D397B">
    <w:name w:val="B52778E562A44199A2BCBA9C8D6D397B"/>
    <w:pPr>
      <w:widowControl w:val="0"/>
      <w:jc w:val="both"/>
    </w:pPr>
  </w:style>
  <w:style w:type="paragraph" w:customStyle="1" w:styleId="6D5F3E46399441B5B358ED02BEF3FE17">
    <w:name w:val="6D5F3E46399441B5B358ED02BEF3FE17"/>
    <w:pPr>
      <w:widowControl w:val="0"/>
      <w:jc w:val="both"/>
    </w:pPr>
  </w:style>
  <w:style w:type="paragraph" w:customStyle="1" w:styleId="9400D57B9F1D445589F9A2A7EFD3AB54">
    <w:name w:val="9400D57B9F1D445589F9A2A7EFD3AB54"/>
    <w:pPr>
      <w:widowControl w:val="0"/>
      <w:jc w:val="both"/>
    </w:pPr>
  </w:style>
  <w:style w:type="paragraph" w:customStyle="1" w:styleId="3004D5EB557743A1BE45126FF1607F40">
    <w:name w:val="3004D5EB557743A1BE45126FF1607F40"/>
    <w:pPr>
      <w:widowControl w:val="0"/>
      <w:jc w:val="both"/>
    </w:pPr>
  </w:style>
  <w:style w:type="paragraph" w:customStyle="1" w:styleId="25CA4CB7CBC54688B2F47BCA6F862174">
    <w:name w:val="25CA4CB7CBC54688B2F47BCA6F862174"/>
    <w:pPr>
      <w:widowControl w:val="0"/>
      <w:jc w:val="both"/>
    </w:pPr>
  </w:style>
  <w:style w:type="paragraph" w:customStyle="1" w:styleId="36EDA948E1314E9989EAC05889A51DEA">
    <w:name w:val="36EDA948E1314E9989EAC05889A51DEA"/>
    <w:pPr>
      <w:widowControl w:val="0"/>
      <w:jc w:val="both"/>
    </w:pPr>
  </w:style>
  <w:style w:type="paragraph" w:customStyle="1" w:styleId="01AD09138D8E4031B2C25F621B8B2CD7">
    <w:name w:val="01AD09138D8E4031B2C25F621B8B2CD7"/>
    <w:pPr>
      <w:widowControl w:val="0"/>
      <w:jc w:val="both"/>
    </w:pPr>
  </w:style>
  <w:style w:type="paragraph" w:customStyle="1" w:styleId="53450C0D8F9647E1A246F7A41DDFB402">
    <w:name w:val="53450C0D8F9647E1A246F7A41DDFB402"/>
    <w:pPr>
      <w:widowControl w:val="0"/>
      <w:jc w:val="both"/>
    </w:pPr>
  </w:style>
  <w:style w:type="paragraph" w:customStyle="1" w:styleId="ADDB715A8DFA4DE89F8AC562D596C5D4">
    <w:name w:val="ADDB715A8DFA4DE89F8AC562D596C5D4"/>
    <w:pPr>
      <w:widowControl w:val="0"/>
      <w:jc w:val="both"/>
    </w:pPr>
  </w:style>
  <w:style w:type="paragraph" w:customStyle="1" w:styleId="795AAA8552714861B2CF395B28F27585">
    <w:name w:val="795AAA8552714861B2CF395B28F27585"/>
    <w:pPr>
      <w:widowControl w:val="0"/>
      <w:jc w:val="both"/>
    </w:pPr>
  </w:style>
  <w:style w:type="paragraph" w:customStyle="1" w:styleId="58B6AA3061794DE0A5634E85E62A0751">
    <w:name w:val="58B6AA3061794DE0A5634E85E62A0751"/>
    <w:pPr>
      <w:widowControl w:val="0"/>
      <w:jc w:val="both"/>
    </w:pPr>
  </w:style>
  <w:style w:type="paragraph" w:customStyle="1" w:styleId="09E601ABFA4E4DCD8A111DF0115BDFCB">
    <w:name w:val="09E601ABFA4E4DCD8A111DF0115BDFCB"/>
    <w:pPr>
      <w:widowControl w:val="0"/>
      <w:jc w:val="both"/>
    </w:pPr>
  </w:style>
  <w:style w:type="paragraph" w:customStyle="1" w:styleId="7AD81AB3069B495FA1F26F6ACF9D8217">
    <w:name w:val="7AD81AB3069B495FA1F26F6ACF9D8217"/>
    <w:pPr>
      <w:widowControl w:val="0"/>
      <w:jc w:val="both"/>
    </w:pPr>
  </w:style>
  <w:style w:type="paragraph" w:customStyle="1" w:styleId="C6EFA17F3E1F4DD7BAC3EE4B613D6353">
    <w:name w:val="C6EFA17F3E1F4DD7BAC3EE4B613D6353"/>
    <w:pPr>
      <w:widowControl w:val="0"/>
      <w:jc w:val="both"/>
    </w:pPr>
  </w:style>
  <w:style w:type="paragraph" w:customStyle="1" w:styleId="16B0C40015E143A3804F359006BAC3A7">
    <w:name w:val="16B0C40015E143A3804F359006BAC3A7"/>
    <w:pPr>
      <w:widowControl w:val="0"/>
      <w:jc w:val="both"/>
    </w:pPr>
  </w:style>
  <w:style w:type="paragraph" w:customStyle="1" w:styleId="9BA4DB4B35624324886B00BD66FE0DCB">
    <w:name w:val="9BA4DB4B35624324886B00BD66FE0DCB"/>
    <w:pPr>
      <w:widowControl w:val="0"/>
      <w:jc w:val="both"/>
    </w:pPr>
  </w:style>
  <w:style w:type="paragraph" w:customStyle="1" w:styleId="AE7F1BE2C29649CF802517754FEDCD56">
    <w:name w:val="AE7F1BE2C29649CF802517754FEDCD56"/>
    <w:pPr>
      <w:widowControl w:val="0"/>
      <w:jc w:val="both"/>
    </w:pPr>
  </w:style>
  <w:style w:type="paragraph" w:customStyle="1" w:styleId="15109428F5FC4066A8B33EB576E702CA">
    <w:name w:val="15109428F5FC4066A8B33EB576E702CA"/>
    <w:pPr>
      <w:widowControl w:val="0"/>
      <w:jc w:val="both"/>
    </w:pPr>
  </w:style>
  <w:style w:type="paragraph" w:customStyle="1" w:styleId="41F18D7F02BB4B1DABC8B54111FE550B">
    <w:name w:val="41F18D7F02BB4B1DABC8B54111FE550B"/>
    <w:pPr>
      <w:widowControl w:val="0"/>
      <w:jc w:val="both"/>
    </w:pPr>
  </w:style>
  <w:style w:type="paragraph" w:customStyle="1" w:styleId="39DCFDA298C04E87B1D647F019821501">
    <w:name w:val="39DCFDA298C04E87B1D647F019821501"/>
    <w:pPr>
      <w:widowControl w:val="0"/>
      <w:jc w:val="both"/>
    </w:pPr>
  </w:style>
  <w:style w:type="paragraph" w:customStyle="1" w:styleId="EE942AFA51AA401D9B489C56C612ED72">
    <w:name w:val="EE942AFA51AA401D9B489C56C612ED72"/>
    <w:pPr>
      <w:widowControl w:val="0"/>
      <w:jc w:val="both"/>
    </w:pPr>
  </w:style>
  <w:style w:type="paragraph" w:customStyle="1" w:styleId="5A0E7E2C8D6541079E48CA6E4B0BB989">
    <w:name w:val="5A0E7E2C8D6541079E48CA6E4B0BB989"/>
    <w:pPr>
      <w:widowControl w:val="0"/>
      <w:jc w:val="both"/>
    </w:pPr>
  </w:style>
  <w:style w:type="paragraph" w:customStyle="1" w:styleId="B6904B13B81344149F9BDB4748A48658">
    <w:name w:val="B6904B13B81344149F9BDB4748A48658"/>
    <w:pPr>
      <w:widowControl w:val="0"/>
      <w:jc w:val="both"/>
    </w:pPr>
  </w:style>
  <w:style w:type="paragraph" w:customStyle="1" w:styleId="10300827439345BA845B9EFA88A5EF39">
    <w:name w:val="10300827439345BA845B9EFA88A5EF39"/>
    <w:pPr>
      <w:widowControl w:val="0"/>
      <w:jc w:val="both"/>
    </w:pPr>
  </w:style>
  <w:style w:type="paragraph" w:customStyle="1" w:styleId="88B29E9283E442C8850E97D2358CEE5F">
    <w:name w:val="88B29E9283E442C8850E97D2358CEE5F"/>
    <w:pPr>
      <w:widowControl w:val="0"/>
      <w:jc w:val="both"/>
    </w:pPr>
  </w:style>
  <w:style w:type="paragraph" w:customStyle="1" w:styleId="8F8C307779E1489BB08BFA36692CCDC1">
    <w:name w:val="8F8C307779E1489BB08BFA36692CCDC1"/>
    <w:pPr>
      <w:widowControl w:val="0"/>
      <w:jc w:val="both"/>
    </w:pPr>
  </w:style>
  <w:style w:type="paragraph" w:customStyle="1" w:styleId="267BDE15049645B2808D9C2944C2EA83">
    <w:name w:val="267BDE15049645B2808D9C2944C2EA83"/>
    <w:pPr>
      <w:widowControl w:val="0"/>
      <w:jc w:val="both"/>
    </w:pPr>
  </w:style>
  <w:style w:type="paragraph" w:customStyle="1" w:styleId="84CBE1D787144CE6A09912F678B5DEEB">
    <w:name w:val="84CBE1D787144CE6A09912F678B5DEEB"/>
    <w:pPr>
      <w:widowControl w:val="0"/>
      <w:jc w:val="both"/>
    </w:pPr>
  </w:style>
  <w:style w:type="paragraph" w:customStyle="1" w:styleId="1ACE7CE708CD4A6C963825E71628FA46">
    <w:name w:val="1ACE7CE708CD4A6C963825E71628FA46"/>
    <w:pPr>
      <w:widowControl w:val="0"/>
      <w:jc w:val="both"/>
    </w:pPr>
  </w:style>
  <w:style w:type="paragraph" w:customStyle="1" w:styleId="B626BE55287D4BE2833BEEB203574A75">
    <w:name w:val="B626BE55287D4BE2833BEEB203574A75"/>
    <w:pPr>
      <w:widowControl w:val="0"/>
      <w:jc w:val="both"/>
    </w:pPr>
  </w:style>
  <w:style w:type="paragraph" w:customStyle="1" w:styleId="E2F890CC1DB6447DA00377AE0B81D358">
    <w:name w:val="E2F890CC1DB6447DA00377AE0B81D358"/>
    <w:pPr>
      <w:widowControl w:val="0"/>
      <w:jc w:val="both"/>
    </w:pPr>
  </w:style>
  <w:style w:type="paragraph" w:customStyle="1" w:styleId="213D2DAE3F1840379F8B77877504D4DF">
    <w:name w:val="213D2DAE3F1840379F8B77877504D4DF"/>
    <w:pPr>
      <w:widowControl w:val="0"/>
      <w:jc w:val="both"/>
    </w:pPr>
  </w:style>
  <w:style w:type="paragraph" w:customStyle="1" w:styleId="733E752E83AB4056AED3C023D28D1B3F">
    <w:name w:val="733E752E83AB4056AED3C023D28D1B3F"/>
    <w:pPr>
      <w:widowControl w:val="0"/>
      <w:jc w:val="both"/>
    </w:pPr>
  </w:style>
  <w:style w:type="paragraph" w:customStyle="1" w:styleId="92153BF51C0A4B1488A2F6EBC1D8C367">
    <w:name w:val="92153BF51C0A4B1488A2F6EBC1D8C367"/>
    <w:pPr>
      <w:widowControl w:val="0"/>
      <w:jc w:val="both"/>
    </w:pPr>
  </w:style>
  <w:style w:type="paragraph" w:customStyle="1" w:styleId="2A7B0BE9EDF54AA3A871CA7650EABCC7">
    <w:name w:val="2A7B0BE9EDF54AA3A871CA7650EABCC7"/>
    <w:pPr>
      <w:widowControl w:val="0"/>
      <w:jc w:val="both"/>
    </w:pPr>
  </w:style>
  <w:style w:type="paragraph" w:customStyle="1" w:styleId="56C168E25F5643E5A8E9E791D06A01FB">
    <w:name w:val="56C168E25F5643E5A8E9E791D06A01FB"/>
    <w:pPr>
      <w:widowControl w:val="0"/>
      <w:jc w:val="both"/>
    </w:pPr>
  </w:style>
  <w:style w:type="paragraph" w:customStyle="1" w:styleId="6297370D97D147F0894703FA6AB85F2C">
    <w:name w:val="6297370D97D147F0894703FA6AB85F2C"/>
    <w:pPr>
      <w:widowControl w:val="0"/>
      <w:jc w:val="both"/>
    </w:pPr>
  </w:style>
  <w:style w:type="paragraph" w:customStyle="1" w:styleId="11D4A717D297499EA66D49BD121EBD73">
    <w:name w:val="11D4A717D297499EA66D49BD121EBD73"/>
    <w:pPr>
      <w:widowControl w:val="0"/>
      <w:jc w:val="both"/>
    </w:pPr>
  </w:style>
  <w:style w:type="paragraph" w:customStyle="1" w:styleId="19A26F92D0734C54B899142216E4568F">
    <w:name w:val="19A26F92D0734C54B899142216E4568F"/>
    <w:pPr>
      <w:widowControl w:val="0"/>
      <w:jc w:val="both"/>
    </w:pPr>
  </w:style>
  <w:style w:type="paragraph" w:customStyle="1" w:styleId="B5A9365F61994501982FBE8C2EC03B65">
    <w:name w:val="B5A9365F61994501982FBE8C2EC03B65"/>
    <w:pPr>
      <w:widowControl w:val="0"/>
      <w:jc w:val="both"/>
    </w:pPr>
  </w:style>
  <w:style w:type="paragraph" w:customStyle="1" w:styleId="1E27AACF1DF84DE8B1A555DBFF3F8E15">
    <w:name w:val="1E27AACF1DF84DE8B1A555DBFF3F8E15"/>
    <w:pPr>
      <w:widowControl w:val="0"/>
      <w:jc w:val="both"/>
    </w:pPr>
  </w:style>
  <w:style w:type="paragraph" w:customStyle="1" w:styleId="5B73E6C6972E43B2B982F4EA9BEE3056">
    <w:name w:val="5B73E6C6972E43B2B982F4EA9BEE3056"/>
    <w:pPr>
      <w:widowControl w:val="0"/>
      <w:jc w:val="both"/>
    </w:pPr>
  </w:style>
  <w:style w:type="paragraph" w:customStyle="1" w:styleId="089EC4A93276458DA8329B81CF7075DF">
    <w:name w:val="089EC4A93276458DA8329B81CF7075DF"/>
    <w:pPr>
      <w:widowControl w:val="0"/>
      <w:jc w:val="both"/>
    </w:pPr>
  </w:style>
  <w:style w:type="paragraph" w:customStyle="1" w:styleId="983D96577E1848A7990B5A051F158566">
    <w:name w:val="983D96577E1848A7990B5A051F158566"/>
    <w:pPr>
      <w:widowControl w:val="0"/>
      <w:jc w:val="both"/>
    </w:pPr>
  </w:style>
  <w:style w:type="paragraph" w:customStyle="1" w:styleId="5E8795AA60B74C4691424475F67FCD61">
    <w:name w:val="5E8795AA60B74C4691424475F67FCD61"/>
    <w:pPr>
      <w:widowControl w:val="0"/>
      <w:jc w:val="both"/>
    </w:pPr>
  </w:style>
  <w:style w:type="paragraph" w:customStyle="1" w:styleId="DE2E24C5063C4C0D897DAE5A39234056">
    <w:name w:val="DE2E24C5063C4C0D897DAE5A39234056"/>
    <w:rsid w:val="00750C10"/>
    <w:pPr>
      <w:widowControl w:val="0"/>
      <w:jc w:val="both"/>
    </w:pPr>
  </w:style>
  <w:style w:type="paragraph" w:customStyle="1" w:styleId="826E6E6FADE649B2AE4E2B51471F6BE9">
    <w:name w:val="826E6E6FADE649B2AE4E2B51471F6BE9"/>
    <w:rsid w:val="00750C10"/>
    <w:pPr>
      <w:widowControl w:val="0"/>
      <w:jc w:val="both"/>
    </w:pPr>
  </w:style>
  <w:style w:type="paragraph" w:customStyle="1" w:styleId="42B56C72C332473E96F0F3298D43F335">
    <w:name w:val="42B56C72C332473E96F0F3298D43F335"/>
    <w:rsid w:val="00750C10"/>
    <w:pPr>
      <w:widowControl w:val="0"/>
      <w:jc w:val="both"/>
    </w:pPr>
  </w:style>
  <w:style w:type="paragraph" w:customStyle="1" w:styleId="3217BF4DBFFD42168A122529B378DB96">
    <w:name w:val="3217BF4DBFFD42168A122529B378DB96"/>
    <w:rsid w:val="00750C10"/>
    <w:pPr>
      <w:widowControl w:val="0"/>
      <w:jc w:val="both"/>
    </w:pPr>
  </w:style>
  <w:style w:type="paragraph" w:customStyle="1" w:styleId="8BC8156FB87645FAA91F7AA6E4F5FA92">
    <w:name w:val="8BC8156FB87645FAA91F7AA6E4F5FA92"/>
    <w:rsid w:val="00750C10"/>
    <w:pPr>
      <w:widowControl w:val="0"/>
      <w:jc w:val="both"/>
    </w:pPr>
  </w:style>
  <w:style w:type="paragraph" w:customStyle="1" w:styleId="512DAFFAC92047609B70068E82ADDF7D">
    <w:name w:val="512DAFFAC92047609B70068E82ADDF7D"/>
    <w:rsid w:val="00750C10"/>
    <w:pPr>
      <w:widowControl w:val="0"/>
      <w:jc w:val="both"/>
    </w:pPr>
  </w:style>
  <w:style w:type="paragraph" w:customStyle="1" w:styleId="81DBA47E52434FA6A2CDAC8EE5868A88">
    <w:name w:val="81DBA47E52434FA6A2CDAC8EE5868A88"/>
    <w:rsid w:val="00750C10"/>
    <w:pPr>
      <w:widowControl w:val="0"/>
      <w:jc w:val="both"/>
    </w:pPr>
  </w:style>
  <w:style w:type="paragraph" w:customStyle="1" w:styleId="B63B6C7C26EE4A8386ADDE35A28D661E">
    <w:name w:val="B63B6C7C26EE4A8386ADDE35A28D661E"/>
    <w:rsid w:val="00750C10"/>
    <w:pPr>
      <w:widowControl w:val="0"/>
      <w:jc w:val="both"/>
    </w:pPr>
  </w:style>
  <w:style w:type="paragraph" w:customStyle="1" w:styleId="7395052DFC3D4D68AB2DABC0D7459C4B">
    <w:name w:val="7395052DFC3D4D68AB2DABC0D7459C4B"/>
    <w:rsid w:val="00601673"/>
    <w:pPr>
      <w:widowControl w:val="0"/>
      <w:jc w:val="both"/>
    </w:pPr>
  </w:style>
  <w:style w:type="paragraph" w:customStyle="1" w:styleId="067C7FAEC7A14A54A2331EACCEB2805C">
    <w:name w:val="067C7FAEC7A14A54A2331EACCEB2805C"/>
    <w:rsid w:val="00601673"/>
    <w:pPr>
      <w:widowControl w:val="0"/>
      <w:jc w:val="both"/>
    </w:pPr>
  </w:style>
  <w:style w:type="paragraph" w:customStyle="1" w:styleId="F9F430BC61B9496287A49916B606CB61">
    <w:name w:val="F9F430BC61B9496287A49916B606CB61"/>
    <w:rsid w:val="00601673"/>
    <w:pPr>
      <w:widowControl w:val="0"/>
      <w:jc w:val="both"/>
    </w:pPr>
  </w:style>
  <w:style w:type="paragraph" w:customStyle="1" w:styleId="E42E59C74A754758A989C3843A3F3C95">
    <w:name w:val="E42E59C74A754758A989C3843A3F3C95"/>
    <w:rsid w:val="00601673"/>
    <w:pPr>
      <w:widowControl w:val="0"/>
      <w:jc w:val="both"/>
    </w:pPr>
  </w:style>
  <w:style w:type="paragraph" w:customStyle="1" w:styleId="CA7D97CC4FD940EEA43CA1ABDD713E92">
    <w:name w:val="CA7D97CC4FD940EEA43CA1ABDD713E92"/>
    <w:rsid w:val="00601673"/>
    <w:pPr>
      <w:widowControl w:val="0"/>
      <w:jc w:val="both"/>
    </w:pPr>
  </w:style>
  <w:style w:type="paragraph" w:customStyle="1" w:styleId="A110825508A8434087B92B85EC70C396">
    <w:name w:val="A110825508A8434087B92B85EC70C396"/>
    <w:rsid w:val="00601673"/>
    <w:pPr>
      <w:widowControl w:val="0"/>
      <w:jc w:val="both"/>
    </w:pPr>
  </w:style>
  <w:style w:type="paragraph" w:customStyle="1" w:styleId="F8D471BAD63C4CE08B6D65E665933D24">
    <w:name w:val="F8D471BAD63C4CE08B6D65E665933D24"/>
    <w:rsid w:val="00601673"/>
    <w:pPr>
      <w:widowControl w:val="0"/>
      <w:jc w:val="both"/>
    </w:pPr>
  </w:style>
  <w:style w:type="paragraph" w:customStyle="1" w:styleId="FDDD58E37057485EA505006FC3F933A1">
    <w:name w:val="FDDD58E37057485EA505006FC3F933A1"/>
    <w:rsid w:val="00601673"/>
    <w:pPr>
      <w:widowControl w:val="0"/>
      <w:jc w:val="both"/>
    </w:pPr>
  </w:style>
  <w:style w:type="paragraph" w:customStyle="1" w:styleId="3B6C761B6E62401790BA2AD100C3F1DB">
    <w:name w:val="3B6C761B6E62401790BA2AD100C3F1DB"/>
    <w:rsid w:val="00601673"/>
    <w:pPr>
      <w:widowControl w:val="0"/>
      <w:jc w:val="both"/>
    </w:pPr>
  </w:style>
  <w:style w:type="paragraph" w:customStyle="1" w:styleId="21AC78F481754CD0915AF5D462371CA0">
    <w:name w:val="21AC78F481754CD0915AF5D462371CA0"/>
    <w:rsid w:val="00601673"/>
    <w:pPr>
      <w:widowControl w:val="0"/>
      <w:jc w:val="both"/>
    </w:pPr>
  </w:style>
  <w:style w:type="paragraph" w:customStyle="1" w:styleId="4DB7863D59A9475498C58A25F7EDA807">
    <w:name w:val="4DB7863D59A9475498C58A25F7EDA807"/>
    <w:rsid w:val="006016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〒530-0001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540C38-230D-46DD-8D4E-C1A4CF94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対象ユーザーのプロファイル計画</Template>
  <TotalTime>822</TotalTime>
  <Pages>13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株式会社You_next</vt:lpstr>
      <vt:lpstr/>
    </vt:vector>
  </TitlesOfParts>
  <Company>株式会社You_next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株式会社You_next</dc:title>
  <dc:subject>システム名称：You_next動画投稿サイト</dc:subject>
  <dc:creator>ohs70413</dc:creator>
  <cp:keywords>小川　　紗世</cp:keywords>
  <dc:description>2018/5/17</dc:description>
  <cp:lastModifiedBy>Windows ユーザー</cp:lastModifiedBy>
  <cp:revision>13</cp:revision>
  <cp:lastPrinted>2018-05-16T13:54:00Z</cp:lastPrinted>
  <dcterms:created xsi:type="dcterms:W3CDTF">2018-05-16T08:25:00Z</dcterms:created>
  <dcterms:modified xsi:type="dcterms:W3CDTF">2018-05-31T13:15:00Z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