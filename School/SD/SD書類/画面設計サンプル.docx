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B247F5" w:rsidP="00833821">
      <w:pPr>
        <w:rPr>
          <w:rFonts w:hint="eastAsia"/>
          <w:b/>
        </w:rPr>
      </w:pPr>
      <w:r w:rsidRPr="00B247F5">
        <w:rPr>
          <w:rFonts w:hint="eastAsia"/>
          <w:b/>
        </w:rPr>
        <w:t>＜画面レイアウト＞</w:t>
      </w:r>
    </w:p>
    <w:p w:rsidR="004F1160" w:rsidRPr="008B7400" w:rsidRDefault="00EE399E" w:rsidP="008B740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2551430</wp:posOffset>
            </wp:positionH>
            <wp:positionV relativeFrom="paragraph">
              <wp:posOffset>-2420620</wp:posOffset>
            </wp:positionV>
            <wp:extent cx="4226560" cy="9177655"/>
            <wp:effectExtent l="952" t="0" r="0" b="0"/>
            <wp:wrapNone/>
            <wp:docPr id="50" name="図 35" descr="C:\Users\ohs70413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hs70413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4226560" cy="91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>
      <w:pPr>
        <w:rPr>
          <w:rFonts w:hint="eastAsia"/>
        </w:rPr>
      </w:pPr>
    </w:p>
    <w:p w:rsidR="008B7400" w:rsidRDefault="008B7400" w:rsidP="008B7400">
      <w:pPr>
        <w:rPr>
          <w:rFonts w:hint="eastAsia"/>
        </w:rPr>
      </w:pPr>
    </w:p>
    <w:p w:rsidR="004F1160" w:rsidRPr="008B7400" w:rsidRDefault="004F1160" w:rsidP="008B7400">
      <w:pPr>
        <w:rPr>
          <w:rFonts w:hint="eastAsia"/>
        </w:rPr>
      </w:pPr>
    </w:p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>
      <w:pPr>
        <w:rPr>
          <w:rFonts w:hint="eastAsia"/>
        </w:rPr>
      </w:pPr>
    </w:p>
    <w:p w:rsidR="00993385" w:rsidRDefault="00993385" w:rsidP="008B7400">
      <w:pPr>
        <w:rPr>
          <w:rFonts w:hint="eastAsia"/>
        </w:rPr>
      </w:pPr>
    </w:p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7"/>
          <w:footerReference w:type="default" r:id="rId8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rFonts w:hint="eastAsia"/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EE399E" w:rsidP="00EE399E">
      <w:pPr>
        <w:ind w:leftChars="300" w:left="630" w:rightChars="197" w:right="414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6BF71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>
        <w:rPr>
          <w:rFonts w:hint="eastAsia"/>
        </w:rPr>
        <w:t>・ご利用で上での注意事項</w:t>
      </w:r>
    </w:p>
    <w:p w:rsidR="004F116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  <w:r w:rsidR="00EE399E">
        <w:rPr>
          <w:rFonts w:hint="eastAsia"/>
        </w:rPr>
        <w:t>会社について</w:t>
      </w:r>
    </w:p>
    <w:p w:rsidR="004F1160" w:rsidRDefault="00B247F5" w:rsidP="00F5202B">
      <w:pPr>
        <w:tabs>
          <w:tab w:val="left" w:pos="1853"/>
        </w:tabs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  <w:r w:rsidR="00F5202B">
        <w:tab/>
      </w:r>
    </w:p>
    <w:p w:rsidR="004F116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8B7400" w:rsidP="008B7400">
      <w:pPr>
        <w:rPr>
          <w:rFonts w:hint="eastAsia"/>
        </w:rPr>
      </w:pPr>
    </w:p>
    <w:p w:rsidR="008B7400" w:rsidRDefault="008B7400" w:rsidP="008B7400">
      <w:pPr>
        <w:rPr>
          <w:rFonts w:hint="eastAsia"/>
        </w:r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379"/>
        <w:gridCol w:w="2730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</w:tbl>
    <w:p w:rsidR="004F1160" w:rsidRDefault="004F1160" w:rsidP="004F1160">
      <w:pPr>
        <w:rPr>
          <w:rFonts w:hint="eastAsia"/>
        </w:rPr>
      </w:pPr>
    </w:p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2B" w:rsidRDefault="00F5202B" w:rsidP="00273989">
      <w:pPr>
        <w:pStyle w:val="a3"/>
      </w:pPr>
      <w:r>
        <w:separator/>
      </w:r>
    </w:p>
  </w:endnote>
  <w:endnote w:type="continuationSeparator" w:id="0">
    <w:p w:rsidR="00F5202B" w:rsidRDefault="00F5202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EE399E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>
                          <w:fldSimple w:instr=" FILENAME  ">
                            <w:r w:rsidR="00F5202B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F5202B">
                              <w:rPr>
                                <w:rFonts w:hint="eastAsia"/>
                                <w:noProof/>
                              </w:rPr>
                              <w:t xml:space="preserve"> 7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>
                    <w:fldSimple w:instr=" FILENAME  ">
                      <w:r w:rsidR="00F5202B">
                        <w:rPr>
                          <w:rFonts w:hint="eastAsia"/>
                          <w:noProof/>
                        </w:rPr>
                        <w:t>文書</w:t>
                      </w:r>
                      <w:r w:rsidR="00F5202B">
                        <w:rPr>
                          <w:rFonts w:hint="eastAsia"/>
                          <w:noProof/>
                        </w:rPr>
                        <w:t xml:space="preserve"> 7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7A71ED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2B" w:rsidRDefault="00F5202B" w:rsidP="00273989">
      <w:pPr>
        <w:pStyle w:val="a3"/>
      </w:pPr>
      <w:r>
        <w:separator/>
      </w:r>
    </w:p>
  </w:footnote>
  <w:footnote w:type="continuationSeparator" w:id="0">
    <w:p w:rsidR="00F5202B" w:rsidRDefault="00F5202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EE399E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エントリー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6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28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shape id="Text Box 59" o:spid="_x0000_s1029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0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1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2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7A71ED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エントリー</w:t>
                        </w:r>
                      </w:p>
                    </w:txbxContent>
                  </v:textbox>
                </v:shape>
                <v:shape id="Text Box 64" o:spid="_x0000_s1033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企業会計システム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マスタ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川島　智弘</w:t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5202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F5202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F5202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F5202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F5202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F5202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5202B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E399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E399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4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7A71ED" w:rsidRPr="00AD7689" w:rsidRDefault="007A71ED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企業会計システム</w:t>
                      </w:r>
                    </w:p>
                  </w:txbxContent>
                </v:textbox>
              </v:shape>
              <v:shape id="Text Box 29" o:spid="_x0000_s103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3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7A71ED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マスタ</w:t>
                      </w:r>
                    </w:p>
                  </w:txbxContent>
                </v:textbox>
              </v:shape>
              <v:group id="Group 36" o:spid="_x0000_s103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7A71ED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川島　智弘</w:t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5202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F5202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F5202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F5202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F5202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F5202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4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5202B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E399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E399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BD1CF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1AC01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3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4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125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2B"/>
    <w:rsid w:val="000B5B01"/>
    <w:rsid w:val="000E03F1"/>
    <w:rsid w:val="001529A6"/>
    <w:rsid w:val="001C379B"/>
    <w:rsid w:val="00273989"/>
    <w:rsid w:val="002B7490"/>
    <w:rsid w:val="002C45E7"/>
    <w:rsid w:val="002D4A47"/>
    <w:rsid w:val="00310FC3"/>
    <w:rsid w:val="00360FA8"/>
    <w:rsid w:val="004F1160"/>
    <w:rsid w:val="0056717A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98594D"/>
    <w:rsid w:val="00993385"/>
    <w:rsid w:val="00AD7689"/>
    <w:rsid w:val="00AF4CC2"/>
    <w:rsid w:val="00B247F5"/>
    <w:rsid w:val="00B347B9"/>
    <w:rsid w:val="00B50AD2"/>
    <w:rsid w:val="00B62C75"/>
    <w:rsid w:val="00BA4B85"/>
    <w:rsid w:val="00BD41FD"/>
    <w:rsid w:val="00CB438A"/>
    <w:rsid w:val="00CE3200"/>
    <w:rsid w:val="00DD1758"/>
    <w:rsid w:val="00E31A96"/>
    <w:rsid w:val="00EE399E"/>
    <w:rsid w:val="00EF64BC"/>
    <w:rsid w:val="00F5202B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5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AE053CA"/>
  <w15:chartTrackingRefBased/>
  <w15:docId w15:val="{640D6BBF-CA2A-4B3F-AB2E-782A9E2C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Desktop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15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ohs70413</dc:creator>
  <cp:keywords/>
  <dc:description/>
  <cp:lastModifiedBy>ohs70413</cp:lastModifiedBy>
  <cp:revision>1</cp:revision>
  <cp:lastPrinted>2006-06-26T02:04:00Z</cp:lastPrinted>
  <dcterms:created xsi:type="dcterms:W3CDTF">2018-07-03T08:08:00Z</dcterms:created>
  <dcterms:modified xsi:type="dcterms:W3CDTF">2018-07-03T08:24:00Z</dcterms:modified>
  <cp:category>システム設計ドキュメント</cp:category>
</cp:coreProperties>
</file>