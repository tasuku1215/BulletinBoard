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 w:displacedByCustomXml="next"/>
    <w:bookmarkEnd w:id="0" w:displacedByCustomXml="next"/>
    <w:sdt>
      <w:sdtPr>
        <w:id w:val="858402247"/>
        <w:docPartObj>
          <w:docPartGallery w:val="Cover Pages"/>
          <w:docPartUnique/>
        </w:docPartObj>
      </w:sdtPr>
      <w:sdtEndPr/>
      <w:sdtContent>
        <w:p w:rsidR="003574E8" w:rsidRDefault="003574E8" w:rsidP="008214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574E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9D780146336E43D6AC0633A561884B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74E8" w:rsidRDefault="00EF090A" w:rsidP="008214E5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Microsoft</w:t>
                    </w:r>
                  </w:p>
                </w:tc>
              </w:sdtContent>
            </w:sdt>
          </w:tr>
          <w:tr w:rsidR="003574E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FD820B47AAB34C348EC67A6A27F893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574E8" w:rsidRDefault="00EF090A" w:rsidP="008214E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画面コンテンツ設計</w:t>
                    </w:r>
                  </w:p>
                </w:sdtContent>
              </w:sdt>
            </w:tc>
          </w:tr>
          <w:tr w:rsidR="003574E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39706FA4FFEB44F398FEF30E97E1717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74E8" w:rsidRDefault="003574E8" w:rsidP="008214E5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ja-JP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ja-JP"/>
                      </w:rPr>
                      <w:t>文書のサブタイトル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ja-JP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574E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8804905B3444304B5E1726B18B67C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74E8" w:rsidRDefault="00EF090A" w:rsidP="008214E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ohs70249</w:t>
                    </w:r>
                  </w:p>
                </w:sdtContent>
              </w:sdt>
              <w:p w:rsidR="003574E8" w:rsidRDefault="00C46C8F" w:rsidP="00181D54">
                <w:pPr>
                  <w:pStyle w:val="a3"/>
                  <w:tabs>
                    <w:tab w:val="left" w:pos="2950"/>
                  </w:tabs>
                  <w:rPr>
                    <w:color w:val="4F81BD" w:themeColor="accent1"/>
                    <w:sz w:val="28"/>
                    <w:szCs w:val="28"/>
                  </w:rPr>
                </w:pPr>
                <w:sdt>
                  <w:sdtPr>
                    <w:rPr>
                      <w:color w:val="4F81BD" w:themeColor="accent1"/>
                      <w:sz w:val="28"/>
                      <w:szCs w:val="28"/>
                    </w:rPr>
                    <w:alias w:val="日付"/>
                    <w:tag w:val="日付"/>
                    <w:id w:val="13406932"/>
                    <w:placeholder>
                      <w:docPart w:val="289FD55ABF1D47A48CBDCEB26D57936D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年M月d日"/>
                      <w:lid w:val="ja-JP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574E8">
                      <w:rPr>
                        <w:color w:val="4F81BD" w:themeColor="accent1"/>
                        <w:sz w:val="28"/>
                        <w:szCs w:val="28"/>
                        <w:lang w:val="ja-JP"/>
                      </w:rPr>
                      <w:t>[</w:t>
                    </w:r>
                    <w:r w:rsidR="003574E8">
                      <w:rPr>
                        <w:color w:val="4F81BD" w:themeColor="accent1"/>
                        <w:sz w:val="28"/>
                        <w:szCs w:val="28"/>
                        <w:lang w:val="ja-JP"/>
                      </w:rPr>
                      <w:t>日付</w:t>
                    </w:r>
                    <w:r w:rsidR="003574E8">
                      <w:rPr>
                        <w:color w:val="4F81BD" w:themeColor="accent1"/>
                        <w:sz w:val="28"/>
                        <w:szCs w:val="28"/>
                        <w:lang w:val="ja-JP"/>
                      </w:rPr>
                      <w:t>]</w:t>
                    </w:r>
                  </w:sdtContent>
                </w:sdt>
                <w:r w:rsidR="00181D54">
                  <w:rPr>
                    <w:color w:val="4F81BD" w:themeColor="accent1"/>
                    <w:sz w:val="28"/>
                    <w:szCs w:val="28"/>
                  </w:rPr>
                  <w:tab/>
                </w:r>
              </w:p>
              <w:p w:rsidR="003574E8" w:rsidRDefault="003574E8" w:rsidP="008214E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A6E1B" w:rsidRDefault="003574E8">
          <w:r>
            <w:rPr>
              <w:lang w:eastAsia="ja-JP"/>
            </w:rPr>
            <w:br w:type="page"/>
          </w:r>
        </w:p>
        <w:p w:rsidR="00D72F94" w:rsidRPr="00D72F94" w:rsidRDefault="00D72F94" w:rsidP="008214E5">
          <w:pPr>
            <w:rPr>
              <w:sz w:val="40"/>
              <w:szCs w:val="40"/>
              <w:lang w:eastAsia="ja-JP"/>
            </w:rPr>
          </w:pPr>
          <w:r w:rsidRPr="00D72F94">
            <w:rPr>
              <w:rFonts w:hint="eastAsia"/>
              <w:sz w:val="40"/>
              <w:szCs w:val="40"/>
              <w:lang w:eastAsia="ja-JP"/>
            </w:rPr>
            <w:lastRenderedPageBreak/>
            <w:t>画面目的</w:t>
          </w:r>
        </w:p>
        <w:p w:rsidR="009A19B2" w:rsidRDefault="008B3115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CA2F87">
            <w:rPr>
              <w:rFonts w:hint="eastAsia"/>
              <w:sz w:val="36"/>
              <w:szCs w:val="36"/>
              <w:lang w:eastAsia="ja-JP"/>
            </w:rPr>
            <w:t>管理者が投稿者からの投稿申請を、拒否、許可するページ</w:t>
          </w:r>
        </w:p>
        <w:p w:rsidR="009A19B2" w:rsidRPr="00F72DA2" w:rsidRDefault="009A19B2">
          <w:pPr>
            <w:rPr>
              <w:sz w:val="40"/>
              <w:szCs w:val="40"/>
              <w:lang w:eastAsia="ja-JP"/>
            </w:rPr>
          </w:pPr>
          <w:r w:rsidRPr="009A19B2">
            <w:rPr>
              <w:rFonts w:hint="eastAsia"/>
              <w:sz w:val="40"/>
              <w:szCs w:val="40"/>
              <w:lang w:eastAsia="ja-JP"/>
            </w:rPr>
            <w:t>画面への遷移方法</w:t>
          </w:r>
        </w:p>
        <w:p w:rsidR="00EE4CF6" w:rsidRPr="008F7B03" w:rsidRDefault="008B3115" w:rsidP="00B06F0E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4A686E">
            <w:rPr>
              <w:rFonts w:hint="eastAsia"/>
              <w:sz w:val="36"/>
              <w:szCs w:val="36"/>
              <w:lang w:eastAsia="ja-JP"/>
            </w:rPr>
            <w:t>メニューの「</w:t>
          </w:r>
          <w:r w:rsidR="00F72DA2">
            <w:rPr>
              <w:rFonts w:hint="eastAsia"/>
              <w:sz w:val="36"/>
              <w:szCs w:val="36"/>
              <w:lang w:eastAsia="ja-JP"/>
            </w:rPr>
            <w:t>投稿申請</w:t>
          </w:r>
          <w:r w:rsidR="004A686E">
            <w:rPr>
              <w:rFonts w:hint="eastAsia"/>
              <w:sz w:val="36"/>
              <w:szCs w:val="36"/>
              <w:lang w:eastAsia="ja-JP"/>
            </w:rPr>
            <w:t>」</w:t>
          </w:r>
          <w:r w:rsidR="00F72DA2">
            <w:rPr>
              <w:rFonts w:hint="eastAsia"/>
              <w:sz w:val="36"/>
              <w:szCs w:val="36"/>
              <w:lang w:eastAsia="ja-JP"/>
            </w:rPr>
            <w:t>から遷移</w:t>
          </w:r>
        </w:p>
        <w:p w:rsidR="00B06F0E" w:rsidRPr="00B06F0E" w:rsidRDefault="0064632A" w:rsidP="00B06F0E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4E3E6B06" wp14:editId="4B9CB280">
                    <wp:simplePos x="0" y="0"/>
                    <wp:positionH relativeFrom="margin">
                      <wp:posOffset>2316480</wp:posOffset>
                    </wp:positionH>
                    <wp:positionV relativeFrom="paragraph">
                      <wp:posOffset>796706</wp:posOffset>
                    </wp:positionV>
                    <wp:extent cx="409575" cy="393700"/>
                    <wp:effectExtent l="0" t="0" r="0" b="6350"/>
                    <wp:wrapSquare wrapText="bothSides"/>
                    <wp:docPr id="56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64632A" w:rsidRDefault="00175B5C" w:rsidP="0064632A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 w:rsidRPr="0064632A"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color w:val="FFFFFF" w:themeColor="background1"/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0"/>
                                    </mc:Choice>
                                    <mc:Fallback>
                                      <w:t>①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3E6B06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182.4pt;margin-top:62.75pt;width:32.25pt;height:3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" filled="f" stroked="f">
                    <v:textbox>
                      <w:txbxContent>
                        <w:p w:rsidR="00175B5C" w:rsidRPr="0064632A" w:rsidRDefault="00175B5C" w:rsidP="0064632A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  <w:lang w:eastAsia="ja-JP"/>
                            </w:rPr>
                          </w:pPr>
                          <w:r w:rsidRPr="0064632A"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color w:val="FFFFFF" w:themeColor="background1"/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0"/>
                              </mc:Choice>
                              <mc:Fallback>
                                <w:t>①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505B40E7" wp14:editId="57D5C51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797341</wp:posOffset>
                    </wp:positionV>
                    <wp:extent cx="409575" cy="393700"/>
                    <wp:effectExtent l="0" t="0" r="0" b="6350"/>
                    <wp:wrapSquare wrapText="bothSides"/>
                    <wp:docPr id="573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64632A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2"/>
                                    </mc:Choice>
                                    <mc:Fallback>
                                      <w:t>③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5B40E7" id="_x0000_s1027" type="#_x0000_t202" style="position:absolute;margin-left:-18.95pt;margin-top:62.8pt;width:32.25pt;height:31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" filled="f" stroked="f">
                    <v:textbox>
                      <w:txbxContent>
                        <w:p w:rsidR="00175B5C" w:rsidRPr="00395E34" w:rsidRDefault="00175B5C" w:rsidP="0064632A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2"/>
                              </mc:Choice>
                              <mc:Fallback>
                                <w:t>③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EF70821" wp14:editId="25FFAEBC">
                    <wp:simplePos x="0" y="0"/>
                    <wp:positionH relativeFrom="margin">
                      <wp:posOffset>4077970</wp:posOffset>
                    </wp:positionH>
                    <wp:positionV relativeFrom="paragraph">
                      <wp:posOffset>813435</wp:posOffset>
                    </wp:positionV>
                    <wp:extent cx="409575" cy="393700"/>
                    <wp:effectExtent l="0" t="0" r="0" b="6350"/>
                    <wp:wrapSquare wrapText="bothSides"/>
                    <wp:docPr id="572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64632A" w:rsidRDefault="00175B5C" w:rsidP="0064632A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eastAsia="ja-JP"/>
                                  </w:rPr>
                                  <w:t>②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F70821" id="_x0000_s1028" type="#_x0000_t202" style="position:absolute;margin-left:321.1pt;margin-top:64.05pt;width:32.25pt;height:3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" filled="f" stroked="f">
                    <v:textbox>
                      <w:txbxContent>
                        <w:p w:rsidR="00175B5C" w:rsidRPr="0064632A" w:rsidRDefault="00175B5C" w:rsidP="0064632A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  <w:lang w:eastAsia="ja-JP"/>
                            </w:rPr>
                            <w:t>②</w:t>
                          </w:r>
                          <w:r>
                            <w:rPr>
                              <w:sz w:val="40"/>
                              <w:szCs w:val="40"/>
                              <w:lang w:eastAsia="ja-JP"/>
                            </w:rPr>
                            <w:t>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95E34">
            <w:rPr>
              <w:rFonts w:hint="eastAsia"/>
              <w:noProof/>
              <w:sz w:val="40"/>
              <w:szCs w:val="40"/>
              <w:lang w:eastAsia="ja-JP"/>
            </w:rPr>
            <w:drawing>
              <wp:anchor distT="0" distB="0" distL="114300" distR="114300" simplePos="0" relativeHeight="251658240" behindDoc="1" locked="0" layoutInCell="1" allowOverlap="1" wp14:anchorId="2ED1AE61" wp14:editId="3D1B958E">
                <wp:simplePos x="0" y="0"/>
                <wp:positionH relativeFrom="column">
                  <wp:posOffset>0</wp:posOffset>
                </wp:positionH>
                <wp:positionV relativeFrom="paragraph">
                  <wp:posOffset>-6744</wp:posOffset>
                </wp:positionV>
                <wp:extent cx="5943600" cy="3343910"/>
                <wp:effectExtent l="0" t="0" r="0" b="8890"/>
                <wp:wrapNone/>
                <wp:docPr id="36" name="図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監査-新着一覧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C1861" w:rsidRPr="008F7B03" w:rsidRDefault="00BC1861" w:rsidP="00B06F0E">
          <w:pPr>
            <w:tabs>
              <w:tab w:val="left" w:pos="7200"/>
            </w:tabs>
            <w:rPr>
              <w:sz w:val="40"/>
              <w:szCs w:val="40"/>
              <w:lang w:eastAsia="ja-JP"/>
            </w:rPr>
            <w:sectPr w:rsidR="00BC1861" w:rsidRPr="008F7B03" w:rsidSect="008214E5">
              <w:headerReference w:type="default" r:id="rId10"/>
              <w:headerReference w:type="first" r:id="rId11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 w:charSpace="5389"/>
            </w:sectPr>
          </w:pPr>
        </w:p>
        <w:p w:rsidR="00803B47" w:rsidRPr="00D72F94" w:rsidRDefault="00803B47" w:rsidP="00803B47">
          <w:pPr>
            <w:rPr>
              <w:sz w:val="40"/>
              <w:szCs w:val="40"/>
              <w:lang w:eastAsia="ja-JP"/>
            </w:rPr>
          </w:pPr>
          <w:r w:rsidRPr="00D72F94">
            <w:rPr>
              <w:rFonts w:hint="eastAsia"/>
              <w:sz w:val="40"/>
              <w:szCs w:val="40"/>
              <w:lang w:eastAsia="ja-JP"/>
            </w:rPr>
            <w:lastRenderedPageBreak/>
            <w:t>画面目的</w:t>
          </w:r>
        </w:p>
        <w:p w:rsidR="00803B47" w:rsidRDefault="0046016F" w:rsidP="00803B47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・管理者が消去済みの</w:t>
          </w:r>
          <w:r w:rsidR="00135049">
            <w:rPr>
              <w:rFonts w:hint="eastAsia"/>
              <w:sz w:val="36"/>
              <w:szCs w:val="36"/>
              <w:lang w:eastAsia="ja-JP"/>
            </w:rPr>
            <w:t>「</w:t>
          </w:r>
          <w:r>
            <w:rPr>
              <w:rFonts w:hint="eastAsia"/>
              <w:sz w:val="36"/>
              <w:szCs w:val="36"/>
              <w:lang w:eastAsia="ja-JP"/>
            </w:rPr>
            <w:t>動画</w:t>
          </w:r>
          <w:r w:rsidR="00135049">
            <w:rPr>
              <w:rFonts w:hint="eastAsia"/>
              <w:sz w:val="36"/>
              <w:szCs w:val="36"/>
              <w:lang w:eastAsia="ja-JP"/>
            </w:rPr>
            <w:t>」</w:t>
          </w: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135049">
            <w:rPr>
              <w:rFonts w:hint="eastAsia"/>
              <w:sz w:val="36"/>
              <w:szCs w:val="36"/>
              <w:lang w:eastAsia="ja-JP"/>
            </w:rPr>
            <w:t>「</w:t>
          </w:r>
          <w:r>
            <w:rPr>
              <w:rFonts w:hint="eastAsia"/>
              <w:sz w:val="36"/>
              <w:szCs w:val="36"/>
              <w:lang w:eastAsia="ja-JP"/>
            </w:rPr>
            <w:t>ユーザー</w:t>
          </w:r>
          <w:r w:rsidR="00135049">
            <w:rPr>
              <w:rFonts w:hint="eastAsia"/>
              <w:sz w:val="36"/>
              <w:szCs w:val="36"/>
              <w:lang w:eastAsia="ja-JP"/>
            </w:rPr>
            <w:t>」</w:t>
          </w:r>
          <w:r>
            <w:rPr>
              <w:rFonts w:hint="eastAsia"/>
              <w:sz w:val="36"/>
              <w:szCs w:val="36"/>
              <w:lang w:eastAsia="ja-JP"/>
            </w:rPr>
            <w:t>を</w:t>
          </w:r>
          <w:r w:rsidR="002037BE">
            <w:rPr>
              <w:rFonts w:hint="eastAsia"/>
              <w:sz w:val="36"/>
              <w:szCs w:val="36"/>
              <w:lang w:eastAsia="ja-JP"/>
            </w:rPr>
            <w:t>、完全消去、消去取り消しを行う</w:t>
          </w:r>
          <w:r w:rsidR="00CA2F87">
            <w:rPr>
              <w:rFonts w:hint="eastAsia"/>
              <w:sz w:val="36"/>
              <w:szCs w:val="36"/>
              <w:lang w:eastAsia="ja-JP"/>
            </w:rPr>
            <w:t>ページ</w:t>
          </w:r>
        </w:p>
        <w:p w:rsidR="00803B47" w:rsidRPr="00F72DA2" w:rsidRDefault="00803B47" w:rsidP="00803B47">
          <w:pPr>
            <w:rPr>
              <w:sz w:val="40"/>
              <w:szCs w:val="40"/>
              <w:lang w:eastAsia="ja-JP"/>
            </w:rPr>
          </w:pPr>
          <w:r w:rsidRPr="009A19B2">
            <w:rPr>
              <w:rFonts w:hint="eastAsia"/>
              <w:sz w:val="40"/>
              <w:szCs w:val="40"/>
              <w:lang w:eastAsia="ja-JP"/>
            </w:rPr>
            <w:t>画面への遷移方法</w:t>
          </w:r>
        </w:p>
        <w:p w:rsidR="00604DCB" w:rsidRPr="008B3115" w:rsidRDefault="002037BE" w:rsidP="0096719C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4A686E">
            <w:rPr>
              <w:rFonts w:hint="eastAsia"/>
              <w:sz w:val="36"/>
              <w:szCs w:val="36"/>
              <w:lang w:eastAsia="ja-JP"/>
            </w:rPr>
            <w:t>メニューの「消去済み」</w:t>
          </w:r>
          <w:r w:rsidR="00D042D5">
            <w:rPr>
              <w:rFonts w:hint="eastAsia"/>
              <w:sz w:val="36"/>
              <w:szCs w:val="36"/>
              <w:lang w:eastAsia="ja-JP"/>
            </w:rPr>
            <w:t>から遷移</w:t>
          </w:r>
          <w:r w:rsidR="00852793">
            <w:rPr>
              <w:noProof/>
              <w:sz w:val="40"/>
              <w:szCs w:val="40"/>
              <w:lang w:eastAsia="ja-JP"/>
            </w:rPr>
            <w:drawing>
              <wp:anchor distT="0" distB="0" distL="114300" distR="114300" simplePos="0" relativeHeight="251677696" behindDoc="1" locked="0" layoutInCell="1" allowOverlap="1" wp14:anchorId="5EF566CB" wp14:editId="07756F16">
                <wp:simplePos x="0" y="0"/>
                <wp:positionH relativeFrom="margin">
                  <wp:align>right</wp:align>
                </wp:positionH>
                <wp:positionV relativeFrom="paragraph">
                  <wp:posOffset>384919</wp:posOffset>
                </wp:positionV>
                <wp:extent cx="5943600" cy="3343275"/>
                <wp:effectExtent l="0" t="0" r="0" b="9525"/>
                <wp:wrapNone/>
                <wp:docPr id="297" name="図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" name="消去済みページ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D6E4C"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9984" behindDoc="0" locked="0" layoutInCell="1" allowOverlap="1" wp14:anchorId="3F3363B4" wp14:editId="3184B986">
                    <wp:simplePos x="0" y="0"/>
                    <wp:positionH relativeFrom="margin">
                      <wp:posOffset>5722708</wp:posOffset>
                    </wp:positionH>
                    <wp:positionV relativeFrom="paragraph">
                      <wp:posOffset>621030</wp:posOffset>
                    </wp:positionV>
                    <wp:extent cx="409575" cy="393700"/>
                    <wp:effectExtent l="0" t="0" r="0" b="6350"/>
                    <wp:wrapSquare wrapText="bothSides"/>
                    <wp:docPr id="576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2"/>
                                    </mc:Choice>
                                    <mc:Fallback>
                                      <w:t>③</w:t>
                                    </mc:Fallback>
                                  </mc:AlternateContent>
                                </w:r>
                              </w:p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363B4" id="_x0000_s1029" type="#_x0000_t202" style="position:absolute;margin-left:450.6pt;margin-top:48.9pt;width:32.25pt;height:3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" filled="f" stroked="f">
                    <v:textbox>
                      <w:txbxContent>
                        <w:p w:rsidR="00175B5C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2"/>
                              </mc:Choice>
                              <mc:Fallback>
                                <w:t>③</w:t>
                              </mc:Fallback>
                            </mc:AlternateContent>
                          </w:r>
                        </w:p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Pr="00604DCB" w:rsidRDefault="006421C1" w:rsidP="00604DCB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4BCE07F2" wp14:editId="3A13A695">
                    <wp:simplePos x="0" y="0"/>
                    <wp:positionH relativeFrom="margin">
                      <wp:posOffset>1222408</wp:posOffset>
                    </wp:positionH>
                    <wp:positionV relativeFrom="paragraph">
                      <wp:posOffset>191390</wp:posOffset>
                    </wp:positionV>
                    <wp:extent cx="409575" cy="393700"/>
                    <wp:effectExtent l="0" t="0" r="0" b="6350"/>
                    <wp:wrapSquare wrapText="bothSides"/>
                    <wp:docPr id="574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0"/>
                                    </mc:Choice>
                                    <mc:Fallback>
                                      <w:t>①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CE07F2" id="_x0000_s1030" type="#_x0000_t202" style="position:absolute;margin-left:96.25pt;margin-top:15.05pt;width:32.25pt;height:3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" filled="f" stroked="f">
                    <v:textbox>
                      <w:txbxContent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0"/>
                              </mc:Choice>
                              <mc:Fallback>
                                <w:t>①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Pr="00604DCB" w:rsidRDefault="006421C1" w:rsidP="00604DCB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12155766" wp14:editId="57C68E9D">
                    <wp:simplePos x="0" y="0"/>
                    <wp:positionH relativeFrom="margin">
                      <wp:posOffset>1222375</wp:posOffset>
                    </wp:positionH>
                    <wp:positionV relativeFrom="paragraph">
                      <wp:posOffset>144145</wp:posOffset>
                    </wp:positionV>
                    <wp:extent cx="409575" cy="415290"/>
                    <wp:effectExtent l="0" t="0" r="0" b="3810"/>
                    <wp:wrapSquare wrapText="bothSides"/>
                    <wp:docPr id="575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415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FD6E4C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1"/>
                                    </mc:Choice>
                                    <mc:Fallback>
                                      <w:t>②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55766" id="_x0000_s1031" type="#_x0000_t202" style="position:absolute;margin-left:96.25pt;margin-top:11.35pt;width:32.25pt;height:32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" filled="f" stroked="f">
                    <v:textbox>
                      <w:txbxContent>
                        <w:p w:rsidR="00175B5C" w:rsidRPr="00FD6E4C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1"/>
                              </mc:Choice>
                              <mc:Fallback>
                                <w:t>②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P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P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P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Pr="00604DCB" w:rsidRDefault="006421C1" w:rsidP="00604DCB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7120A765" wp14:editId="0CC2B77E">
                    <wp:simplePos x="0" y="0"/>
                    <wp:positionH relativeFrom="margin">
                      <wp:posOffset>3809934</wp:posOffset>
                    </wp:positionH>
                    <wp:positionV relativeFrom="paragraph">
                      <wp:posOffset>31371</wp:posOffset>
                    </wp:positionV>
                    <wp:extent cx="409575" cy="393700"/>
                    <wp:effectExtent l="0" t="0" r="0" b="6350"/>
                    <wp:wrapSquare wrapText="bothSides"/>
                    <wp:docPr id="57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3"/>
                                    </mc:Choice>
                                    <mc:Fallback>
                                      <w:t>④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20A765" id="_x0000_s1032" type="#_x0000_t202" style="position:absolute;margin-left:300pt;margin-top:2.45pt;width:32.25pt;height:3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" filled="f" stroked="f">
                    <v:textbox>
                      <w:txbxContent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3"/>
                              </mc:Choice>
                              <mc:Fallback>
                                <w:t>④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94080" behindDoc="0" locked="0" layoutInCell="1" allowOverlap="1" wp14:anchorId="1C1B1573" wp14:editId="56129619">
                    <wp:simplePos x="0" y="0"/>
                    <wp:positionH relativeFrom="margin">
                      <wp:posOffset>5429489</wp:posOffset>
                    </wp:positionH>
                    <wp:positionV relativeFrom="paragraph">
                      <wp:posOffset>39815</wp:posOffset>
                    </wp:positionV>
                    <wp:extent cx="409575" cy="393700"/>
                    <wp:effectExtent l="0" t="0" r="0" b="6350"/>
                    <wp:wrapSquare wrapText="bothSides"/>
                    <wp:docPr id="578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4"/>
                                    </mc:Choice>
                                    <mc:Fallback>
                                      <w:t>⑤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B1573" id="_x0000_s1033" type="#_x0000_t202" style="position:absolute;margin-left:427.5pt;margin-top:3.15pt;width:32.25pt;height:3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" filled="f" stroked="f">
                    <v:textbox>
                      <w:txbxContent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4"/>
                              </mc:Choice>
                              <mc:Fallback>
                                <w:t>⑤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Default="00604DCB" w:rsidP="00604DCB">
          <w:pPr>
            <w:rPr>
              <w:lang w:eastAsia="ja-JP"/>
            </w:rPr>
          </w:pPr>
          <w:r w:rsidRPr="00604DCB">
            <w:rPr>
              <w:rFonts w:hint="eastAsia"/>
              <w:lang w:eastAsia="ja-JP"/>
            </w:rPr>
            <w:t>画面番号詳細</w:t>
          </w:r>
        </w:p>
        <w:p w:rsidR="00A52904" w:rsidRPr="006421C1" w:rsidRDefault="00604DCB" w:rsidP="00604DCB">
          <w:pPr>
            <w:rPr>
              <w:lang w:eastAsia="ja-JP"/>
            </w:rPr>
          </w:pPr>
          <w:r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0"/>
              </mc:Choice>
              <mc:Fallback>
                <w:t>①</w:t>
              </mc:Fallback>
            </mc:AlternateContent>
          </w:r>
          <w:r>
            <w:rPr>
              <w:rFonts w:hint="eastAsia"/>
              <w:lang w:eastAsia="ja-JP"/>
            </w:rPr>
            <w:t>消去済み動画ボタン</w:t>
          </w:r>
          <w:r w:rsidR="00A52904">
            <w:rPr>
              <w:rFonts w:hint="eastAsia"/>
              <w:lang w:eastAsia="ja-JP"/>
            </w:rPr>
            <w:t xml:space="preserve">　　　　　　　　</w:t>
          </w:r>
          <w:r w:rsidR="00A52904"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3"/>
              </mc:Choice>
              <mc:Fallback>
                <w:t>④</w:t>
              </mc:Fallback>
            </mc:AlternateContent>
          </w:r>
          <w:r w:rsidR="006421C1">
            <w:rPr>
              <w:rFonts w:hint="eastAsia"/>
              <w:lang w:eastAsia="ja-JP"/>
            </w:rPr>
            <w:t>完全消去ボタン</w:t>
          </w:r>
        </w:p>
        <w:p w:rsidR="00604DCB" w:rsidRPr="006421C1" w:rsidRDefault="00604DCB" w:rsidP="00604DCB">
          <w:pPr>
            <w:rPr>
              <w:lang w:eastAsia="ja-JP"/>
            </w:rPr>
          </w:pPr>
          <w:r>
            <w:rPr>
              <w:rFonts w:hint="eastAsia"/>
              <w:lang w:eastAsia="ja-JP"/>
            </w:rPr>
            <w:t xml:space="preserve">　　消去済み動画ページに遷移</w:t>
          </w:r>
          <w:r w:rsidR="00A52904">
            <w:rPr>
              <w:rFonts w:hint="eastAsia"/>
              <w:lang w:eastAsia="ja-JP"/>
            </w:rPr>
            <w:t xml:space="preserve">　　　　　　</w:t>
          </w:r>
          <w:r w:rsidR="00CA2F87">
            <w:rPr>
              <w:rFonts w:hint="eastAsia"/>
              <w:lang w:eastAsia="ja-JP"/>
            </w:rPr>
            <w:t>データベース上から、動画・</w:t>
          </w:r>
          <w:r w:rsidR="006421C1">
            <w:rPr>
              <w:rFonts w:hint="eastAsia"/>
              <w:lang w:eastAsia="ja-JP"/>
            </w:rPr>
            <w:t>ユーザーを削除する</w:t>
          </w:r>
        </w:p>
        <w:p w:rsidR="00A52904" w:rsidRPr="00A52904" w:rsidRDefault="00604DCB" w:rsidP="00604DCB">
          <w:pPr>
            <w:rPr>
              <w:lang w:eastAsia="ja-JP"/>
            </w:rPr>
          </w:pPr>
          <w:r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1"/>
              </mc:Choice>
              <mc:Fallback>
                <w:t>②</w:t>
              </mc:Fallback>
            </mc:AlternateContent>
          </w:r>
          <w:r>
            <w:rPr>
              <w:rFonts w:hint="eastAsia"/>
              <w:lang w:eastAsia="ja-JP"/>
            </w:rPr>
            <w:t>消去済みユーザーボタン</w:t>
          </w:r>
          <w:r w:rsidR="00A52904">
            <w:rPr>
              <w:rFonts w:hint="eastAsia"/>
              <w:lang w:eastAsia="ja-JP"/>
            </w:rPr>
            <w:t xml:space="preserve">　　　　　　</w:t>
          </w:r>
          <w:r w:rsidR="00A52904"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4"/>
              </mc:Choice>
              <mc:Fallback>
                <w:t>⑤</w:t>
              </mc:Fallback>
            </mc:AlternateContent>
          </w:r>
          <w:r w:rsidR="006421C1" w:rsidRPr="00A52904">
            <w:rPr>
              <w:rFonts w:hint="eastAsia"/>
              <w:lang w:eastAsia="ja-JP"/>
            </w:rPr>
            <w:t xml:space="preserve"> </w:t>
          </w:r>
          <w:r w:rsidR="006421C1">
            <w:rPr>
              <w:rFonts w:hint="eastAsia"/>
              <w:lang w:eastAsia="ja-JP"/>
            </w:rPr>
            <w:t>消去取り消しボタン</w:t>
          </w:r>
        </w:p>
        <w:p w:rsidR="00604DCB" w:rsidRDefault="00604DCB" w:rsidP="00604DCB">
          <w:pPr>
            <w:rPr>
              <w:lang w:eastAsia="ja-JP"/>
            </w:rPr>
          </w:pPr>
          <w:r>
            <w:rPr>
              <w:rFonts w:hint="eastAsia"/>
              <w:lang w:eastAsia="ja-JP"/>
            </w:rPr>
            <w:t xml:space="preserve">　　消去済みユーザー</w:t>
          </w:r>
          <w:r>
            <w:rPr>
              <w:rFonts w:hint="eastAsia"/>
              <w:lang w:eastAsia="ja-JP"/>
            </w:rPr>
            <w:t xml:space="preserve"> </w:t>
          </w:r>
          <w:r>
            <w:rPr>
              <w:rFonts w:hint="eastAsia"/>
              <w:lang w:eastAsia="ja-JP"/>
            </w:rPr>
            <w:t>ページに遷移</w:t>
          </w:r>
          <w:r w:rsidR="00C11B6B">
            <w:rPr>
              <w:rFonts w:hint="eastAsia"/>
              <w:lang w:eastAsia="ja-JP"/>
            </w:rPr>
            <w:t xml:space="preserve">　　　　</w:t>
          </w:r>
          <w:r w:rsidR="00CA2F87">
            <w:rPr>
              <w:rFonts w:hint="eastAsia"/>
              <w:lang w:eastAsia="ja-JP"/>
            </w:rPr>
            <w:t>消去済みリストから、動画・ユーザーを削除する</w:t>
          </w:r>
        </w:p>
        <w:p w:rsidR="00A52904" w:rsidRPr="00A52904" w:rsidRDefault="00A52904" w:rsidP="00604DCB">
          <w:pPr>
            <w:rPr>
              <w:lang w:eastAsia="ja-JP"/>
            </w:rPr>
          </w:pPr>
          <w:r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2"/>
              </mc:Choice>
              <mc:Fallback>
                <w:t>③</w:t>
              </mc:Fallback>
            </mc:AlternateContent>
          </w:r>
          <w:r>
            <w:rPr>
              <w:rFonts w:hint="eastAsia"/>
              <w:lang w:eastAsia="ja-JP"/>
            </w:rPr>
            <w:t>プルダウン</w:t>
          </w:r>
        </w:p>
        <w:p w:rsidR="00F72DA2" w:rsidRPr="00604DCB" w:rsidRDefault="00C11B6B" w:rsidP="00A52904">
          <w:pPr>
            <w:rPr>
              <w:sz w:val="40"/>
              <w:szCs w:val="40"/>
              <w:lang w:eastAsia="ja-JP"/>
            </w:rPr>
            <w:sectPr w:rsidR="00F72DA2" w:rsidRPr="00604DCB" w:rsidSect="003B68EC">
              <w:head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 w:charSpace="5389"/>
            </w:sectPr>
          </w:pPr>
          <w:r>
            <w:rPr>
              <w:rFonts w:hint="eastAsia"/>
              <w:lang w:eastAsia="ja-JP"/>
            </w:rPr>
            <w:t xml:space="preserve">　　詳細内容</w:t>
          </w:r>
          <w:r w:rsidR="00B0707E">
            <w:rPr>
              <w:rFonts w:hint="eastAsia"/>
              <w:lang w:eastAsia="ja-JP"/>
            </w:rPr>
            <w:t>を</w:t>
          </w:r>
          <w:r>
            <w:rPr>
              <w:rFonts w:hint="eastAsia"/>
              <w:lang w:eastAsia="ja-JP"/>
            </w:rPr>
            <w:t>表示</w:t>
          </w:r>
          <w:r w:rsidR="00A52904">
            <w:rPr>
              <w:rFonts w:hint="eastAsia"/>
              <w:lang w:eastAsia="ja-JP"/>
            </w:rPr>
            <w:t xml:space="preserve">　</w:t>
          </w:r>
          <w:r w:rsidR="006421C1">
            <w:rPr>
              <w:rFonts w:hint="eastAsia"/>
              <w:lang w:eastAsia="ja-JP"/>
            </w:rPr>
            <w:t xml:space="preserve">　</w:t>
          </w:r>
          <w:r w:rsidR="00A52904">
            <w:rPr>
              <w:rFonts w:hint="eastAsia"/>
              <w:lang w:eastAsia="ja-JP"/>
            </w:rPr>
            <w:t xml:space="preserve">　</w:t>
          </w:r>
          <w:r w:rsidR="006421C1">
            <w:rPr>
              <w:rFonts w:hint="eastAsia"/>
              <w:sz w:val="40"/>
              <w:szCs w:val="40"/>
              <w:lang w:eastAsia="ja-JP"/>
            </w:rPr>
            <w:t xml:space="preserve">　　　　　　　　</w:t>
          </w:r>
        </w:p>
        <w:p w:rsidR="007B4E87" w:rsidRPr="00D72F94" w:rsidRDefault="007B4E87" w:rsidP="007B4E87">
          <w:pPr>
            <w:rPr>
              <w:sz w:val="40"/>
              <w:szCs w:val="40"/>
              <w:lang w:eastAsia="ja-JP"/>
            </w:rPr>
          </w:pPr>
          <w:r w:rsidRPr="00D72F94">
            <w:rPr>
              <w:rFonts w:hint="eastAsia"/>
              <w:sz w:val="40"/>
              <w:szCs w:val="40"/>
              <w:lang w:eastAsia="ja-JP"/>
            </w:rPr>
            <w:lastRenderedPageBreak/>
            <w:t>画面目的</w:t>
          </w:r>
        </w:p>
        <w:p w:rsidR="007B4E87" w:rsidRDefault="007B4E87" w:rsidP="007B4E87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・管理者が各投稿者の</w:t>
          </w:r>
          <w:r w:rsidR="00552DF1">
            <w:rPr>
              <w:rFonts w:hint="eastAsia"/>
              <w:sz w:val="36"/>
              <w:szCs w:val="36"/>
              <w:lang w:eastAsia="ja-JP"/>
            </w:rPr>
            <w:t>売り上げ</w:t>
          </w:r>
          <w:r>
            <w:rPr>
              <w:rFonts w:hint="eastAsia"/>
              <w:sz w:val="36"/>
              <w:szCs w:val="36"/>
              <w:lang w:eastAsia="ja-JP"/>
            </w:rPr>
            <w:t>を、確認するページ</w:t>
          </w:r>
        </w:p>
        <w:p w:rsidR="007B4E87" w:rsidRPr="00F72DA2" w:rsidRDefault="007B4E87" w:rsidP="007B4E87">
          <w:pPr>
            <w:rPr>
              <w:sz w:val="40"/>
              <w:szCs w:val="40"/>
              <w:lang w:eastAsia="ja-JP"/>
            </w:rPr>
          </w:pPr>
          <w:r w:rsidRPr="009A19B2">
            <w:rPr>
              <w:rFonts w:hint="eastAsia"/>
              <w:sz w:val="40"/>
              <w:szCs w:val="40"/>
              <w:lang w:eastAsia="ja-JP"/>
            </w:rPr>
            <w:t>画面への遷移方法</w:t>
          </w:r>
        </w:p>
        <w:p w:rsidR="007B4E87" w:rsidRPr="005432B6" w:rsidRDefault="00533CBE" w:rsidP="007B4E87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CF283B">
            <w:rPr>
              <w:rFonts w:hint="eastAsia"/>
              <w:sz w:val="36"/>
              <w:szCs w:val="36"/>
              <w:lang w:eastAsia="ja-JP"/>
            </w:rPr>
            <w:t>メニューの「</w:t>
          </w:r>
          <w:r w:rsidR="007B4E87">
            <w:rPr>
              <w:rFonts w:hint="eastAsia"/>
              <w:sz w:val="36"/>
              <w:szCs w:val="36"/>
              <w:lang w:eastAsia="ja-JP"/>
            </w:rPr>
            <w:t>売り上げ</w:t>
          </w:r>
          <w:r w:rsidR="00CF283B">
            <w:rPr>
              <w:rFonts w:hint="eastAsia"/>
              <w:sz w:val="36"/>
              <w:szCs w:val="36"/>
              <w:lang w:eastAsia="ja-JP"/>
            </w:rPr>
            <w:t>」</w:t>
          </w:r>
          <w:r w:rsidR="007B4E87">
            <w:rPr>
              <w:rFonts w:hint="eastAsia"/>
              <w:sz w:val="36"/>
              <w:szCs w:val="36"/>
              <w:lang w:eastAsia="ja-JP"/>
            </w:rPr>
            <w:t>から遷移</w:t>
          </w:r>
        </w:p>
        <w:p w:rsidR="00B06F0E" w:rsidRDefault="00C16E34" w:rsidP="007B4E87">
          <w:pPr>
            <w:rPr>
              <w:lang w:eastAsia="ja-JP"/>
            </w:rPr>
            <w:sectPr w:rsidR="00B06F0E" w:rsidSect="008214E5">
              <w:headerReference w:type="default" r:id="rId14"/>
              <w:headerReference w:type="first" r:id="rId15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 w:charSpace="5389"/>
            </w:sectPr>
          </w:pPr>
          <w:r>
            <w:rPr>
              <w:sz w:val="40"/>
              <w:szCs w:val="40"/>
              <w:lang w:eastAsia="ja-JP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8.45pt;height:263.7pt">
                <v:imagedata r:id="rId16" o:title="売り上げ"/>
              </v:shape>
            </w:pict>
          </w:r>
        </w:p>
      </w:sdtContent>
    </w:sdt>
    <w:p w:rsidR="00DD3B11" w:rsidRPr="00D72F94" w:rsidRDefault="00DD3B11" w:rsidP="00DD3B11">
      <w:pPr>
        <w:rPr>
          <w:sz w:val="40"/>
          <w:szCs w:val="40"/>
          <w:lang w:eastAsia="ja-JP"/>
        </w:rPr>
      </w:pPr>
      <w:r w:rsidRPr="00D72F94">
        <w:rPr>
          <w:rFonts w:hint="eastAsia"/>
          <w:sz w:val="40"/>
          <w:szCs w:val="40"/>
          <w:lang w:eastAsia="ja-JP"/>
        </w:rPr>
        <w:lastRenderedPageBreak/>
        <w:t>画面目的</w:t>
      </w:r>
    </w:p>
    <w:p w:rsidR="00DD3B11" w:rsidRDefault="00DD3B11" w:rsidP="00DD3B11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・管理者が</w:t>
      </w:r>
      <w:r w:rsidR="00C11B6B">
        <w:rPr>
          <w:rFonts w:hint="eastAsia"/>
          <w:sz w:val="36"/>
          <w:szCs w:val="36"/>
          <w:lang w:eastAsia="ja-JP"/>
        </w:rPr>
        <w:t>ユーザーからの報告</w:t>
      </w:r>
      <w:r w:rsidR="00DD136E">
        <w:rPr>
          <w:rFonts w:hint="eastAsia"/>
          <w:sz w:val="36"/>
          <w:szCs w:val="36"/>
          <w:lang w:eastAsia="ja-JP"/>
        </w:rPr>
        <w:t>を</w:t>
      </w:r>
      <w:r>
        <w:rPr>
          <w:rFonts w:hint="eastAsia"/>
          <w:sz w:val="36"/>
          <w:szCs w:val="36"/>
          <w:lang w:eastAsia="ja-JP"/>
        </w:rPr>
        <w:t>、確認するページ</w:t>
      </w:r>
    </w:p>
    <w:p w:rsidR="00DD3B11" w:rsidRPr="00F72DA2" w:rsidRDefault="00DD3B11" w:rsidP="00DD3B11">
      <w:pPr>
        <w:rPr>
          <w:sz w:val="40"/>
          <w:szCs w:val="40"/>
          <w:lang w:eastAsia="ja-JP"/>
        </w:rPr>
      </w:pPr>
      <w:r w:rsidRPr="009A19B2">
        <w:rPr>
          <w:rFonts w:hint="eastAsia"/>
          <w:sz w:val="40"/>
          <w:szCs w:val="40"/>
          <w:lang w:eastAsia="ja-JP"/>
        </w:rPr>
        <w:t>画面への遷移方法</w:t>
      </w:r>
    </w:p>
    <w:p w:rsidR="00793BD2" w:rsidRPr="00C11B6B" w:rsidRDefault="00B46231" w:rsidP="00C11B6B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</w:t>
      </w:r>
      <w:r w:rsidR="00241721">
        <w:rPr>
          <w:rFonts w:hint="eastAsia"/>
          <w:sz w:val="36"/>
          <w:szCs w:val="36"/>
          <w:lang w:eastAsia="ja-JP"/>
        </w:rPr>
        <w:t>メニューの「報告受信」</w:t>
      </w:r>
      <w:r w:rsidR="00DD3B11">
        <w:rPr>
          <w:rFonts w:hint="eastAsia"/>
          <w:sz w:val="36"/>
          <w:szCs w:val="36"/>
          <w:lang w:eastAsia="ja-JP"/>
        </w:rPr>
        <w:t>から遷移</w:t>
      </w:r>
    </w:p>
    <w:p w:rsidR="00B84F74" w:rsidRDefault="00B84F74" w:rsidP="008A32D5">
      <w:pPr>
        <w:tabs>
          <w:tab w:val="left" w:pos="2859"/>
        </w:tabs>
        <w:rPr>
          <w:sz w:val="40"/>
          <w:szCs w:val="40"/>
          <w:lang w:eastAsia="ja-JP"/>
        </w:rPr>
      </w:pPr>
      <w:r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B26C2AB" wp14:editId="6906D816">
                <wp:simplePos x="0" y="0"/>
                <wp:positionH relativeFrom="margin">
                  <wp:posOffset>4785360</wp:posOffset>
                </wp:positionH>
                <wp:positionV relativeFrom="paragraph">
                  <wp:posOffset>2811590</wp:posOffset>
                </wp:positionV>
                <wp:extent cx="409575" cy="393700"/>
                <wp:effectExtent l="0" t="0" r="0" b="6350"/>
                <wp:wrapNone/>
                <wp:docPr id="5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B84F74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C2AB" id="_x0000_s1034" type="#_x0000_t202" style="position:absolute;margin-left:376.8pt;margin-top:221.4pt;width:32.25pt;height:3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" filled="f" stroked="f">
                <v:textbox>
                  <w:txbxContent>
                    <w:p w:rsidR="00175B5C" w:rsidRPr="00395E34" w:rsidRDefault="00175B5C" w:rsidP="00B84F74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42E5489" wp14:editId="006DC9E4">
                <wp:simplePos x="0" y="0"/>
                <wp:positionH relativeFrom="margin">
                  <wp:posOffset>4500748</wp:posOffset>
                </wp:positionH>
                <wp:positionV relativeFrom="paragraph">
                  <wp:posOffset>2814839</wp:posOffset>
                </wp:positionV>
                <wp:extent cx="409575" cy="393700"/>
                <wp:effectExtent l="0" t="0" r="0" b="6350"/>
                <wp:wrapNone/>
                <wp:docPr id="45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5489" id="_x0000_s1035" type="#_x0000_t202" style="position:absolute;margin-left:354.4pt;margin-top:221.65pt;width:32.25pt;height:3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E6D333" wp14:editId="4840F4D0">
                <wp:simplePos x="0" y="0"/>
                <wp:positionH relativeFrom="margin">
                  <wp:posOffset>5735444</wp:posOffset>
                </wp:positionH>
                <wp:positionV relativeFrom="paragraph">
                  <wp:posOffset>701024</wp:posOffset>
                </wp:positionV>
                <wp:extent cx="409575" cy="393700"/>
                <wp:effectExtent l="0" t="0" r="0" b="6350"/>
                <wp:wrapNone/>
                <wp:docPr id="4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D333" id="_x0000_s1036" type="#_x0000_t202" style="position:absolute;margin-left:451.6pt;margin-top:55.2pt;width:32.25pt;height:3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FCB81F" wp14:editId="40307CA4">
                <wp:simplePos x="0" y="0"/>
                <wp:positionH relativeFrom="margin">
                  <wp:posOffset>1246909</wp:posOffset>
                </wp:positionH>
                <wp:positionV relativeFrom="paragraph">
                  <wp:posOffset>1544576</wp:posOffset>
                </wp:positionV>
                <wp:extent cx="409575" cy="393700"/>
                <wp:effectExtent l="0" t="0" r="0" b="6350"/>
                <wp:wrapNone/>
                <wp:docPr id="4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B81F" id="_x0000_s1037" type="#_x0000_t202" style="position:absolute;margin-left:98.2pt;margin-top:121.6pt;width:32.25pt;height:3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2A7154" wp14:editId="3A4A5D83">
                <wp:simplePos x="0" y="0"/>
                <wp:positionH relativeFrom="margin">
                  <wp:posOffset>1246431</wp:posOffset>
                </wp:positionH>
                <wp:positionV relativeFrom="paragraph">
                  <wp:posOffset>1128741</wp:posOffset>
                </wp:positionV>
                <wp:extent cx="409575" cy="393700"/>
                <wp:effectExtent l="0" t="0" r="0" b="6350"/>
                <wp:wrapNone/>
                <wp:docPr id="4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7154" id="_x0000_s1038" type="#_x0000_t202" style="position:absolute;margin-left:98.15pt;margin-top:88.9pt;width:32.25pt;height:3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F234B1" wp14:editId="53DC5CCA">
                <wp:simplePos x="0" y="0"/>
                <wp:positionH relativeFrom="margin">
                  <wp:posOffset>1246909</wp:posOffset>
                </wp:positionH>
                <wp:positionV relativeFrom="paragraph">
                  <wp:posOffset>677281</wp:posOffset>
                </wp:positionV>
                <wp:extent cx="409575" cy="393700"/>
                <wp:effectExtent l="0" t="0" r="0" b="6350"/>
                <wp:wrapNone/>
                <wp:docPr id="4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40"/>
                                <w:szCs w:val="40"/>
                                <w:lang w:eastAsia="ja-JP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34B1" id="_x0000_s1039" type="#_x0000_t202" style="position:absolute;margin-left:98.2pt;margin-top:53.35pt;width:32.25pt;height:3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" filled="f" stroked="f">
                <v:textbox>
                  <w:txbxContent>
                    <w:p w:rsidR="00175B5C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  <w:r>
                        <w:rPr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  <w:r>
                        <w:rPr>
                          <w:sz w:val="40"/>
                          <w:szCs w:val="40"/>
                          <w:lang w:eastAsia="ja-JP"/>
                        </w:rPr>
                        <w:t xml:space="preserve">　　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E0A034" wp14:editId="0F6EB72C">
                <wp:simplePos x="0" y="0"/>
                <wp:positionH relativeFrom="margin">
                  <wp:posOffset>1246909</wp:posOffset>
                </wp:positionH>
                <wp:positionV relativeFrom="paragraph">
                  <wp:posOffset>249769</wp:posOffset>
                </wp:positionV>
                <wp:extent cx="409575" cy="393700"/>
                <wp:effectExtent l="0" t="0" r="0" b="6350"/>
                <wp:wrapNone/>
                <wp:docPr id="4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A034" id="_x0000_s1040" type="#_x0000_t202" style="position:absolute;margin-left:98.2pt;margin-top:19.65pt;width:32.25pt;height:3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E34">
        <w:rPr>
          <w:sz w:val="40"/>
          <w:szCs w:val="40"/>
          <w:lang w:eastAsia="ja-JP"/>
        </w:rPr>
        <w:pict>
          <v:shape id="_x0000_i1026" type="#_x0000_t75" style="width:468.45pt;height:263.7pt">
            <v:imagedata r:id="rId17" o:title="報告受信-メッセ確認@2x"/>
          </v:shape>
        </w:pict>
      </w:r>
      <w:bookmarkStart w:id="1" w:name="_GoBack"/>
      <w:bookmarkEnd w:id="1"/>
    </w:p>
    <w:p w:rsidR="00B84F74" w:rsidRDefault="00B84F74" w:rsidP="00B84F74">
      <w:pPr>
        <w:rPr>
          <w:lang w:eastAsia="ja-JP"/>
        </w:rPr>
      </w:pPr>
      <w:r w:rsidRPr="00604DCB">
        <w:rPr>
          <w:rFonts w:hint="eastAsia"/>
          <w:lang w:eastAsia="ja-JP"/>
        </w:rPr>
        <w:t>画面番号詳細</w:t>
      </w:r>
    </w:p>
    <w:p w:rsidR="00B84F74" w:rsidRPr="006421C1" w:rsidRDefault="00B84F74" w:rsidP="00B84F74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lang w:eastAsia="ja-JP"/>
        </w:rPr>
        <w:t xml:space="preserve">動画報告ボタン　　　　　　　　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175B5C">
        <w:rPr>
          <w:rFonts w:hint="eastAsia"/>
          <w:lang w:eastAsia="ja-JP"/>
        </w:rPr>
        <w:t>ダイレクト報告ボタン</w:t>
      </w:r>
    </w:p>
    <w:p w:rsidR="00B84F74" w:rsidRPr="006421C1" w:rsidRDefault="00175B5C" w:rsidP="00B84F74">
      <w:pPr>
        <w:rPr>
          <w:lang w:eastAsia="ja-JP"/>
        </w:rPr>
      </w:pPr>
      <w:r>
        <w:rPr>
          <w:rFonts w:hint="eastAsia"/>
          <w:lang w:eastAsia="ja-JP"/>
        </w:rPr>
        <w:t xml:space="preserve">　　動画報告</w:t>
      </w:r>
      <w:r w:rsidR="00B84F74">
        <w:rPr>
          <w:rFonts w:hint="eastAsia"/>
          <w:lang w:eastAsia="ja-JP"/>
        </w:rPr>
        <w:t xml:space="preserve">ページに遷移　　　　　　</w:t>
      </w:r>
      <w:r>
        <w:rPr>
          <w:rFonts w:hint="eastAsia"/>
          <w:lang w:eastAsia="ja-JP"/>
        </w:rPr>
        <w:t xml:space="preserve">　　</w:t>
      </w:r>
      <w:r w:rsidR="00B84F74">
        <w:rPr>
          <w:rFonts w:hint="eastAsia"/>
          <w:lang w:eastAsia="ja-JP"/>
        </w:rPr>
        <w:t>データベース上から、動画・ユーザーを削除する</w:t>
      </w:r>
    </w:p>
    <w:p w:rsidR="00B84F74" w:rsidRPr="00A52904" w:rsidRDefault="00B84F74" w:rsidP="00B84F74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175B5C">
        <w:rPr>
          <w:rFonts w:hint="eastAsia"/>
          <w:lang w:eastAsia="ja-JP"/>
        </w:rPr>
        <w:t>ユーザー報告</w:t>
      </w:r>
      <w:r>
        <w:rPr>
          <w:rFonts w:hint="eastAsia"/>
          <w:lang w:eastAsia="ja-JP"/>
        </w:rPr>
        <w:t xml:space="preserve">ボタン　　　　　　</w:t>
      </w:r>
      <w:r w:rsidR="00175B5C">
        <w:rPr>
          <w:rFonts w:hint="eastAsia"/>
          <w:lang w:eastAsia="ja-JP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Pr="00A52904">
        <w:rPr>
          <w:rFonts w:hint="eastAsia"/>
          <w:lang w:eastAsia="ja-JP"/>
        </w:rPr>
        <w:t xml:space="preserve"> </w:t>
      </w:r>
      <w:r w:rsidR="00175B5C">
        <w:rPr>
          <w:rFonts w:hint="eastAsia"/>
          <w:lang w:eastAsia="ja-JP"/>
        </w:rPr>
        <w:t>プルダウン</w:t>
      </w:r>
    </w:p>
    <w:p w:rsidR="00B84F74" w:rsidRDefault="00175B5C" w:rsidP="00B84F74">
      <w:pPr>
        <w:rPr>
          <w:lang w:eastAsia="ja-JP"/>
        </w:rPr>
      </w:pPr>
      <w:r>
        <w:rPr>
          <w:rFonts w:hint="eastAsia"/>
          <w:lang w:eastAsia="ja-JP"/>
        </w:rPr>
        <w:t xml:space="preserve">　　ユーザー報告</w:t>
      </w:r>
      <w:r w:rsidR="00B84F74">
        <w:rPr>
          <w:rFonts w:hint="eastAsia"/>
          <w:lang w:eastAsia="ja-JP"/>
        </w:rPr>
        <w:t xml:space="preserve"> </w:t>
      </w:r>
      <w:r w:rsidR="00B84F74">
        <w:rPr>
          <w:rFonts w:hint="eastAsia"/>
          <w:lang w:eastAsia="ja-JP"/>
        </w:rPr>
        <w:t xml:space="preserve">ページに遷移　　　　</w:t>
      </w:r>
      <w:r>
        <w:rPr>
          <w:rFonts w:hint="eastAsia"/>
          <w:lang w:eastAsia="ja-JP"/>
        </w:rPr>
        <w:t xml:space="preserve">　　</w:t>
      </w:r>
      <w:r w:rsidR="00B84F74">
        <w:rPr>
          <w:rFonts w:hint="eastAsia"/>
          <w:lang w:eastAsia="ja-JP"/>
        </w:rPr>
        <w:t>消去済みリストから、動画・ユーザーを削除する</w:t>
      </w:r>
    </w:p>
    <w:p w:rsidR="00175B5C" w:rsidRDefault="00B84F74" w:rsidP="00B84F74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75B5C">
        <w:rPr>
          <w:rFonts w:hint="eastAsia"/>
          <w:lang w:eastAsia="ja-JP"/>
        </w:rPr>
        <w:t>お問い合わせボタン</w:t>
      </w:r>
    </w:p>
    <w:p w:rsidR="00B84F74" w:rsidRPr="00B84F74" w:rsidRDefault="00175B5C" w:rsidP="00B84F74">
      <w:pPr>
        <w:tabs>
          <w:tab w:val="left" w:pos="2859"/>
        </w:tabs>
        <w:rPr>
          <w:sz w:val="40"/>
          <w:szCs w:val="40"/>
          <w:lang w:eastAsia="ja-JP"/>
        </w:rPr>
        <w:sectPr w:rsidR="00B84F74" w:rsidRPr="00B84F74" w:rsidSect="00E713C1">
          <w:headerReference w:type="first" r:id="rId1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 w:charSpace="5389"/>
        </w:sectPr>
      </w:pPr>
      <w:r>
        <w:rPr>
          <w:rFonts w:hint="eastAsia"/>
          <w:lang w:eastAsia="ja-JP"/>
        </w:rPr>
        <w:t xml:space="preserve">　　お問い合わせページ</w:t>
      </w:r>
    </w:p>
    <w:p w:rsidR="004B7EB6" w:rsidRPr="00D72F94" w:rsidRDefault="004B7EB6" w:rsidP="004B7EB6">
      <w:pPr>
        <w:rPr>
          <w:sz w:val="40"/>
          <w:szCs w:val="40"/>
          <w:lang w:eastAsia="ja-JP"/>
        </w:rPr>
      </w:pPr>
      <w:r w:rsidRPr="00D72F94">
        <w:rPr>
          <w:rFonts w:hint="eastAsia"/>
          <w:sz w:val="40"/>
          <w:szCs w:val="40"/>
          <w:lang w:eastAsia="ja-JP"/>
        </w:rPr>
        <w:lastRenderedPageBreak/>
        <w:t>画面目的</w:t>
      </w:r>
    </w:p>
    <w:p w:rsidR="004B7EB6" w:rsidRDefault="004B7EB6" w:rsidP="004B7EB6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・管理者が</w:t>
      </w:r>
      <w:r w:rsidR="00CA2F87">
        <w:rPr>
          <w:rFonts w:hint="eastAsia"/>
          <w:sz w:val="36"/>
          <w:szCs w:val="36"/>
          <w:lang w:eastAsia="ja-JP"/>
        </w:rPr>
        <w:t>ユーザー検索を、行うページ</w:t>
      </w:r>
    </w:p>
    <w:p w:rsidR="004B7EB6" w:rsidRPr="00F72DA2" w:rsidRDefault="004B7EB6" w:rsidP="004B7EB6">
      <w:pPr>
        <w:rPr>
          <w:sz w:val="40"/>
          <w:szCs w:val="40"/>
          <w:lang w:eastAsia="ja-JP"/>
        </w:rPr>
      </w:pPr>
      <w:r w:rsidRPr="009A19B2">
        <w:rPr>
          <w:rFonts w:hint="eastAsia"/>
          <w:sz w:val="40"/>
          <w:szCs w:val="40"/>
          <w:lang w:eastAsia="ja-JP"/>
        </w:rPr>
        <w:t>画面への遷移方法</w:t>
      </w:r>
    </w:p>
    <w:p w:rsidR="004B7EB6" w:rsidRPr="00D042D5" w:rsidRDefault="006A7B1C" w:rsidP="004B7EB6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</w:t>
      </w:r>
      <w:r w:rsidR="00241721">
        <w:rPr>
          <w:rFonts w:hint="eastAsia"/>
          <w:sz w:val="36"/>
          <w:szCs w:val="36"/>
          <w:lang w:eastAsia="ja-JP"/>
        </w:rPr>
        <w:t>メニュー</w:t>
      </w:r>
      <w:r w:rsidR="003B7072">
        <w:rPr>
          <w:rFonts w:hint="eastAsia"/>
          <w:sz w:val="36"/>
          <w:szCs w:val="36"/>
          <w:lang w:eastAsia="ja-JP"/>
        </w:rPr>
        <w:t>の</w:t>
      </w:r>
      <w:r w:rsidR="00241721">
        <w:rPr>
          <w:rFonts w:hint="eastAsia"/>
          <w:sz w:val="36"/>
          <w:szCs w:val="36"/>
          <w:lang w:eastAsia="ja-JP"/>
        </w:rPr>
        <w:t>「</w:t>
      </w:r>
      <w:r w:rsidR="008110E3">
        <w:rPr>
          <w:rFonts w:hint="eastAsia"/>
          <w:sz w:val="36"/>
          <w:szCs w:val="36"/>
          <w:lang w:eastAsia="ja-JP"/>
        </w:rPr>
        <w:t>ユーザー検索</w:t>
      </w:r>
      <w:r w:rsidR="00241721">
        <w:rPr>
          <w:rFonts w:hint="eastAsia"/>
          <w:sz w:val="36"/>
          <w:szCs w:val="36"/>
          <w:lang w:eastAsia="ja-JP"/>
        </w:rPr>
        <w:t>」</w:t>
      </w:r>
      <w:r w:rsidR="004B7EB6">
        <w:rPr>
          <w:rFonts w:hint="eastAsia"/>
          <w:sz w:val="36"/>
          <w:szCs w:val="36"/>
          <w:lang w:eastAsia="ja-JP"/>
        </w:rPr>
        <w:t>から遷移</w:t>
      </w:r>
    </w:p>
    <w:p w:rsidR="008A32D5" w:rsidRDefault="008A32D5">
      <w:pPr>
        <w:rPr>
          <w:lang w:eastAsia="ja-JP"/>
        </w:rPr>
      </w:pPr>
      <w:r w:rsidRPr="008A32D5">
        <w:rPr>
          <w:rFonts w:ascii="ＭＳ Ｐゴシック" w:eastAsia="ＭＳ Ｐゴシック" w:hAnsi="ＭＳ Ｐゴシック" w:cs="ＭＳ Ｐゴシック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2D519A" wp14:editId="3EA050AB">
                <wp:simplePos x="0" y="0"/>
                <wp:positionH relativeFrom="margin">
                  <wp:posOffset>1720372</wp:posOffset>
                </wp:positionH>
                <wp:positionV relativeFrom="paragraph">
                  <wp:posOffset>1414780</wp:posOffset>
                </wp:positionV>
                <wp:extent cx="409575" cy="393700"/>
                <wp:effectExtent l="0" t="0" r="0" b="6350"/>
                <wp:wrapNone/>
                <wp:docPr id="4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Default="00175B5C" w:rsidP="008A32D5">
                            <w:pPr>
                              <w:rPr>
                                <w:rFonts w:cs="Calibri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cs="Calibri" w:hint="eastAsia"/>
                                <w:sz w:val="40"/>
                                <w:szCs w:val="40"/>
                                <w:lang w:eastAsia="ja-JP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519A" id="_x0000_s1041" type="#_x0000_t202" style="position:absolute;margin-left:135.45pt;margin-top:111.4pt;width:32.25pt;height:3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" filled="f" stroked="f">
                <v:textbox>
                  <w:txbxContent>
                    <w:p w:rsidR="00175B5C" w:rsidRDefault="00175B5C" w:rsidP="008A32D5">
                      <w:pPr>
                        <w:rPr>
                          <w:rFonts w:cs="Calibri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cs="Calibri" w:hint="eastAsia"/>
                          <w:sz w:val="40"/>
                          <w:szCs w:val="40"/>
                          <w:lang w:eastAsia="ja-JP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D5">
        <w:rPr>
          <w:rFonts w:ascii="ＭＳ Ｐゴシック" w:eastAsia="ＭＳ Ｐゴシック" w:hAnsi="ＭＳ Ｐゴシック" w:cs="ＭＳ Ｐゴシック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DB853F" wp14:editId="7693BD84">
                <wp:simplePos x="0" y="0"/>
                <wp:positionH relativeFrom="margin">
                  <wp:posOffset>1757548</wp:posOffset>
                </wp:positionH>
                <wp:positionV relativeFrom="paragraph">
                  <wp:posOffset>396875</wp:posOffset>
                </wp:positionV>
                <wp:extent cx="409575" cy="393700"/>
                <wp:effectExtent l="0" t="0" r="0" b="6350"/>
                <wp:wrapNone/>
                <wp:docPr id="4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Default="00175B5C" w:rsidP="008A32D5">
                            <w:pPr>
                              <w:rPr>
                                <w:rFonts w:cs="Calibri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cs="Calibri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>
                              <w:rPr>
                                <w:rFonts w:cs="Calibri"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  <w:p w:rsidR="00175B5C" w:rsidRDefault="00175B5C" w:rsidP="008A32D5">
                            <w:pPr>
                              <w:rPr>
                                <w:rFonts w:cs="Calibri"/>
                                <w:sz w:val="40"/>
                                <w:szCs w:val="4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853F" id="_x0000_s1042" type="#_x0000_t202" style="position:absolute;margin-left:138.4pt;margin-top:31.25pt;width:32.25pt;height:3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" filled="f" stroked="f">
                <v:textbox>
                  <w:txbxContent>
                    <w:p w:rsidR="00175B5C" w:rsidRDefault="00175B5C" w:rsidP="008A32D5">
                      <w:pPr>
                        <w:rPr>
                          <w:rFonts w:cs="Calibri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cs="Calibri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>
                        <w:rPr>
                          <w:rFonts w:cs="Calibri"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  <w:p w:rsidR="00175B5C" w:rsidRDefault="00175B5C" w:rsidP="008A32D5">
                      <w:pPr>
                        <w:rPr>
                          <w:rFonts w:cs="Calibri"/>
                          <w:sz w:val="40"/>
                          <w:szCs w:val="40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EB6">
        <w:rPr>
          <w:rFonts w:hint="eastAsia"/>
          <w:noProof/>
          <w:lang w:eastAsia="ja-JP"/>
        </w:rPr>
        <w:drawing>
          <wp:inline distT="0" distB="0" distL="0" distR="0">
            <wp:extent cx="5943600" cy="3343275"/>
            <wp:effectExtent l="0" t="0" r="0" b="9525"/>
            <wp:docPr id="538" name="図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ユーザ検索@2x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D5" w:rsidRDefault="008A32D5" w:rsidP="008A32D5">
      <w:pPr>
        <w:rPr>
          <w:lang w:eastAsia="ja-JP"/>
        </w:rPr>
      </w:pPr>
      <w:r>
        <w:rPr>
          <w:rFonts w:hint="eastAsia"/>
          <w:lang w:eastAsia="ja-JP"/>
        </w:rPr>
        <w:t>画面番号詳細</w:t>
      </w:r>
    </w:p>
    <w:p w:rsidR="008A32D5" w:rsidRDefault="008A32D5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lang w:eastAsia="ja-JP"/>
        </w:rPr>
        <w:t>フォーム</w:t>
      </w:r>
      <w:r>
        <w:rPr>
          <w:rFonts w:hint="eastAsia"/>
          <w:lang w:eastAsia="ja-JP"/>
        </w:rPr>
        <w:t>1</w:t>
      </w:r>
    </w:p>
    <w:p w:rsidR="008A32D5" w:rsidRDefault="008A32D5" w:rsidP="008A32D5">
      <w:pPr>
        <w:rPr>
          <w:lang w:eastAsia="ja-JP"/>
        </w:rPr>
      </w:pPr>
      <w:r>
        <w:rPr>
          <w:rFonts w:hint="eastAsia"/>
          <w:lang w:eastAsia="ja-JP"/>
        </w:rPr>
        <w:t xml:space="preserve">　　検索入力（ユーザー名）</w:t>
      </w:r>
    </w:p>
    <w:p w:rsidR="008A32D5" w:rsidRDefault="008A32D5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lang w:eastAsia="ja-JP"/>
        </w:rPr>
        <w:t>ユーザー一覧</w:t>
      </w:r>
    </w:p>
    <w:p w:rsidR="008A32D5" w:rsidRDefault="008A32D5" w:rsidP="008A32D5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="009E155E">
        <w:rPr>
          <w:rFonts w:hint="eastAsia"/>
          <w:lang w:eastAsia="ja-JP"/>
        </w:rPr>
        <w:t>ユーザー詳細ページ</w:t>
      </w:r>
      <w:r w:rsidR="00B0707E">
        <w:rPr>
          <w:rFonts w:hint="eastAsia"/>
          <w:lang w:eastAsia="ja-JP"/>
        </w:rPr>
        <w:t>へ遷移</w:t>
      </w:r>
    </w:p>
    <w:p w:rsidR="00825C4F" w:rsidRDefault="00825C4F" w:rsidP="008A32D5">
      <w:pPr>
        <w:rPr>
          <w:lang w:eastAsia="ja-JP"/>
        </w:rPr>
      </w:pPr>
    </w:p>
    <w:p w:rsidR="00825C4F" w:rsidRDefault="00825C4F" w:rsidP="008A32D5">
      <w:pPr>
        <w:rPr>
          <w:lang w:eastAsia="ja-JP"/>
        </w:rPr>
      </w:pPr>
    </w:p>
    <w:p w:rsidR="009E155E" w:rsidRDefault="009E155E" w:rsidP="008A32D5">
      <w:pPr>
        <w:rPr>
          <w:lang w:eastAsia="ja-JP"/>
        </w:rPr>
        <w:sectPr w:rsidR="009E155E" w:rsidSect="008214E5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 w:charSpace="5389"/>
        </w:sectPr>
      </w:pPr>
    </w:p>
    <w:p w:rsidR="009E155E" w:rsidRPr="00D72F94" w:rsidRDefault="009E155E" w:rsidP="009E155E">
      <w:pPr>
        <w:rPr>
          <w:sz w:val="40"/>
          <w:szCs w:val="40"/>
          <w:lang w:eastAsia="ja-JP"/>
        </w:rPr>
      </w:pPr>
      <w:r w:rsidRPr="00D72F94">
        <w:rPr>
          <w:rFonts w:hint="eastAsia"/>
          <w:sz w:val="40"/>
          <w:szCs w:val="40"/>
          <w:lang w:eastAsia="ja-JP"/>
        </w:rPr>
        <w:lastRenderedPageBreak/>
        <w:t>画面目的</w:t>
      </w:r>
    </w:p>
    <w:p w:rsidR="009E155E" w:rsidRDefault="009E155E" w:rsidP="009E155E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・管理者がユーザー検索を、行うページ</w:t>
      </w:r>
    </w:p>
    <w:p w:rsidR="009E155E" w:rsidRPr="00F72DA2" w:rsidRDefault="009E155E" w:rsidP="009E155E">
      <w:pPr>
        <w:rPr>
          <w:sz w:val="40"/>
          <w:szCs w:val="40"/>
          <w:lang w:eastAsia="ja-JP"/>
        </w:rPr>
      </w:pPr>
      <w:r w:rsidRPr="009A19B2">
        <w:rPr>
          <w:rFonts w:hint="eastAsia"/>
          <w:sz w:val="40"/>
          <w:szCs w:val="40"/>
          <w:lang w:eastAsia="ja-JP"/>
        </w:rPr>
        <w:t>画面への遷移方法</w:t>
      </w:r>
    </w:p>
    <w:p w:rsidR="009E155E" w:rsidRPr="00D042D5" w:rsidRDefault="009E155E" w:rsidP="009E155E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・メニューの「ユーザー検索」から遷移</w:t>
      </w:r>
    </w:p>
    <w:p w:rsidR="00825C4F" w:rsidRDefault="00C16E34" w:rsidP="008A32D5">
      <w:pPr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pict>
          <v:shape id="_x0000_i1027" type="#_x0000_t75" style="width:467.55pt;height:461.9pt">
            <v:imagedata r:id="rId22" o:title="ユーザー詳細2@2x"/>
          </v:shape>
        </w:pict>
      </w:r>
    </w:p>
    <w:p w:rsidR="009E155E" w:rsidRDefault="009E155E" w:rsidP="008A32D5">
      <w:pPr>
        <w:rPr>
          <w:lang w:eastAsia="ja-JP"/>
        </w:rPr>
      </w:pPr>
    </w:p>
    <w:p w:rsidR="009E155E" w:rsidRDefault="009E155E" w:rsidP="008A32D5">
      <w:pPr>
        <w:rPr>
          <w:lang w:eastAsia="ja-JP"/>
        </w:rPr>
      </w:pPr>
      <w:r w:rsidRPr="009E155E">
        <w:rPr>
          <w:rFonts w:hint="eastAsia"/>
          <w:lang w:eastAsia="ja-JP"/>
        </w:rPr>
        <w:lastRenderedPageBreak/>
        <w:t>画面番号詳細</w:t>
      </w:r>
    </w:p>
    <w:p w:rsidR="009E155E" w:rsidRDefault="00C16E34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</w:p>
    <w:p w:rsidR="00C16E34" w:rsidRDefault="00C16E34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</w:p>
    <w:p w:rsidR="00C16E34" w:rsidRDefault="00C16E34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</w:p>
    <w:p w:rsidR="00C16E34" w:rsidRPr="009E155E" w:rsidRDefault="00C16E34" w:rsidP="008A32D5">
      <w:pPr>
        <w:rPr>
          <w:rFonts w:hint="eastAsia"/>
          <w:lang w:eastAsia="ja-JP"/>
        </w:rPr>
      </w:pPr>
    </w:p>
    <w:sectPr w:rsidR="00C16E34" w:rsidRPr="009E155E" w:rsidSect="008214E5">
      <w:head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 w:charSpace="538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C8F" w:rsidRDefault="00C46C8F" w:rsidP="003574E8">
      <w:pPr>
        <w:spacing w:after="0" w:line="240" w:lineRule="auto"/>
      </w:pPr>
      <w:r>
        <w:separator/>
      </w:r>
    </w:p>
  </w:endnote>
  <w:endnote w:type="continuationSeparator" w:id="0">
    <w:p w:rsidR="00C46C8F" w:rsidRDefault="00C46C8F" w:rsidP="0035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C8F" w:rsidRDefault="00C46C8F" w:rsidP="003574E8">
      <w:pPr>
        <w:spacing w:after="0" w:line="240" w:lineRule="auto"/>
      </w:pPr>
      <w:r>
        <w:separator/>
      </w:r>
    </w:p>
  </w:footnote>
  <w:footnote w:type="continuationSeparator" w:id="0">
    <w:p w:rsidR="00C46C8F" w:rsidRDefault="00C46C8F" w:rsidP="0035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8214E5">
    <w:pPr>
      <w:pStyle w:val="a5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10F8EFC" wp14:editId="3CED1F02">
              <wp:simplePos x="0" y="0"/>
              <wp:positionH relativeFrom="column">
                <wp:posOffset>3906982</wp:posOffset>
              </wp:positionH>
              <wp:positionV relativeFrom="paragraph">
                <wp:posOffset>5938</wp:posOffset>
              </wp:positionV>
              <wp:extent cx="2398815" cy="372110"/>
              <wp:effectExtent l="0" t="0" r="20955" b="27940"/>
              <wp:wrapNone/>
              <wp:docPr id="16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8815" cy="372110"/>
                        <a:chOff x="7958" y="2897"/>
                        <a:chExt cx="3258" cy="586"/>
                      </a:xfrm>
                    </wpg:grpSpPr>
                    <wpg:grpSp>
                      <wpg:cNvPr id="17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20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07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0F8EFC" id="Group 163" o:spid="_x0000_s1043" style="position:absolute;margin-left:307.65pt;margin-top:.45pt;width:188.9pt;height:29.3pt;z-index:25166950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">
              <v:group id="Group 164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1/c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rPwiA+jVAwAA//8DAFBLAQItABQABgAIAAAAIQDb4fbL7gAAAIUBAAATAAAAAAAAAAAA&#10;AAAAAAAAAABbQ29udGVudF9UeXBlc10ueG1sUEsBAi0AFAAGAAgAAAAhAFr0LFu/AAAAFQEAAAsA&#10;AAAAAAAAAAAAAAAAHwEAAF9yZWxzLy5yZWxzUEsBAi0AFAAGAAgAAAAhAHarX9zEAAAA2wAAAA8A&#10;AAAAAAAAAAAAAAAABwIAAGRycy9kb3ducmV2LnhtbFBLBQYAAAAAAwADALcAAAD4AgAAAAA=&#10;">
                  <v:textbox inset="5.85pt,.7pt,5.85pt,.7pt">
                    <w:txbxContent>
                      <w:p w:rsidR="00175B5C" w:rsidRDefault="00175B5C" w:rsidP="008214E5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Text Box 168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<v:textbox inset="5.85pt,.7pt,5.85pt,.7pt">
                    <w:txbxContent>
                      <w:p w:rsidR="00175B5C" w:rsidRDefault="00175B5C" w:rsidP="008214E5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2018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07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10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3FC5D2" wp14:editId="2394CF93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2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17EBF" id="Line 21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EEBFC6B" wp14:editId="5E3F4952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25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181D54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BFC6B" id="Text Box 213" o:spid="_x0000_s1050" type="#_x0000_t202" style="position:absolute;margin-left:-34.55pt;margin-top:-36pt;width:355.9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JJvQIAAME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" filled="f" stroked="f">
              <v:textbox inset="5.85pt,.7pt,5.85pt,.7pt">
                <w:txbxContent>
                  <w:p w:rsidR="00175B5C" w:rsidRPr="00732F70" w:rsidRDefault="00175B5C" w:rsidP="00181D54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ECAE53" wp14:editId="5EE87054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2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8214E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投稿申請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一覧</w:t>
                          </w: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CAE53" id="Text Box 162" o:spid="_x0000_s1051" type="#_x0000_t202" style="position:absolute;margin-left:82.45pt;margin-top:.1pt;width:225.05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KZRGb4wAgAAVQ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8214E5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投稿申請</w:t>
                    </w:r>
                    <w:r>
                      <w:rPr>
                        <w:sz w:val="24"/>
                        <w:lang w:eastAsia="ja-JP"/>
                      </w:rPr>
                      <w:t>一覧</w:t>
                    </w:r>
                    <w:r>
                      <w:rPr>
                        <w:rFonts w:hint="eastAsia"/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2A3FFA" wp14:editId="6DE51E27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23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8214E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A3FFA" id="Text Box 161" o:spid="_x0000_s1052" type="#_x0000_t202" style="position:absolute;margin-left:0;margin-top:.1pt;width:82.4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" fillcolor="#c9f">
              <v:textbox inset="0,2.25mm,0,.7pt">
                <w:txbxContent>
                  <w:p w:rsidR="00175B5C" w:rsidRPr="00730FB8" w:rsidRDefault="00175B5C" w:rsidP="008214E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78D4938" wp14:editId="523EA1D7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9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10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13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D4938" id="Group 170" o:spid="_x0000_s1053" style="position:absolute;margin-left:575.8pt;margin-top:.1pt;width:119.05pt;height:29.3pt;z-index:25167052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zlv2KGADAAA2&#10;EAAADgAAAAAAAAAAAAAAAAAuAgAAZHJzL2Uyb0RvYy54bWxQSwECLQAUAAYACAAAACEAMD7fMd8A&#10;AAAJAQAADwAAAAAAAAAAAAAAAAC6BQAAZHJzL2Rvd25yZXYueG1sUEsFBgAAAAAEAAQA8wAAAMYG&#10;AAAAAA==&#10;">
              <v:group id="Group 171" o:spid="_x0000_s105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iy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E/g&#10;95dwgMzeAAAA//8DAFBLAQItABQABgAIAAAAIQDb4fbL7gAAAIUBAAATAAAAAAAAAAAAAAAAAAAA&#10;AABbQ29udGVudF9UeXBlc10ueG1sUEsBAi0AFAAGAAgAAAAhAFr0LFu/AAAAFQEAAAsAAAAAAAAA&#10;AAAAAAAAHwEAAF9yZWxzLy5yZWxzUEsBAi0AFAAGAAgAAAAhAGuc2LK+AAAA2w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05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Text Box 175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>
    <w:pPr>
      <w:pStyle w:val="a5"/>
      <w:rPr>
        <w:lang w:eastAsia="ja-JP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EF090A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7D38D4C" wp14:editId="19E06E6F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60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0D8AA" id="Line 214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1F95949" wp14:editId="65E331DD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61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95949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-34.55pt;margin-top:-36pt;width:355.9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dwovAIAAMI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FCDE26" wp14:editId="1AE3431B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6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会員登録ペー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CDE26" id="_x0000_s1061" type="#_x0000_t202" style="position:absolute;margin-left:82.45pt;margin-top:.1pt;width:225.05pt;height:2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会員登録ペー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B921A7C" wp14:editId="4F0EB8F3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63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21A7C" id="_x0000_s1062" type="#_x0000_t202" style="position:absolute;margin-left:0;margin-top:.1pt;width:82.45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2DA1B12" wp14:editId="044D3E63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192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193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9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川島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智弘</w:t>
                              </w:r>
                              <w:proofErr w:type="spellEnd"/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196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9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A1B12" id="_x0000_s1063" style="position:absolute;margin-left:307.5pt;margin-top:.05pt;width:164.85pt;height:29.3pt;z-index:25168486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">
              <v:group id="Group 164" o:spid="_x0000_s106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shape id="Text Box 165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川島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智弘</w:t>
                        </w:r>
                        <w:proofErr w:type="spellEnd"/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06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<v:shape id="Text Box 168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25EFBF7" wp14:editId="30F4EC58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199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200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0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203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0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5EFBF7" id="_x0000_s1070" style="position:absolute;margin-left:575.8pt;margin-top:.1pt;width:119.05pt;height:29.3pt;z-index:25168588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">
              <v:group id="Group 171" o:spid="_x0000_s107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7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07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07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shape id="Text Box 175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3fcwgAAANw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MYZ3M+EIyD3NwAAAP//AwBQSwECLQAUAAYACAAAACEA2+H2y+4AAACFAQAAEwAAAAAAAAAAAAAA&#10;AAAAAAAAW0NvbnRlbnRfVHlwZXNdLnhtbFBLAQItABQABgAIAAAAIQBa9CxbvwAAABUBAAALAAAA&#10;AAAAAAAAAAAAAB8BAABfcmVscy8ucmVsc1BLAQItABQABgAIAAAAIQB/H3fc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 w:rsidP="00EF090A">
    <w:pPr>
      <w:pStyle w:val="a5"/>
      <w:tabs>
        <w:tab w:val="clear" w:pos="4252"/>
        <w:tab w:val="clear" w:pos="8504"/>
        <w:tab w:val="left" w:pos="1282"/>
      </w:tabs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1BAA59" wp14:editId="2362E745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2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1BAA59" id="Group 144" o:spid="_x0000_s1077" style="position:absolute;margin-left:575.8pt;margin-top:.1pt;width:119.05pt;height:29.3pt;z-index:25166438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">
              <v:group id="Group 145" o:spid="_x0000_s107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Text Box 146" o:spid="_x0000_s107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08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08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Text Box 149" o:spid="_x0000_s108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08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96719C">
    <w:pPr>
      <w:pStyle w:val="a5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4800" behindDoc="0" locked="0" layoutInCell="1" allowOverlap="1" wp14:anchorId="4BD39018" wp14:editId="0E4BC688">
              <wp:simplePos x="0" y="0"/>
              <wp:positionH relativeFrom="column">
                <wp:posOffset>3906982</wp:posOffset>
              </wp:positionH>
              <wp:positionV relativeFrom="paragraph">
                <wp:posOffset>5938</wp:posOffset>
              </wp:positionV>
              <wp:extent cx="2398815" cy="372110"/>
              <wp:effectExtent l="0" t="0" r="20955" b="27940"/>
              <wp:wrapNone/>
              <wp:docPr id="302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8815" cy="372110"/>
                        <a:chOff x="7958" y="2897"/>
                        <a:chExt cx="3258" cy="586"/>
                      </a:xfrm>
                    </wpg:grpSpPr>
                    <wpg:grpSp>
                      <wpg:cNvPr id="303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0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06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0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9018" id="_x0000_s1084" style="position:absolute;margin-left:307.65pt;margin-top:.45pt;width:188.9pt;height:29.3pt;z-index:25172480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">
              <v:group id="Group 164" o:spid="_x0000_s108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8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08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08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<v:shape id="Text Box 168" o:spid="_x0000_s108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09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79507D74" wp14:editId="1FE9B0F8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298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B98E" id="Line 214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E91T1a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6336EE3D" wp14:editId="4D5E7353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299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6EE3D" id="_x0000_s1091" type="#_x0000_t202" style="position:absolute;margin-left:-34.55pt;margin-top:-36pt;width:355.9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c2vg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BJzdc2vgIAAMM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B7B16D6" wp14:editId="7C27E7DB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300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消去済み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B16D6" id="_x0000_s1092" type="#_x0000_t202" style="position:absolute;margin-left:82.45pt;margin-top:.1pt;width:225.05pt;height:2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H/CQzEwAgAAVw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消去済み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1F6ADC7" wp14:editId="0F757074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301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6ADC7" id="_x0000_s1093" type="#_x0000_t202" style="position:absolute;margin-left:0;margin-top:.1pt;width:82.45pt;height:2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3046356" wp14:editId="7A63AC23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09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10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1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13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1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46356" id="_x0000_s1094" style="position:absolute;margin-left:575.8pt;margin-top:.1pt;width:119.05pt;height:29.3pt;z-index:25172582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">
              <v:group id="Group 171" o:spid="_x0000_s109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9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09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09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shape id="Text Box 175" o:spid="_x0000_s109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0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5CCFA902" wp14:editId="259399F4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16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17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1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20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2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CFA902" id="_x0000_s1101" style="position:absolute;margin-left:575.8pt;margin-top:.1pt;width:119.05pt;height:29.3pt;z-index:25172172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x/Ois2ADAABB&#10;EAAADgAAAAAAAAAAAAAAAAAuAgAAZHJzL2Uyb0RvYy54bWxQSwECLQAUAAYACAAAACEAMD7fMd8A&#10;AAAJAQAADwAAAAAAAAAAAAAAAAC6BQAAZHJzL2Rvd25yZXYueG1sUEsFBgAAAAAEAAQA8wAAAMYG&#10;AAAAAA==&#10;">
              <v:group id="Group 145" o:spid="_x0000_s110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shape id="Text Box 146" o:spid="_x0000_s110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10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10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shape id="Text Box 149" o:spid="_x0000_s110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10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8214E5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FCB10A" wp14:editId="6720B41B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42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1E2B2" id="Line 214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CAA6A17" wp14:editId="60B4DEFA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43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181D54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A6A17"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margin-left:-34.55pt;margin-top:-36pt;width:355.9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axvAIAAMI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" filled="f" stroked="f">
              <v:textbox inset="5.85pt,.7pt,5.85pt,.7pt">
                <w:txbxContent>
                  <w:p w:rsidR="00175B5C" w:rsidRPr="00732F70" w:rsidRDefault="00175B5C" w:rsidP="00181D54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5DB08F2" wp14:editId="0EF2E384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4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8214E5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あああ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B08F2" id="_x0000_s1109" type="#_x0000_t202" style="position:absolute;margin-left:82.45pt;margin-top:.1pt;width:225.0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Ee90ZMwAgAAVg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8214E5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あああ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70EE9E4" wp14:editId="322F866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45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8214E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0EE9E4" id="_x0000_s1110" type="#_x0000_t202" style="position:absolute;margin-left:0;margin-top:.1pt;width:82.4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" fillcolor="#c9f">
              <v:textbox inset="0,2.25mm,0,.7pt">
                <w:txbxContent>
                  <w:p w:rsidR="00175B5C" w:rsidRPr="00730FB8" w:rsidRDefault="00175B5C" w:rsidP="008214E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442F3B4" wp14:editId="778C30A1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46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47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川島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智弘</w:t>
                              </w:r>
                              <w:proofErr w:type="spellEnd"/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0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42F3B4" id="_x0000_s1111" style="position:absolute;margin-left:307.5pt;margin-top:.05pt;width:164.85pt;height:29.3pt;z-index:25167769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">
              <v:group id="Group 164" o:spid="_x0000_s111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Text Box 165" o:spid="_x0000_s111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">
                  <v:textbox inset="5.85pt,.7pt,5.85pt,.7pt">
                    <w:txbxContent>
                      <w:p w:rsidR="00175B5C" w:rsidRDefault="00175B5C" w:rsidP="008214E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川島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智弘</w:t>
                        </w:r>
                        <w:proofErr w:type="spellEnd"/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1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1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shape id="Text Box 168" o:spid="_x0000_s111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0+BxQAAANsAAAAPAAAAZHJzL2Rvd25yZXYueG1sRI9Ba8JA&#10;FITvBf/D8gQvxWwUGm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Bx+0+BxQAAANsAAAAP&#10;AAAAAAAAAAAAAAAAAAcCAABkcnMvZG93bnJldi54bWxQSwUGAAAAAAMAAwC3AAAA+QIAAAAA&#10;">
                  <v:textbox inset="5.85pt,.7pt,5.85pt,.7pt">
                    <w:txbxContent>
                      <w:p w:rsidR="00175B5C" w:rsidRDefault="00175B5C" w:rsidP="008214E5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1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Fy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KVw/xJ+gNzfAAAA//8DAFBLAQItABQABgAIAAAAIQDb4fbL7gAAAIUBAAATAAAAAAAAAAAAAAAA&#10;AAAAAABbQ29udGVudF9UeXBlc10ueG1sUEsBAi0AFAAGAAgAAAAhAFr0LFu/AAAAFQEAAAsAAAAA&#10;AAAAAAAAAAAAHwEAAF9yZWxzLy5yZWxzUEsBAi0AFAAGAAgAAAAhAP32YXL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8329470" wp14:editId="27756195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3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4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7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E077E5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E077E5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29470" id="_x0000_s1118" style="position:absolute;margin-left:575.8pt;margin-top:.1pt;width:119.05pt;height:29.3pt;z-index:25167872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">
              <v:group id="Group 171" o:spid="_x0000_s111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shape id="Text Box 172" o:spid="_x0000_s112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mCwwAAANsAAAAPAAAAZHJzL2Rvd25yZXYueG1sRI9Bi8Iw&#10;FITvwv6H8Ba8iKYKyl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DsBJgsMAAADbAAAADwAA&#10;AAAAAAAAAAAAAAAHAgAAZHJzL2Rvd25yZXYueG1sUEsFBgAAAAADAAMAtwAAAPc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2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2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shape id="Text Box 175" o:spid="_x0000_s112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E077E5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E077E5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2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>
    <w:pPr>
      <w:pStyle w:val="a5"/>
      <w:rPr>
        <w:lang w:eastAsia="ja-JP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EF090A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5D2D6340" wp14:editId="31456B16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323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AEF85" id="Line 214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Gobw2y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4F2A06DB" wp14:editId="1A55CD90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324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A06DB"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margin-left:-34.55pt;margin-top:-36pt;width:355.9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/kvg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BwEf/kvgIAAMM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8BBC428" wp14:editId="0661313D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325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売り上げ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BC428" id="_x0000_s1126" type="#_x0000_t202" style="position:absolute;margin-left:82.45pt;margin-top:.1pt;width:225.05pt;height:2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ELDRXkwAgAAVw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売り上げ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9AAAA8E" wp14:editId="035DE8AD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326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AAA8E" id="_x0000_s1127" type="#_x0000_t202" style="position:absolute;margin-left:0;margin-top:.1pt;width:82.45pt;height:2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lGkuvD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44B3D537" wp14:editId="42078ACD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327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328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2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31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3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B3D537" id="_x0000_s1128" style="position:absolute;margin-left:307.5pt;margin-top:.05pt;width:164.85pt;height:29.3pt;z-index:25173299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">
              <v:group id="Group 164" o:spid="_x0000_s112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<v:shape id="Text Box 165" o:spid="_x0000_s113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3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3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<v:shape id="Text Box 168" o:spid="_x0000_s113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3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48TwQAAANw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mXwPBOOgNw9AAAA//8DAFBLAQItABQABgAIAAAAIQDb4fbL7gAAAIUBAAATAAAAAAAAAAAAAAAA&#10;AAAAAABbQ29udGVudF9UeXBlc10ueG1sUEsBAi0AFAAGAAgAAAAhAFr0LFu/AAAAFQEAAAsAAAAA&#10;AAAAAAAAAAAAHwEAAF9yZWxzLy5yZWxzUEsBAi0AFAAGAAgAAAAhACc3jxP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3664C2EC" wp14:editId="5296B984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34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35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3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38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3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0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64C2EC" id="_x0000_s1135" style="position:absolute;margin-left:575.8pt;margin-top:.1pt;width:119.05pt;height:29.3pt;z-index:25173401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">
              <v:group id="Group 171" o:spid="_x0000_s113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1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3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<v:shape id="Text Box 175" o:spid="_x0000_s11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 w:rsidP="00EF090A">
    <w:pPr>
      <w:pStyle w:val="a5"/>
      <w:tabs>
        <w:tab w:val="clear" w:pos="4252"/>
        <w:tab w:val="clear" w:pos="8504"/>
        <w:tab w:val="left" w:pos="1282"/>
      </w:tabs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7B57D85D" wp14:editId="741458B3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41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42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4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45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4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7D85D" id="_x0000_s1142" style="position:absolute;margin-left:575.8pt;margin-top:.1pt;width:119.05pt;height:29.3pt;z-index:25172992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">
              <v:group id="Group 145" o:spid="_x0000_s11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<v:shape id="Text Box 146" o:spid="_x0000_s11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1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1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<v:shape id="Text Box 149" o:spid="_x0000_s11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1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EF090A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539FA33A" wp14:editId="2E45C74E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1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7630B" id="Line 214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45FBD001" wp14:editId="686799F1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27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BD001" id="_x0000_t202" coordsize="21600,21600" o:spt="202" path="m,l,21600r21600,l21600,xe">
              <v:stroke joinstyle="miter"/>
              <v:path gradientshapeok="t" o:connecttype="rect"/>
            </v:shapetype>
            <v:shape id="_x0000_s1149" type="#_x0000_t202" style="position:absolute;margin-left:-34.55pt;margin-top:-36pt;width:355.9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UXvQ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69899BBF" wp14:editId="5F28EF7D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28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報告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受信ページ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99BBF" id="_x0000_s1150" type="#_x0000_t202" style="position:absolute;margin-left:82.45pt;margin-top:.1pt;width:225.05pt;height:29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MMVyLwwAgAAVg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報告</w:t>
                    </w:r>
                    <w:r>
                      <w:rPr>
                        <w:sz w:val="24"/>
                        <w:lang w:eastAsia="ja-JP"/>
                      </w:rPr>
                      <w:t>受信ページ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407866FA" wp14:editId="6613531E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29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866FA" id="_x0000_s1151" type="#_x0000_t202" style="position:absolute;margin-left:0;margin-top:.1pt;width:82.45pt;height:29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8288" behindDoc="0" locked="0" layoutInCell="1" allowOverlap="1" wp14:anchorId="0E689EFC" wp14:editId="5EA7F167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30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31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4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89EFC" id="_x0000_s1152" style="position:absolute;margin-left:307.5pt;margin-top:.05pt;width:164.85pt;height:29.3pt;z-index:25178828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">
              <v:group id="Group 164" o:spid="_x0000_s115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Text Box 165" o:spid="_x0000_s11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5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shape id="Text Box 168" o:spid="_x0000_s115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i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DTH6wixQAAANs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5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9312" behindDoc="0" locked="0" layoutInCell="1" allowOverlap="1" wp14:anchorId="6BE4DDAC" wp14:editId="461906D8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8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9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84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E4DDAC" id="_x0000_s1159" style="position:absolute;margin-left:575.8pt;margin-top:.1pt;width:119.05pt;height:29.3pt;z-index:25178931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">
              <v:group id="Group 171" o:spid="_x0000_s116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16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zHwQAAANsAAAAPAAAAZHJzL2Rvd25yZXYueG1sRE9Ni8Iw&#10;EL0v+B/CCF4WTRUR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JtufMfBAAAA2w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6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6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<v:shape id="Text Box 175" o:spid="_x0000_s116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6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 w:rsidP="00EF090A">
    <w:pPr>
      <w:pStyle w:val="a5"/>
      <w:tabs>
        <w:tab w:val="clear" w:pos="4252"/>
        <w:tab w:val="clear" w:pos="8504"/>
        <w:tab w:val="left" w:pos="1282"/>
      </w:tabs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5216" behindDoc="0" locked="0" layoutInCell="1" allowOverlap="1" wp14:anchorId="492873F2" wp14:editId="2FF4DED6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487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488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91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9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2873F2" id="_x0000_s1166" style="position:absolute;margin-left:575.8pt;margin-top:.1pt;width:119.05pt;height:29.3pt;z-index:25178521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">
              <v:group id="Group 145" o:spid="_x0000_s116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<v:shape id="Text Box 146" o:spid="_x0000_s11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1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17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<v:shape id="Text Box 149" o:spid="_x0000_s11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1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8214E5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232B7372" wp14:editId="54F8949C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520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A98F5" id="Line 214" o:spid="_x0000_s1026" style="position:absolute;left:0;text-align:lef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Cygu9u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5F6A075A" wp14:editId="01A8EA01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521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181D54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A075A" id="_x0000_t202" coordsize="21600,21600" o:spt="202" path="m,l,21600r21600,l21600,xe">
              <v:stroke joinstyle="miter"/>
              <v:path gradientshapeok="t" o:connecttype="rect"/>
            </v:shapetype>
            <v:shape id="_x0000_s1173" type="#_x0000_t202" style="position:absolute;margin-left:-34.55pt;margin-top:-36pt;width:355.9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0tvg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BiLw0tvgIAAMM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181D54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4825E7D4" wp14:editId="713B8415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52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8214E5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ユーザー一覧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5E7D4" id="_x0000_s1174" type="#_x0000_t202" style="position:absolute;margin-left:82.45pt;margin-top:.1pt;width:225.05pt;height:2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">
              <v:textbox inset="2mm,2.25mm,0,.7pt">
                <w:txbxContent>
                  <w:p w:rsidR="00175B5C" w:rsidRPr="00AD7689" w:rsidRDefault="00175B5C" w:rsidP="008214E5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ユーザー一覧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3471DA8" wp14:editId="2A496B9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523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8214E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71DA8" id="_x0000_s1175" type="#_x0000_t202" style="position:absolute;margin-left:0;margin-top:.1pt;width:82.45pt;height:29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ZB2u+D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8214E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0096" behindDoc="0" locked="0" layoutInCell="1" allowOverlap="1" wp14:anchorId="5DB1EE47" wp14:editId="0E0EF2E3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524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525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2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28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2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B1EE47" id="_x0000_s1176" style="position:absolute;margin-left:307.5pt;margin-top:.05pt;width:164.85pt;height:29.3pt;z-index:25178009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">
              <v:group id="Group 164" o:spid="_x0000_s117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<v:shape id="Text Box 165" o:spid="_x0000_s11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">
                  <v:textbox inset="5.85pt,.7pt,5.85pt,.7pt">
                    <w:txbxContent>
                      <w:p w:rsidR="00175B5C" w:rsidRDefault="00175B5C" w:rsidP="008214E5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lang w:eastAsia="ja-JP"/>
                          </w:rPr>
                          <w:t>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8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<v:shape id="Text Box 168" o:spid="_x0000_s118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">
                  <v:textbox inset="5.85pt,.7pt,5.85pt,.7pt">
                    <w:txbxContent>
                      <w:p w:rsidR="00175B5C" w:rsidRDefault="00175B5C" w:rsidP="008214E5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8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1120" behindDoc="0" locked="0" layoutInCell="1" allowOverlap="1" wp14:anchorId="6E88A0D0" wp14:editId="0A8E4E2B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31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32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3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35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3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88A0D0" id="_x0000_s1183" style="position:absolute;margin-left:575.8pt;margin-top:.1pt;width:119.05pt;height:29.3pt;z-index:25178112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ZzxHa2ADAABB&#10;EAAADgAAAAAAAAAAAAAAAAAuAgAAZHJzL2Uyb0RvYy54bWxQSwECLQAUAAYACAAAACEAMD7fMd8A&#10;AAAJAQAADwAAAAAAAAAAAAAAAAC6BQAAZHJzL2Rvd25yZXYueG1sUEsFBgAAAAAEAAQA8wAAAMYG&#10;AAAAAA==&#10;">
              <v:group id="Group 171" o:spid="_x0000_s11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1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<v:shape id="Text Box 175" o:spid="_x0000_s11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>
    <w:pPr>
      <w:pStyle w:val="a5"/>
      <w:rPr>
        <w:lang w:eastAsia="ja-JP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5432B6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6B7F4495" wp14:editId="0C770304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459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286A1" id="Line 214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CGHvTi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4CBB5FBC" wp14:editId="4B547A60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460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B5FBC" id="_x0000_t202" coordsize="21600,21600" o:spt="202" path="m,l,21600r21600,l21600,xe">
              <v:stroke joinstyle="miter"/>
              <v:path gradientshapeok="t" o:connecttype="rect"/>
            </v:shapetype>
            <v:shape id="_x0000_s1190" type="#_x0000_t202" style="position:absolute;margin-left:-34.55pt;margin-top:-36pt;width:355.9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02E78EDE" wp14:editId="086093E6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461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ユーザー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検索ページ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78EDE" id="_x0000_s1191" type="#_x0000_t202" style="position:absolute;margin-left:82.45pt;margin-top:.1pt;width:225.05pt;height:2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ユーザー</w:t>
                    </w:r>
                    <w:r>
                      <w:rPr>
                        <w:sz w:val="24"/>
                        <w:lang w:eastAsia="ja-JP"/>
                      </w:rPr>
                      <w:t>検索ページ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C168956" wp14:editId="079FB494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462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68956" id="_x0000_s1192" type="#_x0000_t202" style="position:absolute;margin-left:0;margin-top:.1pt;width:82.45pt;height:29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+sOBbj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72928" behindDoc="0" locked="0" layoutInCell="1" allowOverlap="1" wp14:anchorId="14DF3E33" wp14:editId="5361F95A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463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464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6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67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6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DF3E33" id="_x0000_s1193" style="position:absolute;margin-left:307.5pt;margin-top:.05pt;width:164.85pt;height:29.3pt;z-index:25177292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">
              <v:group id="Group 164" o:spid="_x0000_s119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<v:shape id="Text Box 165" o:spid="_x0000_s11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lang w:eastAsia="ja-JP"/>
                          </w:rPr>
                          <w:t>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9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<v:shape id="Text Box 168" o:spid="_x0000_s119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9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73952" behindDoc="0" locked="0" layoutInCell="1" allowOverlap="1" wp14:anchorId="70A7CED4" wp14:editId="70B692C0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470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471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7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74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7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A7CED4" id="_x0000_s1200" style="position:absolute;margin-left:575.8pt;margin-top:.1pt;width:119.05pt;height:29.3pt;z-index:25177395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">
              <v:group id="Group 171" o:spid="_x0000_s120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20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20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20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shape id="Text Box 175" o:spid="_x0000_s120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20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69856" behindDoc="0" locked="0" layoutInCell="1" allowOverlap="1" wp14:anchorId="2728B3C8" wp14:editId="5F85C603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477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478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7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81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28B3C8" id="_x0000_s1207" style="position:absolute;margin-left:575.8pt;margin-top:.1pt;width:119.05pt;height:29.3pt;z-index:25176985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">
              <v:group id="Group 145" o:spid="_x0000_s120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<v:shape id="Text Box 146" o:spid="_x0000_s120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21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21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shape id="Text Box 149" o:spid="_x0000_s121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21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5432B6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37599690" wp14:editId="02F1D1C8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455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44762" id="Line 21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C9VAb+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1209935E" wp14:editId="146728FD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456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09935E" id="_x0000_t202" coordsize="21600,21600" o:spt="202" path="m,l,21600r21600,l21600,xe">
              <v:stroke joinstyle="miter"/>
              <v:path gradientshapeok="t" o:connecttype="rect"/>
            </v:shapetype>
            <v:shape id="_x0000_s1214" type="#_x0000_t202" style="position:absolute;margin-left:-34.55pt;margin-top:-36pt;width:355.9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3mvg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DGCp3mvgIAAMQ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549C1FFD" wp14:editId="048421F4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457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ユーザー詳細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C1FFD" id="_x0000_s1215" type="#_x0000_t202" style="position:absolute;margin-left:82.45pt;margin-top:.1pt;width:225.05pt;height:29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ユーザー詳細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5C17367A" wp14:editId="0191BFF0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458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7367A" id="_x0000_s1216" type="#_x0000_t202" style="position:absolute;margin-left:0;margin-top:.1pt;width:82.45pt;height:29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96480" behindDoc="0" locked="0" layoutInCell="1" allowOverlap="1" wp14:anchorId="4F7D16F4" wp14:editId="0CE67466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496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497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9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00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0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7D16F4" id="_x0000_s1217" style="position:absolute;margin-left:307.5pt;margin-top:.05pt;width:164.85pt;height:29.3pt;z-index:25179648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">
              <v:group id="Group 164" o:spid="_x0000_s121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<v:shape id="Text Box 165" o:spid="_x0000_s121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lang w:eastAsia="ja-JP"/>
                          </w:rPr>
                          <w:t>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22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22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shape id="Text Box 168" o:spid="_x0000_s122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22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LNwgAAANw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MUp3M+EIyD3NwAAAP//AwBQSwECLQAUAAYACAAAACEA2+H2y+4AAACFAQAAEwAAAAAAAAAAAAAA&#10;AAAAAAAAW0NvbnRlbnRfVHlwZXNdLnhtbFBLAQItABQABgAIAAAAIQBa9CxbvwAAABUBAAALAAAA&#10;AAAAAAAAAAAAAB8BAABfcmVscy8ucmVsc1BLAQItABQABgAIAAAAIQAwXCLN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97504" behindDoc="0" locked="0" layoutInCell="1" allowOverlap="1" wp14:anchorId="000C1F43" wp14:editId="6C17F546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03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04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0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07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0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0C1F43" id="_x0000_s1224" style="position:absolute;margin-left:575.8pt;margin-top:.1pt;width:119.05pt;height:29.3pt;z-index:25179750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">
              <v:group id="Group 171" o:spid="_x0000_s122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22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22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22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<v:shape id="Text Box 175" o:spid="_x0000_s122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23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93408" behindDoc="0" locked="0" layoutInCell="1" allowOverlap="1" wp14:anchorId="6E297783" wp14:editId="47DAD899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10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11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1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14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1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16E3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297783" id="_x0000_s1231" style="position:absolute;margin-left:575.8pt;margin-top:.1pt;width:119.05pt;height:29.3pt;z-index:25179340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wyKmTGADAABF&#10;EAAADgAAAAAAAAAAAAAAAAAuAgAAZHJzL2Uyb0RvYy54bWxQSwECLQAUAAYACAAAACEAMD7fMd8A&#10;AAAJAQAADwAAAAAAAAAAAAAAAAC6BQAAZHJzL2Rvd25yZXYueG1sUEsFBgAAAAAEAAQA8wAAAMYG&#10;AAAAAA==&#10;">
              <v:group id="Group 145" o:spid="_x0000_s123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<v:shape id="Text Box 146" o:spid="_x0000_s123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23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23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<v:shape id="Text Box 149" o:spid="_x0000_s123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16E3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23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3C"/>
    <w:multiLevelType w:val="hybridMultilevel"/>
    <w:tmpl w:val="DF0A1098"/>
    <w:lvl w:ilvl="0" w:tplc="BBF06C30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1637B"/>
    <w:multiLevelType w:val="hybridMultilevel"/>
    <w:tmpl w:val="C5201634"/>
    <w:lvl w:ilvl="0" w:tplc="6270D6D2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64763F"/>
    <w:multiLevelType w:val="hybridMultilevel"/>
    <w:tmpl w:val="ACF4966E"/>
    <w:lvl w:ilvl="0" w:tplc="3582120C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767AF8"/>
    <w:multiLevelType w:val="hybridMultilevel"/>
    <w:tmpl w:val="D2F49390"/>
    <w:lvl w:ilvl="0" w:tplc="9AF641F6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53A2691"/>
    <w:multiLevelType w:val="hybridMultilevel"/>
    <w:tmpl w:val="B344A5EC"/>
    <w:lvl w:ilvl="0" w:tplc="AB44ECDE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8345644"/>
    <w:multiLevelType w:val="hybridMultilevel"/>
    <w:tmpl w:val="7132F500"/>
    <w:lvl w:ilvl="0" w:tplc="7D6E7198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E21319E"/>
    <w:multiLevelType w:val="hybridMultilevel"/>
    <w:tmpl w:val="A8321052"/>
    <w:lvl w:ilvl="0" w:tplc="31C01FD6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attachedTemplate r:id="rId1"/>
  <w:defaultTabStop w:val="720"/>
  <w:drawingGridHorizontalSpacing w:val="123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E8"/>
    <w:rsid w:val="00034C48"/>
    <w:rsid w:val="00070B4B"/>
    <w:rsid w:val="000F398F"/>
    <w:rsid w:val="00102AB2"/>
    <w:rsid w:val="00135049"/>
    <w:rsid w:val="00172A2A"/>
    <w:rsid w:val="00175B5C"/>
    <w:rsid w:val="00181D54"/>
    <w:rsid w:val="001B1BA2"/>
    <w:rsid w:val="002037BE"/>
    <w:rsid w:val="00241721"/>
    <w:rsid w:val="00275785"/>
    <w:rsid w:val="002933C6"/>
    <w:rsid w:val="003574E8"/>
    <w:rsid w:val="00363197"/>
    <w:rsid w:val="00395E34"/>
    <w:rsid w:val="003B68EC"/>
    <w:rsid w:val="003B7072"/>
    <w:rsid w:val="00440040"/>
    <w:rsid w:val="0046016F"/>
    <w:rsid w:val="004A686E"/>
    <w:rsid w:val="004B33CB"/>
    <w:rsid w:val="004B7EB6"/>
    <w:rsid w:val="004D5787"/>
    <w:rsid w:val="00533CBE"/>
    <w:rsid w:val="005432B6"/>
    <w:rsid w:val="00552DF1"/>
    <w:rsid w:val="005D0679"/>
    <w:rsid w:val="005E28D4"/>
    <w:rsid w:val="00604DCB"/>
    <w:rsid w:val="00633F8C"/>
    <w:rsid w:val="006421C1"/>
    <w:rsid w:val="0064632A"/>
    <w:rsid w:val="006A7B1C"/>
    <w:rsid w:val="007369B3"/>
    <w:rsid w:val="00757283"/>
    <w:rsid w:val="00793BD2"/>
    <w:rsid w:val="007A6E1B"/>
    <w:rsid w:val="007B4E87"/>
    <w:rsid w:val="007B58D0"/>
    <w:rsid w:val="007C4B8D"/>
    <w:rsid w:val="00803B47"/>
    <w:rsid w:val="008110E3"/>
    <w:rsid w:val="00811C48"/>
    <w:rsid w:val="008214E5"/>
    <w:rsid w:val="00825C4F"/>
    <w:rsid w:val="0084406D"/>
    <w:rsid w:val="00852793"/>
    <w:rsid w:val="00855F73"/>
    <w:rsid w:val="008A32D5"/>
    <w:rsid w:val="008B3115"/>
    <w:rsid w:val="008F7B03"/>
    <w:rsid w:val="009252C2"/>
    <w:rsid w:val="0094589C"/>
    <w:rsid w:val="0096719C"/>
    <w:rsid w:val="009A19B2"/>
    <w:rsid w:val="009C20B7"/>
    <w:rsid w:val="009E155E"/>
    <w:rsid w:val="009F0AE6"/>
    <w:rsid w:val="00A22B37"/>
    <w:rsid w:val="00A2452D"/>
    <w:rsid w:val="00A51B87"/>
    <w:rsid w:val="00A52904"/>
    <w:rsid w:val="00A938CA"/>
    <w:rsid w:val="00AB696D"/>
    <w:rsid w:val="00B04051"/>
    <w:rsid w:val="00B06F0E"/>
    <w:rsid w:val="00B0707E"/>
    <w:rsid w:val="00B46231"/>
    <w:rsid w:val="00B84F74"/>
    <w:rsid w:val="00BC1861"/>
    <w:rsid w:val="00BD2416"/>
    <w:rsid w:val="00C11B6B"/>
    <w:rsid w:val="00C16E34"/>
    <w:rsid w:val="00C46C8F"/>
    <w:rsid w:val="00CA2F87"/>
    <w:rsid w:val="00CF283B"/>
    <w:rsid w:val="00D042D5"/>
    <w:rsid w:val="00D04347"/>
    <w:rsid w:val="00D72F94"/>
    <w:rsid w:val="00DD136E"/>
    <w:rsid w:val="00DD3B11"/>
    <w:rsid w:val="00DE5710"/>
    <w:rsid w:val="00E077E5"/>
    <w:rsid w:val="00E65F28"/>
    <w:rsid w:val="00E713C1"/>
    <w:rsid w:val="00EB1F1C"/>
    <w:rsid w:val="00EE4CF6"/>
    <w:rsid w:val="00EF090A"/>
    <w:rsid w:val="00F045AE"/>
    <w:rsid w:val="00F54FE8"/>
    <w:rsid w:val="00F56A01"/>
    <w:rsid w:val="00F72DA2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D0EA99"/>
  <w15:docId w15:val="{71FEDF9D-961A-46E7-AA7F-1977AED0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74E8"/>
    <w:pPr>
      <w:spacing w:after="0" w:line="240" w:lineRule="auto"/>
    </w:pPr>
    <w:rPr>
      <w:lang w:eastAsia="ja-JP"/>
    </w:rPr>
  </w:style>
  <w:style w:type="character" w:customStyle="1" w:styleId="a4">
    <w:name w:val="行間詰め (文字)"/>
    <w:basedOn w:val="a0"/>
    <w:link w:val="a3"/>
    <w:uiPriority w:val="1"/>
    <w:rsid w:val="003574E8"/>
    <w:rPr>
      <w:lang w:eastAsia="ja-JP"/>
    </w:rPr>
  </w:style>
  <w:style w:type="paragraph" w:styleId="a5">
    <w:name w:val="header"/>
    <w:basedOn w:val="a"/>
    <w:link w:val="a6"/>
    <w:uiPriority w:val="99"/>
    <w:unhideWhenUsed/>
    <w:rsid w:val="003574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574E8"/>
  </w:style>
  <w:style w:type="paragraph" w:styleId="a7">
    <w:name w:val="footer"/>
    <w:basedOn w:val="a"/>
    <w:link w:val="a8"/>
    <w:uiPriority w:val="99"/>
    <w:unhideWhenUsed/>
    <w:rsid w:val="003574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574E8"/>
  </w:style>
  <w:style w:type="table" w:styleId="a9">
    <w:name w:val="Table Grid"/>
    <w:basedOn w:val="a1"/>
    <w:rsid w:val="008214E5"/>
    <w:pPr>
      <w:widowControl w:val="0"/>
      <w:spacing w:after="0" w:line="240" w:lineRule="auto"/>
      <w:jc w:val="both"/>
    </w:pPr>
    <w:rPr>
      <w:rFonts w:ascii="Century" w:eastAsia="ＭＳ 明朝" w:hAnsi="Century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95E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1\En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780146336E43D6AC0633A561884B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C2DAE0-E96B-42E5-AB9B-687E6CA37E17}"/>
      </w:docPartPr>
      <w:docPartBody>
        <w:p w:rsidR="00722FE9" w:rsidRDefault="009D3319" w:rsidP="009D3319">
          <w:pPr>
            <w:pStyle w:val="9D780146336E43D6AC0633A561884B1B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FD820B47AAB34C348EC67A6A27F893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878E8F-2F08-4F39-9AB9-342BA95572E1}"/>
      </w:docPartPr>
      <w:docPartBody>
        <w:p w:rsidR="00722FE9" w:rsidRDefault="009D3319" w:rsidP="009D3319">
          <w:pPr>
            <w:pStyle w:val="FD820B47AAB34C348EC67A6A27F8934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39706FA4FFEB44F398FEF30E97E171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FEDDE4-880C-4CC6-9D51-53A9594E997B}"/>
      </w:docPartPr>
      <w:docPartBody>
        <w:p w:rsidR="00722FE9" w:rsidRDefault="009D3319" w:rsidP="009D3319">
          <w:pPr>
            <w:pStyle w:val="39706FA4FFEB44F398FEF30E97E17174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58804905B3444304B5E1726B18B67C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38389E-F525-4C11-89E3-BF1170012A76}"/>
      </w:docPartPr>
      <w:docPartBody>
        <w:p w:rsidR="00722FE9" w:rsidRDefault="009D3319" w:rsidP="009D3319">
          <w:pPr>
            <w:pStyle w:val="58804905B3444304B5E1726B18B67CA4"/>
          </w:pPr>
          <w:r>
            <w:rPr>
              <w:color w:val="5B9BD5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289FD55ABF1D47A48CBDCEB26D5793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93F8C5-2858-41CE-8DA7-5DD508D980A8}"/>
      </w:docPartPr>
      <w:docPartBody>
        <w:p w:rsidR="00722FE9" w:rsidRDefault="009D3319" w:rsidP="009D3319">
          <w:pPr>
            <w:pStyle w:val="289FD55ABF1D47A48CBDCEB26D57936D"/>
          </w:pPr>
          <w:r>
            <w:rPr>
              <w:color w:val="5B9BD5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19"/>
    <w:rsid w:val="0025012D"/>
    <w:rsid w:val="004A3BF5"/>
    <w:rsid w:val="00722FE9"/>
    <w:rsid w:val="009D3319"/>
    <w:rsid w:val="00CB0F84"/>
    <w:rsid w:val="00D1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780146336E43D6AC0633A561884B1B">
    <w:name w:val="9D780146336E43D6AC0633A561884B1B"/>
    <w:rsid w:val="009D3319"/>
    <w:pPr>
      <w:widowControl w:val="0"/>
      <w:jc w:val="both"/>
    </w:pPr>
  </w:style>
  <w:style w:type="paragraph" w:customStyle="1" w:styleId="FD820B47AAB34C348EC67A6A27F89349">
    <w:name w:val="FD820B47AAB34C348EC67A6A27F89349"/>
    <w:rsid w:val="009D3319"/>
    <w:pPr>
      <w:widowControl w:val="0"/>
      <w:jc w:val="both"/>
    </w:pPr>
  </w:style>
  <w:style w:type="paragraph" w:customStyle="1" w:styleId="39706FA4FFEB44F398FEF30E97E17174">
    <w:name w:val="39706FA4FFEB44F398FEF30E97E17174"/>
    <w:rsid w:val="009D3319"/>
    <w:pPr>
      <w:widowControl w:val="0"/>
      <w:jc w:val="both"/>
    </w:pPr>
  </w:style>
  <w:style w:type="paragraph" w:customStyle="1" w:styleId="58804905B3444304B5E1726B18B67CA4">
    <w:name w:val="58804905B3444304B5E1726B18B67CA4"/>
    <w:rsid w:val="009D3319"/>
    <w:pPr>
      <w:widowControl w:val="0"/>
      <w:jc w:val="both"/>
    </w:pPr>
  </w:style>
  <w:style w:type="paragraph" w:customStyle="1" w:styleId="289FD55ABF1D47A48CBDCEB26D57936D">
    <w:name w:val="289FD55ABF1D47A48CBDCEB26D57936D"/>
    <w:rsid w:val="009D3319"/>
    <w:pPr>
      <w:widowControl w:val="0"/>
      <w:jc w:val="both"/>
    </w:pPr>
  </w:style>
  <w:style w:type="paragraph" w:customStyle="1" w:styleId="99E1B81FB37243A790616270C0CB9393">
    <w:name w:val="99E1B81FB37243A790616270C0CB9393"/>
    <w:rsid w:val="009D3319"/>
    <w:pPr>
      <w:widowControl w:val="0"/>
      <w:jc w:val="both"/>
    </w:pPr>
  </w:style>
  <w:style w:type="paragraph" w:customStyle="1" w:styleId="CA57D63CB9AE40D888A0C34A4CE977FC">
    <w:name w:val="CA57D63CB9AE40D888A0C34A4CE977FC"/>
    <w:rsid w:val="009D33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8B203-24EE-44ED-A606-1342855C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EnNormal.dotm</Template>
  <TotalTime>5602</TotalTime>
  <Pages>8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画面コンテンツ設計</vt:lpstr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画面コンテンツ設計</dc:title>
  <dc:subject/>
  <dc:creator>ohs70249</dc:creator>
  <cp:keywords/>
  <dc:description/>
  <cp:lastModifiedBy>ohs70497</cp:lastModifiedBy>
  <cp:revision>43</cp:revision>
  <dcterms:created xsi:type="dcterms:W3CDTF">2018-07-05T20:07:00Z</dcterms:created>
  <dcterms:modified xsi:type="dcterms:W3CDTF">2018-07-10T07:57:00Z</dcterms:modified>
</cp:coreProperties>
</file>