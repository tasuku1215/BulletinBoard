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p" w:displacedByCustomXml="next"/>
    <w:bookmarkEnd w:id="0" w:displacedByCustomXml="next"/>
    <w:sdt>
      <w:sdtPr>
        <w:id w:val="858402247"/>
        <w:docPartObj>
          <w:docPartGallery w:val="Cover Pages"/>
          <w:docPartUnique/>
        </w:docPartObj>
      </w:sdtPr>
      <w:sdtContent>
        <w:p w:rsidR="003574E8" w:rsidRDefault="003574E8" w:rsidP="008214E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3574E8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会社"/>
                <w:id w:val="13406915"/>
                <w:placeholder>
                  <w:docPart w:val="9D780146336E43D6AC0633A561884B1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574E8" w:rsidRDefault="00EF090A" w:rsidP="008214E5">
                    <w:pPr>
                      <w:pStyle w:val="a3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>Microsoft</w:t>
                    </w:r>
                  </w:p>
                </w:tc>
              </w:sdtContent>
            </w:sdt>
          </w:tr>
          <w:tr w:rsidR="003574E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72"/>
                    <w:szCs w:val="72"/>
                  </w:rPr>
                  <w:alias w:val="タイトル"/>
                  <w:id w:val="13406919"/>
                  <w:placeholder>
                    <w:docPart w:val="FD820B47AAB34C348EC67A6A27F8934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574E8" w:rsidRDefault="00EF090A" w:rsidP="008214E5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72"/>
                        <w:szCs w:val="72"/>
                      </w:rPr>
                      <w:t>画面コンテンツ設計</w:t>
                    </w:r>
                  </w:p>
                </w:sdtContent>
              </w:sdt>
            </w:tc>
          </w:tr>
          <w:tr w:rsidR="003574E8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サブタイトル"/>
                <w:id w:val="13406923"/>
                <w:placeholder>
                  <w:docPart w:val="39706FA4FFEB44F398FEF30E97E17174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574E8" w:rsidRDefault="003574E8" w:rsidP="008214E5">
                    <w:pPr>
                      <w:pStyle w:val="a3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  <w:lang w:val="ja-JP"/>
                      </w:rPr>
                      <w:t>[</w:t>
                    </w:r>
                    <w:r>
                      <w:rPr>
                        <w:color w:val="365F91" w:themeColor="accent1" w:themeShade="BF"/>
                        <w:sz w:val="24"/>
                        <w:szCs w:val="24"/>
                        <w:lang w:val="ja-JP"/>
                      </w:rPr>
                      <w:t>文書のサブタイトル</w:t>
                    </w:r>
                    <w:r>
                      <w:rPr>
                        <w:color w:val="365F91" w:themeColor="accent1" w:themeShade="BF"/>
                        <w:sz w:val="24"/>
                        <w:szCs w:val="24"/>
                        <w:lang w:val="ja-JP"/>
                      </w:rPr>
                      <w:t>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3574E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作成者"/>
                  <w:id w:val="13406928"/>
                  <w:placeholder>
                    <w:docPart w:val="58804905B3444304B5E1726B18B67CA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574E8" w:rsidRDefault="00EF090A" w:rsidP="008214E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ohs70249</w:t>
                    </w:r>
                  </w:p>
                </w:sdtContent>
              </w:sdt>
              <w:p w:rsidR="003574E8" w:rsidRDefault="00175B5C" w:rsidP="00181D54">
                <w:pPr>
                  <w:pStyle w:val="a3"/>
                  <w:tabs>
                    <w:tab w:val="left" w:pos="2950"/>
                  </w:tabs>
                  <w:rPr>
                    <w:color w:val="4F81BD" w:themeColor="accent1"/>
                    <w:sz w:val="28"/>
                    <w:szCs w:val="28"/>
                  </w:rPr>
                </w:pPr>
                <w:sdt>
                  <w:sdtPr>
                    <w:rPr>
                      <w:color w:val="4F81BD" w:themeColor="accent1"/>
                      <w:sz w:val="28"/>
                      <w:szCs w:val="28"/>
                    </w:rPr>
                    <w:alias w:val="日付"/>
                    <w:tag w:val="日付"/>
                    <w:id w:val="13406932"/>
                    <w:placeholder>
                      <w:docPart w:val="289FD55ABF1D47A48CBDCEB26D57936D"/>
                    </w:placeholder>
                    <w:showingPlcHdr/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yyyy年M月d日"/>
                      <w:lid w:val="ja-JP"/>
                      <w:storeMappedDataAs w:val="dateTime"/>
                      <w:calendar w:val="gregorian"/>
                    </w:date>
                  </w:sdtPr>
                  <w:sdtContent>
                    <w:r w:rsidR="003574E8">
                      <w:rPr>
                        <w:color w:val="4F81BD" w:themeColor="accent1"/>
                        <w:sz w:val="28"/>
                        <w:szCs w:val="28"/>
                        <w:lang w:val="ja-JP"/>
                      </w:rPr>
                      <w:t>[</w:t>
                    </w:r>
                    <w:r w:rsidR="003574E8">
                      <w:rPr>
                        <w:color w:val="4F81BD" w:themeColor="accent1"/>
                        <w:sz w:val="28"/>
                        <w:szCs w:val="28"/>
                        <w:lang w:val="ja-JP"/>
                      </w:rPr>
                      <w:t>日付</w:t>
                    </w:r>
                    <w:r w:rsidR="003574E8">
                      <w:rPr>
                        <w:color w:val="4F81BD" w:themeColor="accent1"/>
                        <w:sz w:val="28"/>
                        <w:szCs w:val="28"/>
                        <w:lang w:val="ja-JP"/>
                      </w:rPr>
                      <w:t>]</w:t>
                    </w:r>
                  </w:sdtContent>
                </w:sdt>
                <w:r w:rsidR="00181D54">
                  <w:rPr>
                    <w:color w:val="4F81BD" w:themeColor="accent1"/>
                    <w:sz w:val="28"/>
                    <w:szCs w:val="28"/>
                  </w:rPr>
                  <w:tab/>
                </w:r>
              </w:p>
              <w:p w:rsidR="003574E8" w:rsidRDefault="003574E8" w:rsidP="008214E5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7A6E1B" w:rsidRDefault="003574E8">
          <w:r>
            <w:rPr>
              <w:lang w:eastAsia="ja-JP"/>
            </w:rPr>
            <w:br w:type="page"/>
          </w:r>
        </w:p>
        <w:p w:rsidR="00D72F94" w:rsidRPr="00D72F94" w:rsidRDefault="00D72F94" w:rsidP="008214E5">
          <w:pPr>
            <w:rPr>
              <w:sz w:val="40"/>
              <w:szCs w:val="40"/>
              <w:lang w:eastAsia="ja-JP"/>
            </w:rPr>
          </w:pPr>
          <w:r w:rsidRPr="00D72F94">
            <w:rPr>
              <w:rFonts w:hint="eastAsia"/>
              <w:sz w:val="40"/>
              <w:szCs w:val="40"/>
              <w:lang w:eastAsia="ja-JP"/>
            </w:rPr>
            <w:lastRenderedPageBreak/>
            <w:t>画面目的</w:t>
          </w:r>
        </w:p>
        <w:p w:rsidR="009A19B2" w:rsidRDefault="008B3115">
          <w:pPr>
            <w:rPr>
              <w:sz w:val="36"/>
              <w:szCs w:val="36"/>
              <w:lang w:eastAsia="ja-JP"/>
            </w:rPr>
          </w:pPr>
          <w:r>
            <w:rPr>
              <w:rFonts w:hint="eastAsia"/>
              <w:sz w:val="36"/>
              <w:szCs w:val="36"/>
              <w:lang w:eastAsia="ja-JP"/>
            </w:rPr>
            <w:t>・</w:t>
          </w:r>
          <w:r w:rsidR="00CA2F87">
            <w:rPr>
              <w:rFonts w:hint="eastAsia"/>
              <w:sz w:val="36"/>
              <w:szCs w:val="36"/>
              <w:lang w:eastAsia="ja-JP"/>
            </w:rPr>
            <w:t>管理者が投稿者からの投稿申請を、拒否、許可するページ</w:t>
          </w:r>
        </w:p>
        <w:p w:rsidR="009A19B2" w:rsidRPr="00F72DA2" w:rsidRDefault="009A19B2">
          <w:pPr>
            <w:rPr>
              <w:sz w:val="40"/>
              <w:szCs w:val="40"/>
              <w:lang w:eastAsia="ja-JP"/>
            </w:rPr>
          </w:pPr>
          <w:r w:rsidRPr="009A19B2">
            <w:rPr>
              <w:rFonts w:hint="eastAsia"/>
              <w:sz w:val="40"/>
              <w:szCs w:val="40"/>
              <w:lang w:eastAsia="ja-JP"/>
            </w:rPr>
            <w:t>画面への遷移方法</w:t>
          </w:r>
        </w:p>
        <w:p w:rsidR="00EE4CF6" w:rsidRPr="008F7B03" w:rsidRDefault="008B3115" w:rsidP="00B06F0E">
          <w:pPr>
            <w:rPr>
              <w:sz w:val="36"/>
              <w:szCs w:val="36"/>
              <w:lang w:eastAsia="ja-JP"/>
            </w:rPr>
          </w:pPr>
          <w:r>
            <w:rPr>
              <w:rFonts w:hint="eastAsia"/>
              <w:sz w:val="36"/>
              <w:szCs w:val="36"/>
              <w:lang w:eastAsia="ja-JP"/>
            </w:rPr>
            <w:t>・</w:t>
          </w:r>
          <w:r w:rsidR="004A686E">
            <w:rPr>
              <w:rFonts w:hint="eastAsia"/>
              <w:sz w:val="36"/>
              <w:szCs w:val="36"/>
              <w:lang w:eastAsia="ja-JP"/>
            </w:rPr>
            <w:t>メニューの「</w:t>
          </w:r>
          <w:r w:rsidR="00F72DA2">
            <w:rPr>
              <w:rFonts w:hint="eastAsia"/>
              <w:sz w:val="36"/>
              <w:szCs w:val="36"/>
              <w:lang w:eastAsia="ja-JP"/>
            </w:rPr>
            <w:t>投稿申請</w:t>
          </w:r>
          <w:r w:rsidR="004A686E">
            <w:rPr>
              <w:rFonts w:hint="eastAsia"/>
              <w:sz w:val="36"/>
              <w:szCs w:val="36"/>
              <w:lang w:eastAsia="ja-JP"/>
            </w:rPr>
            <w:t>」</w:t>
          </w:r>
          <w:r w:rsidR="00F72DA2">
            <w:rPr>
              <w:rFonts w:hint="eastAsia"/>
              <w:sz w:val="36"/>
              <w:szCs w:val="36"/>
              <w:lang w:eastAsia="ja-JP"/>
            </w:rPr>
            <w:t>から遷移</w:t>
          </w:r>
        </w:p>
        <w:p w:rsidR="00B06F0E" w:rsidRPr="00B06F0E" w:rsidRDefault="0064632A" w:rsidP="00B06F0E">
          <w:pPr>
            <w:rPr>
              <w:sz w:val="40"/>
              <w:szCs w:val="40"/>
              <w:lang w:eastAsia="ja-JP"/>
            </w:rPr>
          </w:pPr>
          <w:r w:rsidRPr="00395E34">
            <w:rPr>
              <w:noProof/>
              <w:sz w:val="40"/>
              <w:szCs w:val="40"/>
              <w:lang w:eastAsia="ja-JP"/>
            </w:rPr>
            <mc:AlternateContent>
              <mc:Choice Requires="wps">
                <w:drawing>
                  <wp:anchor distT="45720" distB="45720" distL="114300" distR="114300" simplePos="0" relativeHeight="251679744" behindDoc="0" locked="0" layoutInCell="1" allowOverlap="1" wp14:anchorId="4E3E6B06" wp14:editId="4B9CB280">
                    <wp:simplePos x="0" y="0"/>
                    <wp:positionH relativeFrom="margin">
                      <wp:posOffset>2316480</wp:posOffset>
                    </wp:positionH>
                    <wp:positionV relativeFrom="paragraph">
                      <wp:posOffset>796706</wp:posOffset>
                    </wp:positionV>
                    <wp:extent cx="409575" cy="393700"/>
                    <wp:effectExtent l="0" t="0" r="0" b="6350"/>
                    <wp:wrapSquare wrapText="bothSides"/>
                    <wp:docPr id="567" name="テキスト ボックス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9575" cy="393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75B5C" w:rsidRPr="0064632A" w:rsidRDefault="00175B5C" w:rsidP="0064632A">
                                <w:p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  <w:lang w:eastAsia="ja-JP"/>
                                  </w:rPr>
                                </w:pPr>
                                <w:r w:rsidRPr="0064632A">
                                  <w:rPr>
                                    <mc:AlternateContent>
                                      <mc:Choice Requires="w16se">
                                        <w:rFonts w:hint="eastAsia"/>
                                      </mc:Choice>
                                      <mc:Fallback>
                                        <w:rFonts w:ascii="ＭＳ 明朝" w:eastAsia="ＭＳ 明朝" w:hAnsi="ＭＳ 明朝" w:cs="ＭＳ 明朝" w:hint="eastAsia"/>
                                      </mc:Fallback>
                                    </mc:AlternateContent>
                                    <w:color w:val="FFFFFF" w:themeColor="background1"/>
                                    <w:sz w:val="40"/>
                                    <w:szCs w:val="40"/>
                                    <w:lang w:eastAsia="ja-JP"/>
                                  </w:rPr>
                                  <mc:AlternateContent>
                                    <mc:Choice Requires="w16se">
                                      <w16se:symEx w16se:font="ＭＳ 明朝" w16se:char="2460"/>
                                    </mc:Choice>
                                    <mc:Fallback>
                                      <w:t>①</w:t>
                                    </mc:Fallback>
                                  </mc:AlternateConten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3E6B06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" o:spid="_x0000_s1026" type="#_x0000_t202" style="position:absolute;margin-left:182.4pt;margin-top:62.75pt;width:32.25pt;height:3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" filled="f" stroked="f">
                    <v:textbox>
                      <w:txbxContent>
                        <w:p w:rsidR="00175B5C" w:rsidRPr="0064632A" w:rsidRDefault="00175B5C" w:rsidP="0064632A">
                          <w:pPr>
                            <w:rPr>
                              <w:color w:val="FFFFFF" w:themeColor="background1"/>
                              <w:sz w:val="40"/>
                              <w:szCs w:val="40"/>
                              <w:lang w:eastAsia="ja-JP"/>
                            </w:rPr>
                          </w:pPr>
                          <w:r w:rsidRPr="0064632A">
                            <w:rPr>
                              <mc:AlternateContent>
                                <mc:Choice Requires="w16se">
                                  <w:rFonts w:hint="eastAsia"/>
                                </mc:Choice>
                                <mc:Fallback>
                                  <w:rFonts w:ascii="ＭＳ 明朝" w:eastAsia="ＭＳ 明朝" w:hAnsi="ＭＳ 明朝" w:cs="ＭＳ 明朝" w:hint="eastAsia"/>
                                </mc:Fallback>
                              </mc:AlternateContent>
                              <w:color w:val="FFFFFF" w:themeColor="background1"/>
                              <w:sz w:val="40"/>
                              <w:szCs w:val="40"/>
                              <w:lang w:eastAsia="ja-JP"/>
                            </w:rPr>
                            <mc:AlternateContent>
                              <mc:Choice Requires="w16se">
                                <w16se:symEx w16se:font="ＭＳ 明朝" w16se:char="2460"/>
                              </mc:Choice>
                              <mc:Fallback>
                                <w:t>①</w:t>
                              </mc:Fallback>
                            </mc:AlternateConten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395E34">
            <w:rPr>
              <w:noProof/>
              <w:sz w:val="40"/>
              <w:szCs w:val="40"/>
              <w:lang w:eastAsia="ja-JP"/>
            </w:rPr>
            <mc:AlternateContent>
              <mc:Choice Requires="wps">
                <w:drawing>
                  <wp:anchor distT="45720" distB="45720" distL="114300" distR="114300" simplePos="0" relativeHeight="251683840" behindDoc="0" locked="0" layoutInCell="1" allowOverlap="1" wp14:anchorId="505B40E7" wp14:editId="57D5C518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797341</wp:posOffset>
                    </wp:positionV>
                    <wp:extent cx="409575" cy="393700"/>
                    <wp:effectExtent l="0" t="0" r="0" b="6350"/>
                    <wp:wrapSquare wrapText="bothSides"/>
                    <wp:docPr id="573" name="テキスト ボックス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9575" cy="393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75B5C" w:rsidRPr="00395E34" w:rsidRDefault="00175B5C" w:rsidP="0064632A">
                                <w:pPr>
                                  <w:rPr>
                                    <w:sz w:val="40"/>
                                    <w:szCs w:val="40"/>
                                    <w:lang w:eastAsia="ja-JP"/>
                                  </w:rPr>
                                </w:pPr>
                                <w:r>
                                  <w:rPr>
                                    <mc:AlternateContent>
                                      <mc:Choice Requires="w16se">
                                        <w:rFonts w:hint="eastAsia"/>
                                      </mc:Choice>
                                      <mc:Fallback>
                                        <w:rFonts w:ascii="ＭＳ 明朝" w:eastAsia="ＭＳ 明朝" w:hAnsi="ＭＳ 明朝" w:cs="ＭＳ 明朝" w:hint="eastAsia"/>
                                      </mc:Fallback>
                                    </mc:AlternateContent>
                                    <w:sz w:val="40"/>
                                    <w:szCs w:val="40"/>
                                    <w:lang w:eastAsia="ja-JP"/>
                                  </w:rPr>
                                  <mc:AlternateContent>
                                    <mc:Choice Requires="w16se">
                                      <w16se:symEx w16se:font="ＭＳ 明朝" w16se:char="2462"/>
                                    </mc:Choice>
                                    <mc:Fallback>
                                      <w:t>③</w:t>
                                    </mc:Fallback>
                                  </mc:AlternateConten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5B40E7" id="_x0000_s1027" type="#_x0000_t202" style="position:absolute;margin-left:-18.95pt;margin-top:62.8pt;width:32.25pt;height:31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" filled="f" stroked="f">
                    <v:textbox>
                      <w:txbxContent>
                        <w:p w:rsidR="00175B5C" w:rsidRPr="00395E34" w:rsidRDefault="00175B5C" w:rsidP="0064632A">
                          <w:pPr>
                            <w:rPr>
                              <w:sz w:val="40"/>
                              <w:szCs w:val="40"/>
                              <w:lang w:eastAsia="ja-JP"/>
                            </w:rPr>
                          </w:pPr>
                          <w:r>
                            <w:rPr>
                              <mc:AlternateContent>
                                <mc:Choice Requires="w16se">
                                  <w:rFonts w:hint="eastAsia"/>
                                </mc:Choice>
                                <mc:Fallback>
                                  <w:rFonts w:ascii="ＭＳ 明朝" w:eastAsia="ＭＳ 明朝" w:hAnsi="ＭＳ 明朝" w:cs="ＭＳ 明朝" w:hint="eastAsia"/>
                                </mc:Fallback>
                              </mc:AlternateContent>
                              <w:sz w:val="40"/>
                              <w:szCs w:val="40"/>
                              <w:lang w:eastAsia="ja-JP"/>
                            </w:rPr>
                            <mc:AlternateContent>
                              <mc:Choice Requires="w16se">
                                <w16se:symEx w16se:font="ＭＳ 明朝" w16se:char="2462"/>
                              </mc:Choice>
                              <mc:Fallback>
                                <w:t>③</w:t>
                              </mc:Fallback>
                            </mc:AlternateConten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395E34">
            <w:rPr>
              <w:noProof/>
              <w:sz w:val="40"/>
              <w:szCs w:val="40"/>
              <w:lang w:eastAsia="ja-JP"/>
            </w:rPr>
            <mc:AlternateContent>
              <mc:Choice Requires="wps">
                <w:drawing>
                  <wp:anchor distT="45720" distB="45720" distL="114300" distR="114300" simplePos="0" relativeHeight="251681792" behindDoc="0" locked="0" layoutInCell="1" allowOverlap="1" wp14:anchorId="3EF70821" wp14:editId="25FFAEBC">
                    <wp:simplePos x="0" y="0"/>
                    <wp:positionH relativeFrom="margin">
                      <wp:posOffset>4077970</wp:posOffset>
                    </wp:positionH>
                    <wp:positionV relativeFrom="paragraph">
                      <wp:posOffset>813435</wp:posOffset>
                    </wp:positionV>
                    <wp:extent cx="409575" cy="393700"/>
                    <wp:effectExtent l="0" t="0" r="0" b="6350"/>
                    <wp:wrapSquare wrapText="bothSides"/>
                    <wp:docPr id="572" name="テキスト ボックス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9575" cy="393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75B5C" w:rsidRPr="0064632A" w:rsidRDefault="00175B5C" w:rsidP="0064632A">
                                <w:pPr>
                                  <w:rPr>
                                    <w:sz w:val="40"/>
                                    <w:szCs w:val="4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40"/>
                                    <w:szCs w:val="40"/>
                                    <w:lang w:eastAsia="ja-JP"/>
                                  </w:rPr>
                                  <w:t>②</w:t>
                                </w:r>
                                <w:r>
                                  <w:rPr>
                                    <w:sz w:val="40"/>
                                    <w:szCs w:val="40"/>
                                    <w:lang w:eastAsia="ja-JP"/>
                                  </w:rPr>
                                  <w:t>２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F70821" id="_x0000_s1028" type="#_x0000_t202" style="position:absolute;margin-left:321.1pt;margin-top:64.05pt;width:32.25pt;height:3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" filled="f" stroked="f">
                    <v:textbox>
                      <w:txbxContent>
                        <w:p w:rsidR="00175B5C" w:rsidRPr="0064632A" w:rsidRDefault="00175B5C" w:rsidP="0064632A">
                          <w:pPr>
                            <w:rPr>
                              <w:sz w:val="40"/>
                              <w:szCs w:val="40"/>
                              <w:lang w:eastAsia="ja-JP"/>
                            </w:rPr>
                          </w:pPr>
                          <w:r>
                            <w:rPr>
                              <w:rFonts w:hint="eastAsia"/>
                              <w:sz w:val="40"/>
                              <w:szCs w:val="40"/>
                              <w:lang w:eastAsia="ja-JP"/>
                            </w:rPr>
                            <w:t>②</w:t>
                          </w:r>
                          <w:r>
                            <w:rPr>
                              <w:sz w:val="40"/>
                              <w:szCs w:val="40"/>
                              <w:lang w:eastAsia="ja-JP"/>
                            </w:rPr>
                            <w:t>２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395E34">
            <w:rPr>
              <w:rFonts w:hint="eastAsia"/>
              <w:noProof/>
              <w:sz w:val="40"/>
              <w:szCs w:val="40"/>
              <w:lang w:eastAsia="ja-JP"/>
            </w:rPr>
            <w:drawing>
              <wp:anchor distT="0" distB="0" distL="114300" distR="114300" simplePos="0" relativeHeight="251658240" behindDoc="1" locked="0" layoutInCell="1" allowOverlap="1" wp14:anchorId="2ED1AE61" wp14:editId="3D1B958E">
                <wp:simplePos x="0" y="0"/>
                <wp:positionH relativeFrom="column">
                  <wp:posOffset>0</wp:posOffset>
                </wp:positionH>
                <wp:positionV relativeFrom="paragraph">
                  <wp:posOffset>-6744</wp:posOffset>
                </wp:positionV>
                <wp:extent cx="5943600" cy="3343910"/>
                <wp:effectExtent l="0" t="0" r="0" b="8890"/>
                <wp:wrapNone/>
                <wp:docPr id="36" name="図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監査-新着一覧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43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BC1861" w:rsidRPr="008F7B03" w:rsidRDefault="00BC1861" w:rsidP="00B06F0E">
          <w:pPr>
            <w:tabs>
              <w:tab w:val="left" w:pos="7200"/>
            </w:tabs>
            <w:rPr>
              <w:sz w:val="40"/>
              <w:szCs w:val="40"/>
              <w:lang w:eastAsia="ja-JP"/>
            </w:rPr>
            <w:sectPr w:rsidR="00BC1861" w:rsidRPr="008F7B03" w:rsidSect="008214E5">
              <w:headerReference w:type="default" r:id="rId10"/>
              <w:headerReference w:type="first" r:id="rId11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 w:charSpace="5389"/>
            </w:sectPr>
          </w:pPr>
        </w:p>
        <w:p w:rsidR="00803B47" w:rsidRPr="00D72F94" w:rsidRDefault="00803B47" w:rsidP="00803B47">
          <w:pPr>
            <w:rPr>
              <w:sz w:val="40"/>
              <w:szCs w:val="40"/>
              <w:lang w:eastAsia="ja-JP"/>
            </w:rPr>
          </w:pPr>
          <w:r w:rsidRPr="00D72F94">
            <w:rPr>
              <w:rFonts w:hint="eastAsia"/>
              <w:sz w:val="40"/>
              <w:szCs w:val="40"/>
              <w:lang w:eastAsia="ja-JP"/>
            </w:rPr>
            <w:lastRenderedPageBreak/>
            <w:t>画面目的</w:t>
          </w:r>
        </w:p>
        <w:p w:rsidR="00803B47" w:rsidRDefault="0046016F" w:rsidP="00803B47">
          <w:pPr>
            <w:rPr>
              <w:sz w:val="36"/>
              <w:szCs w:val="36"/>
              <w:lang w:eastAsia="ja-JP"/>
            </w:rPr>
          </w:pPr>
          <w:r>
            <w:rPr>
              <w:rFonts w:hint="eastAsia"/>
              <w:sz w:val="36"/>
              <w:szCs w:val="36"/>
              <w:lang w:eastAsia="ja-JP"/>
            </w:rPr>
            <w:t>・管理者が消去済みの</w:t>
          </w:r>
          <w:r w:rsidR="00135049">
            <w:rPr>
              <w:rFonts w:hint="eastAsia"/>
              <w:sz w:val="36"/>
              <w:szCs w:val="36"/>
              <w:lang w:eastAsia="ja-JP"/>
            </w:rPr>
            <w:t>「</w:t>
          </w:r>
          <w:r>
            <w:rPr>
              <w:rFonts w:hint="eastAsia"/>
              <w:sz w:val="36"/>
              <w:szCs w:val="36"/>
              <w:lang w:eastAsia="ja-JP"/>
            </w:rPr>
            <w:t>動画</w:t>
          </w:r>
          <w:r w:rsidR="00135049">
            <w:rPr>
              <w:rFonts w:hint="eastAsia"/>
              <w:sz w:val="36"/>
              <w:szCs w:val="36"/>
              <w:lang w:eastAsia="ja-JP"/>
            </w:rPr>
            <w:t>」</w:t>
          </w:r>
          <w:r>
            <w:rPr>
              <w:rFonts w:hint="eastAsia"/>
              <w:sz w:val="36"/>
              <w:szCs w:val="36"/>
              <w:lang w:eastAsia="ja-JP"/>
            </w:rPr>
            <w:t>・</w:t>
          </w:r>
          <w:r w:rsidR="00135049">
            <w:rPr>
              <w:rFonts w:hint="eastAsia"/>
              <w:sz w:val="36"/>
              <w:szCs w:val="36"/>
              <w:lang w:eastAsia="ja-JP"/>
            </w:rPr>
            <w:t>「</w:t>
          </w:r>
          <w:r>
            <w:rPr>
              <w:rFonts w:hint="eastAsia"/>
              <w:sz w:val="36"/>
              <w:szCs w:val="36"/>
              <w:lang w:eastAsia="ja-JP"/>
            </w:rPr>
            <w:t>ユーザー</w:t>
          </w:r>
          <w:r w:rsidR="00135049">
            <w:rPr>
              <w:rFonts w:hint="eastAsia"/>
              <w:sz w:val="36"/>
              <w:szCs w:val="36"/>
              <w:lang w:eastAsia="ja-JP"/>
            </w:rPr>
            <w:t>」</w:t>
          </w:r>
          <w:r>
            <w:rPr>
              <w:rFonts w:hint="eastAsia"/>
              <w:sz w:val="36"/>
              <w:szCs w:val="36"/>
              <w:lang w:eastAsia="ja-JP"/>
            </w:rPr>
            <w:t>を</w:t>
          </w:r>
          <w:r w:rsidR="002037BE">
            <w:rPr>
              <w:rFonts w:hint="eastAsia"/>
              <w:sz w:val="36"/>
              <w:szCs w:val="36"/>
              <w:lang w:eastAsia="ja-JP"/>
            </w:rPr>
            <w:t>、完全消去、消去取り消しを行う</w:t>
          </w:r>
          <w:r w:rsidR="00CA2F87">
            <w:rPr>
              <w:rFonts w:hint="eastAsia"/>
              <w:sz w:val="36"/>
              <w:szCs w:val="36"/>
              <w:lang w:eastAsia="ja-JP"/>
            </w:rPr>
            <w:t>ページ</w:t>
          </w:r>
        </w:p>
        <w:p w:rsidR="00803B47" w:rsidRPr="00F72DA2" w:rsidRDefault="00803B47" w:rsidP="00803B47">
          <w:pPr>
            <w:rPr>
              <w:sz w:val="40"/>
              <w:szCs w:val="40"/>
              <w:lang w:eastAsia="ja-JP"/>
            </w:rPr>
          </w:pPr>
          <w:r w:rsidRPr="009A19B2">
            <w:rPr>
              <w:rFonts w:hint="eastAsia"/>
              <w:sz w:val="40"/>
              <w:szCs w:val="40"/>
              <w:lang w:eastAsia="ja-JP"/>
            </w:rPr>
            <w:t>画面への遷移方法</w:t>
          </w:r>
        </w:p>
        <w:p w:rsidR="00604DCB" w:rsidRPr="008B3115" w:rsidRDefault="002037BE" w:rsidP="0096719C">
          <w:pPr>
            <w:rPr>
              <w:sz w:val="36"/>
              <w:szCs w:val="36"/>
              <w:lang w:eastAsia="ja-JP"/>
            </w:rPr>
          </w:pPr>
          <w:r>
            <w:rPr>
              <w:rFonts w:hint="eastAsia"/>
              <w:sz w:val="36"/>
              <w:szCs w:val="36"/>
              <w:lang w:eastAsia="ja-JP"/>
            </w:rPr>
            <w:t>・</w:t>
          </w:r>
          <w:r w:rsidR="004A686E">
            <w:rPr>
              <w:rFonts w:hint="eastAsia"/>
              <w:sz w:val="36"/>
              <w:szCs w:val="36"/>
              <w:lang w:eastAsia="ja-JP"/>
            </w:rPr>
            <w:t>メニューの「消去済み」</w:t>
          </w:r>
          <w:r w:rsidR="00D042D5">
            <w:rPr>
              <w:rFonts w:hint="eastAsia"/>
              <w:sz w:val="36"/>
              <w:szCs w:val="36"/>
              <w:lang w:eastAsia="ja-JP"/>
            </w:rPr>
            <w:t>から遷移</w:t>
          </w:r>
          <w:r w:rsidR="00852793">
            <w:rPr>
              <w:noProof/>
              <w:sz w:val="40"/>
              <w:szCs w:val="40"/>
              <w:lang w:eastAsia="ja-JP"/>
            </w:rPr>
            <w:drawing>
              <wp:anchor distT="0" distB="0" distL="114300" distR="114300" simplePos="0" relativeHeight="251677696" behindDoc="1" locked="0" layoutInCell="1" allowOverlap="1" wp14:anchorId="5EF566CB" wp14:editId="07756F16">
                <wp:simplePos x="0" y="0"/>
                <wp:positionH relativeFrom="margin">
                  <wp:align>right</wp:align>
                </wp:positionH>
                <wp:positionV relativeFrom="paragraph">
                  <wp:posOffset>384919</wp:posOffset>
                </wp:positionV>
                <wp:extent cx="5943600" cy="3343275"/>
                <wp:effectExtent l="0" t="0" r="0" b="9525"/>
                <wp:wrapNone/>
                <wp:docPr id="297" name="図 2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7" name="消去済みページ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43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D6E4C" w:rsidRPr="00395E34">
            <w:rPr>
              <w:noProof/>
              <w:sz w:val="40"/>
              <w:szCs w:val="40"/>
              <w:lang w:eastAsia="ja-JP"/>
            </w:rPr>
            <mc:AlternateContent>
              <mc:Choice Requires="wps">
                <w:drawing>
                  <wp:anchor distT="45720" distB="45720" distL="114300" distR="114300" simplePos="0" relativeHeight="251689984" behindDoc="0" locked="0" layoutInCell="1" allowOverlap="1" wp14:anchorId="3F3363B4" wp14:editId="3184B986">
                    <wp:simplePos x="0" y="0"/>
                    <wp:positionH relativeFrom="margin">
                      <wp:posOffset>5722708</wp:posOffset>
                    </wp:positionH>
                    <wp:positionV relativeFrom="paragraph">
                      <wp:posOffset>621030</wp:posOffset>
                    </wp:positionV>
                    <wp:extent cx="409575" cy="393700"/>
                    <wp:effectExtent l="0" t="0" r="0" b="6350"/>
                    <wp:wrapSquare wrapText="bothSides"/>
                    <wp:docPr id="576" name="テキスト ボックス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9575" cy="393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75B5C" w:rsidRDefault="00175B5C" w:rsidP="00FD6E4C">
                                <w:pPr>
                                  <w:rPr>
                                    <w:sz w:val="40"/>
                                    <w:szCs w:val="40"/>
                                    <w:lang w:eastAsia="ja-JP"/>
                                  </w:rPr>
                                </w:pPr>
                                <w:r>
                                  <w:rPr>
                                    <mc:AlternateContent>
                                      <mc:Choice Requires="w16se">
                                        <w:rFonts w:hint="eastAsia"/>
                                      </mc:Choice>
                                      <mc:Fallback>
                                        <w:rFonts w:ascii="ＭＳ 明朝" w:eastAsia="ＭＳ 明朝" w:hAnsi="ＭＳ 明朝" w:cs="ＭＳ 明朝" w:hint="eastAsia"/>
                                      </mc:Fallback>
                                    </mc:AlternateContent>
                                    <w:sz w:val="40"/>
                                    <w:szCs w:val="40"/>
                                    <w:lang w:eastAsia="ja-JP"/>
                                  </w:rPr>
                                  <mc:AlternateContent>
                                    <mc:Choice Requires="w16se">
                                      <w16se:symEx w16se:font="ＭＳ 明朝" w16se:char="2462"/>
                                    </mc:Choice>
                                    <mc:Fallback>
                                      <w:t>③</w:t>
                                    </mc:Fallback>
                                  </mc:AlternateContent>
                                </w:r>
                              </w:p>
                              <w:p w:rsidR="00175B5C" w:rsidRPr="00395E34" w:rsidRDefault="00175B5C" w:rsidP="00FD6E4C">
                                <w:pPr>
                                  <w:rPr>
                                    <w:sz w:val="40"/>
                                    <w:szCs w:val="40"/>
                                    <w:lang w:eastAsia="ja-JP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3363B4" id="_x0000_s1029" type="#_x0000_t202" style="position:absolute;margin-left:450.6pt;margin-top:48.9pt;width:32.25pt;height:3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" filled="f" stroked="f">
                    <v:textbox>
                      <w:txbxContent>
                        <w:p w:rsidR="00175B5C" w:rsidRDefault="00175B5C" w:rsidP="00FD6E4C">
                          <w:pPr>
                            <w:rPr>
                              <w:sz w:val="40"/>
                              <w:szCs w:val="40"/>
                              <w:lang w:eastAsia="ja-JP"/>
                            </w:rPr>
                          </w:pPr>
                          <w:r>
                            <w:rPr>
                              <mc:AlternateContent>
                                <mc:Choice Requires="w16se">
                                  <w:rFonts w:hint="eastAsia"/>
                                </mc:Choice>
                                <mc:Fallback>
                                  <w:rFonts w:ascii="ＭＳ 明朝" w:eastAsia="ＭＳ 明朝" w:hAnsi="ＭＳ 明朝" w:cs="ＭＳ 明朝" w:hint="eastAsia"/>
                                </mc:Fallback>
                              </mc:AlternateContent>
                              <w:sz w:val="40"/>
                              <w:szCs w:val="40"/>
                              <w:lang w:eastAsia="ja-JP"/>
                            </w:rPr>
                            <mc:AlternateContent>
                              <mc:Choice Requires="w16se">
                                <w16se:symEx w16se:font="ＭＳ 明朝" w16se:char="2462"/>
                              </mc:Choice>
                              <mc:Fallback>
                                <w:t>③</w:t>
                              </mc:Fallback>
                            </mc:AlternateContent>
                          </w:r>
                        </w:p>
                        <w:p w:rsidR="00175B5C" w:rsidRPr="00395E34" w:rsidRDefault="00175B5C" w:rsidP="00FD6E4C">
                          <w:pPr>
                            <w:rPr>
                              <w:sz w:val="40"/>
                              <w:szCs w:val="40"/>
                              <w:lang w:eastAsia="ja-JP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604DCB" w:rsidRPr="00604DCB" w:rsidRDefault="006421C1" w:rsidP="00604DCB">
          <w:pPr>
            <w:rPr>
              <w:sz w:val="40"/>
              <w:szCs w:val="40"/>
              <w:lang w:eastAsia="ja-JP"/>
            </w:rPr>
          </w:pPr>
          <w:r w:rsidRPr="00395E34">
            <w:rPr>
              <w:noProof/>
              <w:sz w:val="40"/>
              <w:szCs w:val="40"/>
              <w:lang w:eastAsia="ja-JP"/>
            </w:rPr>
            <mc:AlternateContent>
              <mc:Choice Requires="wps">
                <w:drawing>
                  <wp:anchor distT="45720" distB="45720" distL="114300" distR="114300" simplePos="0" relativeHeight="251685888" behindDoc="0" locked="0" layoutInCell="1" allowOverlap="1" wp14:anchorId="4BCE07F2" wp14:editId="3A13A695">
                    <wp:simplePos x="0" y="0"/>
                    <wp:positionH relativeFrom="margin">
                      <wp:posOffset>1222408</wp:posOffset>
                    </wp:positionH>
                    <wp:positionV relativeFrom="paragraph">
                      <wp:posOffset>191390</wp:posOffset>
                    </wp:positionV>
                    <wp:extent cx="409575" cy="393700"/>
                    <wp:effectExtent l="0" t="0" r="0" b="6350"/>
                    <wp:wrapSquare wrapText="bothSides"/>
                    <wp:docPr id="574" name="テキスト ボックス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9575" cy="393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75B5C" w:rsidRPr="00395E34" w:rsidRDefault="00175B5C" w:rsidP="00FD6E4C">
                                <w:pPr>
                                  <w:rPr>
                                    <w:sz w:val="40"/>
                                    <w:szCs w:val="40"/>
                                    <w:lang w:eastAsia="ja-JP"/>
                                  </w:rPr>
                                </w:pPr>
                                <w:r>
                                  <w:rPr>
                                    <mc:AlternateContent>
                                      <mc:Choice Requires="w16se">
                                        <w:rFonts w:hint="eastAsia"/>
                                      </mc:Choice>
                                      <mc:Fallback>
                                        <w:rFonts w:ascii="ＭＳ 明朝" w:eastAsia="ＭＳ 明朝" w:hAnsi="ＭＳ 明朝" w:cs="ＭＳ 明朝" w:hint="eastAsia"/>
                                      </mc:Fallback>
                                    </mc:AlternateContent>
                                    <w:sz w:val="40"/>
                                    <w:szCs w:val="40"/>
                                    <w:lang w:eastAsia="ja-JP"/>
                                  </w:rPr>
                                  <mc:AlternateContent>
                                    <mc:Choice Requires="w16se">
                                      <w16se:symEx w16se:font="ＭＳ 明朝" w16se:char="2460"/>
                                    </mc:Choice>
                                    <mc:Fallback>
                                      <w:t>①</w:t>
                                    </mc:Fallback>
                                  </mc:AlternateConten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CE07F2" id="_x0000_s1030" type="#_x0000_t202" style="position:absolute;margin-left:96.25pt;margin-top:15.05pt;width:32.25pt;height:3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" filled="f" stroked="f">
                    <v:textbox>
                      <w:txbxContent>
                        <w:p w:rsidR="00175B5C" w:rsidRPr="00395E34" w:rsidRDefault="00175B5C" w:rsidP="00FD6E4C">
                          <w:pPr>
                            <w:rPr>
                              <w:sz w:val="40"/>
                              <w:szCs w:val="40"/>
                              <w:lang w:eastAsia="ja-JP"/>
                            </w:rPr>
                          </w:pPr>
                          <w:r>
                            <w:rPr>
                              <mc:AlternateContent>
                                <mc:Choice Requires="w16se">
                                  <w:rFonts w:hint="eastAsia"/>
                                </mc:Choice>
                                <mc:Fallback>
                                  <w:rFonts w:ascii="ＭＳ 明朝" w:eastAsia="ＭＳ 明朝" w:hAnsi="ＭＳ 明朝" w:cs="ＭＳ 明朝" w:hint="eastAsia"/>
                                </mc:Fallback>
                              </mc:AlternateContent>
                              <w:sz w:val="40"/>
                              <w:szCs w:val="40"/>
                              <w:lang w:eastAsia="ja-JP"/>
                            </w:rPr>
                            <mc:AlternateContent>
                              <mc:Choice Requires="w16se">
                                <w16se:symEx w16se:font="ＭＳ 明朝" w16se:char="2460"/>
                              </mc:Choice>
                              <mc:Fallback>
                                <w:t>①</w:t>
                              </mc:Fallback>
                            </mc:AlternateConten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604DCB" w:rsidRPr="00604DCB" w:rsidRDefault="006421C1" w:rsidP="00604DCB">
          <w:pPr>
            <w:rPr>
              <w:sz w:val="40"/>
              <w:szCs w:val="40"/>
              <w:lang w:eastAsia="ja-JP"/>
            </w:rPr>
          </w:pPr>
          <w:r w:rsidRPr="00395E34">
            <w:rPr>
              <w:noProof/>
              <w:sz w:val="40"/>
              <w:szCs w:val="40"/>
              <w:lang w:eastAsia="ja-JP"/>
            </w:rPr>
            <mc:AlternateContent>
              <mc:Choice Requires="wps">
                <w:drawing>
                  <wp:anchor distT="45720" distB="45720" distL="114300" distR="114300" simplePos="0" relativeHeight="251687936" behindDoc="0" locked="0" layoutInCell="1" allowOverlap="1" wp14:anchorId="12155766" wp14:editId="57C68E9D">
                    <wp:simplePos x="0" y="0"/>
                    <wp:positionH relativeFrom="margin">
                      <wp:posOffset>1222375</wp:posOffset>
                    </wp:positionH>
                    <wp:positionV relativeFrom="paragraph">
                      <wp:posOffset>144145</wp:posOffset>
                    </wp:positionV>
                    <wp:extent cx="409575" cy="415290"/>
                    <wp:effectExtent l="0" t="0" r="0" b="3810"/>
                    <wp:wrapSquare wrapText="bothSides"/>
                    <wp:docPr id="575" name="テキスト ボックス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9575" cy="4152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75B5C" w:rsidRPr="00FD6E4C" w:rsidRDefault="00175B5C" w:rsidP="00FD6E4C">
                                <w:pPr>
                                  <w:rPr>
                                    <w:sz w:val="40"/>
                                    <w:szCs w:val="40"/>
                                    <w:lang w:eastAsia="ja-JP"/>
                                  </w:rPr>
                                </w:pPr>
                                <w:r>
                                  <w:rPr>
                                    <mc:AlternateContent>
                                      <mc:Choice Requires="w16se">
                                        <w:rFonts w:hint="eastAsia"/>
                                      </mc:Choice>
                                      <mc:Fallback>
                                        <w:rFonts w:ascii="ＭＳ 明朝" w:eastAsia="ＭＳ 明朝" w:hAnsi="ＭＳ 明朝" w:cs="ＭＳ 明朝" w:hint="eastAsia"/>
                                      </mc:Fallback>
                                    </mc:AlternateContent>
                                    <w:sz w:val="40"/>
                                    <w:szCs w:val="40"/>
                                    <w:lang w:eastAsia="ja-JP"/>
                                  </w:rPr>
                                  <mc:AlternateContent>
                                    <mc:Choice Requires="w16se">
                                      <w16se:symEx w16se:font="ＭＳ 明朝" w16se:char="2461"/>
                                    </mc:Choice>
                                    <mc:Fallback>
                                      <w:t>②</w:t>
                                    </mc:Fallback>
                                  </mc:AlternateConten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155766" id="_x0000_s1031" type="#_x0000_t202" style="position:absolute;margin-left:96.25pt;margin-top:11.35pt;width:32.25pt;height:32.7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" filled="f" stroked="f">
                    <v:textbox>
                      <w:txbxContent>
                        <w:p w:rsidR="00175B5C" w:rsidRPr="00FD6E4C" w:rsidRDefault="00175B5C" w:rsidP="00FD6E4C">
                          <w:pPr>
                            <w:rPr>
                              <w:sz w:val="40"/>
                              <w:szCs w:val="40"/>
                              <w:lang w:eastAsia="ja-JP"/>
                            </w:rPr>
                          </w:pPr>
                          <w:r>
                            <w:rPr>
                              <mc:AlternateContent>
                                <mc:Choice Requires="w16se">
                                  <w:rFonts w:hint="eastAsia"/>
                                </mc:Choice>
                                <mc:Fallback>
                                  <w:rFonts w:ascii="ＭＳ 明朝" w:eastAsia="ＭＳ 明朝" w:hAnsi="ＭＳ 明朝" w:cs="ＭＳ 明朝" w:hint="eastAsia"/>
                                </mc:Fallback>
                              </mc:AlternateContent>
                              <w:sz w:val="40"/>
                              <w:szCs w:val="40"/>
                              <w:lang w:eastAsia="ja-JP"/>
                            </w:rPr>
                            <mc:AlternateContent>
                              <mc:Choice Requires="w16se">
                                <w16se:symEx w16se:font="ＭＳ 明朝" w16se:char="2461"/>
                              </mc:Choice>
                              <mc:Fallback>
                                <w:t>②</w:t>
                              </mc:Fallback>
                            </mc:AlternateConten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604DCB" w:rsidRPr="00604DCB" w:rsidRDefault="00604DCB" w:rsidP="00604DCB">
          <w:pPr>
            <w:rPr>
              <w:sz w:val="40"/>
              <w:szCs w:val="40"/>
              <w:lang w:eastAsia="ja-JP"/>
            </w:rPr>
          </w:pPr>
        </w:p>
        <w:p w:rsidR="00604DCB" w:rsidRPr="00604DCB" w:rsidRDefault="00604DCB" w:rsidP="00604DCB">
          <w:pPr>
            <w:rPr>
              <w:sz w:val="40"/>
              <w:szCs w:val="40"/>
              <w:lang w:eastAsia="ja-JP"/>
            </w:rPr>
          </w:pPr>
        </w:p>
        <w:p w:rsidR="00604DCB" w:rsidRPr="00604DCB" w:rsidRDefault="00604DCB" w:rsidP="00604DCB">
          <w:pPr>
            <w:rPr>
              <w:sz w:val="40"/>
              <w:szCs w:val="40"/>
              <w:lang w:eastAsia="ja-JP"/>
            </w:rPr>
          </w:pPr>
        </w:p>
        <w:p w:rsidR="00604DCB" w:rsidRPr="00604DCB" w:rsidRDefault="006421C1" w:rsidP="00604DCB">
          <w:pPr>
            <w:rPr>
              <w:sz w:val="40"/>
              <w:szCs w:val="40"/>
              <w:lang w:eastAsia="ja-JP"/>
            </w:rPr>
          </w:pPr>
          <w:r w:rsidRPr="00395E34">
            <w:rPr>
              <w:noProof/>
              <w:sz w:val="40"/>
              <w:szCs w:val="40"/>
              <w:lang w:eastAsia="ja-JP"/>
            </w:rPr>
            <mc:AlternateContent>
              <mc:Choice Requires="wps">
                <w:drawing>
                  <wp:anchor distT="45720" distB="45720" distL="114300" distR="114300" simplePos="0" relativeHeight="251692032" behindDoc="0" locked="0" layoutInCell="1" allowOverlap="1" wp14:anchorId="7120A765" wp14:editId="0CC2B77E">
                    <wp:simplePos x="0" y="0"/>
                    <wp:positionH relativeFrom="margin">
                      <wp:posOffset>3809934</wp:posOffset>
                    </wp:positionH>
                    <wp:positionV relativeFrom="paragraph">
                      <wp:posOffset>31371</wp:posOffset>
                    </wp:positionV>
                    <wp:extent cx="409575" cy="393700"/>
                    <wp:effectExtent l="0" t="0" r="0" b="6350"/>
                    <wp:wrapSquare wrapText="bothSides"/>
                    <wp:docPr id="577" name="テキスト ボックス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9575" cy="393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75B5C" w:rsidRPr="00395E34" w:rsidRDefault="00175B5C" w:rsidP="00FD6E4C">
                                <w:pPr>
                                  <w:rPr>
                                    <w:sz w:val="40"/>
                                    <w:szCs w:val="40"/>
                                    <w:lang w:eastAsia="ja-JP"/>
                                  </w:rPr>
                                </w:pPr>
                                <w:r>
                                  <w:rPr>
                                    <mc:AlternateContent>
                                      <mc:Choice Requires="w16se">
                                        <w:rFonts w:hint="eastAsia"/>
                                      </mc:Choice>
                                      <mc:Fallback>
                                        <w:rFonts w:ascii="ＭＳ 明朝" w:eastAsia="ＭＳ 明朝" w:hAnsi="ＭＳ 明朝" w:cs="ＭＳ 明朝" w:hint="eastAsia"/>
                                      </mc:Fallback>
                                    </mc:AlternateContent>
                                    <w:sz w:val="40"/>
                                    <w:szCs w:val="40"/>
                                    <w:lang w:eastAsia="ja-JP"/>
                                  </w:rPr>
                                  <mc:AlternateContent>
                                    <mc:Choice Requires="w16se">
                                      <w16se:symEx w16se:font="ＭＳ 明朝" w16se:char="2463"/>
                                    </mc:Choice>
                                    <mc:Fallback>
                                      <w:t>④</w:t>
                                    </mc:Fallback>
                                  </mc:AlternateConten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20A765" id="_x0000_s1032" type="#_x0000_t202" style="position:absolute;margin-left:300pt;margin-top:2.45pt;width:32.25pt;height:3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" filled="f" stroked="f">
                    <v:textbox>
                      <w:txbxContent>
                        <w:p w:rsidR="00175B5C" w:rsidRPr="00395E34" w:rsidRDefault="00175B5C" w:rsidP="00FD6E4C">
                          <w:pPr>
                            <w:rPr>
                              <w:sz w:val="40"/>
                              <w:szCs w:val="40"/>
                              <w:lang w:eastAsia="ja-JP"/>
                            </w:rPr>
                          </w:pPr>
                          <w:r>
                            <w:rPr>
                              <mc:AlternateContent>
                                <mc:Choice Requires="w16se">
                                  <w:rFonts w:hint="eastAsia"/>
                                </mc:Choice>
                                <mc:Fallback>
                                  <w:rFonts w:ascii="ＭＳ 明朝" w:eastAsia="ＭＳ 明朝" w:hAnsi="ＭＳ 明朝" w:cs="ＭＳ 明朝" w:hint="eastAsia"/>
                                </mc:Fallback>
                              </mc:AlternateContent>
                              <w:sz w:val="40"/>
                              <w:szCs w:val="40"/>
                              <w:lang w:eastAsia="ja-JP"/>
                            </w:rPr>
                            <mc:AlternateContent>
                              <mc:Choice Requires="w16se">
                                <w16se:symEx w16se:font="ＭＳ 明朝" w16se:char="2463"/>
                              </mc:Choice>
                              <mc:Fallback>
                                <w:t>④</w:t>
                              </mc:Fallback>
                            </mc:AlternateConten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395E34">
            <w:rPr>
              <w:noProof/>
              <w:sz w:val="40"/>
              <w:szCs w:val="40"/>
              <w:lang w:eastAsia="ja-JP"/>
            </w:rPr>
            <mc:AlternateContent>
              <mc:Choice Requires="wps">
                <w:drawing>
                  <wp:anchor distT="45720" distB="45720" distL="114300" distR="114300" simplePos="0" relativeHeight="251694080" behindDoc="0" locked="0" layoutInCell="1" allowOverlap="1" wp14:anchorId="1C1B1573" wp14:editId="56129619">
                    <wp:simplePos x="0" y="0"/>
                    <wp:positionH relativeFrom="margin">
                      <wp:posOffset>5429489</wp:posOffset>
                    </wp:positionH>
                    <wp:positionV relativeFrom="paragraph">
                      <wp:posOffset>39815</wp:posOffset>
                    </wp:positionV>
                    <wp:extent cx="409575" cy="393700"/>
                    <wp:effectExtent l="0" t="0" r="0" b="6350"/>
                    <wp:wrapSquare wrapText="bothSides"/>
                    <wp:docPr id="578" name="テキスト ボックス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9575" cy="393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75B5C" w:rsidRPr="00395E34" w:rsidRDefault="00175B5C" w:rsidP="00FD6E4C">
                                <w:pPr>
                                  <w:rPr>
                                    <w:sz w:val="40"/>
                                    <w:szCs w:val="40"/>
                                    <w:lang w:eastAsia="ja-JP"/>
                                  </w:rPr>
                                </w:pPr>
                                <w:r>
                                  <w:rPr>
                                    <mc:AlternateContent>
                                      <mc:Choice Requires="w16se">
                                        <w:rFonts w:hint="eastAsia"/>
                                      </mc:Choice>
                                      <mc:Fallback>
                                        <w:rFonts w:ascii="ＭＳ 明朝" w:eastAsia="ＭＳ 明朝" w:hAnsi="ＭＳ 明朝" w:cs="ＭＳ 明朝" w:hint="eastAsia"/>
                                      </mc:Fallback>
                                    </mc:AlternateContent>
                                    <w:sz w:val="40"/>
                                    <w:szCs w:val="40"/>
                                    <w:lang w:eastAsia="ja-JP"/>
                                  </w:rPr>
                                  <mc:AlternateContent>
                                    <mc:Choice Requires="w16se">
                                      <w16se:symEx w16se:font="ＭＳ 明朝" w16se:char="2464"/>
                                    </mc:Choice>
                                    <mc:Fallback>
                                      <w:t>⑤</w:t>
                                    </mc:Fallback>
                                  </mc:AlternateConten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1B1573" id="_x0000_s1033" type="#_x0000_t202" style="position:absolute;margin-left:427.5pt;margin-top:3.15pt;width:32.25pt;height:3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" filled="f" stroked="f">
                    <v:textbox>
                      <w:txbxContent>
                        <w:p w:rsidR="00175B5C" w:rsidRPr="00395E34" w:rsidRDefault="00175B5C" w:rsidP="00FD6E4C">
                          <w:pPr>
                            <w:rPr>
                              <w:sz w:val="40"/>
                              <w:szCs w:val="40"/>
                              <w:lang w:eastAsia="ja-JP"/>
                            </w:rPr>
                          </w:pPr>
                          <w:r>
                            <w:rPr>
                              <mc:AlternateContent>
                                <mc:Choice Requires="w16se">
                                  <w:rFonts w:hint="eastAsia"/>
                                </mc:Choice>
                                <mc:Fallback>
                                  <w:rFonts w:ascii="ＭＳ 明朝" w:eastAsia="ＭＳ 明朝" w:hAnsi="ＭＳ 明朝" w:cs="ＭＳ 明朝" w:hint="eastAsia"/>
                                </mc:Fallback>
                              </mc:AlternateContent>
                              <w:sz w:val="40"/>
                              <w:szCs w:val="40"/>
                              <w:lang w:eastAsia="ja-JP"/>
                            </w:rPr>
                            <mc:AlternateContent>
                              <mc:Choice Requires="w16se">
                                <w16se:symEx w16se:font="ＭＳ 明朝" w16se:char="2464"/>
                              </mc:Choice>
                              <mc:Fallback>
                                <w:t>⑤</w:t>
                              </mc:Fallback>
                            </mc:AlternateConten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604DCB" w:rsidRDefault="00604DCB" w:rsidP="00604DCB">
          <w:pPr>
            <w:rPr>
              <w:sz w:val="40"/>
              <w:szCs w:val="40"/>
              <w:lang w:eastAsia="ja-JP"/>
            </w:rPr>
          </w:pPr>
        </w:p>
        <w:p w:rsidR="00604DCB" w:rsidRDefault="00604DCB" w:rsidP="00604DCB">
          <w:pPr>
            <w:rPr>
              <w:lang w:eastAsia="ja-JP"/>
            </w:rPr>
          </w:pPr>
          <w:r w:rsidRPr="00604DCB">
            <w:rPr>
              <w:rFonts w:hint="eastAsia"/>
              <w:lang w:eastAsia="ja-JP"/>
            </w:rPr>
            <w:t>画面番号詳細</w:t>
          </w:r>
        </w:p>
        <w:p w:rsidR="00A52904" w:rsidRPr="006421C1" w:rsidRDefault="00604DCB" w:rsidP="00604DCB">
          <w:pPr>
            <w:rPr>
              <w:lang w:eastAsia="ja-JP"/>
            </w:rPr>
          </w:pPr>
          <w:r>
            <w:rPr>
              <mc:AlternateContent>
                <mc:Choice Requires="w16se">
                  <w:rFonts w:hint="eastAsia"/>
                </mc:Choice>
                <mc:Fallback>
                  <w:rFonts w:ascii="ＭＳ 明朝" w:eastAsia="ＭＳ 明朝" w:hAnsi="ＭＳ 明朝" w:cs="ＭＳ 明朝" w:hint="eastAsia"/>
                </mc:Fallback>
              </mc:AlternateContent>
              <w:lang w:eastAsia="ja-JP"/>
            </w:rPr>
            <mc:AlternateContent>
              <mc:Choice Requires="w16se">
                <w16se:symEx w16se:font="ＭＳ 明朝" w16se:char="2460"/>
              </mc:Choice>
              <mc:Fallback>
                <w:t>①</w:t>
              </mc:Fallback>
            </mc:AlternateContent>
          </w:r>
          <w:r>
            <w:rPr>
              <w:rFonts w:hint="eastAsia"/>
              <w:lang w:eastAsia="ja-JP"/>
            </w:rPr>
            <w:t>消去済み動画ボタン</w:t>
          </w:r>
          <w:r w:rsidR="00A52904">
            <w:rPr>
              <w:rFonts w:hint="eastAsia"/>
              <w:lang w:eastAsia="ja-JP"/>
            </w:rPr>
            <w:t xml:space="preserve">　　　　　　　　</w:t>
          </w:r>
          <w:r w:rsidR="00A52904">
            <w:rPr>
              <mc:AlternateContent>
                <mc:Choice Requires="w16se">
                  <w:rFonts w:hint="eastAsia"/>
                </mc:Choice>
                <mc:Fallback>
                  <w:rFonts w:ascii="ＭＳ 明朝" w:eastAsia="ＭＳ 明朝" w:hAnsi="ＭＳ 明朝" w:cs="ＭＳ 明朝" w:hint="eastAsia"/>
                </mc:Fallback>
              </mc:AlternateContent>
              <w:lang w:eastAsia="ja-JP"/>
            </w:rPr>
            <mc:AlternateContent>
              <mc:Choice Requires="w16se">
                <w16se:symEx w16se:font="ＭＳ 明朝" w16se:char="2463"/>
              </mc:Choice>
              <mc:Fallback>
                <w:t>④</w:t>
              </mc:Fallback>
            </mc:AlternateContent>
          </w:r>
          <w:r w:rsidR="006421C1">
            <w:rPr>
              <w:rFonts w:hint="eastAsia"/>
              <w:lang w:eastAsia="ja-JP"/>
            </w:rPr>
            <w:t>完全消去ボタン</w:t>
          </w:r>
        </w:p>
        <w:p w:rsidR="00604DCB" w:rsidRPr="006421C1" w:rsidRDefault="00604DCB" w:rsidP="00604DCB">
          <w:pPr>
            <w:rPr>
              <w:lang w:eastAsia="ja-JP"/>
            </w:rPr>
          </w:pPr>
          <w:r>
            <w:rPr>
              <w:rFonts w:hint="eastAsia"/>
              <w:lang w:eastAsia="ja-JP"/>
            </w:rPr>
            <w:t xml:space="preserve">　　消去済み動画ページに遷移</w:t>
          </w:r>
          <w:r w:rsidR="00A52904">
            <w:rPr>
              <w:rFonts w:hint="eastAsia"/>
              <w:lang w:eastAsia="ja-JP"/>
            </w:rPr>
            <w:t xml:space="preserve">　　　　　　</w:t>
          </w:r>
          <w:r w:rsidR="00CA2F87">
            <w:rPr>
              <w:rFonts w:hint="eastAsia"/>
              <w:lang w:eastAsia="ja-JP"/>
            </w:rPr>
            <w:t>データベース上から、動画・</w:t>
          </w:r>
          <w:r w:rsidR="006421C1">
            <w:rPr>
              <w:rFonts w:hint="eastAsia"/>
              <w:lang w:eastAsia="ja-JP"/>
            </w:rPr>
            <w:t>ユーザーを削除する</w:t>
          </w:r>
        </w:p>
        <w:p w:rsidR="00A52904" w:rsidRPr="00A52904" w:rsidRDefault="00604DCB" w:rsidP="00604DCB">
          <w:pPr>
            <w:rPr>
              <w:lang w:eastAsia="ja-JP"/>
            </w:rPr>
          </w:pPr>
          <w:r>
            <w:rPr>
              <mc:AlternateContent>
                <mc:Choice Requires="w16se">
                  <w:rFonts w:hint="eastAsia"/>
                </mc:Choice>
                <mc:Fallback>
                  <w:rFonts w:ascii="ＭＳ 明朝" w:eastAsia="ＭＳ 明朝" w:hAnsi="ＭＳ 明朝" w:cs="ＭＳ 明朝" w:hint="eastAsia"/>
                </mc:Fallback>
              </mc:AlternateContent>
              <w:lang w:eastAsia="ja-JP"/>
            </w:rPr>
            <mc:AlternateContent>
              <mc:Choice Requires="w16se">
                <w16se:symEx w16se:font="ＭＳ 明朝" w16se:char="2461"/>
              </mc:Choice>
              <mc:Fallback>
                <w:t>②</w:t>
              </mc:Fallback>
            </mc:AlternateContent>
          </w:r>
          <w:r>
            <w:rPr>
              <w:rFonts w:hint="eastAsia"/>
              <w:lang w:eastAsia="ja-JP"/>
            </w:rPr>
            <w:t>消去済みユーザーボタン</w:t>
          </w:r>
          <w:r w:rsidR="00A52904">
            <w:rPr>
              <w:rFonts w:hint="eastAsia"/>
              <w:lang w:eastAsia="ja-JP"/>
            </w:rPr>
            <w:t xml:space="preserve">　　　　　　</w:t>
          </w:r>
          <w:r w:rsidR="00A52904">
            <w:rPr>
              <mc:AlternateContent>
                <mc:Choice Requires="w16se">
                  <w:rFonts w:hint="eastAsia"/>
                </mc:Choice>
                <mc:Fallback>
                  <w:rFonts w:ascii="ＭＳ 明朝" w:eastAsia="ＭＳ 明朝" w:hAnsi="ＭＳ 明朝" w:cs="ＭＳ 明朝" w:hint="eastAsia"/>
                </mc:Fallback>
              </mc:AlternateContent>
              <w:lang w:eastAsia="ja-JP"/>
            </w:rPr>
            <mc:AlternateContent>
              <mc:Choice Requires="w16se">
                <w16se:symEx w16se:font="ＭＳ 明朝" w16se:char="2464"/>
              </mc:Choice>
              <mc:Fallback>
                <w:t>⑤</w:t>
              </mc:Fallback>
            </mc:AlternateContent>
          </w:r>
          <w:r w:rsidR="006421C1" w:rsidRPr="00A52904">
            <w:rPr>
              <w:rFonts w:hint="eastAsia"/>
              <w:lang w:eastAsia="ja-JP"/>
            </w:rPr>
            <w:t xml:space="preserve"> </w:t>
          </w:r>
          <w:r w:rsidR="006421C1">
            <w:rPr>
              <w:rFonts w:hint="eastAsia"/>
              <w:lang w:eastAsia="ja-JP"/>
            </w:rPr>
            <w:t>消去取り消しボタン</w:t>
          </w:r>
        </w:p>
        <w:p w:rsidR="00604DCB" w:rsidRDefault="00604DCB" w:rsidP="00604DCB">
          <w:pPr>
            <w:rPr>
              <w:lang w:eastAsia="ja-JP"/>
            </w:rPr>
          </w:pPr>
          <w:r>
            <w:rPr>
              <w:rFonts w:hint="eastAsia"/>
              <w:lang w:eastAsia="ja-JP"/>
            </w:rPr>
            <w:t xml:space="preserve">　　消去済みユーザー</w:t>
          </w:r>
          <w:r>
            <w:rPr>
              <w:rFonts w:hint="eastAsia"/>
              <w:lang w:eastAsia="ja-JP"/>
            </w:rPr>
            <w:t xml:space="preserve"> </w:t>
          </w:r>
          <w:r>
            <w:rPr>
              <w:rFonts w:hint="eastAsia"/>
              <w:lang w:eastAsia="ja-JP"/>
            </w:rPr>
            <w:t>ページに遷移</w:t>
          </w:r>
          <w:r w:rsidR="00C11B6B">
            <w:rPr>
              <w:rFonts w:hint="eastAsia"/>
              <w:lang w:eastAsia="ja-JP"/>
            </w:rPr>
            <w:t xml:space="preserve">　　　　</w:t>
          </w:r>
          <w:r w:rsidR="00CA2F87">
            <w:rPr>
              <w:rFonts w:hint="eastAsia"/>
              <w:lang w:eastAsia="ja-JP"/>
            </w:rPr>
            <w:t>消去済みリストから、動画・ユーザーを削除する</w:t>
          </w:r>
        </w:p>
        <w:p w:rsidR="00A52904" w:rsidRPr="00A52904" w:rsidRDefault="00A52904" w:rsidP="00604DCB">
          <w:pPr>
            <w:rPr>
              <w:lang w:eastAsia="ja-JP"/>
            </w:rPr>
          </w:pPr>
          <w:r>
            <w:rPr>
              <mc:AlternateContent>
                <mc:Choice Requires="w16se">
                  <w:rFonts w:hint="eastAsia"/>
                </mc:Choice>
                <mc:Fallback>
                  <w:rFonts w:ascii="ＭＳ 明朝" w:eastAsia="ＭＳ 明朝" w:hAnsi="ＭＳ 明朝" w:cs="ＭＳ 明朝" w:hint="eastAsia"/>
                </mc:Fallback>
              </mc:AlternateContent>
              <w:lang w:eastAsia="ja-JP"/>
            </w:rPr>
            <mc:AlternateContent>
              <mc:Choice Requires="w16se">
                <w16se:symEx w16se:font="ＭＳ 明朝" w16se:char="2462"/>
              </mc:Choice>
              <mc:Fallback>
                <w:t>③</w:t>
              </mc:Fallback>
            </mc:AlternateContent>
          </w:r>
          <w:r>
            <w:rPr>
              <w:rFonts w:hint="eastAsia"/>
              <w:lang w:eastAsia="ja-JP"/>
            </w:rPr>
            <w:t>プルダウン</w:t>
          </w:r>
        </w:p>
        <w:p w:rsidR="00F72DA2" w:rsidRPr="00604DCB" w:rsidRDefault="00C11B6B" w:rsidP="00A52904">
          <w:pPr>
            <w:rPr>
              <w:sz w:val="40"/>
              <w:szCs w:val="40"/>
              <w:lang w:eastAsia="ja-JP"/>
            </w:rPr>
            <w:sectPr w:rsidR="00F72DA2" w:rsidRPr="00604DCB" w:rsidSect="003B68EC">
              <w:headerReference w:type="first" r:id="rId13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 w:charSpace="5389"/>
            </w:sectPr>
          </w:pPr>
          <w:r>
            <w:rPr>
              <w:rFonts w:hint="eastAsia"/>
              <w:lang w:eastAsia="ja-JP"/>
            </w:rPr>
            <w:t xml:space="preserve">　　詳細内容</w:t>
          </w:r>
          <w:r w:rsidR="00B0707E">
            <w:rPr>
              <w:rFonts w:hint="eastAsia"/>
              <w:lang w:eastAsia="ja-JP"/>
            </w:rPr>
            <w:t>を</w:t>
          </w:r>
          <w:r>
            <w:rPr>
              <w:rFonts w:hint="eastAsia"/>
              <w:lang w:eastAsia="ja-JP"/>
            </w:rPr>
            <w:t>表示</w:t>
          </w:r>
          <w:r w:rsidR="00A52904">
            <w:rPr>
              <w:rFonts w:hint="eastAsia"/>
              <w:lang w:eastAsia="ja-JP"/>
            </w:rPr>
            <w:t xml:space="preserve">　</w:t>
          </w:r>
          <w:r w:rsidR="006421C1">
            <w:rPr>
              <w:rFonts w:hint="eastAsia"/>
              <w:lang w:eastAsia="ja-JP"/>
            </w:rPr>
            <w:t xml:space="preserve">　</w:t>
          </w:r>
          <w:r w:rsidR="00A52904">
            <w:rPr>
              <w:rFonts w:hint="eastAsia"/>
              <w:lang w:eastAsia="ja-JP"/>
            </w:rPr>
            <w:t xml:space="preserve">　</w:t>
          </w:r>
          <w:r w:rsidR="006421C1">
            <w:rPr>
              <w:rFonts w:hint="eastAsia"/>
              <w:sz w:val="40"/>
              <w:szCs w:val="40"/>
              <w:lang w:eastAsia="ja-JP"/>
            </w:rPr>
            <w:t xml:space="preserve">　　　　　　　　</w:t>
          </w:r>
        </w:p>
        <w:p w:rsidR="007B4E87" w:rsidRPr="00D72F94" w:rsidRDefault="007B4E87" w:rsidP="007B4E87">
          <w:pPr>
            <w:rPr>
              <w:sz w:val="40"/>
              <w:szCs w:val="40"/>
              <w:lang w:eastAsia="ja-JP"/>
            </w:rPr>
          </w:pPr>
          <w:r w:rsidRPr="00D72F94">
            <w:rPr>
              <w:rFonts w:hint="eastAsia"/>
              <w:sz w:val="40"/>
              <w:szCs w:val="40"/>
              <w:lang w:eastAsia="ja-JP"/>
            </w:rPr>
            <w:lastRenderedPageBreak/>
            <w:t>画面目的</w:t>
          </w:r>
        </w:p>
        <w:p w:rsidR="007B4E87" w:rsidRDefault="007B4E87" w:rsidP="007B4E87">
          <w:pPr>
            <w:rPr>
              <w:sz w:val="36"/>
              <w:szCs w:val="36"/>
              <w:lang w:eastAsia="ja-JP"/>
            </w:rPr>
          </w:pPr>
          <w:r>
            <w:rPr>
              <w:rFonts w:hint="eastAsia"/>
              <w:sz w:val="36"/>
              <w:szCs w:val="36"/>
              <w:lang w:eastAsia="ja-JP"/>
            </w:rPr>
            <w:t>・管理者が各投稿者の</w:t>
          </w:r>
          <w:r w:rsidR="00552DF1">
            <w:rPr>
              <w:rFonts w:hint="eastAsia"/>
              <w:sz w:val="36"/>
              <w:szCs w:val="36"/>
              <w:lang w:eastAsia="ja-JP"/>
            </w:rPr>
            <w:t>売り上げ</w:t>
          </w:r>
          <w:r>
            <w:rPr>
              <w:rFonts w:hint="eastAsia"/>
              <w:sz w:val="36"/>
              <w:szCs w:val="36"/>
              <w:lang w:eastAsia="ja-JP"/>
            </w:rPr>
            <w:t>を、確認するページ</w:t>
          </w:r>
        </w:p>
        <w:p w:rsidR="007B4E87" w:rsidRPr="00F72DA2" w:rsidRDefault="007B4E87" w:rsidP="007B4E87">
          <w:pPr>
            <w:rPr>
              <w:sz w:val="40"/>
              <w:szCs w:val="40"/>
              <w:lang w:eastAsia="ja-JP"/>
            </w:rPr>
          </w:pPr>
          <w:r w:rsidRPr="009A19B2">
            <w:rPr>
              <w:rFonts w:hint="eastAsia"/>
              <w:sz w:val="40"/>
              <w:szCs w:val="40"/>
              <w:lang w:eastAsia="ja-JP"/>
            </w:rPr>
            <w:t>画面への遷移方法</w:t>
          </w:r>
        </w:p>
        <w:p w:rsidR="007B4E87" w:rsidRPr="005432B6" w:rsidRDefault="00533CBE" w:rsidP="007B4E87">
          <w:pPr>
            <w:rPr>
              <w:sz w:val="36"/>
              <w:szCs w:val="36"/>
              <w:lang w:eastAsia="ja-JP"/>
            </w:rPr>
          </w:pPr>
          <w:r>
            <w:rPr>
              <w:rFonts w:hint="eastAsia"/>
              <w:sz w:val="36"/>
              <w:szCs w:val="36"/>
              <w:lang w:eastAsia="ja-JP"/>
            </w:rPr>
            <w:t>・</w:t>
          </w:r>
          <w:r w:rsidR="00CF283B">
            <w:rPr>
              <w:rFonts w:hint="eastAsia"/>
              <w:sz w:val="36"/>
              <w:szCs w:val="36"/>
              <w:lang w:eastAsia="ja-JP"/>
            </w:rPr>
            <w:t>メニューの「</w:t>
          </w:r>
          <w:r w:rsidR="007B4E87">
            <w:rPr>
              <w:rFonts w:hint="eastAsia"/>
              <w:sz w:val="36"/>
              <w:szCs w:val="36"/>
              <w:lang w:eastAsia="ja-JP"/>
            </w:rPr>
            <w:t>売り上げ</w:t>
          </w:r>
          <w:r w:rsidR="00CF283B">
            <w:rPr>
              <w:rFonts w:hint="eastAsia"/>
              <w:sz w:val="36"/>
              <w:szCs w:val="36"/>
              <w:lang w:eastAsia="ja-JP"/>
            </w:rPr>
            <w:t>」</w:t>
          </w:r>
          <w:r w:rsidR="007B4E87">
            <w:rPr>
              <w:rFonts w:hint="eastAsia"/>
              <w:sz w:val="36"/>
              <w:szCs w:val="36"/>
              <w:lang w:eastAsia="ja-JP"/>
            </w:rPr>
            <w:t>から遷移</w:t>
          </w:r>
        </w:p>
        <w:p w:rsidR="00B06F0E" w:rsidRDefault="00C11B6B" w:rsidP="007B4E87">
          <w:pPr>
            <w:rPr>
              <w:lang w:eastAsia="ja-JP"/>
            </w:rPr>
            <w:sectPr w:rsidR="00B06F0E" w:rsidSect="008214E5">
              <w:headerReference w:type="default" r:id="rId14"/>
              <w:headerReference w:type="first" r:id="rId15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 w:charSpace="5389"/>
            </w:sectPr>
          </w:pPr>
          <w:r>
            <w:rPr>
              <w:sz w:val="40"/>
              <w:szCs w:val="40"/>
              <w:lang w:eastAsia="ja-JP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68.45pt;height:263.7pt">
                <v:imagedata r:id="rId16" o:title="売り上げ"/>
              </v:shape>
            </w:pict>
          </w:r>
        </w:p>
      </w:sdtContent>
    </w:sdt>
    <w:p w:rsidR="00DD3B11" w:rsidRPr="00D72F94" w:rsidRDefault="00DD3B11" w:rsidP="00DD3B11">
      <w:pPr>
        <w:rPr>
          <w:sz w:val="40"/>
          <w:szCs w:val="40"/>
          <w:lang w:eastAsia="ja-JP"/>
        </w:rPr>
      </w:pPr>
      <w:r w:rsidRPr="00D72F94">
        <w:rPr>
          <w:rFonts w:hint="eastAsia"/>
          <w:sz w:val="40"/>
          <w:szCs w:val="40"/>
          <w:lang w:eastAsia="ja-JP"/>
        </w:rPr>
        <w:lastRenderedPageBreak/>
        <w:t>画面目的</w:t>
      </w:r>
    </w:p>
    <w:p w:rsidR="00DD3B11" w:rsidRDefault="00DD3B11" w:rsidP="00DD3B11">
      <w:pPr>
        <w:rPr>
          <w:sz w:val="36"/>
          <w:szCs w:val="36"/>
          <w:lang w:eastAsia="ja-JP"/>
        </w:rPr>
      </w:pPr>
      <w:r>
        <w:rPr>
          <w:rFonts w:hint="eastAsia"/>
          <w:sz w:val="36"/>
          <w:szCs w:val="36"/>
          <w:lang w:eastAsia="ja-JP"/>
        </w:rPr>
        <w:t>・管理者が</w:t>
      </w:r>
      <w:r w:rsidR="00C11B6B">
        <w:rPr>
          <w:rFonts w:hint="eastAsia"/>
          <w:sz w:val="36"/>
          <w:szCs w:val="36"/>
          <w:lang w:eastAsia="ja-JP"/>
        </w:rPr>
        <w:t>ユーザーからの報告</w:t>
      </w:r>
      <w:r w:rsidR="00DD136E">
        <w:rPr>
          <w:rFonts w:hint="eastAsia"/>
          <w:sz w:val="36"/>
          <w:szCs w:val="36"/>
          <w:lang w:eastAsia="ja-JP"/>
        </w:rPr>
        <w:t>を</w:t>
      </w:r>
      <w:r>
        <w:rPr>
          <w:rFonts w:hint="eastAsia"/>
          <w:sz w:val="36"/>
          <w:szCs w:val="36"/>
          <w:lang w:eastAsia="ja-JP"/>
        </w:rPr>
        <w:t>、確認するページ</w:t>
      </w:r>
    </w:p>
    <w:p w:rsidR="00DD3B11" w:rsidRPr="00F72DA2" w:rsidRDefault="00DD3B11" w:rsidP="00DD3B11">
      <w:pPr>
        <w:rPr>
          <w:sz w:val="40"/>
          <w:szCs w:val="40"/>
          <w:lang w:eastAsia="ja-JP"/>
        </w:rPr>
      </w:pPr>
      <w:r w:rsidRPr="009A19B2">
        <w:rPr>
          <w:rFonts w:hint="eastAsia"/>
          <w:sz w:val="40"/>
          <w:szCs w:val="40"/>
          <w:lang w:eastAsia="ja-JP"/>
        </w:rPr>
        <w:t>画面への遷移方法</w:t>
      </w:r>
    </w:p>
    <w:p w:rsidR="00793BD2" w:rsidRPr="00C11B6B" w:rsidRDefault="00B46231" w:rsidP="00C11B6B">
      <w:pPr>
        <w:rPr>
          <w:rFonts w:hint="eastAsia"/>
          <w:sz w:val="36"/>
          <w:szCs w:val="36"/>
          <w:lang w:eastAsia="ja-JP"/>
        </w:rPr>
      </w:pPr>
      <w:r>
        <w:rPr>
          <w:rFonts w:hint="eastAsia"/>
          <w:sz w:val="36"/>
          <w:szCs w:val="36"/>
          <w:lang w:eastAsia="ja-JP"/>
        </w:rPr>
        <w:t>・</w:t>
      </w:r>
      <w:r w:rsidR="00241721">
        <w:rPr>
          <w:rFonts w:hint="eastAsia"/>
          <w:sz w:val="36"/>
          <w:szCs w:val="36"/>
          <w:lang w:eastAsia="ja-JP"/>
        </w:rPr>
        <w:t>メニューの「報告受信」</w:t>
      </w:r>
      <w:r w:rsidR="00DD3B11">
        <w:rPr>
          <w:rFonts w:hint="eastAsia"/>
          <w:sz w:val="36"/>
          <w:szCs w:val="36"/>
          <w:lang w:eastAsia="ja-JP"/>
        </w:rPr>
        <w:t>から遷移</w:t>
      </w:r>
    </w:p>
    <w:p w:rsidR="00B84F74" w:rsidRDefault="00B84F74" w:rsidP="008A32D5">
      <w:pPr>
        <w:tabs>
          <w:tab w:val="left" w:pos="2859"/>
        </w:tabs>
        <w:rPr>
          <w:rFonts w:hint="eastAsia"/>
          <w:sz w:val="40"/>
          <w:szCs w:val="40"/>
          <w:lang w:eastAsia="ja-JP"/>
        </w:rPr>
      </w:pPr>
      <w:r w:rsidRPr="00395E34">
        <w:rPr>
          <w:noProof/>
          <w:sz w:val="40"/>
          <w:szCs w:val="40"/>
          <w:lang w:eastAsia="ja-JP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B26C2AB" wp14:editId="6906D816">
                <wp:simplePos x="0" y="0"/>
                <wp:positionH relativeFrom="margin">
                  <wp:posOffset>4785360</wp:posOffset>
                </wp:positionH>
                <wp:positionV relativeFrom="paragraph">
                  <wp:posOffset>2811590</wp:posOffset>
                </wp:positionV>
                <wp:extent cx="409575" cy="393700"/>
                <wp:effectExtent l="0" t="0" r="0" b="6350"/>
                <wp:wrapNone/>
                <wp:docPr id="5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B5C" w:rsidRPr="00395E34" w:rsidRDefault="00175B5C" w:rsidP="00B84F74">
                            <w:pPr>
                              <w:rPr>
                                <w:rFonts w:hint="eastAsia"/>
                                <w:sz w:val="40"/>
                                <w:szCs w:val="40"/>
                                <w:lang w:eastAsia="ja-JP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  <w:sz w:val="40"/>
                                <w:szCs w:val="40"/>
                                <w:lang w:eastAsia="ja-JP"/>
                              </w:rPr>
                              <mc:AlternateContent>
                                <mc:Choice Requires="w16se">
                                  <w16se:symEx w16se:font="ＭＳ 明朝" w16se:char="2466"/>
                                </mc:Choice>
                                <mc:Fallback>
                                  <w:t>⑦</w:t>
                                </mc:Fallback>
                              </mc:AlternateContent>
                            </w:r>
                            <w:r>
                              <w:rPr>
                                <w:rFonts w:hint="eastAsia"/>
                                <w:sz w:val="40"/>
                                <w:szCs w:val="40"/>
                                <w:lang w:eastAsia="ja-JP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6C2AB" id="_x0000_s1034" type="#_x0000_t202" style="position:absolute;margin-left:376.8pt;margin-top:221.4pt;width:32.25pt;height:31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" filled="f" stroked="f">
                <v:textbox>
                  <w:txbxContent>
                    <w:p w:rsidR="00175B5C" w:rsidRPr="00395E34" w:rsidRDefault="00175B5C" w:rsidP="00B84F74">
                      <w:pPr>
                        <w:rPr>
                          <w:rFonts w:hint="eastAsia"/>
                          <w:sz w:val="40"/>
                          <w:szCs w:val="40"/>
                          <w:lang w:eastAsia="ja-JP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  <w:sz w:val="40"/>
                          <w:szCs w:val="40"/>
                          <w:lang w:eastAsia="ja-JP"/>
                        </w:rPr>
                        <mc:AlternateContent>
                          <mc:Choice Requires="w16se">
                            <w16se:symEx w16se:font="ＭＳ 明朝" w16se:char="2466"/>
                          </mc:Choice>
                          <mc:Fallback>
                            <w:t>⑦</w:t>
                          </mc:Fallback>
                        </mc:AlternateContent>
                      </w:r>
                      <w:r>
                        <w:rPr>
                          <w:rFonts w:hint="eastAsia"/>
                          <w:sz w:val="40"/>
                          <w:szCs w:val="40"/>
                          <w:lang w:eastAsia="ja-JP"/>
                        </w:rPr>
                        <w:t xml:space="preserve">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5C4F" w:rsidRPr="00395E34">
        <w:rPr>
          <w:noProof/>
          <w:sz w:val="40"/>
          <w:szCs w:val="40"/>
          <w:lang w:eastAsia="ja-JP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42E5489" wp14:editId="006DC9E4">
                <wp:simplePos x="0" y="0"/>
                <wp:positionH relativeFrom="margin">
                  <wp:posOffset>4500748</wp:posOffset>
                </wp:positionH>
                <wp:positionV relativeFrom="paragraph">
                  <wp:posOffset>2814839</wp:posOffset>
                </wp:positionV>
                <wp:extent cx="409575" cy="393700"/>
                <wp:effectExtent l="0" t="0" r="0" b="6350"/>
                <wp:wrapNone/>
                <wp:docPr id="45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B5C" w:rsidRPr="00395E34" w:rsidRDefault="00175B5C" w:rsidP="00825C4F">
                            <w:pPr>
                              <w:rPr>
                                <w:rFonts w:hint="eastAsia"/>
                                <w:sz w:val="40"/>
                                <w:szCs w:val="40"/>
                                <w:lang w:eastAsia="ja-JP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  <w:sz w:val="40"/>
                                <w:szCs w:val="40"/>
                                <w:lang w:eastAsia="ja-JP"/>
                              </w:rPr>
                              <mc:AlternateContent>
                                <mc:Choice Requires="w16se">
                                  <w16se:symEx w16se:font="ＭＳ 明朝" w16se:char="2465"/>
                                </mc:Choice>
                                <mc:Fallback>
                                  <w:t>⑥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E5489" id="_x0000_s1035" type="#_x0000_t202" style="position:absolute;margin-left:354.4pt;margin-top:221.65pt;width:32.25pt;height:31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" filled="f" stroked="f">
                <v:textbox>
                  <w:txbxContent>
                    <w:p w:rsidR="00175B5C" w:rsidRPr="00395E34" w:rsidRDefault="00175B5C" w:rsidP="00825C4F">
                      <w:pPr>
                        <w:rPr>
                          <w:rFonts w:hint="eastAsia"/>
                          <w:sz w:val="40"/>
                          <w:szCs w:val="40"/>
                          <w:lang w:eastAsia="ja-JP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  <w:sz w:val="40"/>
                          <w:szCs w:val="40"/>
                          <w:lang w:eastAsia="ja-JP"/>
                        </w:rPr>
                        <mc:AlternateContent>
                          <mc:Choice Requires="w16se">
                            <w16se:symEx w16se:font="ＭＳ 明朝" w16se:char="2465"/>
                          </mc:Choice>
                          <mc:Fallback>
                            <w:t>⑥</w:t>
                          </mc:Fallback>
                        </mc:AlternateConten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5C4F" w:rsidRPr="00395E34">
        <w:rPr>
          <w:noProof/>
          <w:sz w:val="40"/>
          <w:szCs w:val="40"/>
          <w:lang w:eastAsia="ja-JP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EE6D333" wp14:editId="4840F4D0">
                <wp:simplePos x="0" y="0"/>
                <wp:positionH relativeFrom="margin">
                  <wp:posOffset>5735444</wp:posOffset>
                </wp:positionH>
                <wp:positionV relativeFrom="paragraph">
                  <wp:posOffset>701024</wp:posOffset>
                </wp:positionV>
                <wp:extent cx="409575" cy="393700"/>
                <wp:effectExtent l="0" t="0" r="0" b="6350"/>
                <wp:wrapNone/>
                <wp:docPr id="45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B5C" w:rsidRPr="00395E34" w:rsidRDefault="00175B5C" w:rsidP="00825C4F">
                            <w:pPr>
                              <w:rPr>
                                <w:sz w:val="40"/>
                                <w:szCs w:val="40"/>
                                <w:lang w:eastAsia="ja-JP"/>
                              </w:rPr>
                            </w:pP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  <w:sz w:val="40"/>
                                <w:szCs w:val="40"/>
                                <w:lang w:eastAsia="ja-JP"/>
                              </w:rPr>
                              <mc:AlternateContent>
                                <mc:Choice Requires="w16se">
                                  <w16se:symEx w16se:font="ＭＳ 明朝" w16se:char="2464"/>
                                </mc:Choice>
                                <mc:Fallback>
                                  <w:t>⑤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6D333" id="_x0000_s1036" type="#_x0000_t202" style="position:absolute;margin-left:451.6pt;margin-top:55.2pt;width:32.25pt;height:3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" filled="f" stroked="f">
                <v:textbox>
                  <w:txbxContent>
                    <w:p w:rsidR="00175B5C" w:rsidRPr="00395E34" w:rsidRDefault="00175B5C" w:rsidP="00825C4F">
                      <w:pPr>
                        <w:rPr>
                          <w:sz w:val="40"/>
                          <w:szCs w:val="40"/>
                          <w:lang w:eastAsia="ja-JP"/>
                        </w:rPr>
                      </w:pPr>
                      <w:r>
                        <w:rPr>
                          <mc:AlternateContent>
                            <mc:Choice Requires="w16se"/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  <w:sz w:val="40"/>
                          <w:szCs w:val="40"/>
                          <w:lang w:eastAsia="ja-JP"/>
                        </w:rPr>
                        <mc:AlternateContent>
                          <mc:Choice Requires="w16se">
                            <w16se:symEx w16se:font="ＭＳ 明朝" w16se:char="2464"/>
                          </mc:Choice>
                          <mc:Fallback>
                            <w:t>⑤</w:t>
                          </mc:Fallback>
                        </mc:AlternateConten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5C4F" w:rsidRPr="00395E34">
        <w:rPr>
          <w:noProof/>
          <w:sz w:val="40"/>
          <w:szCs w:val="40"/>
          <w:lang w:eastAsia="ja-JP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EFCB81F" wp14:editId="40307CA4">
                <wp:simplePos x="0" y="0"/>
                <wp:positionH relativeFrom="margin">
                  <wp:posOffset>1246909</wp:posOffset>
                </wp:positionH>
                <wp:positionV relativeFrom="paragraph">
                  <wp:posOffset>1544576</wp:posOffset>
                </wp:positionV>
                <wp:extent cx="409575" cy="393700"/>
                <wp:effectExtent l="0" t="0" r="0" b="6350"/>
                <wp:wrapNone/>
                <wp:docPr id="45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B5C" w:rsidRPr="00395E34" w:rsidRDefault="00175B5C" w:rsidP="00825C4F">
                            <w:pPr>
                              <w:rPr>
                                <w:rFonts w:hint="eastAsia"/>
                                <w:sz w:val="40"/>
                                <w:szCs w:val="40"/>
                                <w:lang w:eastAsia="ja-JP"/>
                              </w:rPr>
                            </w:pP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  <w:sz w:val="40"/>
                                <w:szCs w:val="40"/>
                                <w:lang w:eastAsia="ja-JP"/>
                              </w:rPr>
                              <mc:AlternateContent>
                                <mc:Choice Requires="w16se">
                                  <w16se:symEx w16se:font="ＭＳ 明朝" w16se:char="2463"/>
                                </mc:Choice>
                                <mc:Fallback>
                                  <w:t>④</w:t>
                                </mc:Fallback>
                              </mc:AlternateContent>
                            </w:r>
                            <w:r>
                              <w:rPr>
                                <w:rFonts w:hint="eastAsia"/>
                                <w:sz w:val="40"/>
                                <w:szCs w:val="40"/>
                                <w:lang w:eastAsia="ja-JP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CB81F" id="_x0000_s1037" type="#_x0000_t202" style="position:absolute;margin-left:98.2pt;margin-top:121.6pt;width:32.25pt;height:3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" filled="f" stroked="f">
                <v:textbox>
                  <w:txbxContent>
                    <w:p w:rsidR="00175B5C" w:rsidRPr="00395E34" w:rsidRDefault="00175B5C" w:rsidP="00825C4F">
                      <w:pPr>
                        <w:rPr>
                          <w:rFonts w:hint="eastAsia"/>
                          <w:sz w:val="40"/>
                          <w:szCs w:val="40"/>
                          <w:lang w:eastAsia="ja-JP"/>
                        </w:rPr>
                      </w:pPr>
                      <w:r>
                        <w:rPr>
                          <mc:AlternateContent>
                            <mc:Choice Requires="w16se"/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  <w:sz w:val="40"/>
                          <w:szCs w:val="40"/>
                          <w:lang w:eastAsia="ja-JP"/>
                        </w:rPr>
                        <mc:AlternateContent>
                          <mc:Choice Requires="w16se">
                            <w16se:symEx w16se:font="ＭＳ 明朝" w16se:char="2463"/>
                          </mc:Choice>
                          <mc:Fallback>
                            <w:t>④</w:t>
                          </mc:Fallback>
                        </mc:AlternateContent>
                      </w:r>
                      <w:r>
                        <w:rPr>
                          <w:rFonts w:hint="eastAsia"/>
                          <w:sz w:val="40"/>
                          <w:szCs w:val="40"/>
                          <w:lang w:eastAsia="ja-JP"/>
                        </w:rPr>
                        <w:t xml:space="preserve">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5C4F" w:rsidRPr="00395E34">
        <w:rPr>
          <w:noProof/>
          <w:sz w:val="40"/>
          <w:szCs w:val="40"/>
          <w:lang w:eastAsia="ja-JP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F2A7154" wp14:editId="3A4A5D83">
                <wp:simplePos x="0" y="0"/>
                <wp:positionH relativeFrom="margin">
                  <wp:posOffset>1246431</wp:posOffset>
                </wp:positionH>
                <wp:positionV relativeFrom="paragraph">
                  <wp:posOffset>1128741</wp:posOffset>
                </wp:positionV>
                <wp:extent cx="409575" cy="393700"/>
                <wp:effectExtent l="0" t="0" r="0" b="6350"/>
                <wp:wrapNone/>
                <wp:docPr id="45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B5C" w:rsidRPr="00395E34" w:rsidRDefault="00175B5C" w:rsidP="00825C4F">
                            <w:pPr>
                              <w:rPr>
                                <w:rFonts w:hint="eastAsia"/>
                                <w:sz w:val="40"/>
                                <w:szCs w:val="40"/>
                                <w:lang w:eastAsia="ja-JP"/>
                              </w:rPr>
                            </w:pP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  <w:sz w:val="40"/>
                                <w:szCs w:val="40"/>
                                <w:lang w:eastAsia="ja-JP"/>
                              </w:rPr>
                              <mc:AlternateContent>
                                <mc:Choice Requires="w16se">
                                  <w16se:symEx w16se:font="ＭＳ 明朝" w16se:char="2462"/>
                                </mc:Choice>
                                <mc:Fallback>
                                  <w:t>③</w:t>
                                </mc:Fallback>
                              </mc:AlternateContent>
                            </w:r>
                            <w:r>
                              <w:rPr>
                                <w:rFonts w:hint="eastAsia"/>
                                <w:sz w:val="40"/>
                                <w:szCs w:val="40"/>
                                <w:lang w:eastAsia="ja-JP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A7154" id="_x0000_s1038" type="#_x0000_t202" style="position:absolute;margin-left:98.15pt;margin-top:88.9pt;width:32.25pt;height:3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" filled="f" stroked="f">
                <v:textbox>
                  <w:txbxContent>
                    <w:p w:rsidR="00175B5C" w:rsidRPr="00395E34" w:rsidRDefault="00175B5C" w:rsidP="00825C4F">
                      <w:pPr>
                        <w:rPr>
                          <w:rFonts w:hint="eastAsia"/>
                          <w:sz w:val="40"/>
                          <w:szCs w:val="40"/>
                          <w:lang w:eastAsia="ja-JP"/>
                        </w:rPr>
                      </w:pPr>
                      <w:r>
                        <w:rPr>
                          <mc:AlternateContent>
                            <mc:Choice Requires="w16se"/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  <w:sz w:val="40"/>
                          <w:szCs w:val="40"/>
                          <w:lang w:eastAsia="ja-JP"/>
                        </w:rPr>
                        <mc:AlternateContent>
                          <mc:Choice Requires="w16se">
                            <w16se:symEx w16se:font="ＭＳ 明朝" w16se:char="2462"/>
                          </mc:Choice>
                          <mc:Fallback>
                            <w:t>③</w:t>
                          </mc:Fallback>
                        </mc:AlternateContent>
                      </w:r>
                      <w:r>
                        <w:rPr>
                          <w:rFonts w:hint="eastAsia"/>
                          <w:sz w:val="40"/>
                          <w:szCs w:val="40"/>
                          <w:lang w:eastAsia="ja-JP"/>
                        </w:rPr>
                        <w:t xml:space="preserve">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5C4F" w:rsidRPr="00395E34">
        <w:rPr>
          <w:noProof/>
          <w:sz w:val="40"/>
          <w:szCs w:val="40"/>
          <w:lang w:eastAsia="ja-JP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1F234B1" wp14:editId="53DC5CCA">
                <wp:simplePos x="0" y="0"/>
                <wp:positionH relativeFrom="margin">
                  <wp:posOffset>1246909</wp:posOffset>
                </wp:positionH>
                <wp:positionV relativeFrom="paragraph">
                  <wp:posOffset>677281</wp:posOffset>
                </wp:positionV>
                <wp:extent cx="409575" cy="393700"/>
                <wp:effectExtent l="0" t="0" r="0" b="6350"/>
                <wp:wrapNone/>
                <wp:docPr id="44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B5C" w:rsidRDefault="00175B5C" w:rsidP="00825C4F">
                            <w:pPr>
                              <w:rPr>
                                <w:rFonts w:hint="eastAsia"/>
                                <w:sz w:val="40"/>
                                <w:szCs w:val="40"/>
                                <w:lang w:eastAsia="ja-JP"/>
                              </w:rPr>
                            </w:pP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  <w:sz w:val="40"/>
                                <w:szCs w:val="40"/>
                                <w:lang w:eastAsia="ja-JP"/>
                              </w:rPr>
                              <mc:AlternateContent>
                                <mc:Choice Requires="w16se">
                                  <w16se:symEx w16se:font="ＭＳ 明朝" w16se:char="2461"/>
                                </mc:Choice>
                                <mc:Fallback>
                                  <w:t>②</w:t>
                                </mc:Fallback>
                              </mc:AlternateContent>
                            </w:r>
                            <w:r>
                              <w:rPr>
                                <w:rFonts w:hint="eastAsia"/>
                                <w:sz w:val="40"/>
                                <w:szCs w:val="40"/>
                                <w:lang w:eastAsia="ja-JP"/>
                              </w:rPr>
                              <w:t xml:space="preserve">　</w:t>
                            </w:r>
                            <w:r>
                              <w:rPr>
                                <w:sz w:val="40"/>
                                <w:szCs w:val="40"/>
                                <w:lang w:eastAsia="ja-JP"/>
                              </w:rPr>
                              <w:t xml:space="preserve">　</w:t>
                            </w:r>
                          </w:p>
                          <w:p w:rsidR="00175B5C" w:rsidRPr="00395E34" w:rsidRDefault="00175B5C" w:rsidP="00825C4F">
                            <w:pPr>
                              <w:rPr>
                                <w:rFonts w:hint="eastAsia"/>
                                <w:sz w:val="40"/>
                                <w:szCs w:val="40"/>
                                <w:lang w:eastAsia="ja-JP"/>
                              </w:rPr>
                            </w:pP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  <w:sz w:val="40"/>
                                <w:szCs w:val="40"/>
                                <w:lang w:eastAsia="ja-JP"/>
                              </w:rPr>
                              <mc:AlternateContent>
                                <mc:Choice Requires="w16se">
                                  <w16se:symEx w16se:font="ＭＳ 明朝" w16se:char="2461"/>
                                </mc:Choice>
                                <mc:Fallback>
                                  <w:t>②</w:t>
                                </mc:Fallback>
                              </mc:AlternateContent>
                            </w:r>
                            <w:r>
                              <w:rPr>
                                <w:rFonts w:hint="eastAsia"/>
                                <w:sz w:val="40"/>
                                <w:szCs w:val="40"/>
                                <w:lang w:eastAsia="ja-JP"/>
                              </w:rPr>
                              <w:t xml:space="preserve">　</w:t>
                            </w:r>
                            <w:r>
                              <w:rPr>
                                <w:sz w:val="40"/>
                                <w:szCs w:val="40"/>
                                <w:lang w:eastAsia="ja-JP"/>
                              </w:rPr>
                              <w:t xml:space="preserve">　　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234B1" id="_x0000_s1039" type="#_x0000_t202" style="position:absolute;margin-left:98.2pt;margin-top:53.35pt;width:32.25pt;height:31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" filled="f" stroked="f">
                <v:textbox>
                  <w:txbxContent>
                    <w:p w:rsidR="00175B5C" w:rsidRDefault="00175B5C" w:rsidP="00825C4F">
                      <w:pPr>
                        <w:rPr>
                          <w:rFonts w:hint="eastAsia"/>
                          <w:sz w:val="40"/>
                          <w:szCs w:val="40"/>
                          <w:lang w:eastAsia="ja-JP"/>
                        </w:rPr>
                      </w:pPr>
                      <w:r>
                        <w:rPr>
                          <mc:AlternateContent>
                            <mc:Choice Requires="w16se"/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  <w:sz w:val="40"/>
                          <w:szCs w:val="40"/>
                          <w:lang w:eastAsia="ja-JP"/>
                        </w:rPr>
                        <mc:AlternateContent>
                          <mc:Choice Requires="w16se">
                            <w16se:symEx w16se:font="ＭＳ 明朝" w16se:char="2461"/>
                          </mc:Choice>
                          <mc:Fallback>
                            <w:t>②</w:t>
                          </mc:Fallback>
                        </mc:AlternateContent>
                      </w:r>
                      <w:r>
                        <w:rPr>
                          <w:rFonts w:hint="eastAsia"/>
                          <w:sz w:val="40"/>
                          <w:szCs w:val="40"/>
                          <w:lang w:eastAsia="ja-JP"/>
                        </w:rPr>
                        <w:t xml:space="preserve">　</w:t>
                      </w:r>
                      <w:r>
                        <w:rPr>
                          <w:sz w:val="40"/>
                          <w:szCs w:val="40"/>
                          <w:lang w:eastAsia="ja-JP"/>
                        </w:rPr>
                        <w:t xml:space="preserve">　</w:t>
                      </w:r>
                    </w:p>
                    <w:p w:rsidR="00175B5C" w:rsidRPr="00395E34" w:rsidRDefault="00175B5C" w:rsidP="00825C4F">
                      <w:pPr>
                        <w:rPr>
                          <w:rFonts w:hint="eastAsia"/>
                          <w:sz w:val="40"/>
                          <w:szCs w:val="40"/>
                          <w:lang w:eastAsia="ja-JP"/>
                        </w:rPr>
                      </w:pPr>
                      <w:r>
                        <w:rPr>
                          <mc:AlternateContent>
                            <mc:Choice Requires="w16se"/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  <w:sz w:val="40"/>
                          <w:szCs w:val="40"/>
                          <w:lang w:eastAsia="ja-JP"/>
                        </w:rPr>
                        <mc:AlternateContent>
                          <mc:Choice Requires="w16se">
                            <w16se:symEx w16se:font="ＭＳ 明朝" w16se:char="2461"/>
                          </mc:Choice>
                          <mc:Fallback>
                            <w:t>②</w:t>
                          </mc:Fallback>
                        </mc:AlternateContent>
                      </w:r>
                      <w:r>
                        <w:rPr>
                          <w:rFonts w:hint="eastAsia"/>
                          <w:sz w:val="40"/>
                          <w:szCs w:val="40"/>
                          <w:lang w:eastAsia="ja-JP"/>
                        </w:rPr>
                        <w:t xml:space="preserve">　</w:t>
                      </w:r>
                      <w:r>
                        <w:rPr>
                          <w:sz w:val="40"/>
                          <w:szCs w:val="40"/>
                          <w:lang w:eastAsia="ja-JP"/>
                        </w:rPr>
                        <w:t xml:space="preserve">　　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5C4F" w:rsidRPr="00395E34">
        <w:rPr>
          <w:noProof/>
          <w:sz w:val="40"/>
          <w:szCs w:val="40"/>
          <w:lang w:eastAsia="ja-JP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7E0A034" wp14:editId="0F6EB72C">
                <wp:simplePos x="0" y="0"/>
                <wp:positionH relativeFrom="margin">
                  <wp:posOffset>1246909</wp:posOffset>
                </wp:positionH>
                <wp:positionV relativeFrom="paragraph">
                  <wp:posOffset>249769</wp:posOffset>
                </wp:positionV>
                <wp:extent cx="409575" cy="393700"/>
                <wp:effectExtent l="0" t="0" r="0" b="6350"/>
                <wp:wrapNone/>
                <wp:docPr id="44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B5C" w:rsidRPr="00395E34" w:rsidRDefault="00175B5C" w:rsidP="00825C4F">
                            <w:pPr>
                              <w:rPr>
                                <w:sz w:val="40"/>
                                <w:szCs w:val="40"/>
                                <w:lang w:eastAsia="ja-JP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  <w:sz w:val="40"/>
                                <w:szCs w:val="40"/>
                                <w:lang w:eastAsia="ja-JP"/>
                              </w:rPr>
                              <mc:AlternateContent>
                                <mc:Choice Requires="w16se">
                                  <w16se:symEx w16se:font="ＭＳ 明朝" w16se:char="2460"/>
                                </mc:Choice>
                                <mc:Fallback>
                                  <w:t>①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0A034" id="_x0000_s1040" type="#_x0000_t202" style="position:absolute;margin-left:98.2pt;margin-top:19.65pt;width:32.25pt;height:3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" filled="f" stroked="f">
                <v:textbox>
                  <w:txbxContent>
                    <w:p w:rsidR="00175B5C" w:rsidRPr="00395E34" w:rsidRDefault="00175B5C" w:rsidP="00825C4F">
                      <w:pPr>
                        <w:rPr>
                          <w:sz w:val="40"/>
                          <w:szCs w:val="40"/>
                          <w:lang w:eastAsia="ja-JP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  <w:sz w:val="40"/>
                          <w:szCs w:val="40"/>
                          <w:lang w:eastAsia="ja-JP"/>
                        </w:rPr>
                        <mc:AlternateContent>
                          <mc:Choice Requires="w16se">
                            <w16se:symEx w16se:font="ＭＳ 明朝" w16se:char="2460"/>
                          </mc:Choice>
                          <mc:Fallback>
                            <w:t>①</w:t>
                          </mc:Fallback>
                        </mc:AlternateConten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1B6B">
        <w:rPr>
          <w:sz w:val="40"/>
          <w:szCs w:val="40"/>
          <w:lang w:eastAsia="ja-JP"/>
        </w:rPr>
        <w:pict>
          <v:shape id="_x0000_i1048" type="#_x0000_t75" style="width:468.45pt;height:263.7pt">
            <v:imagedata r:id="rId17" o:title="報告受信-メッセ確認@2x"/>
          </v:shape>
        </w:pict>
      </w:r>
    </w:p>
    <w:p w:rsidR="00B84F74" w:rsidRDefault="00B84F74" w:rsidP="00B84F74">
      <w:pPr>
        <w:rPr>
          <w:lang w:eastAsia="ja-JP"/>
        </w:rPr>
      </w:pPr>
      <w:r w:rsidRPr="00604DCB">
        <w:rPr>
          <w:rFonts w:hint="eastAsia"/>
          <w:lang w:eastAsia="ja-JP"/>
        </w:rPr>
        <w:t>画面番号詳細</w:t>
      </w:r>
    </w:p>
    <w:p w:rsidR="00B84F74" w:rsidRPr="006421C1" w:rsidRDefault="00B84F74" w:rsidP="00B84F74">
      <w:pPr>
        <w:rPr>
          <w:lang w:eastAsia="ja-JP"/>
        </w:rPr>
      </w:pP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lang w:eastAsia="ja-JP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hint="eastAsia"/>
          <w:lang w:eastAsia="ja-JP"/>
        </w:rPr>
        <w:t xml:space="preserve">動画報告ボタン　　　　　　　　　　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lang w:eastAsia="ja-JP"/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 w:rsidR="00175B5C">
        <w:rPr>
          <w:rFonts w:hint="eastAsia"/>
          <w:lang w:eastAsia="ja-JP"/>
        </w:rPr>
        <w:t>ダイレクト報告ボタン</w:t>
      </w:r>
    </w:p>
    <w:p w:rsidR="00B84F74" w:rsidRPr="006421C1" w:rsidRDefault="00175B5C" w:rsidP="00B84F74">
      <w:pPr>
        <w:rPr>
          <w:lang w:eastAsia="ja-JP"/>
        </w:rPr>
      </w:pPr>
      <w:r>
        <w:rPr>
          <w:rFonts w:hint="eastAsia"/>
          <w:lang w:eastAsia="ja-JP"/>
        </w:rPr>
        <w:t xml:space="preserve">　　動画報告</w:t>
      </w:r>
      <w:r w:rsidR="00B84F74">
        <w:rPr>
          <w:rFonts w:hint="eastAsia"/>
          <w:lang w:eastAsia="ja-JP"/>
        </w:rPr>
        <w:t xml:space="preserve">ページに遷移　　　　　　</w:t>
      </w:r>
      <w:r>
        <w:rPr>
          <w:rFonts w:hint="eastAsia"/>
          <w:lang w:eastAsia="ja-JP"/>
        </w:rPr>
        <w:t xml:space="preserve">　　</w:t>
      </w:r>
      <w:r w:rsidR="00B84F74">
        <w:rPr>
          <w:rFonts w:hint="eastAsia"/>
          <w:lang w:eastAsia="ja-JP"/>
        </w:rPr>
        <w:t>データベース上から、動画・ユーザーを削除する</w:t>
      </w:r>
    </w:p>
    <w:p w:rsidR="00B84F74" w:rsidRPr="00A52904" w:rsidRDefault="00B84F74" w:rsidP="00B84F74">
      <w:pPr>
        <w:rPr>
          <w:lang w:eastAsia="ja-JP"/>
        </w:rPr>
      </w:pP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lang w:eastAsia="ja-JP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175B5C">
        <w:rPr>
          <w:rFonts w:hint="eastAsia"/>
          <w:lang w:eastAsia="ja-JP"/>
        </w:rPr>
        <w:t>ユーザー報告</w:t>
      </w:r>
      <w:r>
        <w:rPr>
          <w:rFonts w:hint="eastAsia"/>
          <w:lang w:eastAsia="ja-JP"/>
        </w:rPr>
        <w:t xml:space="preserve">ボタン　　　　　　</w:t>
      </w:r>
      <w:r w:rsidR="00175B5C">
        <w:rPr>
          <w:rFonts w:hint="eastAsia"/>
          <w:lang w:eastAsia="ja-JP"/>
        </w:rPr>
        <w:t xml:space="preserve">　　</w:t>
      </w: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lang w:eastAsia="ja-JP"/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  <w:r w:rsidRPr="00A52904">
        <w:rPr>
          <w:rFonts w:hint="eastAsia"/>
          <w:lang w:eastAsia="ja-JP"/>
        </w:rPr>
        <w:t xml:space="preserve"> </w:t>
      </w:r>
      <w:r w:rsidR="00175B5C">
        <w:rPr>
          <w:rFonts w:hint="eastAsia"/>
          <w:lang w:eastAsia="ja-JP"/>
        </w:rPr>
        <w:t>プルダウン</w:t>
      </w:r>
    </w:p>
    <w:p w:rsidR="00B84F74" w:rsidRDefault="00175B5C" w:rsidP="00B84F74">
      <w:pPr>
        <w:rPr>
          <w:lang w:eastAsia="ja-JP"/>
        </w:rPr>
      </w:pPr>
      <w:r>
        <w:rPr>
          <w:rFonts w:hint="eastAsia"/>
          <w:lang w:eastAsia="ja-JP"/>
        </w:rPr>
        <w:t xml:space="preserve">　　ユーザー報告</w:t>
      </w:r>
      <w:r w:rsidR="00B84F74">
        <w:rPr>
          <w:rFonts w:hint="eastAsia"/>
          <w:lang w:eastAsia="ja-JP"/>
        </w:rPr>
        <w:t xml:space="preserve"> </w:t>
      </w:r>
      <w:r w:rsidR="00B84F74">
        <w:rPr>
          <w:rFonts w:hint="eastAsia"/>
          <w:lang w:eastAsia="ja-JP"/>
        </w:rPr>
        <w:t xml:space="preserve">ページに遷移　　　　</w:t>
      </w:r>
      <w:r>
        <w:rPr>
          <w:rFonts w:hint="eastAsia"/>
          <w:lang w:eastAsia="ja-JP"/>
        </w:rPr>
        <w:t xml:space="preserve">　　</w:t>
      </w:r>
      <w:r w:rsidR="00A9049D">
        <w:rPr>
          <w:rFonts w:hint="eastAsia"/>
          <w:lang w:eastAsia="ja-JP"/>
        </w:rPr>
        <w:t>詳細画面を表示</w:t>
      </w:r>
    </w:p>
    <w:p w:rsidR="00175B5C" w:rsidRDefault="00B84F74" w:rsidP="00B84F74">
      <w:pPr>
        <w:rPr>
          <w:lang w:eastAsia="ja-JP"/>
        </w:rPr>
      </w:pP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lang w:eastAsia="ja-JP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="00175B5C">
        <w:rPr>
          <w:rFonts w:hint="eastAsia"/>
          <w:lang w:eastAsia="ja-JP"/>
        </w:rPr>
        <w:t>お問い合わせボタン</w:t>
      </w:r>
      <w:r w:rsidR="00887D1D">
        <w:rPr>
          <w:rFonts w:hint="eastAsia"/>
          <w:lang w:eastAsia="ja-JP"/>
        </w:rPr>
        <w:t xml:space="preserve">　　　　　　　　</w:t>
      </w:r>
    </w:p>
    <w:p w:rsidR="00B84F74" w:rsidRPr="00B84F74" w:rsidRDefault="00175B5C" w:rsidP="00B84F74">
      <w:pPr>
        <w:tabs>
          <w:tab w:val="left" w:pos="2859"/>
        </w:tabs>
        <w:rPr>
          <w:sz w:val="40"/>
          <w:szCs w:val="40"/>
          <w:lang w:eastAsia="ja-JP"/>
        </w:rPr>
        <w:sectPr w:rsidR="00B84F74" w:rsidRPr="00B84F74" w:rsidSect="00E713C1">
          <w:headerReference w:type="first" r:id="rId18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 w:charSpace="5389"/>
        </w:sectPr>
      </w:pPr>
      <w:r>
        <w:rPr>
          <w:rFonts w:hint="eastAsia"/>
          <w:lang w:eastAsia="ja-JP"/>
        </w:rPr>
        <w:t xml:space="preserve">　　お問い合わせページ</w:t>
      </w:r>
    </w:p>
    <w:p w:rsidR="004B7EB6" w:rsidRPr="00D72F94" w:rsidRDefault="004B7EB6" w:rsidP="004B7EB6">
      <w:pPr>
        <w:rPr>
          <w:sz w:val="40"/>
          <w:szCs w:val="40"/>
          <w:lang w:eastAsia="ja-JP"/>
        </w:rPr>
      </w:pPr>
      <w:r w:rsidRPr="00D72F94">
        <w:rPr>
          <w:rFonts w:hint="eastAsia"/>
          <w:sz w:val="40"/>
          <w:szCs w:val="40"/>
          <w:lang w:eastAsia="ja-JP"/>
        </w:rPr>
        <w:lastRenderedPageBreak/>
        <w:t>画面目的</w:t>
      </w:r>
    </w:p>
    <w:p w:rsidR="004B7EB6" w:rsidRDefault="004B7EB6" w:rsidP="004B7EB6">
      <w:pPr>
        <w:rPr>
          <w:sz w:val="36"/>
          <w:szCs w:val="36"/>
          <w:lang w:eastAsia="ja-JP"/>
        </w:rPr>
      </w:pPr>
      <w:r>
        <w:rPr>
          <w:rFonts w:hint="eastAsia"/>
          <w:sz w:val="36"/>
          <w:szCs w:val="36"/>
          <w:lang w:eastAsia="ja-JP"/>
        </w:rPr>
        <w:t>・管理者が</w:t>
      </w:r>
      <w:r w:rsidR="00CA2F87">
        <w:rPr>
          <w:rFonts w:hint="eastAsia"/>
          <w:sz w:val="36"/>
          <w:szCs w:val="36"/>
          <w:lang w:eastAsia="ja-JP"/>
        </w:rPr>
        <w:t>ユーザー検索を、行うページ</w:t>
      </w:r>
    </w:p>
    <w:p w:rsidR="004B7EB6" w:rsidRPr="00F72DA2" w:rsidRDefault="004B7EB6" w:rsidP="004B7EB6">
      <w:pPr>
        <w:rPr>
          <w:sz w:val="40"/>
          <w:szCs w:val="40"/>
          <w:lang w:eastAsia="ja-JP"/>
        </w:rPr>
      </w:pPr>
      <w:r w:rsidRPr="009A19B2">
        <w:rPr>
          <w:rFonts w:hint="eastAsia"/>
          <w:sz w:val="40"/>
          <w:szCs w:val="40"/>
          <w:lang w:eastAsia="ja-JP"/>
        </w:rPr>
        <w:t>画面への遷移方法</w:t>
      </w:r>
    </w:p>
    <w:p w:rsidR="004B7EB6" w:rsidRPr="00D042D5" w:rsidRDefault="006A7B1C" w:rsidP="004B7EB6">
      <w:pPr>
        <w:rPr>
          <w:sz w:val="36"/>
          <w:szCs w:val="36"/>
          <w:lang w:eastAsia="ja-JP"/>
        </w:rPr>
      </w:pPr>
      <w:r>
        <w:rPr>
          <w:rFonts w:hint="eastAsia"/>
          <w:sz w:val="36"/>
          <w:szCs w:val="36"/>
          <w:lang w:eastAsia="ja-JP"/>
        </w:rPr>
        <w:t>・</w:t>
      </w:r>
      <w:r w:rsidR="00241721">
        <w:rPr>
          <w:rFonts w:hint="eastAsia"/>
          <w:sz w:val="36"/>
          <w:szCs w:val="36"/>
          <w:lang w:eastAsia="ja-JP"/>
        </w:rPr>
        <w:t>メニュー</w:t>
      </w:r>
      <w:r w:rsidR="003B7072">
        <w:rPr>
          <w:rFonts w:hint="eastAsia"/>
          <w:sz w:val="36"/>
          <w:szCs w:val="36"/>
          <w:lang w:eastAsia="ja-JP"/>
        </w:rPr>
        <w:t>の</w:t>
      </w:r>
      <w:r w:rsidR="00241721">
        <w:rPr>
          <w:rFonts w:hint="eastAsia"/>
          <w:sz w:val="36"/>
          <w:szCs w:val="36"/>
          <w:lang w:eastAsia="ja-JP"/>
        </w:rPr>
        <w:t>「</w:t>
      </w:r>
      <w:r w:rsidR="008110E3">
        <w:rPr>
          <w:rFonts w:hint="eastAsia"/>
          <w:sz w:val="36"/>
          <w:szCs w:val="36"/>
          <w:lang w:eastAsia="ja-JP"/>
        </w:rPr>
        <w:t>ユーザー検索</w:t>
      </w:r>
      <w:r w:rsidR="00241721">
        <w:rPr>
          <w:rFonts w:hint="eastAsia"/>
          <w:sz w:val="36"/>
          <w:szCs w:val="36"/>
          <w:lang w:eastAsia="ja-JP"/>
        </w:rPr>
        <w:t>」</w:t>
      </w:r>
      <w:r w:rsidR="004B7EB6">
        <w:rPr>
          <w:rFonts w:hint="eastAsia"/>
          <w:sz w:val="36"/>
          <w:szCs w:val="36"/>
          <w:lang w:eastAsia="ja-JP"/>
        </w:rPr>
        <w:t>から遷移</w:t>
      </w:r>
    </w:p>
    <w:p w:rsidR="008A32D5" w:rsidRDefault="008A32D5">
      <w:pPr>
        <w:rPr>
          <w:lang w:eastAsia="ja-JP"/>
        </w:rPr>
      </w:pPr>
      <w:r w:rsidRPr="008A32D5">
        <w:rPr>
          <w:rFonts w:ascii="ＭＳ Ｐゴシック" w:eastAsia="ＭＳ Ｐゴシック" w:hAnsi="ＭＳ Ｐゴシック" w:cs="ＭＳ Ｐゴシック"/>
          <w:noProof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D2D519A" wp14:editId="3EA050AB">
                <wp:simplePos x="0" y="0"/>
                <wp:positionH relativeFrom="margin">
                  <wp:posOffset>1720372</wp:posOffset>
                </wp:positionH>
                <wp:positionV relativeFrom="paragraph">
                  <wp:posOffset>1414780</wp:posOffset>
                </wp:positionV>
                <wp:extent cx="409575" cy="393700"/>
                <wp:effectExtent l="0" t="0" r="0" b="6350"/>
                <wp:wrapNone/>
                <wp:docPr id="49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B5C" w:rsidRDefault="00175B5C" w:rsidP="008A32D5">
                            <w:pPr>
                              <w:rPr>
                                <w:rFonts w:cs="Calibri"/>
                                <w:sz w:val="40"/>
                                <w:szCs w:val="40"/>
                                <w:lang w:eastAsia="ja-JP"/>
                              </w:rPr>
                            </w:pPr>
                            <w:r>
                              <w:rPr>
                                <w:rFonts w:cs="Calibri" w:hint="eastAsia"/>
                                <w:sz w:val="40"/>
                                <w:szCs w:val="40"/>
                                <w:lang w:eastAsia="ja-JP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D519A" id="_x0000_s1041" type="#_x0000_t202" style="position:absolute;margin-left:135.45pt;margin-top:111.4pt;width:32.25pt;height:3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" filled="f" stroked="f">
                <v:textbox>
                  <w:txbxContent>
                    <w:p w:rsidR="00175B5C" w:rsidRDefault="00175B5C" w:rsidP="008A32D5">
                      <w:pPr>
                        <w:rPr>
                          <w:rFonts w:cs="Calibri"/>
                          <w:sz w:val="40"/>
                          <w:szCs w:val="40"/>
                          <w:lang w:eastAsia="ja-JP"/>
                        </w:rPr>
                      </w:pPr>
                      <w:r>
                        <w:rPr>
                          <w:rFonts w:cs="Calibri" w:hint="eastAsia"/>
                          <w:sz w:val="40"/>
                          <w:szCs w:val="40"/>
                          <w:lang w:eastAsia="ja-JP"/>
                        </w:rPr>
                        <w:t>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A32D5">
        <w:rPr>
          <w:rFonts w:ascii="ＭＳ Ｐゴシック" w:eastAsia="ＭＳ Ｐゴシック" w:hAnsi="ＭＳ Ｐゴシック" w:cs="ＭＳ Ｐゴシック"/>
          <w:noProof/>
          <w:sz w:val="24"/>
          <w:szCs w:val="24"/>
          <w:lang w:eastAsia="ja-JP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EDB853F" wp14:editId="7693BD84">
                <wp:simplePos x="0" y="0"/>
                <wp:positionH relativeFrom="margin">
                  <wp:posOffset>1757548</wp:posOffset>
                </wp:positionH>
                <wp:positionV relativeFrom="paragraph">
                  <wp:posOffset>396875</wp:posOffset>
                </wp:positionV>
                <wp:extent cx="409575" cy="393700"/>
                <wp:effectExtent l="0" t="0" r="0" b="6350"/>
                <wp:wrapNone/>
                <wp:docPr id="49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5B5C" w:rsidRDefault="00175B5C" w:rsidP="008A32D5">
                            <w:pPr>
                              <w:rPr>
                                <w:rFonts w:cs="Calibri"/>
                                <w:sz w:val="40"/>
                                <w:szCs w:val="40"/>
                                <w:lang w:eastAsia="ja-JP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cs="Calibri"/>
                                  </mc:Choice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  <w:sz w:val="40"/>
                                <w:szCs w:val="40"/>
                                <w:lang w:eastAsia="ja-JP"/>
                              </w:rPr>
                              <mc:AlternateContent>
                                <mc:Choice Requires="w16se">
                                  <w16se:symEx w16se:font="ＭＳ 明朝" w16se:char="2460"/>
                                </mc:Choice>
                                <mc:Fallback>
                                  <w:t>①</w:t>
                                </mc:Fallback>
                              </mc:AlternateContent>
                            </w:r>
                            <w:r>
                              <w:rPr>
                                <w:rFonts w:cs="Calibri" w:hint="eastAsia"/>
                                <w:sz w:val="40"/>
                                <w:szCs w:val="40"/>
                                <w:lang w:eastAsia="ja-JP"/>
                              </w:rPr>
                              <w:t xml:space="preserve">　</w:t>
                            </w:r>
                          </w:p>
                          <w:p w:rsidR="00175B5C" w:rsidRDefault="00175B5C" w:rsidP="008A32D5">
                            <w:pPr>
                              <w:rPr>
                                <w:rFonts w:cs="Calibri"/>
                                <w:sz w:val="40"/>
                                <w:szCs w:val="40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B853F" id="_x0000_s1042" type="#_x0000_t202" style="position:absolute;margin-left:138.4pt;margin-top:31.25pt;width:32.25pt;height:3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" filled="f" stroked="f">
                <v:textbox>
                  <w:txbxContent>
                    <w:p w:rsidR="00175B5C" w:rsidRDefault="00175B5C" w:rsidP="008A32D5">
                      <w:pPr>
                        <w:rPr>
                          <w:rFonts w:cs="Calibri"/>
                          <w:sz w:val="40"/>
                          <w:szCs w:val="40"/>
                          <w:lang w:eastAsia="ja-JP"/>
                        </w:rPr>
                      </w:pPr>
                      <w:r>
                        <w:rPr>
                          <mc:AlternateContent>
                            <mc:Choice Requires="w16se">
                              <w:rFonts w:cs="Calibri"/>
                            </mc:Choice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  <w:sz w:val="40"/>
                          <w:szCs w:val="40"/>
                          <w:lang w:eastAsia="ja-JP"/>
                        </w:rPr>
                        <mc:AlternateContent>
                          <mc:Choice Requires="w16se">
                            <w16se:symEx w16se:font="ＭＳ 明朝" w16se:char="2460"/>
                          </mc:Choice>
                          <mc:Fallback>
                            <w:t>①</w:t>
                          </mc:Fallback>
                        </mc:AlternateContent>
                      </w:r>
                      <w:r>
                        <w:rPr>
                          <w:rFonts w:cs="Calibri" w:hint="eastAsia"/>
                          <w:sz w:val="40"/>
                          <w:szCs w:val="40"/>
                          <w:lang w:eastAsia="ja-JP"/>
                        </w:rPr>
                        <w:t xml:space="preserve">　</w:t>
                      </w:r>
                    </w:p>
                    <w:p w:rsidR="00175B5C" w:rsidRDefault="00175B5C" w:rsidP="008A32D5">
                      <w:pPr>
                        <w:rPr>
                          <w:rFonts w:cs="Calibri"/>
                          <w:sz w:val="40"/>
                          <w:szCs w:val="40"/>
                          <w:lang w:eastAsia="ja-JP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B7EB6">
        <w:rPr>
          <w:rFonts w:hint="eastAsia"/>
          <w:noProof/>
          <w:lang w:eastAsia="ja-JP"/>
        </w:rPr>
        <w:drawing>
          <wp:inline distT="0" distB="0" distL="0" distR="0">
            <wp:extent cx="5943600" cy="3343275"/>
            <wp:effectExtent l="0" t="0" r="0" b="9525"/>
            <wp:docPr id="538" name="図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ユーザ検索@2x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D5" w:rsidRDefault="008A32D5" w:rsidP="008A32D5">
      <w:pPr>
        <w:rPr>
          <w:lang w:eastAsia="ja-JP"/>
        </w:rPr>
      </w:pPr>
      <w:r>
        <w:rPr>
          <w:rFonts w:hint="eastAsia"/>
          <w:lang w:eastAsia="ja-JP"/>
        </w:rPr>
        <w:t>画面番号詳細</w:t>
      </w:r>
    </w:p>
    <w:p w:rsidR="008A32D5" w:rsidRDefault="008A32D5" w:rsidP="008A32D5">
      <w:pPr>
        <w:rPr>
          <w:lang w:eastAsia="ja-JP"/>
        </w:rPr>
      </w:pP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lang w:eastAsia="ja-JP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hint="eastAsia"/>
          <w:lang w:eastAsia="ja-JP"/>
        </w:rPr>
        <w:t>フォーム</w:t>
      </w:r>
      <w:r>
        <w:rPr>
          <w:rFonts w:hint="eastAsia"/>
          <w:lang w:eastAsia="ja-JP"/>
        </w:rPr>
        <w:t>1</w:t>
      </w:r>
    </w:p>
    <w:p w:rsidR="008A32D5" w:rsidRDefault="008A32D5" w:rsidP="008A32D5">
      <w:pPr>
        <w:rPr>
          <w:lang w:eastAsia="ja-JP"/>
        </w:rPr>
      </w:pPr>
      <w:r>
        <w:rPr>
          <w:rFonts w:hint="eastAsia"/>
          <w:lang w:eastAsia="ja-JP"/>
        </w:rPr>
        <w:t xml:space="preserve">　　検索入力（ユーザー名）</w:t>
      </w:r>
    </w:p>
    <w:p w:rsidR="008A32D5" w:rsidRDefault="008A32D5" w:rsidP="008A32D5">
      <w:pPr>
        <w:rPr>
          <w:lang w:eastAsia="ja-JP"/>
        </w:rPr>
      </w:pPr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lang w:eastAsia="ja-JP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hint="eastAsia"/>
          <w:lang w:eastAsia="ja-JP"/>
        </w:rPr>
        <w:t>ユーザー一覧</w:t>
      </w:r>
    </w:p>
    <w:p w:rsidR="008A32D5" w:rsidRDefault="008A32D5" w:rsidP="008A32D5">
      <w:pPr>
        <w:rPr>
          <w:lang w:eastAsia="ja-JP"/>
        </w:rPr>
      </w:pPr>
      <w:r>
        <w:rPr>
          <w:rFonts w:hint="eastAsia"/>
          <w:lang w:eastAsia="ja-JP"/>
        </w:rPr>
        <w:t xml:space="preserve">　　</w:t>
      </w:r>
      <w:r w:rsidR="009E155E">
        <w:rPr>
          <w:rFonts w:hint="eastAsia"/>
          <w:lang w:eastAsia="ja-JP"/>
        </w:rPr>
        <w:t>ユーザー詳細ページ</w:t>
      </w:r>
      <w:r w:rsidR="00B0707E">
        <w:rPr>
          <w:rFonts w:hint="eastAsia"/>
          <w:lang w:eastAsia="ja-JP"/>
        </w:rPr>
        <w:t>へ遷移</w:t>
      </w:r>
    </w:p>
    <w:p w:rsidR="00825C4F" w:rsidRDefault="00825C4F" w:rsidP="008A32D5">
      <w:pPr>
        <w:rPr>
          <w:lang w:eastAsia="ja-JP"/>
        </w:rPr>
      </w:pPr>
    </w:p>
    <w:p w:rsidR="00825C4F" w:rsidRDefault="00825C4F" w:rsidP="008A32D5">
      <w:pPr>
        <w:rPr>
          <w:lang w:eastAsia="ja-JP"/>
        </w:rPr>
      </w:pPr>
    </w:p>
    <w:p w:rsidR="009E155E" w:rsidRDefault="009E155E" w:rsidP="008A32D5">
      <w:pPr>
        <w:rPr>
          <w:lang w:eastAsia="ja-JP"/>
        </w:rPr>
        <w:sectPr w:rsidR="009E155E" w:rsidSect="008214E5">
          <w:headerReference w:type="default" r:id="rId20"/>
          <w:headerReference w:type="first" r:id="rId2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 w:charSpace="5389"/>
        </w:sectPr>
      </w:pPr>
    </w:p>
    <w:p w:rsidR="009E155E" w:rsidRPr="00D72F94" w:rsidRDefault="009E155E" w:rsidP="009E155E">
      <w:pPr>
        <w:rPr>
          <w:sz w:val="40"/>
          <w:szCs w:val="40"/>
          <w:lang w:eastAsia="ja-JP"/>
        </w:rPr>
      </w:pPr>
      <w:r w:rsidRPr="00D72F94">
        <w:rPr>
          <w:rFonts w:hint="eastAsia"/>
          <w:sz w:val="40"/>
          <w:szCs w:val="40"/>
          <w:lang w:eastAsia="ja-JP"/>
        </w:rPr>
        <w:lastRenderedPageBreak/>
        <w:t>画面目的</w:t>
      </w:r>
    </w:p>
    <w:p w:rsidR="009E155E" w:rsidRDefault="009E155E" w:rsidP="009E155E">
      <w:pPr>
        <w:rPr>
          <w:sz w:val="36"/>
          <w:szCs w:val="36"/>
          <w:lang w:eastAsia="ja-JP"/>
        </w:rPr>
      </w:pPr>
      <w:r>
        <w:rPr>
          <w:rFonts w:hint="eastAsia"/>
          <w:sz w:val="36"/>
          <w:szCs w:val="36"/>
          <w:lang w:eastAsia="ja-JP"/>
        </w:rPr>
        <w:t>・管理者がユーザー検索を、行うページ</w:t>
      </w:r>
    </w:p>
    <w:p w:rsidR="009E155E" w:rsidRPr="00F72DA2" w:rsidRDefault="009E155E" w:rsidP="009E155E">
      <w:pPr>
        <w:rPr>
          <w:sz w:val="40"/>
          <w:szCs w:val="40"/>
          <w:lang w:eastAsia="ja-JP"/>
        </w:rPr>
      </w:pPr>
      <w:r w:rsidRPr="009A19B2">
        <w:rPr>
          <w:rFonts w:hint="eastAsia"/>
          <w:sz w:val="40"/>
          <w:szCs w:val="40"/>
          <w:lang w:eastAsia="ja-JP"/>
        </w:rPr>
        <w:t>画面への遷移方法</w:t>
      </w:r>
    </w:p>
    <w:p w:rsidR="009E155E" w:rsidRPr="00D042D5" w:rsidRDefault="009E155E" w:rsidP="009E155E">
      <w:pPr>
        <w:rPr>
          <w:sz w:val="36"/>
          <w:szCs w:val="36"/>
          <w:lang w:eastAsia="ja-JP"/>
        </w:rPr>
      </w:pPr>
      <w:r>
        <w:rPr>
          <w:rFonts w:hint="eastAsia"/>
          <w:sz w:val="36"/>
          <w:szCs w:val="36"/>
          <w:lang w:eastAsia="ja-JP"/>
        </w:rPr>
        <w:t>・メニューの「ユーザー検索」から遷移</w:t>
      </w:r>
    </w:p>
    <w:p w:rsidR="00825C4F" w:rsidRDefault="009E155E" w:rsidP="008A32D5">
      <w:pPr>
        <w:rPr>
          <w:sz w:val="40"/>
          <w:szCs w:val="40"/>
          <w:lang w:eastAsia="ja-JP"/>
        </w:rPr>
      </w:pPr>
      <w:r>
        <w:rPr>
          <w:rFonts w:hint="eastAsia"/>
          <w:sz w:val="40"/>
          <w:szCs w:val="40"/>
          <w:lang w:eastAsia="ja-JP"/>
        </w:rPr>
        <w:pict>
          <v:shape id="_x0000_i1045" type="#_x0000_t75" style="width:467.55pt;height:461.9pt">
            <v:imagedata r:id="rId22" o:title="ユーザー詳細2@2x"/>
          </v:shape>
        </w:pict>
      </w:r>
    </w:p>
    <w:p w:rsidR="009E155E" w:rsidRDefault="009E155E" w:rsidP="008A32D5">
      <w:pPr>
        <w:rPr>
          <w:lang w:eastAsia="ja-JP"/>
        </w:rPr>
      </w:pPr>
    </w:p>
    <w:p w:rsidR="009E155E" w:rsidRDefault="009E155E" w:rsidP="008A32D5">
      <w:pPr>
        <w:rPr>
          <w:lang w:eastAsia="ja-JP"/>
        </w:rPr>
      </w:pPr>
      <w:bookmarkStart w:id="1" w:name="_GoBack"/>
      <w:bookmarkEnd w:id="1"/>
      <w:r w:rsidRPr="009E155E">
        <w:rPr>
          <w:rFonts w:hint="eastAsia"/>
          <w:lang w:eastAsia="ja-JP"/>
        </w:rPr>
        <w:lastRenderedPageBreak/>
        <w:t>画面番号詳細</w:t>
      </w:r>
    </w:p>
    <w:p w:rsidR="009E155E" w:rsidRPr="009E155E" w:rsidRDefault="009E155E" w:rsidP="008A32D5">
      <w:pPr>
        <w:rPr>
          <w:rFonts w:hint="eastAsia"/>
          <w:lang w:eastAsia="ja-JP"/>
        </w:rPr>
      </w:pPr>
    </w:p>
    <w:sectPr w:rsidR="009E155E" w:rsidRPr="009E155E" w:rsidSect="008214E5">
      <w:headerReference w:type="firs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 w:charSpace="538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B5C" w:rsidRDefault="00175B5C" w:rsidP="003574E8">
      <w:pPr>
        <w:spacing w:after="0" w:line="240" w:lineRule="auto"/>
      </w:pPr>
      <w:r>
        <w:separator/>
      </w:r>
    </w:p>
  </w:endnote>
  <w:endnote w:type="continuationSeparator" w:id="0">
    <w:p w:rsidR="00175B5C" w:rsidRDefault="00175B5C" w:rsidP="00357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B5C" w:rsidRDefault="00175B5C" w:rsidP="003574E8">
      <w:pPr>
        <w:spacing w:after="0" w:line="240" w:lineRule="auto"/>
      </w:pPr>
      <w:r>
        <w:separator/>
      </w:r>
    </w:p>
  </w:footnote>
  <w:footnote w:type="continuationSeparator" w:id="0">
    <w:p w:rsidR="00175B5C" w:rsidRDefault="00175B5C" w:rsidP="00357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B5C" w:rsidRDefault="00175B5C" w:rsidP="008214E5">
    <w:pPr>
      <w:pStyle w:val="a5"/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10F8EFC" wp14:editId="3CED1F02">
              <wp:simplePos x="0" y="0"/>
              <wp:positionH relativeFrom="column">
                <wp:posOffset>3906982</wp:posOffset>
              </wp:positionH>
              <wp:positionV relativeFrom="paragraph">
                <wp:posOffset>5938</wp:posOffset>
              </wp:positionV>
              <wp:extent cx="2398815" cy="372110"/>
              <wp:effectExtent l="0" t="0" r="20955" b="27940"/>
              <wp:wrapNone/>
              <wp:docPr id="16" name="Group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98815" cy="372110"/>
                        <a:chOff x="7958" y="2897"/>
                        <a:chExt cx="3258" cy="586"/>
                      </a:xfrm>
                    </wpg:grpSpPr>
                    <wpg:grpSp>
                      <wpg:cNvPr id="17" name="Group 164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18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Default="00175B5C" w:rsidP="008214E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lang w:eastAsia="ja-JP"/>
                                </w:rPr>
                                <w:t>辻</w:t>
                              </w:r>
                              <w:r>
                                <w:rPr>
                                  <w:lang w:eastAsia="ja-JP"/>
                                </w:rPr>
                                <w:t xml:space="preserve">　亮太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作成者名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20" name="Group 167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21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Default="00175B5C" w:rsidP="008214E5"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PRINTDATE  \@ "yyyy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年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MM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月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dd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日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"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2018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07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月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10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日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2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最終印刷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0F8EFC" id="Group 163" o:spid="_x0000_s1043" style="position:absolute;margin-left:307.65pt;margin-top:.45pt;width:188.9pt;height:29.3pt;z-index:251669504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">
              <v:group id="Group 164" o:spid="_x0000_s104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5" o:spid="_x0000_s104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1/c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rPwiA+jVAwAA//8DAFBLAQItABQABgAIAAAAIQDb4fbL7gAAAIUBAAATAAAAAAAAAAAA&#10;AAAAAAAAAABbQ29udGVudF9UeXBlc10ueG1sUEsBAi0AFAAGAAgAAAAhAFr0LFu/AAAAFQEAAAsA&#10;AAAAAAAAAAAAAAAAHwEAAF9yZWxzLy5yZWxzUEsBAi0AFAAGAAgAAAAhAHarX9zEAAAA2wAAAA8A&#10;AAAAAAAAAAAAAAAABwIAAGRycy9kb3ducmV2LnhtbFBLBQYAAAAAAwADALcAAAD4AgAAAAA=&#10;">
                  <v:textbox inset="5.85pt,.7pt,5.85pt,.7pt">
                    <w:txbxContent>
                      <w:p w:rsidR="00175B5C" w:rsidRDefault="00175B5C" w:rsidP="008214E5">
                        <w:pPr>
                          <w:jc w:val="center"/>
                        </w:pPr>
                        <w:r>
                          <w:rPr>
                            <w:rFonts w:hint="eastAsia"/>
                            <w:lang w:eastAsia="ja-JP"/>
                          </w:rPr>
                          <w:t>辻</w:t>
                        </w:r>
                        <w:r>
                          <w:rPr>
                            <w:lang w:eastAsia="ja-JP"/>
                          </w:rPr>
                          <w:t xml:space="preserve">　亮太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166" o:spid="_x0000_s104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  <w:proofErr w:type="spellEnd"/>
                      </w:p>
                    </w:txbxContent>
                  </v:textbox>
                </v:shape>
              </v:group>
              <v:group id="Group 167" o:spid="_x0000_s104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shape id="Text Box 168" o:spid="_x0000_s104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">
                  <v:textbox inset="5.85pt,.7pt,5.85pt,.7pt">
                    <w:txbxContent>
                      <w:p w:rsidR="00175B5C" w:rsidRDefault="00175B5C" w:rsidP="008214E5"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2018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年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07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月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10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69" o:spid="_x0000_s104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  <w:proofErr w:type="spellEnd"/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23FC5D2" wp14:editId="2394CF93">
              <wp:simplePos x="0" y="0"/>
              <wp:positionH relativeFrom="column">
                <wp:posOffset>-937260</wp:posOffset>
              </wp:positionH>
              <wp:positionV relativeFrom="paragraph">
                <wp:posOffset>-133350</wp:posOffset>
              </wp:positionV>
              <wp:extent cx="7810500" cy="0"/>
              <wp:effectExtent l="15240" t="9525" r="13335" b="9525"/>
              <wp:wrapNone/>
              <wp:docPr id="26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810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917EBF" id="Line 214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3.8pt,-10.5pt" to="541.2pt,-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" strokeweight="1.5pt"/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EEBFC6B" wp14:editId="5E3F4952">
              <wp:simplePos x="0" y="0"/>
              <wp:positionH relativeFrom="column">
                <wp:posOffset>-438785</wp:posOffset>
              </wp:positionH>
              <wp:positionV relativeFrom="paragraph">
                <wp:posOffset>-457200</wp:posOffset>
              </wp:positionV>
              <wp:extent cx="4519930" cy="323850"/>
              <wp:effectExtent l="0" t="0" r="0" b="0"/>
              <wp:wrapNone/>
              <wp:docPr id="25" name="Text Box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B5C" w:rsidRPr="00732F70" w:rsidRDefault="00175B5C" w:rsidP="00181D54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EBFC6B" id="Text Box 213" o:spid="_x0000_s1050" type="#_x0000_t202" style="position:absolute;margin-left:-34.55pt;margin-top:-36pt;width:355.9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" filled="f" stroked="f">
              <v:textbox inset="5.85pt,.7pt,5.85pt,.7pt">
                <w:txbxContent>
                  <w:p w:rsidR="00175B5C" w:rsidRPr="00732F70" w:rsidRDefault="00175B5C" w:rsidP="00181D54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CECAE53" wp14:editId="5EE87054">
              <wp:simplePos x="0" y="0"/>
              <wp:positionH relativeFrom="column">
                <wp:posOffset>1047115</wp:posOffset>
              </wp:positionH>
              <wp:positionV relativeFrom="paragraph">
                <wp:posOffset>1270</wp:posOffset>
              </wp:positionV>
              <wp:extent cx="2858135" cy="372110"/>
              <wp:effectExtent l="8890" t="10795" r="9525" b="7620"/>
              <wp:wrapNone/>
              <wp:docPr id="24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8135" cy="3721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B5C" w:rsidRPr="00AD7689" w:rsidRDefault="00175B5C" w:rsidP="008214E5"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lang w:eastAsia="ja-JP"/>
                            </w:rPr>
                            <w:t>投稿申請</w:t>
                          </w:r>
                          <w:r>
                            <w:rPr>
                              <w:sz w:val="24"/>
                              <w:lang w:eastAsia="ja-JP"/>
                            </w:rPr>
                            <w:t>一覧</w:t>
                          </w:r>
                          <w:r>
                            <w:rPr>
                              <w:rFonts w:hint="eastAsia"/>
                              <w:sz w:val="24"/>
                              <w:lang w:eastAsia="ja-JP"/>
                            </w:rPr>
                            <w:t>ページ</w:t>
                          </w:r>
                        </w:p>
                      </w:txbxContent>
                    </wps:txbx>
                    <wps:bodyPr rot="0" vert="horz" wrap="square" lIns="72000" tIns="81000" rIns="0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ECAE53" id="Text Box 162" o:spid="_x0000_s1051" type="#_x0000_t202" style="position:absolute;margin-left:82.45pt;margin-top:.1pt;width:225.05pt;height:29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">
              <v:textbox inset="2mm,2.25mm,0,.7pt">
                <w:txbxContent>
                  <w:p w:rsidR="00175B5C" w:rsidRPr="00AD7689" w:rsidRDefault="00175B5C" w:rsidP="008214E5">
                    <w:pPr>
                      <w:rPr>
                        <w:rFonts w:hint="eastAsia"/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  <w:lang w:eastAsia="ja-JP"/>
                      </w:rPr>
                      <w:t>投稿申請</w:t>
                    </w:r>
                    <w:r>
                      <w:rPr>
                        <w:sz w:val="24"/>
                        <w:lang w:eastAsia="ja-JP"/>
                      </w:rPr>
                      <w:t>一覧</w:t>
                    </w:r>
                    <w:r>
                      <w:rPr>
                        <w:rFonts w:hint="eastAsia"/>
                        <w:sz w:val="24"/>
                        <w:lang w:eastAsia="ja-JP"/>
                      </w:rPr>
                      <w:t>ページ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62A3FFA" wp14:editId="6DE51E27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1047115" cy="372110"/>
              <wp:effectExtent l="9525" t="10795" r="10160" b="7620"/>
              <wp:wrapNone/>
              <wp:docPr id="23" name="Text Box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7115" cy="372110"/>
                      </a:xfrm>
                      <a:prstGeom prst="rect">
                        <a:avLst/>
                      </a:prstGeom>
                      <a:solidFill>
                        <a:srgbClr val="CC99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B5C" w:rsidRPr="00730FB8" w:rsidRDefault="00175B5C" w:rsidP="008214E5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  <w:lang w:eastAsia="ja-JP"/>
                            </w:rPr>
                            <w:t>画面名称</w:t>
                          </w:r>
                        </w:p>
                      </w:txbxContent>
                    </wps:txbx>
                    <wps:bodyPr rot="0" vert="horz" wrap="square" lIns="0" tIns="81000" rIns="0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2A3FFA" id="Text Box 161" o:spid="_x0000_s1052" type="#_x0000_t202" style="position:absolute;margin-left:0;margin-top:.1pt;width:82.45pt;height:2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" fillcolor="#c9f">
              <v:textbox inset="0,2.25mm,0,.7pt">
                <w:txbxContent>
                  <w:p w:rsidR="00175B5C" w:rsidRPr="00730FB8" w:rsidRDefault="00175B5C" w:rsidP="008214E5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  <w:lang w:eastAsia="ja-JP"/>
                      </w:rPr>
                      <w:t>画面名称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078D4938" wp14:editId="523EA1D7">
              <wp:simplePos x="0" y="0"/>
              <wp:positionH relativeFrom="column">
                <wp:posOffset>7312660</wp:posOffset>
              </wp:positionH>
              <wp:positionV relativeFrom="paragraph">
                <wp:posOffset>1270</wp:posOffset>
              </wp:positionV>
              <wp:extent cx="1511935" cy="372110"/>
              <wp:effectExtent l="6985" t="10795" r="5080" b="7620"/>
              <wp:wrapNone/>
              <wp:docPr id="9" name="Group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11935" cy="372110"/>
                        <a:chOff x="7958" y="2897"/>
                        <a:chExt cx="3258" cy="586"/>
                      </a:xfrm>
                    </wpg:grpSpPr>
                    <wpg:grpSp>
                      <wpg:cNvPr id="10" name="Group 171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11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8214E5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18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13" name="Group 174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14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8214E5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9440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9440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8D4938" id="Group 170" o:spid="_x0000_s1053" style="position:absolute;margin-left:575.8pt;margin-top:.1pt;width:119.05pt;height:29.3pt;z-index:251670528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">
              <v:group id="Group 171" o:spid="_x0000_s105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shape id="Text Box 172" o:spid="_x0000_s105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:rsidR="00175B5C" w:rsidRPr="000B5B01" w:rsidRDefault="00175B5C" w:rsidP="008214E5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INFO  RevNum  \* MERGEFORMAT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18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73" o:spid="_x0000_s105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Rev</w:t>
                        </w:r>
                      </w:p>
                    </w:txbxContent>
                  </v:textbox>
                </v:shape>
              </v:group>
              <v:group id="Group 174" o:spid="_x0000_s105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 id="Text Box 175" o:spid="_x0000_s105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lXZwwAAANsAAAAPAAAAZHJzL2Rvd25yZXYueG1sRE9Na8JA&#10;EL0L/odlCl6kbipF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9+ZV2cMAAADbAAAADwAA&#10;AAAAAAAAAAAAAAAHAgAAZHJzL2Rvd25yZXYueG1sUEsFBgAAAAADAAMAtwAAAPcCAAAAAA==&#10;">
                  <v:textbox inset="5.85pt,.7pt,5.85pt,.7pt">
                    <w:txbxContent>
                      <w:p w:rsidR="00175B5C" w:rsidRPr="000B5B01" w:rsidRDefault="00175B5C" w:rsidP="008214E5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PAGE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9440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NUMPAGES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9440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76" o:spid="_x0000_s105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Page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  <w:p w:rsidR="00175B5C" w:rsidRDefault="00175B5C">
    <w:pPr>
      <w:pStyle w:val="a5"/>
      <w:rPr>
        <w:lang w:eastAsia="ja-JP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B5C" w:rsidRDefault="00175B5C" w:rsidP="00EF090A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7D38D4C" wp14:editId="19E06E6F">
              <wp:simplePos x="0" y="0"/>
              <wp:positionH relativeFrom="column">
                <wp:posOffset>-937260</wp:posOffset>
              </wp:positionH>
              <wp:positionV relativeFrom="paragraph">
                <wp:posOffset>-133350</wp:posOffset>
              </wp:positionV>
              <wp:extent cx="7810500" cy="0"/>
              <wp:effectExtent l="15240" t="9525" r="13335" b="9525"/>
              <wp:wrapNone/>
              <wp:docPr id="60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810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D0D8AA" id="Line 214" o:spid="_x0000_s1026" style="position:absolute;left:0;text-align:lef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3.8pt,-10.5pt" to="541.2pt,-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" strokeweight="1.5pt"/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1F95949" wp14:editId="65E331DD">
              <wp:simplePos x="0" y="0"/>
              <wp:positionH relativeFrom="column">
                <wp:posOffset>-438785</wp:posOffset>
              </wp:positionH>
              <wp:positionV relativeFrom="paragraph">
                <wp:posOffset>-457200</wp:posOffset>
              </wp:positionV>
              <wp:extent cx="4519930" cy="323850"/>
              <wp:effectExtent l="0" t="0" r="0" b="0"/>
              <wp:wrapNone/>
              <wp:docPr id="61" name="Text Box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B5C" w:rsidRPr="00732F70" w:rsidRDefault="00175B5C" w:rsidP="00EF090A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F95949"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margin-left:-34.55pt;margin-top:-36pt;width:355.9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" filled="f" stroked="f">
              <v:textbox inset="5.85pt,.7pt,5.85pt,.7pt">
                <w:txbxContent>
                  <w:p w:rsidR="00175B5C" w:rsidRPr="00732F70" w:rsidRDefault="00175B5C" w:rsidP="00EF090A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7FCDE26" wp14:editId="1AE3431B">
              <wp:simplePos x="0" y="0"/>
              <wp:positionH relativeFrom="column">
                <wp:posOffset>1047115</wp:posOffset>
              </wp:positionH>
              <wp:positionV relativeFrom="paragraph">
                <wp:posOffset>1270</wp:posOffset>
              </wp:positionV>
              <wp:extent cx="2858135" cy="372110"/>
              <wp:effectExtent l="8890" t="10795" r="9525" b="7620"/>
              <wp:wrapNone/>
              <wp:docPr id="62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8135" cy="3721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B5C" w:rsidRPr="00AD7689" w:rsidRDefault="00175B5C" w:rsidP="00EF090A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lang w:eastAsia="ja-JP"/>
                            </w:rPr>
                            <w:t>会員登録ペー</w:t>
                          </w:r>
                        </w:p>
                      </w:txbxContent>
                    </wps:txbx>
                    <wps:bodyPr rot="0" vert="horz" wrap="square" lIns="72000" tIns="81000" rIns="0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FCDE26" id="_x0000_s1061" type="#_x0000_t202" style="position:absolute;margin-left:82.45pt;margin-top:.1pt;width:225.05pt;height:29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">
              <v:textbox inset="2mm,2.25mm,0,.7pt">
                <w:txbxContent>
                  <w:p w:rsidR="00175B5C" w:rsidRPr="00AD7689" w:rsidRDefault="00175B5C" w:rsidP="00EF090A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  <w:lang w:eastAsia="ja-JP"/>
                      </w:rPr>
                      <w:t>会員登録ペー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B921A7C" wp14:editId="4F0EB8F3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1047115" cy="372110"/>
              <wp:effectExtent l="9525" t="10795" r="10160" b="7620"/>
              <wp:wrapNone/>
              <wp:docPr id="63" name="Text Box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7115" cy="372110"/>
                      </a:xfrm>
                      <a:prstGeom prst="rect">
                        <a:avLst/>
                      </a:prstGeom>
                      <a:solidFill>
                        <a:srgbClr val="CC99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B5C" w:rsidRPr="00730FB8" w:rsidRDefault="00175B5C" w:rsidP="00EF090A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  <w:lang w:eastAsia="ja-JP"/>
                            </w:rPr>
                            <w:t>画面名称</w:t>
                          </w:r>
                        </w:p>
                      </w:txbxContent>
                    </wps:txbx>
                    <wps:bodyPr rot="0" vert="horz" wrap="square" lIns="0" tIns="81000" rIns="0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921A7C" id="_x0000_s1062" type="#_x0000_t202" style="position:absolute;margin-left:0;margin-top:.1pt;width:82.45pt;height:2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" fillcolor="#c9f">
              <v:textbox inset="0,2.25mm,0,.7pt">
                <w:txbxContent>
                  <w:p w:rsidR="00175B5C" w:rsidRPr="00730FB8" w:rsidRDefault="00175B5C" w:rsidP="00EF090A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  <w:lang w:eastAsia="ja-JP"/>
                      </w:rPr>
                      <w:t>画面名称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02DA1B12" wp14:editId="044D3E63">
              <wp:simplePos x="0" y="0"/>
              <wp:positionH relativeFrom="column">
                <wp:posOffset>3905250</wp:posOffset>
              </wp:positionH>
              <wp:positionV relativeFrom="paragraph">
                <wp:posOffset>635</wp:posOffset>
              </wp:positionV>
              <wp:extent cx="2093595" cy="372110"/>
              <wp:effectExtent l="9525" t="10160" r="11430" b="8255"/>
              <wp:wrapNone/>
              <wp:docPr id="192" name="Group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093595" cy="372110"/>
                        <a:chOff x="7958" y="2897"/>
                        <a:chExt cx="3258" cy="586"/>
                      </a:xfrm>
                    </wpg:grpSpPr>
                    <wpg:grpSp>
                      <wpg:cNvPr id="193" name="Group 164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194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Default="00175B5C" w:rsidP="00EF090A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川島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　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智弘</w:t>
                              </w:r>
                              <w:proofErr w:type="spellEnd"/>
                              <w:r>
                                <w:br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5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作成者名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196" name="Group 167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197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Default="00175B5C" w:rsidP="00EF090A"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PRINTDATE  \@ "yyyy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年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MM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月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dd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日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"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月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日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8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最終印刷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DA1B12" id="_x0000_s1063" style="position:absolute;margin-left:307.5pt;margin-top:.05pt;width:164.85pt;height:29.3pt;z-index:251684864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">
              <v:group id="Group 164" o:spid="_x0000_s106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<v:shape id="Text Box 165" o:spid="_x0000_s106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">
                  <v:textbox inset="5.85pt,.7pt,5.85pt,.7pt">
                    <w:txbxContent>
                      <w:p w:rsidR="00175B5C" w:rsidRDefault="00175B5C" w:rsidP="00EF090A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川島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　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智弘</w:t>
                        </w:r>
                        <w:proofErr w:type="spellEnd"/>
                        <w:r>
                          <w:br/>
                        </w:r>
                      </w:p>
                    </w:txbxContent>
                  </v:textbox>
                </v:shape>
                <v:shape id="Text Box 166" o:spid="_x0000_s106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  <w:proofErr w:type="spellEnd"/>
                      </w:p>
                    </w:txbxContent>
                  </v:textbox>
                </v:shape>
              </v:group>
              <v:group id="Group 167" o:spid="_x0000_s106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<v:shape id="Text Box 168" o:spid="_x0000_s106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">
                  <v:textbox inset="5.85pt,.7pt,5.85pt,.7pt">
                    <w:txbxContent>
                      <w:p w:rsidR="00175B5C" w:rsidRDefault="00175B5C" w:rsidP="00EF090A"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年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月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69" o:spid="_x0000_s106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  <w:proofErr w:type="spellEnd"/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225EFBF7" wp14:editId="30F4EC58">
              <wp:simplePos x="0" y="0"/>
              <wp:positionH relativeFrom="column">
                <wp:posOffset>7312660</wp:posOffset>
              </wp:positionH>
              <wp:positionV relativeFrom="paragraph">
                <wp:posOffset>1270</wp:posOffset>
              </wp:positionV>
              <wp:extent cx="1511935" cy="372110"/>
              <wp:effectExtent l="6985" t="10795" r="5080" b="7620"/>
              <wp:wrapNone/>
              <wp:docPr id="199" name="Group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11935" cy="372110"/>
                        <a:chOff x="7958" y="2897"/>
                        <a:chExt cx="3258" cy="586"/>
                      </a:xfrm>
                    </wpg:grpSpPr>
                    <wpg:grpSp>
                      <wpg:cNvPr id="200" name="Group 171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201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EF090A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18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02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203" name="Group 174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204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EF090A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9440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9440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05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5EFBF7" id="_x0000_s1070" style="position:absolute;margin-left:575.8pt;margin-top:.1pt;width:119.05pt;height:29.3pt;z-index:251685888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">
              <v:group id="Group 171" o:spid="_x0000_s107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<v:shape id="Text Box 172" o:spid="_x0000_s107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">
                  <v:textbox inset="5.85pt,.7pt,5.85pt,.7pt">
                    <w:txbxContent>
                      <w:p w:rsidR="00175B5C" w:rsidRPr="000B5B01" w:rsidRDefault="00175B5C" w:rsidP="00EF090A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INFO  RevNum  \* MERGEFORMAT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18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73" o:spid="_x0000_s107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Rev</w:t>
                        </w:r>
                      </w:p>
                    </w:txbxContent>
                  </v:textbox>
                </v:shape>
              </v:group>
              <v:group id="Group 174" o:spid="_x0000_s107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<v:shape id="Text Box 175" o:spid="_x0000_s107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">
                  <v:textbox inset="5.85pt,.7pt,5.85pt,.7pt">
                    <w:txbxContent>
                      <w:p w:rsidR="00175B5C" w:rsidRPr="000B5B01" w:rsidRDefault="00175B5C" w:rsidP="00EF090A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PAGE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9440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NUMPAGES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9440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76" o:spid="_x0000_s107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Page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  <w:p w:rsidR="00175B5C" w:rsidRDefault="00175B5C" w:rsidP="00EF090A">
    <w:pPr>
      <w:pStyle w:val="a5"/>
      <w:tabs>
        <w:tab w:val="clear" w:pos="4252"/>
        <w:tab w:val="clear" w:pos="8504"/>
        <w:tab w:val="left" w:pos="1282"/>
      </w:tabs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F1BAA59" wp14:editId="2362E745">
              <wp:simplePos x="0" y="0"/>
              <wp:positionH relativeFrom="column">
                <wp:posOffset>7312660</wp:posOffset>
              </wp:positionH>
              <wp:positionV relativeFrom="paragraph">
                <wp:posOffset>1270</wp:posOffset>
              </wp:positionV>
              <wp:extent cx="1511935" cy="372110"/>
              <wp:effectExtent l="6985" t="10795" r="5080" b="7620"/>
              <wp:wrapNone/>
              <wp:docPr id="2" name="Group 1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11935" cy="372110"/>
                        <a:chOff x="7958" y="2897"/>
                        <a:chExt cx="3258" cy="586"/>
                      </a:xfrm>
                    </wpg:grpSpPr>
                    <wpg:grpSp>
                      <wpg:cNvPr id="3" name="Group 145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4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8214E5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18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6" name="Group 148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7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8214E5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9440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9440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1BAA59" id="Group 144" o:spid="_x0000_s1077" style="position:absolute;margin-left:575.8pt;margin-top:.1pt;width:119.05pt;height:29.3pt;z-index:251664384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">
              <v:group id="Group 145" o:spid="_x0000_s1078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 id="Text Box 146" o:spid="_x0000_s1079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aqYxAAAANoAAAAPAAAAZHJzL2Rvd25yZXYueG1sRI9Ba8JA&#10;FITvgv9heQUvUjeVI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C1dqpjEAAAA2gAAAA8A&#10;AAAAAAAAAAAAAAAABwIAAGRycy9kb3ducmV2LnhtbFBLBQYAAAAAAwADALcAAAD4AgAAAAA=&#10;">
                  <v:textbox inset="5.85pt,.7pt,5.85pt,.7pt">
                    <w:txbxContent>
                      <w:p w:rsidR="00175B5C" w:rsidRPr="000B5B01" w:rsidRDefault="00175B5C" w:rsidP="008214E5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INFO  RevNum  \* MERGEFORMAT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18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47" o:spid="_x0000_s1080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Rev</w:t>
                        </w:r>
                      </w:p>
                    </w:txbxContent>
                  </v:textbox>
                </v:shape>
              </v:group>
              <v:group id="Group 148" o:spid="_x0000_s1081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shape id="Text Box 149" o:spid="_x0000_s108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<v:textbox inset="5.85pt,.7pt,5.85pt,.7pt">
                    <w:txbxContent>
                      <w:p w:rsidR="00175B5C" w:rsidRPr="000B5B01" w:rsidRDefault="00175B5C" w:rsidP="008214E5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PAGE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9440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NUMPAGES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9440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0" o:spid="_x0000_s108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Page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B5C" w:rsidRDefault="00175B5C" w:rsidP="0096719C">
    <w:pPr>
      <w:pStyle w:val="a5"/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724800" behindDoc="0" locked="0" layoutInCell="1" allowOverlap="1" wp14:anchorId="4BD39018" wp14:editId="0E4BC688">
              <wp:simplePos x="0" y="0"/>
              <wp:positionH relativeFrom="column">
                <wp:posOffset>3906982</wp:posOffset>
              </wp:positionH>
              <wp:positionV relativeFrom="paragraph">
                <wp:posOffset>5938</wp:posOffset>
              </wp:positionV>
              <wp:extent cx="2398815" cy="372110"/>
              <wp:effectExtent l="0" t="0" r="20955" b="27940"/>
              <wp:wrapNone/>
              <wp:docPr id="302" name="Group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98815" cy="372110"/>
                        <a:chOff x="7958" y="2897"/>
                        <a:chExt cx="3258" cy="586"/>
                      </a:xfrm>
                    </wpg:grpSpPr>
                    <wpg:grpSp>
                      <wpg:cNvPr id="303" name="Group 164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304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Default="00175B5C" w:rsidP="00EF090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lang w:eastAsia="ja-JP"/>
                                </w:rPr>
                                <w:t>辻</w:t>
                              </w:r>
                              <w:r>
                                <w:rPr>
                                  <w:lang w:eastAsia="ja-JP"/>
                                </w:rPr>
                                <w:t xml:space="preserve">　亮太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05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作成者名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306" name="Group 167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307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Default="00175B5C" w:rsidP="00EF090A"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PRINTDATE  \@ "yyyy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年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MM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月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dd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日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"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月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日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08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最終印刷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D39018" id="_x0000_s1084" style="position:absolute;margin-left:307.65pt;margin-top:.45pt;width:188.9pt;height:29.3pt;z-index:251724800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">
              <v:group id="Group 164" o:spid="_x0000_s1085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5" o:spid="_x0000_s108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">
                  <v:textbox inset="5.85pt,.7pt,5.85pt,.7pt">
                    <w:txbxContent>
                      <w:p w:rsidR="00175B5C" w:rsidRDefault="00175B5C" w:rsidP="00EF090A">
                        <w:pPr>
                          <w:jc w:val="center"/>
                        </w:pPr>
                        <w:r>
                          <w:rPr>
                            <w:rFonts w:hint="eastAsia"/>
                            <w:lang w:eastAsia="ja-JP"/>
                          </w:rPr>
                          <w:t>辻</w:t>
                        </w:r>
                        <w:r>
                          <w:rPr>
                            <w:lang w:eastAsia="ja-JP"/>
                          </w:rPr>
                          <w:t xml:space="preserve">　亮太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166" o:spid="_x0000_s108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  <w:proofErr w:type="spellEnd"/>
                      </w:p>
                    </w:txbxContent>
                  </v:textbox>
                </v:shape>
              </v:group>
              <v:group id="Group 167" o:spid="_x0000_s1088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<v:shape id="Text Box 168" o:spid="_x0000_s1089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">
                  <v:textbox inset="5.85pt,.7pt,5.85pt,.7pt">
                    <w:txbxContent>
                      <w:p w:rsidR="00175B5C" w:rsidRDefault="00175B5C" w:rsidP="00EF090A"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年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月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69" o:spid="_x0000_s1090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  <w:proofErr w:type="spellEnd"/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79507D74" wp14:editId="1FE9B0F8">
              <wp:simplePos x="0" y="0"/>
              <wp:positionH relativeFrom="column">
                <wp:posOffset>-937260</wp:posOffset>
              </wp:positionH>
              <wp:positionV relativeFrom="paragraph">
                <wp:posOffset>-133350</wp:posOffset>
              </wp:positionV>
              <wp:extent cx="7810500" cy="0"/>
              <wp:effectExtent l="15240" t="9525" r="13335" b="9525"/>
              <wp:wrapNone/>
              <wp:docPr id="298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810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9FB98E" id="Line 214" o:spid="_x0000_s1026" style="position:absolute;left:0;text-align:lef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3.8pt,-10.5pt" to="541.2pt,-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" strokeweight="1.5pt"/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6336EE3D" wp14:editId="4D5E7353">
              <wp:simplePos x="0" y="0"/>
              <wp:positionH relativeFrom="column">
                <wp:posOffset>-438785</wp:posOffset>
              </wp:positionH>
              <wp:positionV relativeFrom="paragraph">
                <wp:posOffset>-457200</wp:posOffset>
              </wp:positionV>
              <wp:extent cx="4519930" cy="323850"/>
              <wp:effectExtent l="0" t="0" r="0" b="0"/>
              <wp:wrapNone/>
              <wp:docPr id="299" name="Text Box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B5C" w:rsidRPr="00732F70" w:rsidRDefault="00175B5C" w:rsidP="00EF090A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36EE3D" id="_x0000_s1091" type="#_x0000_t202" style="position:absolute;margin-left:-34.55pt;margin-top:-36pt;width:355.9pt;height:25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" filled="f" stroked="f">
              <v:textbox inset="5.85pt,.7pt,5.85pt,.7pt">
                <w:txbxContent>
                  <w:p w:rsidR="00175B5C" w:rsidRPr="00732F70" w:rsidRDefault="00175B5C" w:rsidP="00EF090A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B7B16D6" wp14:editId="7C27E7DB">
              <wp:simplePos x="0" y="0"/>
              <wp:positionH relativeFrom="column">
                <wp:posOffset>1047115</wp:posOffset>
              </wp:positionH>
              <wp:positionV relativeFrom="paragraph">
                <wp:posOffset>1270</wp:posOffset>
              </wp:positionV>
              <wp:extent cx="2858135" cy="372110"/>
              <wp:effectExtent l="8890" t="10795" r="9525" b="7620"/>
              <wp:wrapNone/>
              <wp:docPr id="300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8135" cy="3721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B5C" w:rsidRPr="00AD7689" w:rsidRDefault="00175B5C" w:rsidP="00EF090A">
                          <w:pPr>
                            <w:rPr>
                              <w:sz w:val="24"/>
                              <w:lang w:eastAsia="ja-JP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lang w:eastAsia="ja-JP"/>
                            </w:rPr>
                            <w:t>消去済み</w:t>
                          </w:r>
                          <w:r>
                            <w:rPr>
                              <w:sz w:val="24"/>
                              <w:lang w:eastAsia="ja-JP"/>
                            </w:rPr>
                            <w:t>ページ</w:t>
                          </w:r>
                        </w:p>
                      </w:txbxContent>
                    </wps:txbx>
                    <wps:bodyPr rot="0" vert="horz" wrap="square" lIns="72000" tIns="81000" rIns="0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B16D6" id="_x0000_s1092" type="#_x0000_t202" style="position:absolute;margin-left:82.45pt;margin-top:.1pt;width:225.05pt;height:29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">
              <v:textbox inset="2mm,2.25mm,0,.7pt">
                <w:txbxContent>
                  <w:p w:rsidR="00175B5C" w:rsidRPr="00AD7689" w:rsidRDefault="00175B5C" w:rsidP="00EF090A">
                    <w:pPr>
                      <w:rPr>
                        <w:sz w:val="24"/>
                        <w:lang w:eastAsia="ja-JP"/>
                      </w:rPr>
                    </w:pPr>
                    <w:r>
                      <w:rPr>
                        <w:rFonts w:hint="eastAsia"/>
                        <w:sz w:val="24"/>
                        <w:lang w:eastAsia="ja-JP"/>
                      </w:rPr>
                      <w:t>消去済み</w:t>
                    </w:r>
                    <w:r>
                      <w:rPr>
                        <w:sz w:val="24"/>
                        <w:lang w:eastAsia="ja-JP"/>
                      </w:rPr>
                      <w:t>ページ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1F6ADC7" wp14:editId="0F757074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1047115" cy="372110"/>
              <wp:effectExtent l="9525" t="10795" r="10160" b="7620"/>
              <wp:wrapNone/>
              <wp:docPr id="301" name="Text Box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7115" cy="372110"/>
                      </a:xfrm>
                      <a:prstGeom prst="rect">
                        <a:avLst/>
                      </a:prstGeom>
                      <a:solidFill>
                        <a:srgbClr val="CC99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B5C" w:rsidRPr="00730FB8" w:rsidRDefault="00175B5C" w:rsidP="00EF090A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  <w:lang w:eastAsia="ja-JP"/>
                            </w:rPr>
                            <w:t>画面名称</w:t>
                          </w:r>
                        </w:p>
                      </w:txbxContent>
                    </wps:txbx>
                    <wps:bodyPr rot="0" vert="horz" wrap="square" lIns="0" tIns="81000" rIns="0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6ADC7" id="_x0000_s1093" type="#_x0000_t202" style="position:absolute;margin-left:0;margin-top:.1pt;width:82.45pt;height:29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" fillcolor="#c9f">
              <v:textbox inset="0,2.25mm,0,.7pt">
                <w:txbxContent>
                  <w:p w:rsidR="00175B5C" w:rsidRPr="00730FB8" w:rsidRDefault="00175B5C" w:rsidP="00EF090A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  <w:lang w:eastAsia="ja-JP"/>
                      </w:rPr>
                      <w:t>画面名称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725824" behindDoc="0" locked="0" layoutInCell="1" allowOverlap="1" wp14:anchorId="23046356" wp14:editId="7A63AC23">
              <wp:simplePos x="0" y="0"/>
              <wp:positionH relativeFrom="column">
                <wp:posOffset>7312660</wp:posOffset>
              </wp:positionH>
              <wp:positionV relativeFrom="paragraph">
                <wp:posOffset>1270</wp:posOffset>
              </wp:positionV>
              <wp:extent cx="1511935" cy="372110"/>
              <wp:effectExtent l="6985" t="10795" r="5080" b="7620"/>
              <wp:wrapNone/>
              <wp:docPr id="309" name="Group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11935" cy="372110"/>
                        <a:chOff x="7958" y="2897"/>
                        <a:chExt cx="3258" cy="586"/>
                      </a:xfrm>
                    </wpg:grpSpPr>
                    <wpg:grpSp>
                      <wpg:cNvPr id="310" name="Group 171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311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EF090A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18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12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313" name="Group 174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314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EF090A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9440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9440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15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046356" id="_x0000_s1094" style="position:absolute;margin-left:575.8pt;margin-top:.1pt;width:119.05pt;height:29.3pt;z-index:251725824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">
              <v:group id="Group 171" o:spid="_x0000_s1095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<v:shape id="Text Box 172" o:spid="_x0000_s109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">
                  <v:textbox inset="5.85pt,.7pt,5.85pt,.7pt">
                    <w:txbxContent>
                      <w:p w:rsidR="00175B5C" w:rsidRPr="000B5B01" w:rsidRDefault="00175B5C" w:rsidP="00EF090A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INFO  RevNum  \* MERGEFORMAT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18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73" o:spid="_x0000_s109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Rev</w:t>
                        </w:r>
                      </w:p>
                    </w:txbxContent>
                  </v:textbox>
                </v:shape>
              </v:group>
              <v:group id="Group 174" o:spid="_x0000_s1098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<v:shape id="Text Box 175" o:spid="_x0000_s1099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">
                  <v:textbox inset="5.85pt,.7pt,5.85pt,.7pt">
                    <w:txbxContent>
                      <w:p w:rsidR="00175B5C" w:rsidRPr="000B5B01" w:rsidRDefault="00175B5C" w:rsidP="00EF090A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PAGE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9440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NUMPAGES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9440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76" o:spid="_x0000_s1100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Page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721728" behindDoc="0" locked="0" layoutInCell="1" allowOverlap="1" wp14:anchorId="5CCFA902" wp14:editId="259399F4">
              <wp:simplePos x="0" y="0"/>
              <wp:positionH relativeFrom="column">
                <wp:posOffset>7312660</wp:posOffset>
              </wp:positionH>
              <wp:positionV relativeFrom="paragraph">
                <wp:posOffset>1270</wp:posOffset>
              </wp:positionV>
              <wp:extent cx="1511935" cy="372110"/>
              <wp:effectExtent l="6985" t="10795" r="5080" b="7620"/>
              <wp:wrapNone/>
              <wp:docPr id="316" name="Group 1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11935" cy="372110"/>
                        <a:chOff x="7958" y="2897"/>
                        <a:chExt cx="3258" cy="586"/>
                      </a:xfrm>
                    </wpg:grpSpPr>
                    <wpg:grpSp>
                      <wpg:cNvPr id="317" name="Group 145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318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8214E5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18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19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320" name="Group 148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321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8214E5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9440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9440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22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CFA902" id="_x0000_s1101" style="position:absolute;margin-left:575.8pt;margin-top:.1pt;width:119.05pt;height:29.3pt;z-index:251721728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">
              <v:group id="Group 145" o:spid="_x0000_s1102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<v:shape id="Text Box 146" o:spid="_x0000_s110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">
                  <v:textbox inset="5.85pt,.7pt,5.85pt,.7pt">
                    <w:txbxContent>
                      <w:p w:rsidR="00175B5C" w:rsidRPr="000B5B01" w:rsidRDefault="00175B5C" w:rsidP="008214E5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INFO  RevNum  \* MERGEFORMAT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18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47" o:spid="_x0000_s110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Rev</w:t>
                        </w:r>
                      </w:p>
                    </w:txbxContent>
                  </v:textbox>
                </v:shape>
              </v:group>
              <v:group id="Group 148" o:spid="_x0000_s1105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<v:shape id="Text Box 149" o:spid="_x0000_s110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">
                  <v:textbox inset="5.85pt,.7pt,5.85pt,.7pt">
                    <w:txbxContent>
                      <w:p w:rsidR="00175B5C" w:rsidRPr="000B5B01" w:rsidRDefault="00175B5C" w:rsidP="008214E5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PAGE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9440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NUMPAGES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9440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0" o:spid="_x0000_s110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Page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B5C" w:rsidRDefault="00175B5C" w:rsidP="008214E5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6FCB10A" wp14:editId="6720B41B">
              <wp:simplePos x="0" y="0"/>
              <wp:positionH relativeFrom="column">
                <wp:posOffset>-937260</wp:posOffset>
              </wp:positionH>
              <wp:positionV relativeFrom="paragraph">
                <wp:posOffset>-133350</wp:posOffset>
              </wp:positionV>
              <wp:extent cx="7810500" cy="0"/>
              <wp:effectExtent l="15240" t="9525" r="13335" b="9525"/>
              <wp:wrapNone/>
              <wp:docPr id="42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810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51E2B2" id="Line 214" o:spid="_x0000_s1026" style="position:absolute;left:0;text-align:lef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3.8pt,-10.5pt" to="541.2pt,-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" strokeweight="1.5pt"/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CAA6A17" wp14:editId="60B4DEFA">
              <wp:simplePos x="0" y="0"/>
              <wp:positionH relativeFrom="column">
                <wp:posOffset>-438785</wp:posOffset>
              </wp:positionH>
              <wp:positionV relativeFrom="paragraph">
                <wp:posOffset>-457200</wp:posOffset>
              </wp:positionV>
              <wp:extent cx="4519930" cy="323850"/>
              <wp:effectExtent l="0" t="0" r="0" b="0"/>
              <wp:wrapNone/>
              <wp:docPr id="43" name="Text Box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B5C" w:rsidRPr="00732F70" w:rsidRDefault="00175B5C" w:rsidP="00181D54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AA6A17" id="_x0000_t202" coordsize="21600,21600" o:spt="202" path="m,l,21600r21600,l21600,xe">
              <v:stroke joinstyle="miter"/>
              <v:path gradientshapeok="t" o:connecttype="rect"/>
            </v:shapetype>
            <v:shape id="_x0000_s1108" type="#_x0000_t202" style="position:absolute;margin-left:-34.55pt;margin-top:-36pt;width:355.9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" filled="f" stroked="f">
              <v:textbox inset="5.85pt,.7pt,5.85pt,.7pt">
                <w:txbxContent>
                  <w:p w:rsidR="00175B5C" w:rsidRPr="00732F70" w:rsidRDefault="00175B5C" w:rsidP="00181D54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5DB08F2" wp14:editId="0EF2E384">
              <wp:simplePos x="0" y="0"/>
              <wp:positionH relativeFrom="column">
                <wp:posOffset>1047115</wp:posOffset>
              </wp:positionH>
              <wp:positionV relativeFrom="paragraph">
                <wp:posOffset>1270</wp:posOffset>
              </wp:positionV>
              <wp:extent cx="2858135" cy="372110"/>
              <wp:effectExtent l="8890" t="10795" r="9525" b="7620"/>
              <wp:wrapNone/>
              <wp:docPr id="44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8135" cy="3721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B5C" w:rsidRPr="00AD7689" w:rsidRDefault="00175B5C" w:rsidP="008214E5">
                          <w:pPr>
                            <w:rPr>
                              <w:sz w:val="24"/>
                              <w:lang w:eastAsia="ja-JP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lang w:eastAsia="ja-JP"/>
                            </w:rPr>
                            <w:t>あああ</w:t>
                          </w:r>
                        </w:p>
                      </w:txbxContent>
                    </wps:txbx>
                    <wps:bodyPr rot="0" vert="horz" wrap="square" lIns="72000" tIns="81000" rIns="0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DB08F2" id="_x0000_s1109" type="#_x0000_t202" style="position:absolute;margin-left:82.45pt;margin-top:.1pt;width:225.05pt;height:2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">
              <v:textbox inset="2mm,2.25mm,0,.7pt">
                <w:txbxContent>
                  <w:p w:rsidR="00175B5C" w:rsidRPr="00AD7689" w:rsidRDefault="00175B5C" w:rsidP="008214E5">
                    <w:pPr>
                      <w:rPr>
                        <w:sz w:val="24"/>
                        <w:lang w:eastAsia="ja-JP"/>
                      </w:rPr>
                    </w:pPr>
                    <w:r>
                      <w:rPr>
                        <w:rFonts w:hint="eastAsia"/>
                        <w:sz w:val="24"/>
                        <w:lang w:eastAsia="ja-JP"/>
                      </w:rPr>
                      <w:t>あああ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70EE9E4" wp14:editId="322F8661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1047115" cy="372110"/>
              <wp:effectExtent l="9525" t="10795" r="10160" b="7620"/>
              <wp:wrapNone/>
              <wp:docPr id="45" name="Text Box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7115" cy="372110"/>
                      </a:xfrm>
                      <a:prstGeom prst="rect">
                        <a:avLst/>
                      </a:prstGeom>
                      <a:solidFill>
                        <a:srgbClr val="CC99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B5C" w:rsidRPr="00730FB8" w:rsidRDefault="00175B5C" w:rsidP="008214E5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  <w:lang w:eastAsia="ja-JP"/>
                            </w:rPr>
                            <w:t>画面名称</w:t>
                          </w:r>
                        </w:p>
                      </w:txbxContent>
                    </wps:txbx>
                    <wps:bodyPr rot="0" vert="horz" wrap="square" lIns="0" tIns="81000" rIns="0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0EE9E4" id="_x0000_s1110" type="#_x0000_t202" style="position:absolute;margin-left:0;margin-top:.1pt;width:82.45pt;height:2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" fillcolor="#c9f">
              <v:textbox inset="0,2.25mm,0,.7pt">
                <w:txbxContent>
                  <w:p w:rsidR="00175B5C" w:rsidRPr="00730FB8" w:rsidRDefault="00175B5C" w:rsidP="008214E5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  <w:lang w:eastAsia="ja-JP"/>
                      </w:rPr>
                      <w:t>画面名称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6442F3B4" wp14:editId="778C30A1">
              <wp:simplePos x="0" y="0"/>
              <wp:positionH relativeFrom="column">
                <wp:posOffset>3905250</wp:posOffset>
              </wp:positionH>
              <wp:positionV relativeFrom="paragraph">
                <wp:posOffset>635</wp:posOffset>
              </wp:positionV>
              <wp:extent cx="2093595" cy="372110"/>
              <wp:effectExtent l="9525" t="10160" r="11430" b="8255"/>
              <wp:wrapNone/>
              <wp:docPr id="46" name="Group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093595" cy="372110"/>
                        <a:chOff x="7958" y="2897"/>
                        <a:chExt cx="3258" cy="586"/>
                      </a:xfrm>
                    </wpg:grpSpPr>
                    <wpg:grpSp>
                      <wpg:cNvPr id="47" name="Group 164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48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Default="00175B5C" w:rsidP="008214E5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川島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　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智弘</w:t>
                              </w:r>
                              <w:proofErr w:type="spellEnd"/>
                              <w:r>
                                <w:br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9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作成者名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50" name="Group 167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51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Default="00175B5C" w:rsidP="008214E5"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PRINTDATE  \@ "yyyy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年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MM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月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dd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日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"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月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日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2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最終印刷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42F3B4" id="_x0000_s1111" style="position:absolute;margin-left:307.5pt;margin-top:.05pt;width:164.85pt;height:29.3pt;z-index:251677696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">
              <v:group id="Group 164" o:spid="_x0000_s1112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shape id="Text Box 165" o:spid="_x0000_s111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">
                  <v:textbox inset="5.85pt,.7pt,5.85pt,.7pt">
                    <w:txbxContent>
                      <w:p w:rsidR="00175B5C" w:rsidRDefault="00175B5C" w:rsidP="008214E5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川島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　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智弘</w:t>
                        </w:r>
                        <w:proofErr w:type="spellEnd"/>
                        <w:r>
                          <w:br/>
                        </w:r>
                      </w:p>
                    </w:txbxContent>
                  </v:textbox>
                </v:shape>
                <v:shape id="Text Box 166" o:spid="_x0000_s111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  <w:proofErr w:type="spellEnd"/>
                      </w:p>
                    </w:txbxContent>
                  </v:textbox>
                </v:shape>
              </v:group>
              <v:group id="Group 167" o:spid="_x0000_s1115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shape id="Text Box 168" o:spid="_x0000_s111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">
                  <v:textbox inset="5.85pt,.7pt,5.85pt,.7pt">
                    <w:txbxContent>
                      <w:p w:rsidR="00175B5C" w:rsidRDefault="00175B5C" w:rsidP="008214E5"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年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月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69" o:spid="_x0000_s111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  <w:proofErr w:type="spellEnd"/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58329470" wp14:editId="27756195">
              <wp:simplePos x="0" y="0"/>
              <wp:positionH relativeFrom="column">
                <wp:posOffset>7312660</wp:posOffset>
              </wp:positionH>
              <wp:positionV relativeFrom="paragraph">
                <wp:posOffset>1270</wp:posOffset>
              </wp:positionV>
              <wp:extent cx="1511935" cy="372110"/>
              <wp:effectExtent l="6985" t="10795" r="5080" b="7620"/>
              <wp:wrapNone/>
              <wp:docPr id="53" name="Group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11935" cy="372110"/>
                        <a:chOff x="7958" y="2897"/>
                        <a:chExt cx="3258" cy="586"/>
                      </a:xfrm>
                    </wpg:grpSpPr>
                    <wpg:grpSp>
                      <wpg:cNvPr id="54" name="Group 171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55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8214E5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18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6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57" name="Group 174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58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8214E5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E077E5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E077E5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9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329470" id="_x0000_s1118" style="position:absolute;margin-left:575.8pt;margin-top:.1pt;width:119.05pt;height:29.3pt;z-index:251678720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">
              <v:group id="Group 171" o:spid="_x0000_s1119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shape id="Text Box 172" o:spid="_x0000_s112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">
                  <v:textbox inset="5.85pt,.7pt,5.85pt,.7pt">
                    <w:txbxContent>
                      <w:p w:rsidR="00175B5C" w:rsidRPr="000B5B01" w:rsidRDefault="00175B5C" w:rsidP="008214E5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INFO  RevNum  \* MERGEFORMAT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18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73" o:spid="_x0000_s112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Rev</w:t>
                        </w:r>
                      </w:p>
                    </w:txbxContent>
                  </v:textbox>
                </v:shape>
              </v:group>
              <v:group id="Group 174" o:spid="_x0000_s1122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shape id="Text Box 175" o:spid="_x0000_s112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">
                  <v:textbox inset="5.85pt,.7pt,5.85pt,.7pt">
                    <w:txbxContent>
                      <w:p w:rsidR="00175B5C" w:rsidRPr="000B5B01" w:rsidRDefault="00175B5C" w:rsidP="008214E5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PAGE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E077E5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NUMPAGES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E077E5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76" o:spid="_x0000_s112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Page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  <w:p w:rsidR="00175B5C" w:rsidRDefault="00175B5C">
    <w:pPr>
      <w:pStyle w:val="a5"/>
      <w:rPr>
        <w:lang w:eastAsia="ja-JP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B5C" w:rsidRDefault="00175B5C" w:rsidP="00EF090A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5D2D6340" wp14:editId="31456B16">
              <wp:simplePos x="0" y="0"/>
              <wp:positionH relativeFrom="column">
                <wp:posOffset>-937260</wp:posOffset>
              </wp:positionH>
              <wp:positionV relativeFrom="paragraph">
                <wp:posOffset>-133350</wp:posOffset>
              </wp:positionV>
              <wp:extent cx="7810500" cy="0"/>
              <wp:effectExtent l="15240" t="9525" r="13335" b="9525"/>
              <wp:wrapNone/>
              <wp:docPr id="323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810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AEF85" id="Line 214" o:spid="_x0000_s1026" style="position:absolute;left:0;text-align:lef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3.8pt,-10.5pt" to="541.2pt,-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" strokeweight="1.5pt"/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4F2A06DB" wp14:editId="1A55CD90">
              <wp:simplePos x="0" y="0"/>
              <wp:positionH relativeFrom="column">
                <wp:posOffset>-438785</wp:posOffset>
              </wp:positionH>
              <wp:positionV relativeFrom="paragraph">
                <wp:posOffset>-457200</wp:posOffset>
              </wp:positionV>
              <wp:extent cx="4519930" cy="323850"/>
              <wp:effectExtent l="0" t="0" r="0" b="0"/>
              <wp:wrapNone/>
              <wp:docPr id="324" name="Text Box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B5C" w:rsidRPr="00732F70" w:rsidRDefault="00175B5C" w:rsidP="00EF090A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A06DB" id="_x0000_t202" coordsize="21600,21600" o:spt="202" path="m,l,21600r21600,l21600,xe">
              <v:stroke joinstyle="miter"/>
              <v:path gradientshapeok="t" o:connecttype="rect"/>
            </v:shapetype>
            <v:shape id="_x0000_s1125" type="#_x0000_t202" style="position:absolute;margin-left:-34.55pt;margin-top:-36pt;width:355.9pt;height:25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" filled="f" stroked="f">
              <v:textbox inset="5.85pt,.7pt,5.85pt,.7pt">
                <w:txbxContent>
                  <w:p w:rsidR="00175B5C" w:rsidRPr="00732F70" w:rsidRDefault="00175B5C" w:rsidP="00EF090A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68BBC428" wp14:editId="0661313D">
              <wp:simplePos x="0" y="0"/>
              <wp:positionH relativeFrom="column">
                <wp:posOffset>1047115</wp:posOffset>
              </wp:positionH>
              <wp:positionV relativeFrom="paragraph">
                <wp:posOffset>1270</wp:posOffset>
              </wp:positionV>
              <wp:extent cx="2858135" cy="372110"/>
              <wp:effectExtent l="8890" t="10795" r="9525" b="7620"/>
              <wp:wrapNone/>
              <wp:docPr id="325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8135" cy="3721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B5C" w:rsidRPr="00AD7689" w:rsidRDefault="00175B5C" w:rsidP="00EF090A">
                          <w:pPr>
                            <w:rPr>
                              <w:sz w:val="24"/>
                              <w:lang w:eastAsia="ja-JP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lang w:eastAsia="ja-JP"/>
                            </w:rPr>
                            <w:t>売り上げ</w:t>
                          </w:r>
                          <w:r>
                            <w:rPr>
                              <w:sz w:val="24"/>
                              <w:lang w:eastAsia="ja-JP"/>
                            </w:rPr>
                            <w:t>ページ</w:t>
                          </w:r>
                        </w:p>
                      </w:txbxContent>
                    </wps:txbx>
                    <wps:bodyPr rot="0" vert="horz" wrap="square" lIns="72000" tIns="81000" rIns="0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BBC428" id="_x0000_s1126" type="#_x0000_t202" style="position:absolute;margin-left:82.45pt;margin-top:.1pt;width:225.05pt;height:29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">
              <v:textbox inset="2mm,2.25mm,0,.7pt">
                <w:txbxContent>
                  <w:p w:rsidR="00175B5C" w:rsidRPr="00AD7689" w:rsidRDefault="00175B5C" w:rsidP="00EF090A">
                    <w:pPr>
                      <w:rPr>
                        <w:sz w:val="24"/>
                        <w:lang w:eastAsia="ja-JP"/>
                      </w:rPr>
                    </w:pPr>
                    <w:r>
                      <w:rPr>
                        <w:rFonts w:hint="eastAsia"/>
                        <w:sz w:val="24"/>
                        <w:lang w:eastAsia="ja-JP"/>
                      </w:rPr>
                      <w:t>売り上げ</w:t>
                    </w:r>
                    <w:r>
                      <w:rPr>
                        <w:sz w:val="24"/>
                        <w:lang w:eastAsia="ja-JP"/>
                      </w:rPr>
                      <w:t>ページ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59AAAA8E" wp14:editId="035DE8AD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1047115" cy="372110"/>
              <wp:effectExtent l="9525" t="10795" r="10160" b="7620"/>
              <wp:wrapNone/>
              <wp:docPr id="326" name="Text Box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7115" cy="372110"/>
                      </a:xfrm>
                      <a:prstGeom prst="rect">
                        <a:avLst/>
                      </a:prstGeom>
                      <a:solidFill>
                        <a:srgbClr val="CC99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B5C" w:rsidRPr="00730FB8" w:rsidRDefault="00175B5C" w:rsidP="00EF090A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  <w:lang w:eastAsia="ja-JP"/>
                            </w:rPr>
                            <w:t>画面名称</w:t>
                          </w:r>
                        </w:p>
                      </w:txbxContent>
                    </wps:txbx>
                    <wps:bodyPr rot="0" vert="horz" wrap="square" lIns="0" tIns="81000" rIns="0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AAAA8E" id="_x0000_s1127" type="#_x0000_t202" style="position:absolute;margin-left:0;margin-top:.1pt;width:82.45pt;height:29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" fillcolor="#c9f">
              <v:textbox inset="0,2.25mm,0,.7pt">
                <w:txbxContent>
                  <w:p w:rsidR="00175B5C" w:rsidRPr="00730FB8" w:rsidRDefault="00175B5C" w:rsidP="00EF090A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  <w:lang w:eastAsia="ja-JP"/>
                      </w:rPr>
                      <w:t>画面名称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732992" behindDoc="0" locked="0" layoutInCell="1" allowOverlap="1" wp14:anchorId="44B3D537" wp14:editId="42078ACD">
              <wp:simplePos x="0" y="0"/>
              <wp:positionH relativeFrom="column">
                <wp:posOffset>3905250</wp:posOffset>
              </wp:positionH>
              <wp:positionV relativeFrom="paragraph">
                <wp:posOffset>635</wp:posOffset>
              </wp:positionV>
              <wp:extent cx="2093595" cy="372110"/>
              <wp:effectExtent l="9525" t="10160" r="11430" b="8255"/>
              <wp:wrapNone/>
              <wp:docPr id="327" name="Group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093595" cy="372110"/>
                        <a:chOff x="7958" y="2897"/>
                        <a:chExt cx="3258" cy="586"/>
                      </a:xfrm>
                    </wpg:grpSpPr>
                    <wpg:grpSp>
                      <wpg:cNvPr id="328" name="Group 164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329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Default="00175B5C" w:rsidP="00EF090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lang w:eastAsia="ja-JP"/>
                                </w:rPr>
                                <w:t>辻</w:t>
                              </w:r>
                              <w:r>
                                <w:rPr>
                                  <w:lang w:eastAsia="ja-JP"/>
                                </w:rPr>
                                <w:t xml:space="preserve">　亮太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30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作成者名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331" name="Group 167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332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Default="00175B5C" w:rsidP="00EF090A"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PRINTDATE  \@ "yyyy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年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MM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月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dd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日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"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月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日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33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最終印刷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B3D537" id="_x0000_s1128" style="position:absolute;margin-left:307.5pt;margin-top:.05pt;width:164.85pt;height:29.3pt;z-index:251732992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">
              <v:group id="Group 164" o:spid="_x0000_s1129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<v:shape id="Text Box 165" o:spid="_x0000_s113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">
                  <v:textbox inset="5.85pt,.7pt,5.85pt,.7pt">
                    <w:txbxContent>
                      <w:p w:rsidR="00175B5C" w:rsidRDefault="00175B5C" w:rsidP="00EF090A">
                        <w:pPr>
                          <w:jc w:val="center"/>
                        </w:pPr>
                        <w:r>
                          <w:rPr>
                            <w:rFonts w:hint="eastAsia"/>
                            <w:lang w:eastAsia="ja-JP"/>
                          </w:rPr>
                          <w:t>辻</w:t>
                        </w:r>
                        <w:r>
                          <w:rPr>
                            <w:lang w:eastAsia="ja-JP"/>
                          </w:rPr>
                          <w:t xml:space="preserve">　亮太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166" o:spid="_x0000_s113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  <w:proofErr w:type="spellEnd"/>
                      </w:p>
                    </w:txbxContent>
                  </v:textbox>
                </v:shape>
              </v:group>
              <v:group id="Group 167" o:spid="_x0000_s1132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<v:shape id="Text Box 168" o:spid="_x0000_s113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">
                  <v:textbox inset="5.85pt,.7pt,5.85pt,.7pt">
                    <w:txbxContent>
                      <w:p w:rsidR="00175B5C" w:rsidRDefault="00175B5C" w:rsidP="00EF090A"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年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月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69" o:spid="_x0000_s113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  <w:proofErr w:type="spellEnd"/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734016" behindDoc="0" locked="0" layoutInCell="1" allowOverlap="1" wp14:anchorId="3664C2EC" wp14:editId="5296B984">
              <wp:simplePos x="0" y="0"/>
              <wp:positionH relativeFrom="column">
                <wp:posOffset>7312660</wp:posOffset>
              </wp:positionH>
              <wp:positionV relativeFrom="paragraph">
                <wp:posOffset>1270</wp:posOffset>
              </wp:positionV>
              <wp:extent cx="1511935" cy="372110"/>
              <wp:effectExtent l="6985" t="10795" r="5080" b="7620"/>
              <wp:wrapNone/>
              <wp:docPr id="334" name="Group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11935" cy="372110"/>
                        <a:chOff x="7958" y="2897"/>
                        <a:chExt cx="3258" cy="586"/>
                      </a:xfrm>
                    </wpg:grpSpPr>
                    <wpg:grpSp>
                      <wpg:cNvPr id="335" name="Group 171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336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EF090A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18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37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338" name="Group 174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339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EF090A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9440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9440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40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64C2EC" id="_x0000_s1135" style="position:absolute;margin-left:575.8pt;margin-top:.1pt;width:119.05pt;height:29.3pt;z-index:251734016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">
              <v:group id="Group 171" o:spid="_x0000_s1136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<v:shape id="Text Box 172" o:spid="_x0000_s113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">
                  <v:textbox inset="5.85pt,.7pt,5.85pt,.7pt">
                    <w:txbxContent>
                      <w:p w:rsidR="00175B5C" w:rsidRPr="000B5B01" w:rsidRDefault="00175B5C" w:rsidP="00EF090A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INFO  RevNum  \* MERGEFORMAT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18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73" o:spid="_x0000_s113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Rev</w:t>
                        </w:r>
                      </w:p>
                    </w:txbxContent>
                  </v:textbox>
                </v:shape>
              </v:group>
              <v:group id="Group 174" o:spid="_x0000_s1139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<v:shape id="Text Box 175" o:spid="_x0000_s114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">
                  <v:textbox inset="5.85pt,.7pt,5.85pt,.7pt">
                    <w:txbxContent>
                      <w:p w:rsidR="00175B5C" w:rsidRPr="000B5B01" w:rsidRDefault="00175B5C" w:rsidP="00EF090A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PAGE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9440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NUMPAGES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9440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76" o:spid="_x0000_s114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Page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  <w:p w:rsidR="00175B5C" w:rsidRDefault="00175B5C" w:rsidP="00EF090A">
    <w:pPr>
      <w:pStyle w:val="a5"/>
      <w:tabs>
        <w:tab w:val="clear" w:pos="4252"/>
        <w:tab w:val="clear" w:pos="8504"/>
        <w:tab w:val="left" w:pos="1282"/>
      </w:tabs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729920" behindDoc="0" locked="0" layoutInCell="1" allowOverlap="1" wp14:anchorId="7B57D85D" wp14:editId="741458B3">
              <wp:simplePos x="0" y="0"/>
              <wp:positionH relativeFrom="column">
                <wp:posOffset>7312660</wp:posOffset>
              </wp:positionH>
              <wp:positionV relativeFrom="paragraph">
                <wp:posOffset>1270</wp:posOffset>
              </wp:positionV>
              <wp:extent cx="1511935" cy="372110"/>
              <wp:effectExtent l="6985" t="10795" r="5080" b="7620"/>
              <wp:wrapNone/>
              <wp:docPr id="341" name="Group 1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11935" cy="372110"/>
                        <a:chOff x="7958" y="2897"/>
                        <a:chExt cx="3258" cy="586"/>
                      </a:xfrm>
                    </wpg:grpSpPr>
                    <wpg:grpSp>
                      <wpg:cNvPr id="342" name="Group 145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343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8214E5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18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44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345" name="Group 148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346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8214E5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9440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9440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47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57D85D" id="_x0000_s1142" style="position:absolute;margin-left:575.8pt;margin-top:.1pt;width:119.05pt;height:29.3pt;z-index:251729920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">
              <v:group id="Group 145" o:spid="_x0000_s11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    <v:shape id="Text Box 146" o:spid="_x0000_s11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">
                  <v:textbox inset="5.85pt,.7pt,5.85pt,.7pt">
                    <w:txbxContent>
                      <w:p w:rsidR="00175B5C" w:rsidRPr="000B5B01" w:rsidRDefault="00175B5C" w:rsidP="008214E5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INFO  RevNum  \* MERGEFORMAT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18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47" o:spid="_x0000_s11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Rev</w:t>
                        </w:r>
                      </w:p>
                    </w:txbxContent>
                  </v:textbox>
                </v:shape>
              </v:group>
              <v:group id="Group 148" o:spid="_x0000_s11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<v:shape id="Text Box 149" o:spid="_x0000_s11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">
                  <v:textbox inset="5.85pt,.7pt,5.85pt,.7pt">
                    <w:txbxContent>
                      <w:p w:rsidR="00175B5C" w:rsidRPr="000B5B01" w:rsidRDefault="00175B5C" w:rsidP="008214E5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PAGE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9440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NUMPAGES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9440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0" o:spid="_x0000_s11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Page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B5C" w:rsidRDefault="00175B5C" w:rsidP="00EF090A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91360" behindDoc="0" locked="0" layoutInCell="1" allowOverlap="1" wp14:anchorId="539FA33A" wp14:editId="2E45C74E">
              <wp:simplePos x="0" y="0"/>
              <wp:positionH relativeFrom="column">
                <wp:posOffset>-937260</wp:posOffset>
              </wp:positionH>
              <wp:positionV relativeFrom="paragraph">
                <wp:posOffset>-133350</wp:posOffset>
              </wp:positionV>
              <wp:extent cx="7810500" cy="0"/>
              <wp:effectExtent l="15240" t="9525" r="13335" b="9525"/>
              <wp:wrapNone/>
              <wp:docPr id="1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810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67630B" id="Line 214" o:spid="_x0000_s1026" style="position:absolute;left:0;text-align:lef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3.8pt,-10.5pt" to="541.2pt,-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" strokeweight="1.5pt"/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90336" behindDoc="0" locked="0" layoutInCell="1" allowOverlap="1" wp14:anchorId="45FBD001" wp14:editId="686799F1">
              <wp:simplePos x="0" y="0"/>
              <wp:positionH relativeFrom="column">
                <wp:posOffset>-438785</wp:posOffset>
              </wp:positionH>
              <wp:positionV relativeFrom="paragraph">
                <wp:posOffset>-457200</wp:posOffset>
              </wp:positionV>
              <wp:extent cx="4519930" cy="323850"/>
              <wp:effectExtent l="0" t="0" r="0" b="0"/>
              <wp:wrapNone/>
              <wp:docPr id="27" name="Text Box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B5C" w:rsidRPr="00732F70" w:rsidRDefault="00175B5C" w:rsidP="00EF090A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FBD001" id="_x0000_t202" coordsize="21600,21600" o:spt="202" path="m,l,21600r21600,l21600,xe">
              <v:stroke joinstyle="miter"/>
              <v:path gradientshapeok="t" o:connecttype="rect"/>
            </v:shapetype>
            <v:shape id="_x0000_s1149" type="#_x0000_t202" style="position:absolute;margin-left:-34.55pt;margin-top:-36pt;width:355.9pt;height:25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" filled="f" stroked="f">
              <v:textbox inset="5.85pt,.7pt,5.85pt,.7pt">
                <w:txbxContent>
                  <w:p w:rsidR="00175B5C" w:rsidRPr="00732F70" w:rsidRDefault="00175B5C" w:rsidP="00EF090A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87264" behindDoc="0" locked="0" layoutInCell="1" allowOverlap="1" wp14:anchorId="69899BBF" wp14:editId="5F28EF7D">
              <wp:simplePos x="0" y="0"/>
              <wp:positionH relativeFrom="column">
                <wp:posOffset>1047115</wp:posOffset>
              </wp:positionH>
              <wp:positionV relativeFrom="paragraph">
                <wp:posOffset>1270</wp:posOffset>
              </wp:positionV>
              <wp:extent cx="2858135" cy="372110"/>
              <wp:effectExtent l="8890" t="10795" r="9525" b="7620"/>
              <wp:wrapNone/>
              <wp:docPr id="28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8135" cy="3721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B5C" w:rsidRPr="00AD7689" w:rsidRDefault="00175B5C" w:rsidP="00EF090A">
                          <w:pPr>
                            <w:rPr>
                              <w:sz w:val="24"/>
                              <w:lang w:eastAsia="ja-JP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lang w:eastAsia="ja-JP"/>
                            </w:rPr>
                            <w:t>報告</w:t>
                          </w:r>
                          <w:r>
                            <w:rPr>
                              <w:sz w:val="24"/>
                              <w:lang w:eastAsia="ja-JP"/>
                            </w:rPr>
                            <w:t>受信ページ</w:t>
                          </w:r>
                        </w:p>
                      </w:txbxContent>
                    </wps:txbx>
                    <wps:bodyPr rot="0" vert="horz" wrap="square" lIns="72000" tIns="81000" rIns="0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99BBF" id="_x0000_s1150" type="#_x0000_t202" style="position:absolute;margin-left:82.45pt;margin-top:.1pt;width:225.05pt;height:29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">
              <v:textbox inset="2mm,2.25mm,0,.7pt">
                <w:txbxContent>
                  <w:p w:rsidR="00175B5C" w:rsidRPr="00AD7689" w:rsidRDefault="00175B5C" w:rsidP="00EF090A">
                    <w:pPr>
                      <w:rPr>
                        <w:sz w:val="24"/>
                        <w:lang w:eastAsia="ja-JP"/>
                      </w:rPr>
                    </w:pPr>
                    <w:r>
                      <w:rPr>
                        <w:rFonts w:hint="eastAsia"/>
                        <w:sz w:val="24"/>
                        <w:lang w:eastAsia="ja-JP"/>
                      </w:rPr>
                      <w:t>報告</w:t>
                    </w:r>
                    <w:r>
                      <w:rPr>
                        <w:sz w:val="24"/>
                        <w:lang w:eastAsia="ja-JP"/>
                      </w:rPr>
                      <w:t>受信ページ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86240" behindDoc="0" locked="0" layoutInCell="1" allowOverlap="1" wp14:anchorId="407866FA" wp14:editId="6613531E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1047115" cy="372110"/>
              <wp:effectExtent l="9525" t="10795" r="10160" b="7620"/>
              <wp:wrapNone/>
              <wp:docPr id="29" name="Text Box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7115" cy="372110"/>
                      </a:xfrm>
                      <a:prstGeom prst="rect">
                        <a:avLst/>
                      </a:prstGeom>
                      <a:solidFill>
                        <a:srgbClr val="CC99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B5C" w:rsidRPr="00730FB8" w:rsidRDefault="00175B5C" w:rsidP="00EF090A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  <w:lang w:eastAsia="ja-JP"/>
                            </w:rPr>
                            <w:t>画面名称</w:t>
                          </w:r>
                        </w:p>
                      </w:txbxContent>
                    </wps:txbx>
                    <wps:bodyPr rot="0" vert="horz" wrap="square" lIns="0" tIns="81000" rIns="0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866FA" id="_x0000_s1151" type="#_x0000_t202" style="position:absolute;margin-left:0;margin-top:.1pt;width:82.45pt;height:29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" fillcolor="#c9f">
              <v:textbox inset="0,2.25mm,0,.7pt">
                <w:txbxContent>
                  <w:p w:rsidR="00175B5C" w:rsidRPr="00730FB8" w:rsidRDefault="00175B5C" w:rsidP="00EF090A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  <w:lang w:eastAsia="ja-JP"/>
                      </w:rPr>
                      <w:t>画面名称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788288" behindDoc="0" locked="0" layoutInCell="1" allowOverlap="1" wp14:anchorId="0E689EFC" wp14:editId="5EA7F167">
              <wp:simplePos x="0" y="0"/>
              <wp:positionH relativeFrom="column">
                <wp:posOffset>3905250</wp:posOffset>
              </wp:positionH>
              <wp:positionV relativeFrom="paragraph">
                <wp:posOffset>635</wp:posOffset>
              </wp:positionV>
              <wp:extent cx="2093595" cy="372110"/>
              <wp:effectExtent l="9525" t="10160" r="11430" b="8255"/>
              <wp:wrapNone/>
              <wp:docPr id="30" name="Group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093595" cy="372110"/>
                        <a:chOff x="7958" y="2897"/>
                        <a:chExt cx="3258" cy="586"/>
                      </a:xfrm>
                    </wpg:grpSpPr>
                    <wpg:grpSp>
                      <wpg:cNvPr id="31" name="Group 164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32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Default="00175B5C" w:rsidP="00EF090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lang w:eastAsia="ja-JP"/>
                                </w:rPr>
                                <w:t>辻</w:t>
                              </w:r>
                              <w:r>
                                <w:rPr>
                                  <w:lang w:eastAsia="ja-JP"/>
                                </w:rPr>
                                <w:t xml:space="preserve">　亮太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3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作成者名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34" name="Group 167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35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Default="00175B5C" w:rsidP="00EF090A"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PRINTDATE  \@ "yyyy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年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MM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月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dd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日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"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月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日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7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最終印刷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689EFC" id="_x0000_s1152" style="position:absolute;margin-left:307.5pt;margin-top:.05pt;width:164.85pt;height:29.3pt;z-index:251788288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">
              <v:group id="Group 164" o:spid="_x0000_s115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Text Box 165" o:spid="_x0000_s11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jRW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">
                  <v:textbox inset="5.85pt,.7pt,5.85pt,.7pt">
                    <w:txbxContent>
                      <w:p w:rsidR="00175B5C" w:rsidRDefault="00175B5C" w:rsidP="00EF090A">
                        <w:pPr>
                          <w:jc w:val="center"/>
                        </w:pPr>
                        <w:r>
                          <w:rPr>
                            <w:rFonts w:hint="eastAsia"/>
                            <w:lang w:eastAsia="ja-JP"/>
                          </w:rPr>
                          <w:t>辻</w:t>
                        </w:r>
                        <w:r>
                          <w:rPr>
                            <w:lang w:eastAsia="ja-JP"/>
                          </w:rPr>
                          <w:t xml:space="preserve">　亮太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166" o:spid="_x0000_s11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  <w:proofErr w:type="spellEnd"/>
                      </w:p>
                    </w:txbxContent>
                  </v:textbox>
                </v:shape>
              </v:group>
              <v:group id="Group 167" o:spid="_x0000_s115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shape id="Text Box 168" o:spid="_x0000_s115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">
                  <v:textbox inset="5.85pt,.7pt,5.85pt,.7pt">
                    <w:txbxContent>
                      <w:p w:rsidR="00175B5C" w:rsidRDefault="00175B5C" w:rsidP="00EF090A"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年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月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69" o:spid="_x0000_s115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  <w:proofErr w:type="spellEnd"/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789312" behindDoc="0" locked="0" layoutInCell="1" allowOverlap="1" wp14:anchorId="6BE4DDAC" wp14:editId="461906D8">
              <wp:simplePos x="0" y="0"/>
              <wp:positionH relativeFrom="column">
                <wp:posOffset>7312660</wp:posOffset>
              </wp:positionH>
              <wp:positionV relativeFrom="paragraph">
                <wp:posOffset>1270</wp:posOffset>
              </wp:positionV>
              <wp:extent cx="1511935" cy="372110"/>
              <wp:effectExtent l="6985" t="10795" r="5080" b="7620"/>
              <wp:wrapNone/>
              <wp:docPr id="38" name="Group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11935" cy="372110"/>
                        <a:chOff x="7958" y="2897"/>
                        <a:chExt cx="3258" cy="586"/>
                      </a:xfrm>
                    </wpg:grpSpPr>
                    <wpg:grpSp>
                      <wpg:cNvPr id="39" name="Group 171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40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EF090A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18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1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484" name="Group 174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485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EF090A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9440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9440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86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E4DDAC" id="_x0000_s1159" style="position:absolute;margin-left:575.8pt;margin-top:.1pt;width:119.05pt;height:29.3pt;z-index:251789312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">
              <v:group id="Group 171" o:spid="_x0000_s116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 id="Text Box 172" o:spid="_x0000_s116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nzHwQAAANsAAAAPAAAAZHJzL2Rvd25yZXYueG1sRE9Ni8Iw&#10;EL0v+B/CCF4WTRUR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JtufMfBAAAA2wAAAA8AAAAA&#10;AAAAAAAAAAAABwIAAGRycy9kb3ducmV2LnhtbFBLBQYAAAAAAwADALcAAAD1AgAAAAA=&#10;">
                  <v:textbox inset="5.85pt,.7pt,5.85pt,.7pt">
                    <w:txbxContent>
                      <w:p w:rsidR="00175B5C" w:rsidRPr="000B5B01" w:rsidRDefault="00175B5C" w:rsidP="00EF090A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INFO  RevNum  \* MERGEFORMAT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18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73" o:spid="_x0000_s116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Rev</w:t>
                        </w:r>
                      </w:p>
                    </w:txbxContent>
                  </v:textbox>
                </v:shape>
              </v:group>
              <v:group id="Group 174" o:spid="_x0000_s116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<v:shape id="Text Box 175" o:spid="_x0000_s116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">
                  <v:textbox inset="5.85pt,.7pt,5.85pt,.7pt">
                    <w:txbxContent>
                      <w:p w:rsidR="00175B5C" w:rsidRPr="000B5B01" w:rsidRDefault="00175B5C" w:rsidP="00EF090A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PAGE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9440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NUMPAGES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9440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76" o:spid="_x0000_s116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Page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  <w:p w:rsidR="00175B5C" w:rsidRDefault="00175B5C" w:rsidP="00EF090A">
    <w:pPr>
      <w:pStyle w:val="a5"/>
      <w:tabs>
        <w:tab w:val="clear" w:pos="4252"/>
        <w:tab w:val="clear" w:pos="8504"/>
        <w:tab w:val="left" w:pos="1282"/>
      </w:tabs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785216" behindDoc="0" locked="0" layoutInCell="1" allowOverlap="1" wp14:anchorId="492873F2" wp14:editId="2FF4DED6">
              <wp:simplePos x="0" y="0"/>
              <wp:positionH relativeFrom="column">
                <wp:posOffset>7312660</wp:posOffset>
              </wp:positionH>
              <wp:positionV relativeFrom="paragraph">
                <wp:posOffset>1270</wp:posOffset>
              </wp:positionV>
              <wp:extent cx="1511935" cy="372110"/>
              <wp:effectExtent l="6985" t="10795" r="5080" b="7620"/>
              <wp:wrapNone/>
              <wp:docPr id="487" name="Group 1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11935" cy="372110"/>
                        <a:chOff x="7958" y="2897"/>
                        <a:chExt cx="3258" cy="586"/>
                      </a:xfrm>
                    </wpg:grpSpPr>
                    <wpg:grpSp>
                      <wpg:cNvPr id="488" name="Group 145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489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8214E5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18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90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491" name="Group 148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492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8214E5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9440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9440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93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2873F2" id="_x0000_s1166" style="position:absolute;margin-left:575.8pt;margin-top:.1pt;width:119.05pt;height:29.3pt;z-index:251785216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">
              <v:group id="Group 145" o:spid="_x0000_s1167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<v:shape id="Text Box 146" o:spid="_x0000_s116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">
                  <v:textbox inset="5.85pt,.7pt,5.85pt,.7pt">
                    <w:txbxContent>
                      <w:p w:rsidR="00175B5C" w:rsidRPr="000B5B01" w:rsidRDefault="00175B5C" w:rsidP="008214E5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INFO  RevNum  \* MERGEFORMAT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18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47" o:spid="_x0000_s116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Rev</w:t>
                        </w:r>
                      </w:p>
                    </w:txbxContent>
                  </v:textbox>
                </v:shape>
              </v:group>
              <v:group id="Group 148" o:spid="_x0000_s1170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<v:shape id="Text Box 149" o:spid="_x0000_s117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">
                  <v:textbox inset="5.85pt,.7pt,5.85pt,.7pt">
                    <w:txbxContent>
                      <w:p w:rsidR="00175B5C" w:rsidRPr="000B5B01" w:rsidRDefault="00175B5C" w:rsidP="008214E5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PAGE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9440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NUMPAGES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9440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0" o:spid="_x0000_s117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Page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B5C" w:rsidRDefault="00175B5C" w:rsidP="008214E5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83168" behindDoc="0" locked="0" layoutInCell="1" allowOverlap="1" wp14:anchorId="232B7372" wp14:editId="54F8949C">
              <wp:simplePos x="0" y="0"/>
              <wp:positionH relativeFrom="column">
                <wp:posOffset>-937260</wp:posOffset>
              </wp:positionH>
              <wp:positionV relativeFrom="paragraph">
                <wp:posOffset>-133350</wp:posOffset>
              </wp:positionV>
              <wp:extent cx="7810500" cy="0"/>
              <wp:effectExtent l="15240" t="9525" r="13335" b="9525"/>
              <wp:wrapNone/>
              <wp:docPr id="520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810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2A98F5" id="Line 214" o:spid="_x0000_s1026" style="position:absolute;left:0;text-align:lef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3.8pt,-10.5pt" to="541.2pt,-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" strokeweight="1.5pt"/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82144" behindDoc="0" locked="0" layoutInCell="1" allowOverlap="1" wp14:anchorId="5F6A075A" wp14:editId="01A8EA01">
              <wp:simplePos x="0" y="0"/>
              <wp:positionH relativeFrom="column">
                <wp:posOffset>-438785</wp:posOffset>
              </wp:positionH>
              <wp:positionV relativeFrom="paragraph">
                <wp:posOffset>-457200</wp:posOffset>
              </wp:positionV>
              <wp:extent cx="4519930" cy="323850"/>
              <wp:effectExtent l="0" t="0" r="0" b="0"/>
              <wp:wrapNone/>
              <wp:docPr id="521" name="Text Box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B5C" w:rsidRPr="00732F70" w:rsidRDefault="00175B5C" w:rsidP="00181D54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6A075A" id="_x0000_t202" coordsize="21600,21600" o:spt="202" path="m,l,21600r21600,l21600,xe">
              <v:stroke joinstyle="miter"/>
              <v:path gradientshapeok="t" o:connecttype="rect"/>
            </v:shapetype>
            <v:shape id="_x0000_s1173" type="#_x0000_t202" style="position:absolute;margin-left:-34.55pt;margin-top:-36pt;width:355.9pt;height:25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" filled="f" stroked="f">
              <v:textbox inset="5.85pt,.7pt,5.85pt,.7pt">
                <w:txbxContent>
                  <w:p w:rsidR="00175B5C" w:rsidRPr="00732F70" w:rsidRDefault="00175B5C" w:rsidP="00181D54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79072" behindDoc="0" locked="0" layoutInCell="1" allowOverlap="1" wp14:anchorId="4825E7D4" wp14:editId="713B8415">
              <wp:simplePos x="0" y="0"/>
              <wp:positionH relativeFrom="column">
                <wp:posOffset>1047115</wp:posOffset>
              </wp:positionH>
              <wp:positionV relativeFrom="paragraph">
                <wp:posOffset>1270</wp:posOffset>
              </wp:positionV>
              <wp:extent cx="2858135" cy="372110"/>
              <wp:effectExtent l="8890" t="10795" r="9525" b="7620"/>
              <wp:wrapNone/>
              <wp:docPr id="522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8135" cy="3721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B5C" w:rsidRPr="00AD7689" w:rsidRDefault="00175B5C" w:rsidP="008214E5">
                          <w:pPr>
                            <w:rPr>
                              <w:sz w:val="24"/>
                              <w:lang w:eastAsia="ja-JP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lang w:eastAsia="ja-JP"/>
                            </w:rPr>
                            <w:t>ユーザー一覧</w:t>
                          </w:r>
                          <w:r>
                            <w:rPr>
                              <w:sz w:val="24"/>
                              <w:lang w:eastAsia="ja-JP"/>
                            </w:rPr>
                            <w:t>ページ</w:t>
                          </w:r>
                        </w:p>
                      </w:txbxContent>
                    </wps:txbx>
                    <wps:bodyPr rot="0" vert="horz" wrap="square" lIns="72000" tIns="81000" rIns="0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5E7D4" id="_x0000_s1174" type="#_x0000_t202" style="position:absolute;margin-left:82.45pt;margin-top:.1pt;width:225.05pt;height:29.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">
              <v:textbox inset="2mm,2.25mm,0,.7pt">
                <w:txbxContent>
                  <w:p w:rsidR="00175B5C" w:rsidRPr="00AD7689" w:rsidRDefault="00175B5C" w:rsidP="008214E5">
                    <w:pPr>
                      <w:rPr>
                        <w:sz w:val="24"/>
                        <w:lang w:eastAsia="ja-JP"/>
                      </w:rPr>
                    </w:pPr>
                    <w:r>
                      <w:rPr>
                        <w:rFonts w:hint="eastAsia"/>
                        <w:sz w:val="24"/>
                        <w:lang w:eastAsia="ja-JP"/>
                      </w:rPr>
                      <w:t>ユーザー一覧</w:t>
                    </w:r>
                    <w:r>
                      <w:rPr>
                        <w:sz w:val="24"/>
                        <w:lang w:eastAsia="ja-JP"/>
                      </w:rPr>
                      <w:t>ページ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78048" behindDoc="0" locked="0" layoutInCell="1" allowOverlap="1" wp14:anchorId="13471DA8" wp14:editId="2A496B9B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1047115" cy="372110"/>
              <wp:effectExtent l="9525" t="10795" r="10160" b="7620"/>
              <wp:wrapNone/>
              <wp:docPr id="523" name="Text Box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7115" cy="372110"/>
                      </a:xfrm>
                      <a:prstGeom prst="rect">
                        <a:avLst/>
                      </a:prstGeom>
                      <a:solidFill>
                        <a:srgbClr val="CC99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B5C" w:rsidRPr="00730FB8" w:rsidRDefault="00175B5C" w:rsidP="008214E5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  <w:lang w:eastAsia="ja-JP"/>
                            </w:rPr>
                            <w:t>画面名称</w:t>
                          </w:r>
                        </w:p>
                      </w:txbxContent>
                    </wps:txbx>
                    <wps:bodyPr rot="0" vert="horz" wrap="square" lIns="0" tIns="81000" rIns="0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471DA8" id="_x0000_s1175" type="#_x0000_t202" style="position:absolute;margin-left:0;margin-top:.1pt;width:82.45pt;height:29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" fillcolor="#c9f">
              <v:textbox inset="0,2.25mm,0,.7pt">
                <w:txbxContent>
                  <w:p w:rsidR="00175B5C" w:rsidRPr="00730FB8" w:rsidRDefault="00175B5C" w:rsidP="008214E5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  <w:lang w:eastAsia="ja-JP"/>
                      </w:rPr>
                      <w:t>画面名称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780096" behindDoc="0" locked="0" layoutInCell="1" allowOverlap="1" wp14:anchorId="5DB1EE47" wp14:editId="0E0EF2E3">
              <wp:simplePos x="0" y="0"/>
              <wp:positionH relativeFrom="column">
                <wp:posOffset>3905250</wp:posOffset>
              </wp:positionH>
              <wp:positionV relativeFrom="paragraph">
                <wp:posOffset>635</wp:posOffset>
              </wp:positionV>
              <wp:extent cx="2093595" cy="372110"/>
              <wp:effectExtent l="9525" t="10160" r="11430" b="8255"/>
              <wp:wrapNone/>
              <wp:docPr id="524" name="Group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093595" cy="372110"/>
                        <a:chOff x="7958" y="2897"/>
                        <a:chExt cx="3258" cy="586"/>
                      </a:xfrm>
                    </wpg:grpSpPr>
                    <wpg:grpSp>
                      <wpg:cNvPr id="525" name="Group 164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526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Default="00175B5C" w:rsidP="008214E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lang w:eastAsia="ja-JP"/>
                                </w:rPr>
                                <w:t>辻</w:t>
                              </w:r>
                              <w:r>
                                <w:rPr>
                                  <w:lang w:eastAsia="ja-JP"/>
                                </w:rPr>
                                <w:t xml:space="preserve">　</w:t>
                              </w:r>
                              <w:r>
                                <w:rPr>
                                  <w:lang w:eastAsia="ja-JP"/>
                                </w:rPr>
                                <w:t>亮太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27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作成者名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528" name="Group 167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529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Default="00175B5C" w:rsidP="008214E5"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PRINTDATE  \@ "yyyy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年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MM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月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dd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日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"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月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日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30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最終印刷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B1EE47" id="_x0000_s1176" style="position:absolute;margin-left:307.5pt;margin-top:.05pt;width:164.85pt;height:29.3pt;z-index:251780096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">
              <v:group id="Group 164" o:spid="_x0000_s1177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cm9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LA75lwBOTyDQAA//8DAFBLAQItABQABgAIAAAAIQDb4fbL7gAAAIUBAAATAAAAAAAAAAAA&#10;AAAAAAAAAABbQ29udGVudF9UeXBlc10ueG1sUEsBAi0AFAAGAAgAAAAhAFr0LFu/AAAAFQEAAAsA&#10;AAAAAAAAAAAAAAAAHwEAAF9yZWxzLy5yZWxzUEsBAi0AFAAGAAgAAAAhAAuJyb3EAAAA3AAAAA8A&#10;AAAAAAAAAAAAAAAABwIAAGRycy9kb3ducmV2LnhtbFBLBQYAAAAAAwADALcAAAD4AgAAAAA=&#10;">
                <v:shape id="Text Box 165" o:spid="_x0000_s117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">
                  <v:textbox inset="5.85pt,.7pt,5.85pt,.7pt">
                    <w:txbxContent>
                      <w:p w:rsidR="00175B5C" w:rsidRDefault="00175B5C" w:rsidP="008214E5">
                        <w:pPr>
                          <w:jc w:val="center"/>
                        </w:pPr>
                        <w:r>
                          <w:rPr>
                            <w:rFonts w:hint="eastAsia"/>
                            <w:lang w:eastAsia="ja-JP"/>
                          </w:rPr>
                          <w:t>辻</w:t>
                        </w:r>
                        <w:r>
                          <w:rPr>
                            <w:lang w:eastAsia="ja-JP"/>
                          </w:rPr>
                          <w:t xml:space="preserve">　</w:t>
                        </w:r>
                        <w:r>
                          <w:rPr>
                            <w:lang w:eastAsia="ja-JP"/>
                          </w:rPr>
                          <w:t>亮太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166" o:spid="_x0000_s117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  <w:proofErr w:type="spellEnd"/>
                      </w:p>
                    </w:txbxContent>
                  </v:textbox>
                </v:shape>
              </v:group>
              <v:group id="Group 167" o:spid="_x0000_s1180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GYj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WBvOhCMgN3cAAAD//wMAUEsBAi0AFAAGAAgAAAAhANvh9svuAAAAhQEAABMAAAAAAAAAAAAA&#10;AAAAAAAAAFtDb250ZW50X1R5cGVzXS54bWxQSwECLQAUAAYACAAAACEAWvQsW78AAAAVAQAACwAA&#10;AAAAAAAAAAAAAAAfAQAAX3JlbHMvLnJlbHNQSwECLQAUAAYACAAAACEA5YhmI8MAAADcAAAADwAA&#10;AAAAAAAAAAAAAAAHAgAAZHJzL2Rvd25yZXYueG1sUEsFBgAAAAADAAMAtwAAAPcCAAAAAA==&#10;">
                <v:shape id="Text Box 168" o:spid="_x0000_s118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">
                  <v:textbox inset="5.85pt,.7pt,5.85pt,.7pt">
                    <w:txbxContent>
                      <w:p w:rsidR="00175B5C" w:rsidRDefault="00175B5C" w:rsidP="008214E5"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年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月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69" o:spid="_x0000_s118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  <w:proofErr w:type="spellEnd"/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781120" behindDoc="0" locked="0" layoutInCell="1" allowOverlap="1" wp14:anchorId="6E88A0D0" wp14:editId="0A8E4E2B">
              <wp:simplePos x="0" y="0"/>
              <wp:positionH relativeFrom="column">
                <wp:posOffset>7312660</wp:posOffset>
              </wp:positionH>
              <wp:positionV relativeFrom="paragraph">
                <wp:posOffset>1270</wp:posOffset>
              </wp:positionV>
              <wp:extent cx="1511935" cy="372110"/>
              <wp:effectExtent l="6985" t="10795" r="5080" b="7620"/>
              <wp:wrapNone/>
              <wp:docPr id="531" name="Group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11935" cy="372110"/>
                        <a:chOff x="7958" y="2897"/>
                        <a:chExt cx="3258" cy="586"/>
                      </a:xfrm>
                    </wpg:grpSpPr>
                    <wpg:grpSp>
                      <wpg:cNvPr id="532" name="Group 171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533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8214E5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18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34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535" name="Group 174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536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8214E5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9440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9440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37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88A0D0" id="_x0000_s1183" style="position:absolute;margin-left:575.8pt;margin-top:.1pt;width:119.05pt;height:29.3pt;z-index:251781120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">
              <v:group id="Group 171" o:spid="_x0000_s118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cU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vC/5lwBOTmDwAA//8DAFBLAQItABQABgAIAAAAIQDb4fbL7gAAAIUBAAATAAAAAAAAAAAA&#10;AAAAAAAAAABbQ29udGVudF9UeXBlc10ueG1sUEsBAi0AFAAGAAgAAAAhAFr0LFu/AAAAFQEAAAsA&#10;AAAAAAAAAAAAAAAAHwEAAF9yZWxzLy5yZWxzUEsBAi0AFAAGAAgAAAAhAAG5xxTEAAAA3AAAAA8A&#10;AAAAAAAAAAAAAAAABwIAAGRycy9kb3ducmV2LnhtbFBLBQYAAAAAAwADALcAAAD4AgAAAAA=&#10;">
                <v:shape id="Text Box 172" o:spid="_x0000_s118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">
                  <v:textbox inset="5.85pt,.7pt,5.85pt,.7pt">
                    <w:txbxContent>
                      <w:p w:rsidR="00175B5C" w:rsidRPr="000B5B01" w:rsidRDefault="00175B5C" w:rsidP="008214E5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INFO  RevNum  \* MERGEFORMAT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18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73" o:spid="_x0000_s118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Rev</w:t>
                        </w:r>
                      </w:p>
                    </w:txbxContent>
                  </v:textbox>
                </v:shape>
              </v:group>
              <v:group id="Group 174" o:spid="_x0000_s118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<v:shape id="Text Box 175" o:spid="_x0000_s118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">
                  <v:textbox inset="5.85pt,.7pt,5.85pt,.7pt">
                    <w:txbxContent>
                      <w:p w:rsidR="00175B5C" w:rsidRPr="000B5B01" w:rsidRDefault="00175B5C" w:rsidP="008214E5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PAGE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9440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NUMPAGES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9440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76" o:spid="_x0000_s118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Page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  <w:p w:rsidR="00175B5C" w:rsidRDefault="00175B5C">
    <w:pPr>
      <w:pStyle w:val="a5"/>
      <w:rPr>
        <w:lang w:eastAsia="ja-JP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B5C" w:rsidRDefault="00175B5C" w:rsidP="005432B6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6B7F4495" wp14:editId="0C770304">
              <wp:simplePos x="0" y="0"/>
              <wp:positionH relativeFrom="column">
                <wp:posOffset>-937260</wp:posOffset>
              </wp:positionH>
              <wp:positionV relativeFrom="paragraph">
                <wp:posOffset>-133350</wp:posOffset>
              </wp:positionV>
              <wp:extent cx="7810500" cy="0"/>
              <wp:effectExtent l="15240" t="9525" r="13335" b="9525"/>
              <wp:wrapNone/>
              <wp:docPr id="459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810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4286A1" id="Line 214" o:spid="_x0000_s1026" style="position:absolute;left:0;text-align:lef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3.8pt,-10.5pt" to="541.2pt,-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" strokeweight="1.5pt"/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4CBB5FBC" wp14:editId="4B547A60">
              <wp:simplePos x="0" y="0"/>
              <wp:positionH relativeFrom="column">
                <wp:posOffset>-438785</wp:posOffset>
              </wp:positionH>
              <wp:positionV relativeFrom="paragraph">
                <wp:posOffset>-457200</wp:posOffset>
              </wp:positionV>
              <wp:extent cx="4519930" cy="323850"/>
              <wp:effectExtent l="0" t="0" r="0" b="0"/>
              <wp:wrapNone/>
              <wp:docPr id="460" name="Text Box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B5C" w:rsidRPr="00732F70" w:rsidRDefault="00175B5C" w:rsidP="00EF090A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BB5FBC" id="_x0000_t202" coordsize="21600,21600" o:spt="202" path="m,l,21600r21600,l21600,xe">
              <v:stroke joinstyle="miter"/>
              <v:path gradientshapeok="t" o:connecttype="rect"/>
            </v:shapetype>
            <v:shape id="_x0000_s1190" type="#_x0000_t202" style="position:absolute;margin-left:-34.55pt;margin-top:-36pt;width:355.9pt;height:25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" filled="f" stroked="f">
              <v:textbox inset="5.85pt,.7pt,5.85pt,.7pt">
                <w:txbxContent>
                  <w:p w:rsidR="00175B5C" w:rsidRPr="00732F70" w:rsidRDefault="00175B5C" w:rsidP="00EF090A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02E78EDE" wp14:editId="086093E6">
              <wp:simplePos x="0" y="0"/>
              <wp:positionH relativeFrom="column">
                <wp:posOffset>1047115</wp:posOffset>
              </wp:positionH>
              <wp:positionV relativeFrom="paragraph">
                <wp:posOffset>1270</wp:posOffset>
              </wp:positionV>
              <wp:extent cx="2858135" cy="372110"/>
              <wp:effectExtent l="8890" t="10795" r="9525" b="7620"/>
              <wp:wrapNone/>
              <wp:docPr id="461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8135" cy="3721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B5C" w:rsidRPr="00AD7689" w:rsidRDefault="00175B5C" w:rsidP="00EF090A">
                          <w:pPr>
                            <w:rPr>
                              <w:sz w:val="24"/>
                              <w:lang w:eastAsia="ja-JP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lang w:eastAsia="ja-JP"/>
                            </w:rPr>
                            <w:t>ユーザー</w:t>
                          </w:r>
                          <w:r>
                            <w:rPr>
                              <w:sz w:val="24"/>
                              <w:lang w:eastAsia="ja-JP"/>
                            </w:rPr>
                            <w:t>検索ページ</w:t>
                          </w:r>
                        </w:p>
                      </w:txbxContent>
                    </wps:txbx>
                    <wps:bodyPr rot="0" vert="horz" wrap="square" lIns="72000" tIns="81000" rIns="0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E78EDE" id="_x0000_s1191" type="#_x0000_t202" style="position:absolute;margin-left:82.45pt;margin-top:.1pt;width:225.05pt;height:29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">
              <v:textbox inset="2mm,2.25mm,0,.7pt">
                <w:txbxContent>
                  <w:p w:rsidR="00175B5C" w:rsidRPr="00AD7689" w:rsidRDefault="00175B5C" w:rsidP="00EF090A">
                    <w:pPr>
                      <w:rPr>
                        <w:sz w:val="24"/>
                        <w:lang w:eastAsia="ja-JP"/>
                      </w:rPr>
                    </w:pPr>
                    <w:r>
                      <w:rPr>
                        <w:rFonts w:hint="eastAsia"/>
                        <w:sz w:val="24"/>
                        <w:lang w:eastAsia="ja-JP"/>
                      </w:rPr>
                      <w:t>ユーザー</w:t>
                    </w:r>
                    <w:r>
                      <w:rPr>
                        <w:sz w:val="24"/>
                        <w:lang w:eastAsia="ja-JP"/>
                      </w:rPr>
                      <w:t>検索ページ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7C168956" wp14:editId="079FB494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1047115" cy="372110"/>
              <wp:effectExtent l="9525" t="10795" r="10160" b="7620"/>
              <wp:wrapNone/>
              <wp:docPr id="462" name="Text Box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7115" cy="372110"/>
                      </a:xfrm>
                      <a:prstGeom prst="rect">
                        <a:avLst/>
                      </a:prstGeom>
                      <a:solidFill>
                        <a:srgbClr val="CC99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B5C" w:rsidRPr="00730FB8" w:rsidRDefault="00175B5C" w:rsidP="00EF090A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  <w:lang w:eastAsia="ja-JP"/>
                            </w:rPr>
                            <w:t>画面名称</w:t>
                          </w:r>
                        </w:p>
                      </w:txbxContent>
                    </wps:txbx>
                    <wps:bodyPr rot="0" vert="horz" wrap="square" lIns="0" tIns="81000" rIns="0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168956" id="_x0000_s1192" type="#_x0000_t202" style="position:absolute;margin-left:0;margin-top:.1pt;width:82.45pt;height:29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" fillcolor="#c9f">
              <v:textbox inset="0,2.25mm,0,.7pt">
                <w:txbxContent>
                  <w:p w:rsidR="00175B5C" w:rsidRPr="00730FB8" w:rsidRDefault="00175B5C" w:rsidP="00EF090A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  <w:lang w:eastAsia="ja-JP"/>
                      </w:rPr>
                      <w:t>画面名称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772928" behindDoc="0" locked="0" layoutInCell="1" allowOverlap="1" wp14:anchorId="14DF3E33" wp14:editId="5361F95A">
              <wp:simplePos x="0" y="0"/>
              <wp:positionH relativeFrom="column">
                <wp:posOffset>3905250</wp:posOffset>
              </wp:positionH>
              <wp:positionV relativeFrom="paragraph">
                <wp:posOffset>635</wp:posOffset>
              </wp:positionV>
              <wp:extent cx="2093595" cy="372110"/>
              <wp:effectExtent l="9525" t="10160" r="11430" b="8255"/>
              <wp:wrapNone/>
              <wp:docPr id="463" name="Group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093595" cy="372110"/>
                        <a:chOff x="7958" y="2897"/>
                        <a:chExt cx="3258" cy="586"/>
                      </a:xfrm>
                    </wpg:grpSpPr>
                    <wpg:grpSp>
                      <wpg:cNvPr id="464" name="Group 164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465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Default="00175B5C" w:rsidP="00EF090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lang w:eastAsia="ja-JP"/>
                                </w:rPr>
                                <w:t>辻</w:t>
                              </w:r>
                              <w:r>
                                <w:rPr>
                                  <w:lang w:eastAsia="ja-JP"/>
                                </w:rPr>
                                <w:t xml:space="preserve">　</w:t>
                              </w:r>
                              <w:r>
                                <w:rPr>
                                  <w:lang w:eastAsia="ja-JP"/>
                                </w:rPr>
                                <w:t>亮太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66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作成者名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467" name="Group 167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468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Default="00175B5C" w:rsidP="00EF090A"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PRINTDATE  \@ "yyyy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年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MM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月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dd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日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"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月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日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69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最終印刷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DF3E33" id="_x0000_s1193" style="position:absolute;margin-left:307.5pt;margin-top:.05pt;width:164.85pt;height:29.3pt;z-index:251772928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">
              <v:group id="Group 164" o:spid="_x0000_s119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p7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yTuD3TDgCcvcDAAD//wMAUEsBAi0AFAAGAAgAAAAhANvh9svuAAAAhQEAABMAAAAAAAAA&#10;AAAAAAAAAAAAAFtDb250ZW50X1R5cGVzXS54bWxQSwECLQAUAAYACAAAACEAWvQsW78AAAAVAQAA&#10;CwAAAAAAAAAAAAAAAAAfAQAAX3JlbHMvLnJlbHNQSwECLQAUAAYACAAAACEAhE7ae8YAAADcAAAA&#10;DwAAAAAAAAAAAAAAAAAHAgAAZHJzL2Rvd25yZXYueG1sUEsFBgAAAAADAAMAtwAAAPoCAAAAAA==&#10;">
                <v:shape id="Text Box 165" o:spid="_x0000_s119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">
                  <v:textbox inset="5.85pt,.7pt,5.85pt,.7pt">
                    <w:txbxContent>
                      <w:p w:rsidR="00175B5C" w:rsidRDefault="00175B5C" w:rsidP="00EF090A">
                        <w:pPr>
                          <w:jc w:val="center"/>
                        </w:pPr>
                        <w:r>
                          <w:rPr>
                            <w:rFonts w:hint="eastAsia"/>
                            <w:lang w:eastAsia="ja-JP"/>
                          </w:rPr>
                          <w:t>辻</w:t>
                        </w:r>
                        <w:r>
                          <w:rPr>
                            <w:lang w:eastAsia="ja-JP"/>
                          </w:rPr>
                          <w:t xml:space="preserve">　</w:t>
                        </w:r>
                        <w:r>
                          <w:rPr>
                            <w:lang w:eastAsia="ja-JP"/>
                          </w:rPr>
                          <w:t>亮太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166" o:spid="_x0000_s119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  <w:proofErr w:type="spellEnd"/>
                      </w:p>
                    </w:txbxContent>
                  </v:textbox>
                </v:shape>
              </v:group>
              <v:group id="Group 167" o:spid="_x0000_s119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<v:shape id="Text Box 168" o:spid="_x0000_s119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">
                  <v:textbox inset="5.85pt,.7pt,5.85pt,.7pt">
                    <w:txbxContent>
                      <w:p w:rsidR="00175B5C" w:rsidRDefault="00175B5C" w:rsidP="00EF090A"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年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月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69" o:spid="_x0000_s119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  <w:proofErr w:type="spellEnd"/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773952" behindDoc="0" locked="0" layoutInCell="1" allowOverlap="1" wp14:anchorId="70A7CED4" wp14:editId="70B692C0">
              <wp:simplePos x="0" y="0"/>
              <wp:positionH relativeFrom="column">
                <wp:posOffset>7312660</wp:posOffset>
              </wp:positionH>
              <wp:positionV relativeFrom="paragraph">
                <wp:posOffset>1270</wp:posOffset>
              </wp:positionV>
              <wp:extent cx="1511935" cy="372110"/>
              <wp:effectExtent l="6985" t="10795" r="5080" b="7620"/>
              <wp:wrapNone/>
              <wp:docPr id="470" name="Group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11935" cy="372110"/>
                        <a:chOff x="7958" y="2897"/>
                        <a:chExt cx="3258" cy="586"/>
                      </a:xfrm>
                    </wpg:grpSpPr>
                    <wpg:grpSp>
                      <wpg:cNvPr id="471" name="Group 171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472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EF090A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18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73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474" name="Group 174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475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EF090A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9440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9440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76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A7CED4" id="_x0000_s1200" style="position:absolute;margin-left:575.8pt;margin-top:.1pt;width:119.05pt;height:29.3pt;z-index:251773952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">
              <v:group id="Group 171" o:spid="_x0000_s120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<v:shape id="Text Box 172" o:spid="_x0000_s120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">
                  <v:textbox inset="5.85pt,.7pt,5.85pt,.7pt">
                    <w:txbxContent>
                      <w:p w:rsidR="00175B5C" w:rsidRPr="000B5B01" w:rsidRDefault="00175B5C" w:rsidP="00EF090A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INFO  RevNum  \* MERGEFORMAT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18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73" o:spid="_x0000_s120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Rev</w:t>
                        </w:r>
                      </w:p>
                    </w:txbxContent>
                  </v:textbox>
                </v:shape>
              </v:group>
              <v:group id="Group 174" o:spid="_x0000_s120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<v:shape id="Text Box 175" o:spid="_x0000_s120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">
                  <v:textbox inset="5.85pt,.7pt,5.85pt,.7pt">
                    <w:txbxContent>
                      <w:p w:rsidR="00175B5C" w:rsidRPr="000B5B01" w:rsidRDefault="00175B5C" w:rsidP="00EF090A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PAGE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9440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NUMPAGES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9440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76" o:spid="_x0000_s120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Page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769856" behindDoc="0" locked="0" layoutInCell="1" allowOverlap="1" wp14:anchorId="2728B3C8" wp14:editId="5F85C603">
              <wp:simplePos x="0" y="0"/>
              <wp:positionH relativeFrom="column">
                <wp:posOffset>7312660</wp:posOffset>
              </wp:positionH>
              <wp:positionV relativeFrom="paragraph">
                <wp:posOffset>1270</wp:posOffset>
              </wp:positionV>
              <wp:extent cx="1511935" cy="372110"/>
              <wp:effectExtent l="6985" t="10795" r="5080" b="7620"/>
              <wp:wrapNone/>
              <wp:docPr id="477" name="Group 1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11935" cy="372110"/>
                        <a:chOff x="7958" y="2897"/>
                        <a:chExt cx="3258" cy="586"/>
                      </a:xfrm>
                    </wpg:grpSpPr>
                    <wpg:grpSp>
                      <wpg:cNvPr id="478" name="Group 145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479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8214E5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18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80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481" name="Group 148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482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8214E5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9440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9440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83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28B3C8" id="_x0000_s1207" style="position:absolute;margin-left:575.8pt;margin-top:.1pt;width:119.05pt;height:29.3pt;z-index:251769856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">
              <v:group id="Group 145" o:spid="_x0000_s1208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    <v:shape id="Text Box 146" o:spid="_x0000_s1209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">
                  <v:textbox inset="5.85pt,.7pt,5.85pt,.7pt">
                    <w:txbxContent>
                      <w:p w:rsidR="00175B5C" w:rsidRPr="000B5B01" w:rsidRDefault="00175B5C" w:rsidP="008214E5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INFO  RevNum  \* MERGEFORMAT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18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47" o:spid="_x0000_s1210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Rev</w:t>
                        </w:r>
                      </w:p>
                    </w:txbxContent>
                  </v:textbox>
                </v:shape>
              </v:group>
              <v:group id="Group 148" o:spid="_x0000_s1211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<v:shape id="Text Box 149" o:spid="_x0000_s121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">
                  <v:textbox inset="5.85pt,.7pt,5.85pt,.7pt">
                    <w:txbxContent>
                      <w:p w:rsidR="00175B5C" w:rsidRPr="000B5B01" w:rsidRDefault="00175B5C" w:rsidP="008214E5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PAGE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9440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NUMPAGES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9440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0" o:spid="_x0000_s121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Page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B5C" w:rsidRDefault="00175B5C" w:rsidP="005432B6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99552" behindDoc="0" locked="0" layoutInCell="1" allowOverlap="1" wp14:anchorId="37599690" wp14:editId="02F1D1C8">
              <wp:simplePos x="0" y="0"/>
              <wp:positionH relativeFrom="column">
                <wp:posOffset>-937260</wp:posOffset>
              </wp:positionH>
              <wp:positionV relativeFrom="paragraph">
                <wp:posOffset>-133350</wp:posOffset>
              </wp:positionV>
              <wp:extent cx="7810500" cy="0"/>
              <wp:effectExtent l="15240" t="9525" r="13335" b="9525"/>
              <wp:wrapNone/>
              <wp:docPr id="455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810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F806D" id="Line 214" o:spid="_x0000_s1026" style="position:absolute;left:0;text-align:lef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3.8pt,-10.5pt" to="541.2pt,-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" strokeweight="1.5pt"/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98528" behindDoc="0" locked="0" layoutInCell="1" allowOverlap="1" wp14:anchorId="1209935E" wp14:editId="146728FD">
              <wp:simplePos x="0" y="0"/>
              <wp:positionH relativeFrom="column">
                <wp:posOffset>-438785</wp:posOffset>
              </wp:positionH>
              <wp:positionV relativeFrom="paragraph">
                <wp:posOffset>-457200</wp:posOffset>
              </wp:positionV>
              <wp:extent cx="4519930" cy="323850"/>
              <wp:effectExtent l="0" t="0" r="0" b="0"/>
              <wp:wrapNone/>
              <wp:docPr id="456" name="Text Box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5B5C" w:rsidRPr="00732F70" w:rsidRDefault="00175B5C" w:rsidP="00EF090A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09935E" id="_x0000_t202" coordsize="21600,21600" o:spt="202" path="m,l,21600r21600,l21600,xe">
              <v:stroke joinstyle="miter"/>
              <v:path gradientshapeok="t" o:connecttype="rect"/>
            </v:shapetype>
            <v:shape id="_x0000_s1214" type="#_x0000_t202" style="position:absolute;margin-left:-34.55pt;margin-top:-36pt;width:355.9pt;height:25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" filled="f" stroked="f">
              <v:textbox inset="5.85pt,.7pt,5.85pt,.7pt">
                <w:txbxContent>
                  <w:p w:rsidR="00175B5C" w:rsidRPr="00732F70" w:rsidRDefault="00175B5C" w:rsidP="00EF090A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95456" behindDoc="0" locked="0" layoutInCell="1" allowOverlap="1" wp14:anchorId="549C1FFD" wp14:editId="048421F4">
              <wp:simplePos x="0" y="0"/>
              <wp:positionH relativeFrom="column">
                <wp:posOffset>1047115</wp:posOffset>
              </wp:positionH>
              <wp:positionV relativeFrom="paragraph">
                <wp:posOffset>1270</wp:posOffset>
              </wp:positionV>
              <wp:extent cx="2858135" cy="372110"/>
              <wp:effectExtent l="8890" t="10795" r="9525" b="7620"/>
              <wp:wrapNone/>
              <wp:docPr id="457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8135" cy="3721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B5C" w:rsidRPr="00AD7689" w:rsidRDefault="00175B5C" w:rsidP="00EF090A">
                          <w:pPr>
                            <w:rPr>
                              <w:sz w:val="24"/>
                              <w:lang w:eastAsia="ja-JP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lang w:eastAsia="ja-JP"/>
                            </w:rPr>
                            <w:t>ユーザー詳細</w:t>
                          </w:r>
                          <w:r>
                            <w:rPr>
                              <w:sz w:val="24"/>
                              <w:lang w:eastAsia="ja-JP"/>
                            </w:rPr>
                            <w:t>ページ</w:t>
                          </w:r>
                        </w:p>
                      </w:txbxContent>
                    </wps:txbx>
                    <wps:bodyPr rot="0" vert="horz" wrap="square" lIns="72000" tIns="81000" rIns="0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9C1FFD" id="_x0000_s1215" type="#_x0000_t202" style="position:absolute;margin-left:82.45pt;margin-top:.1pt;width:225.05pt;height:29.3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">
              <v:textbox inset="2mm,2.25mm,0,.7pt">
                <w:txbxContent>
                  <w:p w:rsidR="00175B5C" w:rsidRPr="00AD7689" w:rsidRDefault="00175B5C" w:rsidP="00EF090A">
                    <w:pPr>
                      <w:rPr>
                        <w:sz w:val="24"/>
                        <w:lang w:eastAsia="ja-JP"/>
                      </w:rPr>
                    </w:pPr>
                    <w:r>
                      <w:rPr>
                        <w:rFonts w:hint="eastAsia"/>
                        <w:sz w:val="24"/>
                        <w:lang w:eastAsia="ja-JP"/>
                      </w:rPr>
                      <w:t>ユーザー詳細</w:t>
                    </w:r>
                    <w:r>
                      <w:rPr>
                        <w:sz w:val="24"/>
                        <w:lang w:eastAsia="ja-JP"/>
                      </w:rPr>
                      <w:t>ページ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794432" behindDoc="0" locked="0" layoutInCell="1" allowOverlap="1" wp14:anchorId="5C17367A" wp14:editId="0191BFF0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1047115" cy="372110"/>
              <wp:effectExtent l="9525" t="10795" r="10160" b="7620"/>
              <wp:wrapNone/>
              <wp:docPr id="458" name="Text Box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7115" cy="372110"/>
                      </a:xfrm>
                      <a:prstGeom prst="rect">
                        <a:avLst/>
                      </a:prstGeom>
                      <a:solidFill>
                        <a:srgbClr val="CC99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B5C" w:rsidRPr="00730FB8" w:rsidRDefault="00175B5C" w:rsidP="00EF090A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  <w:lang w:eastAsia="ja-JP"/>
                            </w:rPr>
                            <w:t>画面名称</w:t>
                          </w:r>
                        </w:p>
                      </w:txbxContent>
                    </wps:txbx>
                    <wps:bodyPr rot="0" vert="horz" wrap="square" lIns="0" tIns="81000" rIns="0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17367A" id="_x0000_s1216" type="#_x0000_t202" style="position:absolute;margin-left:0;margin-top:.1pt;width:82.45pt;height:29.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" fillcolor="#c9f">
              <v:textbox inset="0,2.25mm,0,.7pt">
                <w:txbxContent>
                  <w:p w:rsidR="00175B5C" w:rsidRPr="00730FB8" w:rsidRDefault="00175B5C" w:rsidP="00EF090A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  <w:lang w:eastAsia="ja-JP"/>
                      </w:rPr>
                      <w:t>画面名称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796480" behindDoc="0" locked="0" layoutInCell="1" allowOverlap="1" wp14:anchorId="4F7D16F4" wp14:editId="0CE67466">
              <wp:simplePos x="0" y="0"/>
              <wp:positionH relativeFrom="column">
                <wp:posOffset>3905250</wp:posOffset>
              </wp:positionH>
              <wp:positionV relativeFrom="paragraph">
                <wp:posOffset>635</wp:posOffset>
              </wp:positionV>
              <wp:extent cx="2093595" cy="372110"/>
              <wp:effectExtent l="9525" t="10160" r="11430" b="8255"/>
              <wp:wrapNone/>
              <wp:docPr id="496" name="Group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093595" cy="372110"/>
                        <a:chOff x="7958" y="2897"/>
                        <a:chExt cx="3258" cy="586"/>
                      </a:xfrm>
                    </wpg:grpSpPr>
                    <wpg:grpSp>
                      <wpg:cNvPr id="497" name="Group 164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498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Default="00175B5C" w:rsidP="00EF090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lang w:eastAsia="ja-JP"/>
                                </w:rPr>
                                <w:t>辻</w:t>
                              </w:r>
                              <w:r>
                                <w:rPr>
                                  <w:lang w:eastAsia="ja-JP"/>
                                </w:rPr>
                                <w:t xml:space="preserve">　</w:t>
                              </w:r>
                              <w:r>
                                <w:rPr>
                                  <w:lang w:eastAsia="ja-JP"/>
                                </w:rPr>
                                <w:t>亮太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99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作成者名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500" name="Group 167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501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Default="00175B5C" w:rsidP="00EF090A"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PRINTDATE  \@ "yyyy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年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MM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月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dd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日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instrText>"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月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00</w:t>
                              </w:r>
                              <w:r>
                                <w:rPr>
                                  <w:rFonts w:ascii="Times New Roman" w:hAnsi="Times New Roman" w:hint="eastAsia"/>
                                  <w:noProof/>
                                  <w:szCs w:val="21"/>
                                </w:rPr>
                                <w:t>日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02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proofErr w:type="spellStart"/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最終印刷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7D16F4" id="_x0000_s1217" style="position:absolute;margin-left:307.5pt;margin-top:.05pt;width:164.85pt;height:29.3pt;z-index:251796480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">
              <v:group id="Group 164" o:spid="_x0000_s1218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Q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C+fIG/M+EIyM0vAAAA//8DAFBLAQItABQABgAIAAAAIQDb4fbL7gAAAIUBAAATAAAAAAAA&#10;AAAAAAAAAAAAAABbQ29udGVudF9UeXBlc10ueG1sUEsBAi0AFAAGAAgAAAAhAFr0LFu/AAAAFQEA&#10;AAsAAAAAAAAAAAAAAAAAHwEAAF9yZWxzLy5yZWxzUEsBAi0AFAAGAAgAAAAhAEFJNCvHAAAA3AAA&#10;AA8AAAAAAAAAAAAAAAAABwIAAGRycy9kb3ducmV2LnhtbFBLBQYAAAAAAwADALcAAAD7AgAAAAA=&#10;">
                <v:shape id="Text Box 165" o:spid="_x0000_s1219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">
                  <v:textbox inset="5.85pt,.7pt,5.85pt,.7pt">
                    <w:txbxContent>
                      <w:p w:rsidR="00175B5C" w:rsidRDefault="00175B5C" w:rsidP="00EF090A">
                        <w:pPr>
                          <w:jc w:val="center"/>
                        </w:pPr>
                        <w:r>
                          <w:rPr>
                            <w:rFonts w:hint="eastAsia"/>
                            <w:lang w:eastAsia="ja-JP"/>
                          </w:rPr>
                          <w:t>辻</w:t>
                        </w:r>
                        <w:r>
                          <w:rPr>
                            <w:lang w:eastAsia="ja-JP"/>
                          </w:rPr>
                          <w:t xml:space="preserve">　</w:t>
                        </w:r>
                        <w:r>
                          <w:rPr>
                            <w:lang w:eastAsia="ja-JP"/>
                          </w:rPr>
                          <w:t>亮太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166" o:spid="_x0000_s1220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  <w:proofErr w:type="spellEnd"/>
                      </w:p>
                    </w:txbxContent>
                  </v:textbox>
                </v:shape>
              </v:group>
              <v:group id="Group 167" o:spid="_x0000_s1221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<v:shape id="Text Box 168" o:spid="_x0000_s122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">
                  <v:textbox inset="5.85pt,.7pt,5.85pt,.7pt">
                    <w:txbxContent>
                      <w:p w:rsidR="00175B5C" w:rsidRDefault="00175B5C" w:rsidP="00EF090A"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年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月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00</w:t>
                        </w:r>
                        <w:r>
                          <w:rPr>
                            <w:rFonts w:ascii="Times New Roman" w:hAnsi="Times New Roman" w:hint="eastAsia"/>
                            <w:noProof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69" o:spid="_x0000_s122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  <w:proofErr w:type="spellEnd"/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797504" behindDoc="0" locked="0" layoutInCell="1" allowOverlap="1" wp14:anchorId="000C1F43" wp14:editId="6C17F546">
              <wp:simplePos x="0" y="0"/>
              <wp:positionH relativeFrom="column">
                <wp:posOffset>7312660</wp:posOffset>
              </wp:positionH>
              <wp:positionV relativeFrom="paragraph">
                <wp:posOffset>1270</wp:posOffset>
              </wp:positionV>
              <wp:extent cx="1511935" cy="372110"/>
              <wp:effectExtent l="6985" t="10795" r="5080" b="7620"/>
              <wp:wrapNone/>
              <wp:docPr id="503" name="Group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11935" cy="372110"/>
                        <a:chOff x="7958" y="2897"/>
                        <a:chExt cx="3258" cy="586"/>
                      </a:xfrm>
                    </wpg:grpSpPr>
                    <wpg:grpSp>
                      <wpg:cNvPr id="504" name="Group 171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505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EF090A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18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06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507" name="Group 174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508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EF090A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9440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9440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09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EF090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0C1F43" id="_x0000_s1224" style="position:absolute;margin-left:575.8pt;margin-top:.1pt;width:119.05pt;height:29.3pt;z-index:251797504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">
              <v:group id="Group 171" o:spid="_x0000_s1225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<v:shape id="Text Box 172" o:spid="_x0000_s122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">
                  <v:textbox inset="5.85pt,.7pt,5.85pt,.7pt">
                    <w:txbxContent>
                      <w:p w:rsidR="00175B5C" w:rsidRPr="000B5B01" w:rsidRDefault="00175B5C" w:rsidP="00EF090A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INFO  RevNum  \* MERGEFORMAT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18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73" o:spid="_x0000_s122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Rev</w:t>
                        </w:r>
                      </w:p>
                    </w:txbxContent>
                  </v:textbox>
                </v:shape>
              </v:group>
              <v:group id="Group 174" o:spid="_x0000_s1228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<v:shape id="Text Box 175" o:spid="_x0000_s1229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">
                  <v:textbox inset="5.85pt,.7pt,5.85pt,.7pt">
                    <w:txbxContent>
                      <w:p w:rsidR="00175B5C" w:rsidRPr="000B5B01" w:rsidRDefault="00175B5C" w:rsidP="00EF090A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PAGE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9440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NUMPAGES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9440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76" o:spid="_x0000_s1230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" fillcolor="#c9f">
                  <v:textbox inset="5.85pt,.7pt,5.85pt,.7pt">
                    <w:txbxContent>
                      <w:p w:rsidR="00175B5C" w:rsidRPr="007F0A12" w:rsidRDefault="00175B5C" w:rsidP="00EF090A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Page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793408" behindDoc="0" locked="0" layoutInCell="1" allowOverlap="1" wp14:anchorId="6E297783" wp14:editId="47DAD899">
              <wp:simplePos x="0" y="0"/>
              <wp:positionH relativeFrom="column">
                <wp:posOffset>7312660</wp:posOffset>
              </wp:positionH>
              <wp:positionV relativeFrom="paragraph">
                <wp:posOffset>1270</wp:posOffset>
              </wp:positionV>
              <wp:extent cx="1511935" cy="372110"/>
              <wp:effectExtent l="6985" t="10795" r="5080" b="7620"/>
              <wp:wrapNone/>
              <wp:docPr id="510" name="Group 1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11935" cy="372110"/>
                        <a:chOff x="7958" y="2897"/>
                        <a:chExt cx="3258" cy="586"/>
                      </a:xfrm>
                    </wpg:grpSpPr>
                    <wpg:grpSp>
                      <wpg:cNvPr id="511" name="Group 145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512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8214E5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18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13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514" name="Group 148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515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0B5B01" w:rsidRDefault="00175B5C" w:rsidP="008214E5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9440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separate"/>
                              </w:r>
                              <w:r w:rsidR="00C94404">
                                <w:rPr>
                                  <w:rFonts w:ascii="Times New Roman" w:hAnsi="Times New Roman"/>
                                  <w:noProof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16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5B5C" w:rsidRPr="007F0A12" w:rsidRDefault="00175B5C" w:rsidP="008214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297783" id="_x0000_s1231" style="position:absolute;margin-left:575.8pt;margin-top:.1pt;width:119.05pt;height:29.3pt;z-index:251793408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">
              <v:group id="Group 145" o:spid="_x0000_s1232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gUD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oFrzPxCMjFEwAA//8DAFBLAQItABQABgAIAAAAIQDb4fbL7gAAAIUBAAATAAAAAAAAAAAA&#10;AAAAAAAAAABbQ29udGVudF9UeXBlc10ueG1sUEsBAi0AFAAGAAgAAAAhAFr0LFu/AAAAFQEAAAsA&#10;AAAAAAAAAAAAAAAAHwEAAF9yZWxzLy5yZWxzUEsBAi0AFAAGAAgAAAAhALreBQPEAAAA3AAAAA8A&#10;AAAAAAAAAAAAAAAABwIAAGRycy9kb3ducmV2LnhtbFBLBQYAAAAAAwADALcAAAD4AgAAAAA=&#10;">
                <v:shape id="Text Box 146" o:spid="_x0000_s123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">
                  <v:textbox inset="5.85pt,.7pt,5.85pt,.7pt">
                    <w:txbxContent>
                      <w:p w:rsidR="00175B5C" w:rsidRPr="000B5B01" w:rsidRDefault="00175B5C" w:rsidP="008214E5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INFO  RevNum  \* MERGEFORMAT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18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47" o:spid="_x0000_s123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Rev</w:t>
                        </w:r>
                      </w:p>
                    </w:txbxContent>
                  </v:textbox>
                </v:shape>
              </v:group>
              <v:group id="Group 148" o:spid="_x0000_s1235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<v:shape id="Text Box 149" o:spid="_x0000_s123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">
                  <v:textbox inset="5.85pt,.7pt,5.85pt,.7pt">
                    <w:txbxContent>
                      <w:p w:rsidR="00175B5C" w:rsidRPr="000B5B01" w:rsidRDefault="00175B5C" w:rsidP="008214E5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PAGE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9440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instrText xml:space="preserve"> NUMPAGES </w:instrTex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separate"/>
                        </w:r>
                        <w:r w:rsidR="00C94404">
                          <w:rPr>
                            <w:rFonts w:ascii="Times New Roman" w:hAnsi="Times New Roman"/>
                            <w:noProof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0" o:spid="_x0000_s123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" fillcolor="#c9f">
                  <v:textbox inset="5.85pt,.7pt,5.85pt,.7pt">
                    <w:txbxContent>
                      <w:p w:rsidR="00175B5C" w:rsidRPr="007F0A12" w:rsidRDefault="00175B5C" w:rsidP="008214E5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Page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3E3C"/>
    <w:multiLevelType w:val="hybridMultilevel"/>
    <w:tmpl w:val="DF0A1098"/>
    <w:lvl w:ilvl="0" w:tplc="BBF06C30">
      <w:start w:val="1"/>
      <w:numFmt w:val="decimalEnclosedCircle"/>
      <w:lvlText w:val="%1"/>
      <w:lvlJc w:val="left"/>
      <w:pPr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5D1637B"/>
    <w:multiLevelType w:val="hybridMultilevel"/>
    <w:tmpl w:val="C5201634"/>
    <w:lvl w:ilvl="0" w:tplc="6270D6D2">
      <w:start w:val="1"/>
      <w:numFmt w:val="decimalEnclosedCircle"/>
      <w:lvlText w:val="%1"/>
      <w:lvlJc w:val="left"/>
      <w:pPr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064763F"/>
    <w:multiLevelType w:val="hybridMultilevel"/>
    <w:tmpl w:val="ACF4966E"/>
    <w:lvl w:ilvl="0" w:tplc="3582120C">
      <w:start w:val="1"/>
      <w:numFmt w:val="decimalEnclosedCircle"/>
      <w:lvlText w:val="%1"/>
      <w:lvlJc w:val="left"/>
      <w:pPr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1767AF8"/>
    <w:multiLevelType w:val="hybridMultilevel"/>
    <w:tmpl w:val="D2F49390"/>
    <w:lvl w:ilvl="0" w:tplc="9AF641F6">
      <w:start w:val="1"/>
      <w:numFmt w:val="decimalEnclosedCircle"/>
      <w:lvlText w:val="%1"/>
      <w:lvlJc w:val="left"/>
      <w:pPr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53A2691"/>
    <w:multiLevelType w:val="hybridMultilevel"/>
    <w:tmpl w:val="B344A5EC"/>
    <w:lvl w:ilvl="0" w:tplc="AB44ECDE">
      <w:start w:val="1"/>
      <w:numFmt w:val="decimalEnclosedCircle"/>
      <w:lvlText w:val="%1"/>
      <w:lvlJc w:val="left"/>
      <w:pPr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8345644"/>
    <w:multiLevelType w:val="hybridMultilevel"/>
    <w:tmpl w:val="7132F500"/>
    <w:lvl w:ilvl="0" w:tplc="7D6E7198">
      <w:start w:val="1"/>
      <w:numFmt w:val="decimalEnclosedCircle"/>
      <w:lvlText w:val="%1"/>
      <w:lvlJc w:val="left"/>
      <w:pPr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E21319E"/>
    <w:multiLevelType w:val="hybridMultilevel"/>
    <w:tmpl w:val="A8321052"/>
    <w:lvl w:ilvl="0" w:tplc="31C01FD6">
      <w:start w:val="1"/>
      <w:numFmt w:val="decimalEnclosedCircle"/>
      <w:lvlText w:val="%1"/>
      <w:lvlJc w:val="left"/>
      <w:pPr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dirty"/>
  <w:attachedTemplate r:id="rId1"/>
  <w:defaultTabStop w:val="720"/>
  <w:drawingGridHorizontalSpacing w:val="123"/>
  <w:displayHorizontalDrawingGridEvery w:val="2"/>
  <w:displayVerticalDrawingGridEvery w:val="2"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4E8"/>
    <w:rsid w:val="00034C48"/>
    <w:rsid w:val="00070B4B"/>
    <w:rsid w:val="000F398F"/>
    <w:rsid w:val="00102AB2"/>
    <w:rsid w:val="00135049"/>
    <w:rsid w:val="00172A2A"/>
    <w:rsid w:val="00175B5C"/>
    <w:rsid w:val="00181D54"/>
    <w:rsid w:val="001B1BA2"/>
    <w:rsid w:val="002037BE"/>
    <w:rsid w:val="00241721"/>
    <w:rsid w:val="00275785"/>
    <w:rsid w:val="002933C6"/>
    <w:rsid w:val="003574E8"/>
    <w:rsid w:val="00363197"/>
    <w:rsid w:val="00395E34"/>
    <w:rsid w:val="003B68EC"/>
    <w:rsid w:val="003B7072"/>
    <w:rsid w:val="00440040"/>
    <w:rsid w:val="0046016F"/>
    <w:rsid w:val="004A686E"/>
    <w:rsid w:val="004B7EB6"/>
    <w:rsid w:val="004D5787"/>
    <w:rsid w:val="00533CBE"/>
    <w:rsid w:val="005432B6"/>
    <w:rsid w:val="00552DF1"/>
    <w:rsid w:val="005D0679"/>
    <w:rsid w:val="005E28D4"/>
    <w:rsid w:val="00604DCB"/>
    <w:rsid w:val="00633F8C"/>
    <w:rsid w:val="006421C1"/>
    <w:rsid w:val="0064632A"/>
    <w:rsid w:val="006A7B1C"/>
    <w:rsid w:val="007369B3"/>
    <w:rsid w:val="00757283"/>
    <w:rsid w:val="00793BD2"/>
    <w:rsid w:val="007A6E1B"/>
    <w:rsid w:val="007B4E87"/>
    <w:rsid w:val="007B58D0"/>
    <w:rsid w:val="007C4B8D"/>
    <w:rsid w:val="00803B47"/>
    <w:rsid w:val="008110E3"/>
    <w:rsid w:val="00811C48"/>
    <w:rsid w:val="008214E5"/>
    <w:rsid w:val="00825C4F"/>
    <w:rsid w:val="0084406D"/>
    <w:rsid w:val="00852793"/>
    <w:rsid w:val="00855F73"/>
    <w:rsid w:val="00887D1D"/>
    <w:rsid w:val="008A32D5"/>
    <w:rsid w:val="008B3115"/>
    <w:rsid w:val="008F7B03"/>
    <w:rsid w:val="009252C2"/>
    <w:rsid w:val="0094589C"/>
    <w:rsid w:val="0096719C"/>
    <w:rsid w:val="009A19B2"/>
    <w:rsid w:val="009C20B7"/>
    <w:rsid w:val="009E155E"/>
    <w:rsid w:val="009F0AE6"/>
    <w:rsid w:val="00A22B37"/>
    <w:rsid w:val="00A2452D"/>
    <w:rsid w:val="00A51B87"/>
    <w:rsid w:val="00A52904"/>
    <w:rsid w:val="00A9049D"/>
    <w:rsid w:val="00A938CA"/>
    <w:rsid w:val="00AB696D"/>
    <w:rsid w:val="00B04051"/>
    <w:rsid w:val="00B06F0E"/>
    <w:rsid w:val="00B0707E"/>
    <w:rsid w:val="00B46231"/>
    <w:rsid w:val="00B84F74"/>
    <w:rsid w:val="00BC1861"/>
    <w:rsid w:val="00BD2416"/>
    <w:rsid w:val="00C11B6B"/>
    <w:rsid w:val="00C94404"/>
    <w:rsid w:val="00CA2F87"/>
    <w:rsid w:val="00CF283B"/>
    <w:rsid w:val="00D042D5"/>
    <w:rsid w:val="00D04347"/>
    <w:rsid w:val="00D72F94"/>
    <w:rsid w:val="00DD136E"/>
    <w:rsid w:val="00DD3B11"/>
    <w:rsid w:val="00DE5710"/>
    <w:rsid w:val="00E077E5"/>
    <w:rsid w:val="00E65F28"/>
    <w:rsid w:val="00E713C1"/>
    <w:rsid w:val="00EB1F1C"/>
    <w:rsid w:val="00EE4CF6"/>
    <w:rsid w:val="00EF090A"/>
    <w:rsid w:val="00F045AE"/>
    <w:rsid w:val="00F54FE8"/>
    <w:rsid w:val="00F56A01"/>
    <w:rsid w:val="00F72DA2"/>
    <w:rsid w:val="00FD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7C06CAE5"/>
  <w15:docId w15:val="{71FEDF9D-961A-46E7-AA7F-1977AED0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A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574E8"/>
    <w:pPr>
      <w:spacing w:after="0" w:line="240" w:lineRule="auto"/>
    </w:pPr>
    <w:rPr>
      <w:lang w:eastAsia="ja-JP"/>
    </w:rPr>
  </w:style>
  <w:style w:type="character" w:customStyle="1" w:styleId="a4">
    <w:name w:val="行間詰め (文字)"/>
    <w:basedOn w:val="a0"/>
    <w:link w:val="a3"/>
    <w:uiPriority w:val="1"/>
    <w:rsid w:val="003574E8"/>
    <w:rPr>
      <w:lang w:eastAsia="ja-JP"/>
    </w:rPr>
  </w:style>
  <w:style w:type="paragraph" w:styleId="a5">
    <w:name w:val="header"/>
    <w:basedOn w:val="a"/>
    <w:link w:val="a6"/>
    <w:uiPriority w:val="99"/>
    <w:unhideWhenUsed/>
    <w:rsid w:val="003574E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574E8"/>
  </w:style>
  <w:style w:type="paragraph" w:styleId="a7">
    <w:name w:val="footer"/>
    <w:basedOn w:val="a"/>
    <w:link w:val="a8"/>
    <w:uiPriority w:val="99"/>
    <w:unhideWhenUsed/>
    <w:rsid w:val="003574E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574E8"/>
  </w:style>
  <w:style w:type="table" w:styleId="a9">
    <w:name w:val="Table Grid"/>
    <w:basedOn w:val="a1"/>
    <w:rsid w:val="008214E5"/>
    <w:pPr>
      <w:widowControl w:val="0"/>
      <w:spacing w:after="0" w:line="240" w:lineRule="auto"/>
      <w:jc w:val="both"/>
    </w:pPr>
    <w:rPr>
      <w:rFonts w:ascii="Century" w:eastAsia="ＭＳ 明朝" w:hAnsi="Century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95E3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8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1.xml"/><Relationship Id="rId16" Type="http://schemas.openxmlformats.org/officeDocument/2006/relationships/image" Target="media/image3.png"/><Relationship Id="rId20" Type="http://schemas.openxmlformats.org/officeDocument/2006/relationships/header" Target="header7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4.xml"/><Relationship Id="rId22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1\EnNormal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780146336E43D6AC0633A561884B1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6C2DAE0-E96B-42E5-AB9B-687E6CA37E17}"/>
      </w:docPartPr>
      <w:docPartBody>
        <w:p w:rsidR="00722FE9" w:rsidRDefault="009D3319" w:rsidP="009D3319">
          <w:pPr>
            <w:pStyle w:val="9D780146336E43D6AC0633A561884B1B"/>
          </w:pPr>
          <w:r>
            <w:rPr>
              <w:color w:val="2E74B5" w:themeColor="accent1" w:themeShade="BF"/>
              <w:sz w:val="24"/>
              <w:szCs w:val="24"/>
              <w:lang w:val="ja-JP"/>
            </w:rPr>
            <w:t>[会社名]</w:t>
          </w:r>
        </w:p>
      </w:docPartBody>
    </w:docPart>
    <w:docPart>
      <w:docPartPr>
        <w:name w:val="FD820B47AAB34C348EC67A6A27F8934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3878E8F-2F08-4F39-9AB9-342BA95572E1}"/>
      </w:docPartPr>
      <w:docPartBody>
        <w:p w:rsidR="00722FE9" w:rsidRDefault="009D3319" w:rsidP="009D3319">
          <w:pPr>
            <w:pStyle w:val="FD820B47AAB34C348EC67A6A27F8934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ja-JP"/>
            </w:rPr>
            <w:t>[文書のタイトル]</w:t>
          </w:r>
        </w:p>
      </w:docPartBody>
    </w:docPart>
    <w:docPart>
      <w:docPartPr>
        <w:name w:val="39706FA4FFEB44F398FEF30E97E1717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8FEDDE4-880C-4CC6-9D51-53A9594E997B}"/>
      </w:docPartPr>
      <w:docPartBody>
        <w:p w:rsidR="00722FE9" w:rsidRDefault="009D3319" w:rsidP="009D3319">
          <w:pPr>
            <w:pStyle w:val="39706FA4FFEB44F398FEF30E97E17174"/>
          </w:pPr>
          <w:r>
            <w:rPr>
              <w:color w:val="2E74B5" w:themeColor="accent1" w:themeShade="BF"/>
              <w:sz w:val="24"/>
              <w:szCs w:val="24"/>
              <w:lang w:val="ja-JP"/>
            </w:rPr>
            <w:t>[文書のサブタイトル]</w:t>
          </w:r>
        </w:p>
      </w:docPartBody>
    </w:docPart>
    <w:docPart>
      <w:docPartPr>
        <w:name w:val="58804905B3444304B5E1726B18B67CA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538389E-F525-4C11-89E3-BF1170012A76}"/>
      </w:docPartPr>
      <w:docPartBody>
        <w:p w:rsidR="00722FE9" w:rsidRDefault="009D3319" w:rsidP="009D3319">
          <w:pPr>
            <w:pStyle w:val="58804905B3444304B5E1726B18B67CA4"/>
          </w:pPr>
          <w:r>
            <w:rPr>
              <w:color w:val="5B9BD5" w:themeColor="accent1"/>
              <w:sz w:val="28"/>
              <w:szCs w:val="28"/>
              <w:lang w:val="ja-JP"/>
            </w:rPr>
            <w:t>[作成者名]</w:t>
          </w:r>
        </w:p>
      </w:docPartBody>
    </w:docPart>
    <w:docPart>
      <w:docPartPr>
        <w:name w:val="289FD55ABF1D47A48CBDCEB26D57936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F93F8C5-2858-41CE-8DA7-5DD508D980A8}"/>
      </w:docPartPr>
      <w:docPartBody>
        <w:p w:rsidR="00722FE9" w:rsidRDefault="009D3319" w:rsidP="009D3319">
          <w:pPr>
            <w:pStyle w:val="289FD55ABF1D47A48CBDCEB26D57936D"/>
          </w:pPr>
          <w:r>
            <w:rPr>
              <w:color w:val="5B9BD5" w:themeColor="accent1"/>
              <w:sz w:val="28"/>
              <w:szCs w:val="28"/>
              <w:lang w:val="ja-JP"/>
            </w:rPr>
            <w:t>[日付]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319"/>
    <w:rsid w:val="0025012D"/>
    <w:rsid w:val="00722FE9"/>
    <w:rsid w:val="009D3319"/>
    <w:rsid w:val="00CB0F84"/>
    <w:rsid w:val="00D1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D780146336E43D6AC0633A561884B1B">
    <w:name w:val="9D780146336E43D6AC0633A561884B1B"/>
    <w:rsid w:val="009D3319"/>
    <w:pPr>
      <w:widowControl w:val="0"/>
      <w:jc w:val="both"/>
    </w:pPr>
  </w:style>
  <w:style w:type="paragraph" w:customStyle="1" w:styleId="FD820B47AAB34C348EC67A6A27F89349">
    <w:name w:val="FD820B47AAB34C348EC67A6A27F89349"/>
    <w:rsid w:val="009D3319"/>
    <w:pPr>
      <w:widowControl w:val="0"/>
      <w:jc w:val="both"/>
    </w:pPr>
  </w:style>
  <w:style w:type="paragraph" w:customStyle="1" w:styleId="39706FA4FFEB44F398FEF30E97E17174">
    <w:name w:val="39706FA4FFEB44F398FEF30E97E17174"/>
    <w:rsid w:val="009D3319"/>
    <w:pPr>
      <w:widowControl w:val="0"/>
      <w:jc w:val="both"/>
    </w:pPr>
  </w:style>
  <w:style w:type="paragraph" w:customStyle="1" w:styleId="58804905B3444304B5E1726B18B67CA4">
    <w:name w:val="58804905B3444304B5E1726B18B67CA4"/>
    <w:rsid w:val="009D3319"/>
    <w:pPr>
      <w:widowControl w:val="0"/>
      <w:jc w:val="both"/>
    </w:pPr>
  </w:style>
  <w:style w:type="paragraph" w:customStyle="1" w:styleId="289FD55ABF1D47A48CBDCEB26D57936D">
    <w:name w:val="289FD55ABF1D47A48CBDCEB26D57936D"/>
    <w:rsid w:val="009D3319"/>
    <w:pPr>
      <w:widowControl w:val="0"/>
      <w:jc w:val="both"/>
    </w:pPr>
  </w:style>
  <w:style w:type="paragraph" w:customStyle="1" w:styleId="99E1B81FB37243A790616270C0CB9393">
    <w:name w:val="99E1B81FB37243A790616270C0CB9393"/>
    <w:rsid w:val="009D3319"/>
    <w:pPr>
      <w:widowControl w:val="0"/>
      <w:jc w:val="both"/>
    </w:pPr>
  </w:style>
  <w:style w:type="paragraph" w:customStyle="1" w:styleId="CA57D63CB9AE40D888A0C34A4CE977FC">
    <w:name w:val="CA57D63CB9AE40D888A0C34A4CE977FC"/>
    <w:rsid w:val="009D331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6255B-380B-4A52-A459-C0E0517D4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EnNormal.dotm</Template>
  <TotalTime>0</TotalTime>
  <Pages>8</Pages>
  <Words>127</Words>
  <Characters>729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画面コンテンツ設計</vt:lpstr>
      <vt:lpstr/>
    </vt:vector>
  </TitlesOfParts>
  <Company>Microsoft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画面コンテンツ設計</dc:title>
  <dc:subject/>
  <dc:creator>ohs70249</dc:creator>
  <cp:keywords/>
  <dc:description/>
  <cp:lastModifiedBy>ohs70497</cp:lastModifiedBy>
  <cp:revision>2</cp:revision>
  <dcterms:created xsi:type="dcterms:W3CDTF">2018-07-10T05:58:00Z</dcterms:created>
  <dcterms:modified xsi:type="dcterms:W3CDTF">2018-07-10T05:58:00Z</dcterms:modified>
</cp:coreProperties>
</file>