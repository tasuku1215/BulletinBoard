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E0784" w:rsidP="00833821">
      <w:pPr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EB5F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FE0784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93980</wp:posOffset>
                </wp:positionV>
                <wp:extent cx="533400" cy="186690"/>
                <wp:effectExtent l="3175" t="0" r="0" b="0"/>
                <wp:wrapNone/>
                <wp:docPr id="5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顧客番号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6.5pt;margin-top:7.4pt;width:42pt;height:1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fE8QIAAHY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" filled="f" stroked="f">
                <v:textbox inset="0,0,0,0">
                  <w:txbxContent>
                    <w:p w:rsidR="007A71ED" w:rsidRPr="00B247F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顧客番号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93980</wp:posOffset>
                </wp:positionV>
                <wp:extent cx="180975" cy="186690"/>
                <wp:effectExtent l="3175" t="0" r="0" b="0"/>
                <wp:wrapNone/>
                <wp:docPr id="5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247F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 w:rsidRPr="00B62C75"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148.5pt;margin-top:7.4pt;width:14.25pt;height:14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VE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" filled="f" stroked="f">
                <v:textbox inset="0,0,0,0">
                  <w:txbxContent>
                    <w:p w:rsidR="007A71ED" w:rsidRPr="00B62C75" w:rsidRDefault="007A71ED" w:rsidP="00B247F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 w:rsidRPr="00B62C75">
                        <w:rPr>
                          <w:rFonts w:hint="eastAsia"/>
                          <w:szCs w:val="21"/>
                        </w:rPr>
                        <w:t>①</w:t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93980</wp:posOffset>
                </wp:positionV>
                <wp:extent cx="1000125" cy="186690"/>
                <wp:effectExtent l="12700" t="7620" r="6350" b="5715"/>
                <wp:wrapNone/>
                <wp:docPr id="5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8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2393903" algn="ctr" rotWithShape="0">
                                  <a:srgbClr val="000000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247F5" w:rsidRDefault="007A71E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１２３４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162.75pt;margin-top:7.4pt;width:78.75pt;height:14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" strokeweight=".25pt">
                <v:shadow color="black" offset="-2pt,-1pt"/>
                <v:textbox inset="0,0,0,0">
                  <w:txbxContent>
                    <w:p w:rsidR="007A71ED" w:rsidRPr="00B247F5" w:rsidRDefault="007A71E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１２３４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FE0784" w:rsidP="008B74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1905</wp:posOffset>
                </wp:positionV>
                <wp:extent cx="180975" cy="186690"/>
                <wp:effectExtent l="3175" t="1905" r="0" b="1905"/>
                <wp:wrapNone/>
                <wp:docPr id="5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A71ED" w:rsidRPr="00B62C75" w:rsidRDefault="007A71ED" w:rsidP="00B62C75">
                            <w:pPr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eq \o\ac(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○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,</w:instrText>
                            </w:r>
                            <w:r w:rsidRPr="00B62C75">
                              <w:rPr>
                                <w:rFonts w:hint="eastAsia"/>
                                <w:position w:val="2"/>
                                <w:sz w:val="14"/>
                                <w:szCs w:val="21"/>
                              </w:rPr>
                              <w:instrText>33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)</w:instrTex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</w:p>
                          <w:p w:rsidR="007A71ED" w:rsidRPr="00B62C75" w:rsidRDefault="007A71ED" w:rsidP="00B62C7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148.5pt;margin-top:.15pt;width:14.25pt;height:1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" filled="f" stroked="f">
                <v:textbox inset="0,0,0,0">
                  <w:txbxContent>
                    <w:p w:rsidR="007A71ED" w:rsidRPr="00B62C75" w:rsidRDefault="007A71ED" w:rsidP="00B62C75">
                      <w:pPr>
                        <w:jc w:val="center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eq \o\ac(</w:instrText>
                      </w:r>
                      <w:r>
                        <w:rPr>
                          <w:rFonts w:hint="eastAsia"/>
                          <w:szCs w:val="21"/>
                        </w:rPr>
                        <w:instrText>○</w:instrText>
                      </w:r>
                      <w:r>
                        <w:rPr>
                          <w:rFonts w:hint="eastAsia"/>
                          <w:szCs w:val="21"/>
                        </w:rPr>
                        <w:instrText>,</w:instrText>
                      </w:r>
                      <w:r w:rsidRPr="00B62C75">
                        <w:rPr>
                          <w:rFonts w:hint="eastAsia"/>
                          <w:position w:val="2"/>
                          <w:sz w:val="14"/>
                          <w:szCs w:val="21"/>
                        </w:rPr>
                        <w:instrText>33</w:instrText>
                      </w:r>
                      <w:r>
                        <w:rPr>
                          <w:rFonts w:hint="eastAsia"/>
                          <w:szCs w:val="21"/>
                        </w:rPr>
                        <w:instrText>)</w:instrText>
                      </w:r>
                      <w:r>
                        <w:rPr>
                          <w:szCs w:val="21"/>
                        </w:rPr>
                        <w:fldChar w:fldCharType="end"/>
                      </w:r>
                    </w:p>
                    <w:p w:rsidR="007A71ED" w:rsidRPr="00B62C75" w:rsidRDefault="007A71ED" w:rsidP="00B62C7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E31A96" w:rsidP="008B7400"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8" type="#_x0000_t201" style="position:absolute;left:0;text-align:left;margin-left:364.7pt;margin-top:.25pt;width:13.2pt;height:64.3pt;z-index:251662848" o:preferrelative="t" filled="f" stroked="f">
            <v:imagedata r:id="rId6" o:title=""/>
            <o:lock v:ext="edit" aspectratio="t"/>
          </v:shape>
          <w:control r:id="rId7" w:name="ScrollBar1" w:shapeid="_x0000_s1058"/>
        </w:pict>
      </w:r>
      <w:r w:rsidR="00CE3200">
        <w:rPr>
          <w:noProof/>
        </w:rPr>
        <w:pict>
          <v:shape id="_x0000_s1050" type="#_x0000_t201" style="position:absolute;left:0;text-align:left;margin-left:220.5pt;margin-top:7.6pt;width:1in;height:12.25pt;z-index:251660800" o:preferrelative="t" filled="f" stroked="f">
            <v:imagedata r:id="rId8" o:title=""/>
            <o:lock v:ext="edit" aspectratio="t"/>
          </v:shape>
          <w:control r:id="rId9" w:name="ComboBox1" w:shapeid="_x0000_s1050"/>
        </w:pict>
      </w:r>
    </w:p>
    <w:p w:rsidR="008B7400" w:rsidRPr="008B7400" w:rsidRDefault="00CE3200" w:rsidP="008B7400">
      <w:r>
        <w:rPr>
          <w:noProof/>
        </w:rPr>
        <w:pict>
          <v:shape id="_x0000_s1049" type="#_x0000_t201" style="position:absolute;left:0;text-align:left;margin-left:183.75pt;margin-top:9.15pt;width:16pt;height:13.7pt;z-index:251659776" o:preferrelative="t" filled="f" stroked="f">
            <v:imagedata r:id="rId10" o:title=""/>
            <o:lock v:ext="edit" aspectratio="t"/>
          </v:shape>
          <w:control r:id="rId11" w:name="OptionButton1" w:shapeid="_x0000_s1049"/>
        </w:pict>
      </w:r>
    </w:p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B247F5" w:rsidRPr="008B7400" w:rsidRDefault="00FD21C3" w:rsidP="008B7400">
      <w:pPr>
        <w:rPr>
          <w:rFonts w:hint="eastAsia"/>
        </w:rPr>
      </w:pPr>
      <w:r>
        <w:rPr>
          <w:noProof/>
        </w:rPr>
        <w:pict>
          <v:shape id="_x0000_s1048" type="#_x0000_t201" style="position:absolute;left:0;text-align:left;margin-left:183.75pt;margin-top:.45pt;width:16pt;height:22.3pt;z-index:251658752" filled="f" stroked="f">
            <v:imagedata r:id="rId12" o:title=""/>
            <o:lock v:ext="edit" aspectratio="t"/>
          </v:shape>
          <w:control r:id="rId13" w:name="CheckBox1" w:shapeid="_x0000_s1048"/>
        </w:pict>
      </w:r>
    </w:p>
    <w:p w:rsidR="008B7400" w:rsidRDefault="00CE3200" w:rsidP="008B7400">
      <w:pPr>
        <w:rPr>
          <w:rFonts w:hint="eastAsia"/>
        </w:rPr>
      </w:pPr>
      <w:r>
        <w:rPr>
          <w:noProof/>
        </w:rPr>
        <w:pict>
          <v:shape id="_x0000_s1051" type="#_x0000_t201" style="position:absolute;left:0;text-align:left;margin-left:451.5pt;margin-top:.5pt;width:52.5pt;height:22.3pt;z-index:251661824" o:preferrelative="t" filled="f" stroked="f">
            <v:imagedata r:id="rId14" o:title=""/>
            <o:lock v:ext="edit" aspectratio="t"/>
          </v:shape>
          <w:control r:id="rId15" w:name="CommandButton1" w:shapeid="_x0000_s1051"/>
        </w:pict>
      </w:r>
    </w:p>
    <w:p w:rsidR="004F1160" w:rsidRDefault="004F116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</w:pPr>
    </w:p>
    <w:p w:rsidR="004F1160" w:rsidRPr="008B7400" w:rsidRDefault="004F1160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>
      <w:pPr>
        <w:rPr>
          <w:rFonts w:hint="eastAsia"/>
        </w:rPr>
      </w:pPr>
    </w:p>
    <w:p w:rsidR="00993385" w:rsidRDefault="00993385" w:rsidP="008B7400">
      <w:pPr>
        <w:rPr>
          <w:rFonts w:hint="eastAsia"/>
        </w:rPr>
      </w:pPr>
    </w:p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16"/>
          <w:footerReference w:type="default" r:id="rId17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rFonts w:hint="eastAsia"/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FE0784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B3BFD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  <w:rPr>
          <w:rFonts w:hint="eastAsia"/>
        </w:rPr>
      </w:pPr>
      <w:r>
        <w:rPr>
          <w:rFonts w:hint="eastAsia"/>
        </w:rPr>
        <w:t>・</w:t>
      </w:r>
    </w:p>
    <w:p w:rsidR="008B7400" w:rsidRDefault="008B7400" w:rsidP="008B7400">
      <w:pPr>
        <w:rPr>
          <w:rFonts w:hint="eastAsia"/>
        </w:rPr>
      </w:pPr>
    </w:p>
    <w:p w:rsidR="008B7400" w:rsidRDefault="008B7400" w:rsidP="008B7400">
      <w:pPr>
        <w:rPr>
          <w:rFonts w:hint="eastAsia"/>
        </w:r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rFonts w:hint="eastAsia"/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顧客番号</w:t>
            </w:r>
          </w:p>
        </w:tc>
        <w:tc>
          <w:tcPr>
            <w:tcW w:w="2730" w:type="dxa"/>
            <w:vAlign w:val="center"/>
          </w:tcPr>
          <w:p w:rsidR="004F1160" w:rsidRDefault="00BA4B85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Tx_Kokyaku</w:t>
            </w:r>
          </w:p>
        </w:tc>
        <w:tc>
          <w:tcPr>
            <w:tcW w:w="864" w:type="dxa"/>
            <w:vAlign w:val="center"/>
          </w:tcPr>
          <w:p w:rsidR="004F1160" w:rsidRDefault="00BA4B85" w:rsidP="004F116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  <w:rPr>
                <w:rFonts w:hint="eastAsia"/>
              </w:rPr>
            </w:pP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2730" w:type="dxa"/>
            <w:vAlign w:val="center"/>
          </w:tcPr>
          <w:p w:rsidR="004F1160" w:rsidRDefault="004F1160" w:rsidP="004F1160">
            <w:pPr>
              <w:rPr>
                <w:rFonts w:hint="eastAsia"/>
              </w:rPr>
            </w:pP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  <w:rPr>
                <w:rFonts w:hint="eastAsia"/>
              </w:rPr>
            </w:pPr>
          </w:p>
        </w:tc>
      </w:tr>
    </w:tbl>
    <w:p w:rsidR="004F1160" w:rsidRDefault="004F1160" w:rsidP="004F1160">
      <w:pPr>
        <w:rPr>
          <w:rFonts w:hint="eastAsia"/>
        </w:rPr>
      </w:pPr>
    </w:p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784" w:rsidRDefault="00FE0784" w:rsidP="00273989">
      <w:pPr>
        <w:pStyle w:val="a3"/>
      </w:pPr>
      <w:r>
        <w:separator/>
      </w:r>
    </w:p>
  </w:endnote>
  <w:endnote w:type="continuationSeparator" w:id="0">
    <w:p w:rsidR="00FE0784" w:rsidRDefault="00FE078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FE0784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>
                          <w:fldSimple w:instr=" FILENAME  ">
                            <w:r w:rsidR="00FE0784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FE0784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>
                    <w:fldSimple w:instr=" FILENAME  ">
                      <w:r w:rsidR="00FE0784">
                        <w:rPr>
                          <w:rFonts w:hint="eastAsia"/>
                          <w:noProof/>
                        </w:rPr>
                        <w:t>文書</w:t>
                      </w:r>
                      <w:r w:rsidR="00FE0784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7A71ED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784" w:rsidRDefault="00FE0784" w:rsidP="00273989">
      <w:pPr>
        <w:pStyle w:val="a3"/>
      </w:pPr>
      <w:r>
        <w:separator/>
      </w:r>
    </w:p>
  </w:footnote>
  <w:footnote w:type="continuationSeparator" w:id="0">
    <w:p w:rsidR="00FE0784" w:rsidRDefault="00FE078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FE0784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2C45E7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エントリー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rFonts w:hint="eastAsia"/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7A71ED" w:rsidP="002C45E7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7A71ED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エントリー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rFonts w:hint="eastAsia"/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企業会計システム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7A71ED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マスタ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川島　智弘</w:t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FE0784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0784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078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E078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企業会計システム</w:t>
                      </w: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7A71ED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マスタ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川島　智弘</w:t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FE0784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0784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078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E078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B376E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FDEBE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125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84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F1160"/>
    <w:rsid w:val="0056717A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CC2"/>
    <w:rsid w:val="00B247F5"/>
    <w:rsid w:val="00B347B9"/>
    <w:rsid w:val="00B50AD2"/>
    <w:rsid w:val="00B62C75"/>
    <w:rsid w:val="00BA4B85"/>
    <w:rsid w:val="00BD41FD"/>
    <w:rsid w:val="00CB438A"/>
    <w:rsid w:val="00CE3200"/>
    <w:rsid w:val="00DD1758"/>
    <w:rsid w:val="00E31A96"/>
    <w:rsid w:val="00EF64BC"/>
    <w:rsid w:val="00FD21C3"/>
    <w:rsid w:val="00F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5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3C1E1E7E-30DA-4DC3-87F8-9A285F41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Home\Work\SD11\SD&#36039;&#26009;\15_&#30011;&#38754;&#35373;&#35336;\&#30011;&#38754;&#35373;&#35336;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DFD181E0-5E2F-11CE-A449-00AA004A803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3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Windows ユーザー</dc:creator>
  <cp:keywords/>
  <dc:description/>
  <cp:lastModifiedBy>細見 祐</cp:lastModifiedBy>
  <cp:revision>1</cp:revision>
  <cp:lastPrinted>2006-06-26T02:04:00Z</cp:lastPrinted>
  <dcterms:created xsi:type="dcterms:W3CDTF">2018-07-04T00:32:00Z</dcterms:created>
  <dcterms:modified xsi:type="dcterms:W3CDTF">2018-07-04T00:32:00Z</dcterms:modified>
  <cp:category>システム設計ドキュメント</cp:category>
</cp:coreProperties>
</file>