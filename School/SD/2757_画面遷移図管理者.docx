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6E8" w:rsidRDefault="006510E7" w:rsidP="002E054E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687.5pt;height:434.65pt;z-index:251659264;mso-position-horizontal:center;mso-position-horizontal-relative:margin;mso-position-vertical:center;mso-position-vertical-relative:margin">
            <v:imagedata r:id="rId6" o:title="Untitled Diagram-ページ2"/>
            <w10:wrap type="square" anchorx="margin" anchory="margin"/>
          </v:shape>
        </w:pict>
      </w:r>
    </w:p>
    <w:sectPr w:rsidR="006536E8" w:rsidSect="007B68A8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0E7" w:rsidRDefault="006510E7" w:rsidP="00273989">
      <w:pPr>
        <w:pStyle w:val="a3"/>
      </w:pPr>
      <w:r>
        <w:separator/>
      </w:r>
    </w:p>
  </w:endnote>
  <w:endnote w:type="continuationSeparator" w:id="0">
    <w:p w:rsidR="006510E7" w:rsidRDefault="006510E7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79" w:rsidRDefault="005E3731" w:rsidP="003F2B85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26B79" w:rsidRDefault="00A26B79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26B79" w:rsidRDefault="00A26B79" w:rsidP="00AF4CC2"/>
                </w:txbxContent>
              </v:textbox>
            </v:shape>
          </w:pict>
        </mc:Fallback>
      </mc:AlternateContent>
    </w:r>
    <w:r w:rsidR="003F2B85">
      <w:rPr>
        <w:rFonts w:hint="eastAsia"/>
      </w:rPr>
      <w:t xml:space="preserve">株式会社　</w:t>
    </w:r>
    <w:r w:rsidR="003F2B85">
      <w:rPr>
        <w:rFonts w:hint="eastAsia"/>
      </w:rPr>
      <w:t xml:space="preserve">YOU_NEXT </w:t>
    </w:r>
    <w:r w:rsidR="003F2B85">
      <w:rPr>
        <w:rFonts w:hint="eastAsia"/>
      </w:rPr>
      <w:t>開発第一課　第一係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0E7" w:rsidRDefault="006510E7" w:rsidP="00273989">
      <w:pPr>
        <w:pStyle w:val="a3"/>
      </w:pPr>
      <w:r>
        <w:separator/>
      </w:r>
    </w:p>
  </w:footnote>
  <w:footnote w:type="continuationSeparator" w:id="0">
    <w:p w:rsidR="006510E7" w:rsidRDefault="006510E7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B79" w:rsidRDefault="005E373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3970" t="12065" r="10160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6B79" w:rsidRPr="00732F70" w:rsidRDefault="00A26B7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画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面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遷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移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図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730FB8" w:rsidRDefault="00A26B7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AD7689" w:rsidRDefault="003F2B85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動画投稿配信サイト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730FB8" w:rsidRDefault="00A26B7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6B79" w:rsidRPr="00AD7689" w:rsidRDefault="00783D4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</w:t>
                            </w:r>
                            <w:r w:rsidR="00184DEA">
                              <w:rPr>
                                <w:rFonts w:hint="eastAsia"/>
                                <w:sz w:val="24"/>
                              </w:rPr>
                              <w:t>理者画面遷移図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3F2B8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辻　亮太</w:t>
                                </w:r>
                                <w:r w:rsidR="00A26B7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Default="00A26B7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2018</w:t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25</w:t>
                                </w:r>
                                <w:r w:rsidR="00F437F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0B5B01" w:rsidRDefault="00A26B7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7F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0B5B01" w:rsidRDefault="00A26B7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7F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437F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26B79" w:rsidRPr="007F0A12" w:rsidRDefault="00A26B7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A26B79" w:rsidRDefault="00A26B7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A26B79" w:rsidRDefault="00A26B7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A26B79" w:rsidRDefault="00A26B7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A26B79" w:rsidRPr="00732F70" w:rsidRDefault="00A26B7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画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面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遷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移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図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A26B79" w:rsidRPr="00730FB8" w:rsidRDefault="00A26B7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A26B79" w:rsidRPr="00AD7689" w:rsidRDefault="003F2B85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動画投稿配信サイト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A26B79" w:rsidRPr="00730FB8" w:rsidRDefault="00A26B7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A26B79" w:rsidRPr="00AD7689" w:rsidRDefault="00783D4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</w:t>
                      </w:r>
                      <w:r w:rsidR="00184DEA">
                        <w:rPr>
                          <w:rFonts w:hint="eastAsia"/>
                          <w:sz w:val="24"/>
                        </w:rPr>
                        <w:t>理者画面遷移図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A26B79" w:rsidRDefault="003F2B8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辻　亮太</w:t>
                          </w:r>
                          <w:r w:rsidR="00A26B7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A26B79" w:rsidRDefault="00A26B7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2018</w:t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25</w:t>
                          </w:r>
                          <w:r w:rsidR="00F437F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A26B79" w:rsidRPr="000B5B01" w:rsidRDefault="00A26B7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7F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A26B79" w:rsidRPr="000B5B01" w:rsidRDefault="00A26B7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7F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437F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A26B79" w:rsidRPr="007F0A12" w:rsidRDefault="00A26B7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85"/>
    <w:rsid w:val="000B5B01"/>
    <w:rsid w:val="000E03F1"/>
    <w:rsid w:val="001529A6"/>
    <w:rsid w:val="00184DEA"/>
    <w:rsid w:val="001C379B"/>
    <w:rsid w:val="00273989"/>
    <w:rsid w:val="002D4A47"/>
    <w:rsid w:val="002E054E"/>
    <w:rsid w:val="00305A98"/>
    <w:rsid w:val="00360FA8"/>
    <w:rsid w:val="003F2B85"/>
    <w:rsid w:val="00554FA7"/>
    <w:rsid w:val="0056717A"/>
    <w:rsid w:val="005E3731"/>
    <w:rsid w:val="00610481"/>
    <w:rsid w:val="006510E7"/>
    <w:rsid w:val="006536E8"/>
    <w:rsid w:val="00730FB8"/>
    <w:rsid w:val="00732F70"/>
    <w:rsid w:val="00744655"/>
    <w:rsid w:val="00781393"/>
    <w:rsid w:val="00783D4E"/>
    <w:rsid w:val="007B68A8"/>
    <w:rsid w:val="007F0A12"/>
    <w:rsid w:val="00833821"/>
    <w:rsid w:val="008374BA"/>
    <w:rsid w:val="0098594D"/>
    <w:rsid w:val="00A26B79"/>
    <w:rsid w:val="00AD7689"/>
    <w:rsid w:val="00AF4CC2"/>
    <w:rsid w:val="00B50AD2"/>
    <w:rsid w:val="00BD41FD"/>
    <w:rsid w:val="00C447CF"/>
    <w:rsid w:val="00CB438A"/>
    <w:rsid w:val="00F31746"/>
    <w:rsid w:val="00F437F8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A6D8EE0B-B9A6-4B38-A3BC-FB24DE70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E05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70249\Desktop\&#30011;&#38754;&#36983;&#31227;&#22259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画面遷移図.dot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画面遷移図</vt:lpstr>
      <vt:lpstr>画 面 名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ohs70249</dc:creator>
  <cp:keywords/>
  <dc:description/>
  <cp:lastModifiedBy>松坂 一穂</cp:lastModifiedBy>
  <cp:revision>5</cp:revision>
  <cp:lastPrinted>2018-06-25T01:01:00Z</cp:lastPrinted>
  <dcterms:created xsi:type="dcterms:W3CDTF">2018-06-22T08:42:00Z</dcterms:created>
  <dcterms:modified xsi:type="dcterms:W3CDTF">2018-06-25T01:01:00Z</dcterms:modified>
  <cp:category>システム設計ドキュメント</cp:category>
</cp:coreProperties>
</file>