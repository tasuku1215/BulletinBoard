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6F8" w:rsidRPr="009647EA" w:rsidRDefault="00883D61" w:rsidP="004E55EC">
      <w:pPr>
        <w:ind w:firstLineChars="550" w:firstLine="1570"/>
        <w:rPr>
          <w:rFonts w:hint="eastAsia"/>
          <w:sz w:val="28"/>
          <w:szCs w:val="28"/>
        </w:rPr>
      </w:pPr>
      <w:r w:rsidRPr="009647EA">
        <w:rPr>
          <w:rFonts w:hint="eastAsia"/>
          <w:noProof/>
          <w:sz w:val="28"/>
          <w:szCs w:val="28"/>
        </w:rPr>
        <mc:AlternateContent>
          <mc:Choice Requires="wps">
            <w:drawing>
              <wp:anchor distT="0" distB="0" distL="114300" distR="114300" simplePos="0" relativeHeight="251657728" behindDoc="0" locked="0" layoutInCell="1" allowOverlap="1">
                <wp:simplePos x="0" y="0"/>
                <wp:positionH relativeFrom="column">
                  <wp:posOffset>6313170</wp:posOffset>
                </wp:positionH>
                <wp:positionV relativeFrom="paragraph">
                  <wp:posOffset>-299085</wp:posOffset>
                </wp:positionV>
                <wp:extent cx="392430" cy="200660"/>
                <wp:effectExtent l="15240" t="15240" r="11430" b="12700"/>
                <wp:wrapNone/>
                <wp:docPr id="103"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2430" cy="200660"/>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F703E3C" id="Oval 2" o:spid="_x0000_s1026" style="position:absolute;left:0;text-align:left;margin-left:497.1pt;margin-top:-23.55pt;width:30.9pt;height:15.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" filled="f" strokeweight="1pt">
                <v:textbox inset="5.85pt,.7pt,5.85pt,.7pt"/>
              </v:oval>
            </w:pict>
          </mc:Fallback>
        </mc:AlternateContent>
      </w:r>
      <w:r w:rsidR="00A614FD">
        <w:rPr>
          <w:rFonts w:hint="eastAsia"/>
          <w:sz w:val="28"/>
          <w:szCs w:val="28"/>
        </w:rPr>
        <w:t>第</w:t>
      </w:r>
      <w:r w:rsidR="002E4EE6">
        <w:rPr>
          <w:rFonts w:hint="eastAsia"/>
          <w:sz w:val="28"/>
          <w:szCs w:val="28"/>
        </w:rPr>
        <w:t xml:space="preserve">１回　</w:t>
      </w:r>
      <w:r w:rsidR="00C062D6">
        <w:rPr>
          <w:rFonts w:hint="eastAsia"/>
          <w:sz w:val="28"/>
          <w:szCs w:val="28"/>
        </w:rPr>
        <w:t>高度システム開発専攻ＨＦ</w:t>
      </w:r>
      <w:r w:rsidR="009647EA" w:rsidRPr="009647EA">
        <w:rPr>
          <w:rFonts w:hint="eastAsia"/>
          <w:sz w:val="28"/>
          <w:szCs w:val="28"/>
        </w:rPr>
        <w:t>会議</w:t>
      </w:r>
    </w:p>
    <w:p w:rsidR="006902E2" w:rsidRPr="009647EA" w:rsidRDefault="006902E2">
      <w:pPr>
        <w:rPr>
          <w:rFonts w:hint="eastAsia"/>
        </w:rPr>
      </w:pPr>
    </w:p>
    <w:p w:rsidR="006902E2" w:rsidRDefault="009647EA" w:rsidP="006902E2">
      <w:pPr>
        <w:ind w:firstLineChars="600" w:firstLine="1293"/>
        <w:rPr>
          <w:rFonts w:hint="eastAsia"/>
        </w:rPr>
      </w:pPr>
      <w:r>
        <w:rPr>
          <w:rFonts w:hint="eastAsia"/>
        </w:rPr>
        <w:t>２００</w:t>
      </w:r>
      <w:r w:rsidR="00C062D6">
        <w:rPr>
          <w:rFonts w:hint="eastAsia"/>
        </w:rPr>
        <w:t>８</w:t>
      </w:r>
      <w:r>
        <w:rPr>
          <w:rFonts w:hint="eastAsia"/>
        </w:rPr>
        <w:t xml:space="preserve">年　</w:t>
      </w:r>
      <w:r w:rsidR="00C062D6">
        <w:rPr>
          <w:rFonts w:hint="eastAsia"/>
        </w:rPr>
        <w:t>５</w:t>
      </w:r>
      <w:r>
        <w:rPr>
          <w:rFonts w:hint="eastAsia"/>
        </w:rPr>
        <w:t xml:space="preserve">月　</w:t>
      </w:r>
      <w:r w:rsidR="00C062D6">
        <w:rPr>
          <w:rFonts w:hint="eastAsia"/>
        </w:rPr>
        <w:t>２７</w:t>
      </w:r>
      <w:r>
        <w:rPr>
          <w:rFonts w:hint="eastAsia"/>
        </w:rPr>
        <w:t>日（</w:t>
      </w:r>
      <w:r w:rsidR="00C062D6">
        <w:rPr>
          <w:rFonts w:hint="eastAsia"/>
        </w:rPr>
        <w:t>火</w:t>
      </w:r>
      <w:r>
        <w:rPr>
          <w:rFonts w:hint="eastAsia"/>
        </w:rPr>
        <w:t>）　１</w:t>
      </w:r>
      <w:r w:rsidR="00C062D6">
        <w:rPr>
          <w:rFonts w:hint="eastAsia"/>
        </w:rPr>
        <w:t>３</w:t>
      </w:r>
      <w:r>
        <w:rPr>
          <w:rFonts w:hint="eastAsia"/>
        </w:rPr>
        <w:t>時</w:t>
      </w:r>
      <w:r w:rsidR="00C062D6">
        <w:rPr>
          <w:rFonts w:hint="eastAsia"/>
        </w:rPr>
        <w:t>３</w:t>
      </w:r>
      <w:r>
        <w:rPr>
          <w:rFonts w:hint="eastAsia"/>
        </w:rPr>
        <w:t xml:space="preserve">０分　～　</w:t>
      </w:r>
      <w:r w:rsidR="00C062D6">
        <w:rPr>
          <w:rFonts w:hint="eastAsia"/>
        </w:rPr>
        <w:t>１４</w:t>
      </w:r>
      <w:r>
        <w:rPr>
          <w:rFonts w:hint="eastAsia"/>
        </w:rPr>
        <w:t>時</w:t>
      </w:r>
      <w:r w:rsidR="00C062D6">
        <w:rPr>
          <w:rFonts w:hint="eastAsia"/>
        </w:rPr>
        <w:t>０</w:t>
      </w:r>
      <w:r>
        <w:rPr>
          <w:rFonts w:hint="eastAsia"/>
        </w:rPr>
        <w:t>０分</w:t>
      </w:r>
    </w:p>
    <w:p w:rsidR="006902E2" w:rsidRDefault="00C062D6" w:rsidP="006902E2">
      <w:pPr>
        <w:ind w:firstLineChars="600" w:firstLine="1293"/>
        <w:rPr>
          <w:rFonts w:hint="eastAsia"/>
        </w:rPr>
      </w:pPr>
      <w:r>
        <w:rPr>
          <w:rFonts w:hint="eastAsia"/>
        </w:rPr>
        <w:t>１６４教室</w:t>
      </w:r>
    </w:p>
    <w:p w:rsidR="00883D61" w:rsidRDefault="00883D61" w:rsidP="009647EA">
      <w:pPr>
        <w:ind w:firstLineChars="600" w:firstLine="1293"/>
      </w:pPr>
      <w:r>
        <w:rPr>
          <w:rFonts w:hint="eastAsia"/>
        </w:rPr>
        <w:t>株式会社　まさる堂　○</w:t>
      </w:r>
      <w:r>
        <w:rPr>
          <w:rFonts w:hint="eastAsia"/>
        </w:rPr>
        <w:t>○</w:t>
      </w:r>
      <w:r>
        <w:rPr>
          <w:rFonts w:hint="eastAsia"/>
        </w:rPr>
        <w:t>様</w:t>
      </w:r>
    </w:p>
    <w:p w:rsidR="006902E2" w:rsidRDefault="003C6EF7" w:rsidP="009647EA">
      <w:pPr>
        <w:ind w:firstLineChars="600" w:firstLine="1293"/>
        <w:rPr>
          <w:rFonts w:hint="eastAsia"/>
        </w:rPr>
      </w:pPr>
      <w:r>
        <w:rPr>
          <w:rFonts w:hint="eastAsia"/>
        </w:rPr>
        <w:t>３班（</w:t>
      </w:r>
      <w:r w:rsidR="00883D61">
        <w:rPr>
          <w:rFonts w:hint="eastAsia"/>
        </w:rPr>
        <w:t>○○</w:t>
      </w:r>
      <w:r>
        <w:rPr>
          <w:rFonts w:hint="eastAsia"/>
        </w:rPr>
        <w:t>）、４班（</w:t>
      </w:r>
      <w:r w:rsidR="00883D61">
        <w:rPr>
          <w:rFonts w:hint="eastAsia"/>
        </w:rPr>
        <w:t>○○</w:t>
      </w:r>
      <w:r>
        <w:rPr>
          <w:rFonts w:hint="eastAsia"/>
        </w:rPr>
        <w:t>）、５班（</w:t>
      </w:r>
      <w:r w:rsidR="00883D61">
        <w:rPr>
          <w:rFonts w:hint="eastAsia"/>
        </w:rPr>
        <w:t>○○</w:t>
      </w:r>
      <w:r>
        <w:rPr>
          <w:rFonts w:hint="eastAsia"/>
        </w:rPr>
        <w:t>）</w:t>
      </w:r>
    </w:p>
    <w:p w:rsidR="009647EA" w:rsidRPr="009647EA" w:rsidRDefault="009647EA" w:rsidP="009647EA">
      <w:pPr>
        <w:ind w:firstLineChars="600" w:firstLine="1293"/>
        <w:rPr>
          <w:rFonts w:hint="eastAsia"/>
        </w:rPr>
      </w:pPr>
      <w:r>
        <w:rPr>
          <w:rFonts w:hint="eastAsia"/>
        </w:rPr>
        <w:t>なし</w:t>
      </w:r>
    </w:p>
    <w:p w:rsidR="006902E2" w:rsidRDefault="006902E2">
      <w:pPr>
        <w:rPr>
          <w:rFonts w:hint="eastAsia"/>
        </w:rPr>
      </w:pPr>
    </w:p>
    <w:p w:rsidR="009647EA" w:rsidRPr="003F74D2" w:rsidRDefault="009647EA">
      <w:pPr>
        <w:rPr>
          <w:rFonts w:hint="eastAsia"/>
        </w:rPr>
      </w:pPr>
    </w:p>
    <w:p w:rsidR="006902E2" w:rsidRDefault="00682D29" w:rsidP="00682D29">
      <w:pPr>
        <w:rPr>
          <w:rFonts w:hint="eastAsia"/>
        </w:rPr>
      </w:pPr>
      <w:r>
        <w:rPr>
          <w:rFonts w:hint="eastAsia"/>
        </w:rPr>
        <w:t>１</w:t>
      </w:r>
      <w:r>
        <w:rPr>
          <w:rFonts w:hint="eastAsia"/>
        </w:rPr>
        <w:tab/>
      </w:r>
      <w:r w:rsidR="009F142F">
        <w:rPr>
          <w:rFonts w:hint="eastAsia"/>
        </w:rPr>
        <w:t>学内最終審査及び本番環境に関して</w:t>
      </w:r>
      <w:r>
        <w:rPr>
          <w:rFonts w:hint="eastAsia"/>
        </w:rPr>
        <w:tab/>
      </w:r>
      <w:r>
        <w:rPr>
          <w:rFonts w:hint="eastAsia"/>
        </w:rPr>
        <w:tab/>
      </w:r>
      <w:r>
        <w:rPr>
          <w:rFonts w:hint="eastAsia"/>
        </w:rPr>
        <w:tab/>
      </w:r>
      <w:r>
        <w:rPr>
          <w:rFonts w:hint="eastAsia"/>
        </w:rPr>
        <w:tab/>
      </w:r>
      <w:r>
        <w:rPr>
          <w:rFonts w:hint="eastAsia"/>
        </w:rPr>
        <w:tab/>
      </w:r>
      <w:r w:rsidR="002E4EE6">
        <w:rPr>
          <w:rFonts w:hint="eastAsia"/>
        </w:rPr>
        <w:t>各　班</w:t>
      </w:r>
    </w:p>
    <w:p w:rsidR="00E06037" w:rsidRDefault="00682D29" w:rsidP="00682D29">
      <w:pPr>
        <w:rPr>
          <w:rFonts w:hint="eastAsia"/>
          <w:sz w:val="20"/>
          <w:szCs w:val="20"/>
        </w:rPr>
      </w:pPr>
      <w:r>
        <w:rPr>
          <w:rFonts w:hint="eastAsia"/>
        </w:rPr>
        <w:t>２</w:t>
      </w:r>
      <w:r>
        <w:rPr>
          <w:rFonts w:hint="eastAsia"/>
        </w:rPr>
        <w:tab/>
      </w:r>
      <w:r w:rsidR="003C6EF7">
        <w:rPr>
          <w:rFonts w:hint="eastAsia"/>
        </w:rPr>
        <w:t>ＬＡＮ環境使用</w:t>
      </w:r>
      <w:r w:rsidR="003F74D2">
        <w:rPr>
          <w:rFonts w:hint="eastAsia"/>
        </w:rPr>
        <w:t>に関して</w:t>
      </w:r>
      <w:r>
        <w:rPr>
          <w:rFonts w:hint="eastAsia"/>
        </w:rPr>
        <w:tab/>
      </w:r>
      <w:r>
        <w:rPr>
          <w:rFonts w:hint="eastAsia"/>
        </w:rPr>
        <w:tab/>
      </w:r>
      <w:r>
        <w:rPr>
          <w:rFonts w:hint="eastAsia"/>
        </w:rPr>
        <w:tab/>
      </w:r>
      <w:r>
        <w:rPr>
          <w:rFonts w:hint="eastAsia"/>
        </w:rPr>
        <w:tab/>
      </w:r>
      <w:r>
        <w:rPr>
          <w:rFonts w:hint="eastAsia"/>
        </w:rPr>
        <w:tab/>
      </w:r>
      <w:r>
        <w:rPr>
          <w:rFonts w:hint="eastAsia"/>
        </w:rPr>
        <w:tab/>
      </w:r>
      <w:r w:rsidR="009F142F">
        <w:rPr>
          <w:rFonts w:hint="eastAsia"/>
        </w:rPr>
        <w:t xml:space="preserve">　　　　</w:t>
      </w:r>
      <w:r w:rsidR="002E4EE6">
        <w:rPr>
          <w:rFonts w:hint="eastAsia"/>
        </w:rPr>
        <w:t>各　班</w:t>
      </w:r>
    </w:p>
    <w:p w:rsidR="00E06037" w:rsidRDefault="00682D29" w:rsidP="00682D29">
      <w:pPr>
        <w:rPr>
          <w:rFonts w:hint="eastAsia"/>
          <w:sz w:val="20"/>
          <w:szCs w:val="20"/>
        </w:rPr>
      </w:pPr>
      <w:r>
        <w:rPr>
          <w:rFonts w:hint="eastAsia"/>
        </w:rPr>
        <w:t>３</w:t>
      </w:r>
      <w:r>
        <w:rPr>
          <w:rFonts w:hint="eastAsia"/>
        </w:rPr>
        <w:tab/>
      </w:r>
      <w:r w:rsidR="00EF35BE">
        <w:rPr>
          <w:rFonts w:hint="eastAsia"/>
          <w:sz w:val="20"/>
          <w:szCs w:val="20"/>
        </w:rPr>
        <w:t>産業廃棄物の取り扱いに関して</w:t>
      </w:r>
      <w:r>
        <w:rPr>
          <w:rFonts w:hint="eastAsia"/>
        </w:rPr>
        <w:tab/>
      </w:r>
      <w:r>
        <w:rPr>
          <w:rFonts w:hint="eastAsia"/>
        </w:rPr>
        <w:tab/>
      </w:r>
      <w:r>
        <w:rPr>
          <w:rFonts w:hint="eastAsia"/>
        </w:rPr>
        <w:tab/>
      </w:r>
      <w:r>
        <w:rPr>
          <w:rFonts w:hint="eastAsia"/>
        </w:rPr>
        <w:tab/>
      </w:r>
      <w:r>
        <w:rPr>
          <w:rFonts w:hint="eastAsia"/>
        </w:rPr>
        <w:tab/>
      </w:r>
      <w:r w:rsidR="009F142F">
        <w:rPr>
          <w:rFonts w:hint="eastAsia"/>
        </w:rPr>
        <w:t xml:space="preserve">　　　　</w:t>
      </w:r>
      <w:r w:rsidR="002E4EE6">
        <w:rPr>
          <w:rFonts w:hint="eastAsia"/>
        </w:rPr>
        <w:t>各　班</w:t>
      </w:r>
    </w:p>
    <w:p w:rsidR="00E06037" w:rsidRDefault="00682D29" w:rsidP="00E06037">
      <w:pPr>
        <w:rPr>
          <w:rFonts w:hint="eastAsia"/>
        </w:rPr>
      </w:pPr>
      <w:r>
        <w:rPr>
          <w:rFonts w:hint="eastAsia"/>
        </w:rPr>
        <w:t>４</w:t>
      </w:r>
      <w:r>
        <w:rPr>
          <w:rFonts w:hint="eastAsia"/>
        </w:rPr>
        <w:tab/>
      </w:r>
      <w:r w:rsidR="009F142F">
        <w:rPr>
          <w:rFonts w:hint="eastAsia"/>
        </w:rPr>
        <w:t>各班進捗報告</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360A5A">
        <w:rPr>
          <w:rFonts w:hint="eastAsia"/>
        </w:rPr>
        <w:t>各　班</w:t>
      </w:r>
    </w:p>
    <w:p w:rsidR="001E44B4" w:rsidRDefault="001E44B4">
      <w:pPr>
        <w:rPr>
          <w:rFonts w:hint="eastAsia"/>
        </w:rPr>
      </w:pPr>
      <w:r>
        <w:rPr>
          <w:rFonts w:hint="eastAsia"/>
        </w:rPr>
        <w:t>５　　　その他雑件</w:t>
      </w:r>
      <w:r w:rsidR="00360A5A">
        <w:rPr>
          <w:rFonts w:hint="eastAsia"/>
        </w:rPr>
        <w:t xml:space="preserve">　　　　　　　　　　　　　　　　　　　　　　　　　　　　　　</w:t>
      </w:r>
      <w:r w:rsidR="002E4EE6">
        <w:rPr>
          <w:rFonts w:hint="eastAsia"/>
        </w:rPr>
        <w:t>各　班</w:t>
      </w:r>
    </w:p>
    <w:p w:rsidR="006902E2" w:rsidRPr="00E06037" w:rsidRDefault="001E44B4">
      <w:pPr>
        <w:rPr>
          <w:rFonts w:hint="eastAsia"/>
        </w:rPr>
      </w:pPr>
      <w:r>
        <w:rPr>
          <w:rFonts w:hint="eastAsia"/>
        </w:rPr>
        <w:t>６　　　次回予</w:t>
      </w:r>
      <w:bookmarkStart w:id="0" w:name="_GoBack"/>
      <w:bookmarkEnd w:id="0"/>
      <w:r>
        <w:rPr>
          <w:rFonts w:hint="eastAsia"/>
        </w:rPr>
        <w:t>定</w:t>
      </w:r>
      <w:r w:rsidR="00360A5A">
        <w:rPr>
          <w:rFonts w:hint="eastAsia"/>
        </w:rPr>
        <w:t xml:space="preserve">　　　　　　　　　　　　　　　　　　　　　　　　　　　　　　　各　班</w:t>
      </w:r>
    </w:p>
    <w:p w:rsidR="006902E2" w:rsidRDefault="006902E2">
      <w:pPr>
        <w:rPr>
          <w:rFonts w:hint="eastAsia"/>
        </w:rPr>
      </w:pPr>
    </w:p>
    <w:p w:rsidR="006902E2" w:rsidRDefault="006902E2">
      <w:pPr>
        <w:rPr>
          <w:rFonts w:hint="eastAsia"/>
        </w:rPr>
      </w:pPr>
    </w:p>
    <w:p w:rsidR="006902E2" w:rsidRDefault="006902E2">
      <w:pPr>
        <w:rPr>
          <w:rFonts w:hint="eastAsia"/>
        </w:rPr>
      </w:pPr>
    </w:p>
    <w:p w:rsidR="006C5969" w:rsidRDefault="006C5969">
      <w:pPr>
        <w:rPr>
          <w:rFonts w:hint="eastAsia"/>
        </w:rPr>
      </w:pPr>
    </w:p>
    <w:p w:rsidR="006C5969" w:rsidRDefault="006C5969">
      <w:pPr>
        <w:rPr>
          <w:rFonts w:hint="eastAsia"/>
        </w:rPr>
      </w:pPr>
    </w:p>
    <w:p w:rsidR="006C5969" w:rsidRDefault="006C5969">
      <w:pPr>
        <w:rPr>
          <w:rFonts w:hint="eastAsia"/>
        </w:rPr>
      </w:pPr>
    </w:p>
    <w:p w:rsidR="006C5969" w:rsidRDefault="006C5969">
      <w:pPr>
        <w:rPr>
          <w:rFonts w:hint="eastAsia"/>
        </w:rPr>
      </w:pPr>
    </w:p>
    <w:p w:rsidR="006C5969" w:rsidRDefault="006C5969">
      <w:pPr>
        <w:rPr>
          <w:rFonts w:hint="eastAsia"/>
        </w:rPr>
      </w:pPr>
    </w:p>
    <w:p w:rsidR="006C5969" w:rsidRDefault="00EA75CA">
      <w:pPr>
        <w:rPr>
          <w:rFonts w:hint="eastAsia"/>
        </w:rPr>
      </w:pPr>
      <w:r>
        <w:rPr>
          <w:rFonts w:hint="eastAsia"/>
        </w:rPr>
        <w:t xml:space="preserve">　　　　　　　　　　　　　　　　　　　　　　　　　　　　　　　　　　　　　　</w:t>
      </w:r>
      <w:r>
        <w:rPr>
          <w:rFonts w:hint="eastAsia"/>
        </w:rPr>
        <w:t xml:space="preserve"> </w:t>
      </w:r>
      <w:r>
        <w:rPr>
          <w:rFonts w:hint="eastAsia"/>
        </w:rPr>
        <w:t>バインダ</w:t>
      </w:r>
    </w:p>
    <w:p w:rsidR="00EA75CA" w:rsidRDefault="00EA75CA">
      <w:pPr>
        <w:rPr>
          <w:rFonts w:hint="eastAsia"/>
        </w:rPr>
      </w:pPr>
      <w:r>
        <w:rPr>
          <w:rFonts w:hint="eastAsia"/>
        </w:rPr>
        <w:t xml:space="preserve">　　　　　　　　　　　　　　　　　　　　　　　　　　　　　　　　　　　　　　</w:t>
      </w:r>
      <w:r>
        <w:rPr>
          <w:rFonts w:hint="eastAsia"/>
        </w:rPr>
        <w:t xml:space="preserve"> </w:t>
      </w:r>
      <w:r>
        <w:rPr>
          <w:rFonts w:hint="eastAsia"/>
        </w:rPr>
        <w:t xml:space="preserve">　保存</w:t>
      </w:r>
    </w:p>
    <w:p w:rsidR="006C5969" w:rsidRDefault="00EA75CA">
      <w:pPr>
        <w:rPr>
          <w:rFonts w:hint="eastAsia"/>
        </w:rPr>
        <w:sectPr w:rsidR="006C5969" w:rsidSect="006902E2">
          <w:headerReference w:type="default" r:id="rId7"/>
          <w:pgSz w:w="11906" w:h="16838"/>
          <w:pgMar w:top="1890" w:right="567" w:bottom="567" w:left="567" w:header="851" w:footer="0" w:gutter="0"/>
          <w:cols w:space="425"/>
          <w:docGrid w:type="linesAndChars" w:linePitch="541" w:charSpace="1114"/>
        </w:sectPr>
      </w:pPr>
      <w:r>
        <w:rPr>
          <w:rFonts w:hint="eastAsia"/>
        </w:rPr>
        <w:t xml:space="preserve">　　　</w:t>
      </w:r>
    </w:p>
    <w:tbl>
      <w:tblPr>
        <w:tblStyle w:val="a6"/>
        <w:tblpPr w:leftFromText="142" w:rightFromText="142" w:vertAnchor="text" w:horzAnchor="margin" w:tblpY="1"/>
        <w:tblW w:w="10866" w:type="dxa"/>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538"/>
        <w:gridCol w:w="8170"/>
        <w:gridCol w:w="645"/>
        <w:gridCol w:w="645"/>
        <w:gridCol w:w="868"/>
      </w:tblGrid>
      <w:tr w:rsidR="00514FCB" w:rsidRPr="009647EA">
        <w:tc>
          <w:tcPr>
            <w:tcW w:w="538" w:type="dxa"/>
          </w:tcPr>
          <w:p w:rsidR="00514FCB" w:rsidRPr="009647EA" w:rsidRDefault="00682D29" w:rsidP="00514FCB">
            <w:pPr>
              <w:jc w:val="center"/>
              <w:rPr>
                <w:rFonts w:hint="eastAsia"/>
                <w:sz w:val="20"/>
                <w:szCs w:val="20"/>
              </w:rPr>
            </w:pPr>
            <w:r>
              <w:rPr>
                <w:rFonts w:hint="eastAsia"/>
                <w:sz w:val="20"/>
                <w:szCs w:val="20"/>
              </w:rPr>
              <w:lastRenderedPageBreak/>
              <w:t>１</w:t>
            </w:r>
          </w:p>
          <w:p w:rsidR="00514FCB" w:rsidRPr="009647EA" w:rsidRDefault="00514FCB" w:rsidP="00514FCB">
            <w:pPr>
              <w:jc w:val="center"/>
              <w:rPr>
                <w:rFonts w:hint="eastAsia"/>
                <w:sz w:val="20"/>
                <w:szCs w:val="20"/>
              </w:rPr>
            </w:pPr>
          </w:p>
          <w:p w:rsidR="00514FCB" w:rsidRPr="009647EA" w:rsidRDefault="00514FCB" w:rsidP="00514FCB">
            <w:pPr>
              <w:jc w:val="center"/>
              <w:rPr>
                <w:rFonts w:hint="eastAsia"/>
                <w:sz w:val="20"/>
                <w:szCs w:val="20"/>
              </w:rPr>
            </w:pPr>
          </w:p>
          <w:p w:rsidR="00514FCB" w:rsidRDefault="00514FCB" w:rsidP="00514FCB">
            <w:pPr>
              <w:jc w:val="center"/>
              <w:rPr>
                <w:rFonts w:hint="eastAsia"/>
                <w:sz w:val="20"/>
                <w:szCs w:val="20"/>
              </w:rPr>
            </w:pPr>
          </w:p>
          <w:p w:rsidR="00B22250" w:rsidRDefault="00B22250" w:rsidP="00514FCB">
            <w:pPr>
              <w:jc w:val="center"/>
              <w:rPr>
                <w:rFonts w:hint="eastAsia"/>
                <w:sz w:val="20"/>
                <w:szCs w:val="20"/>
              </w:rPr>
            </w:pPr>
          </w:p>
          <w:p w:rsidR="00682D29" w:rsidRDefault="00682D29" w:rsidP="00514FCB">
            <w:pPr>
              <w:jc w:val="center"/>
              <w:rPr>
                <w:rFonts w:hint="eastAsia"/>
                <w:sz w:val="20"/>
                <w:szCs w:val="20"/>
              </w:rPr>
            </w:pPr>
          </w:p>
          <w:p w:rsidR="00682D29" w:rsidRDefault="00682D29" w:rsidP="00514FCB">
            <w:pPr>
              <w:jc w:val="center"/>
              <w:rPr>
                <w:rFonts w:hint="eastAsia"/>
                <w:sz w:val="20"/>
                <w:szCs w:val="20"/>
              </w:rPr>
            </w:pPr>
          </w:p>
          <w:p w:rsidR="00F75CB5" w:rsidRDefault="00F75CB5" w:rsidP="00514FCB">
            <w:pPr>
              <w:jc w:val="center"/>
              <w:rPr>
                <w:rFonts w:hint="eastAsia"/>
                <w:sz w:val="20"/>
                <w:szCs w:val="20"/>
              </w:rPr>
            </w:pPr>
          </w:p>
          <w:p w:rsidR="00682D29" w:rsidRDefault="00EF35BE" w:rsidP="00514FCB">
            <w:pPr>
              <w:jc w:val="center"/>
              <w:rPr>
                <w:rFonts w:hint="eastAsia"/>
                <w:sz w:val="20"/>
                <w:szCs w:val="20"/>
              </w:rPr>
            </w:pPr>
            <w:r>
              <w:rPr>
                <w:rFonts w:hint="eastAsia"/>
                <w:sz w:val="20"/>
                <w:szCs w:val="20"/>
              </w:rPr>
              <w:t>２</w:t>
            </w:r>
          </w:p>
          <w:p w:rsidR="00682D29" w:rsidRDefault="00682D29" w:rsidP="00514FCB">
            <w:pPr>
              <w:jc w:val="center"/>
              <w:rPr>
                <w:rFonts w:hint="eastAsia"/>
                <w:sz w:val="20"/>
                <w:szCs w:val="20"/>
              </w:rPr>
            </w:pPr>
          </w:p>
          <w:p w:rsidR="00682D29" w:rsidRDefault="00682D29" w:rsidP="00514FCB">
            <w:pPr>
              <w:jc w:val="center"/>
              <w:rPr>
                <w:rFonts w:hint="eastAsia"/>
                <w:sz w:val="20"/>
                <w:szCs w:val="20"/>
              </w:rPr>
            </w:pPr>
          </w:p>
          <w:p w:rsidR="00682D29" w:rsidRDefault="00682D29" w:rsidP="00514FCB">
            <w:pPr>
              <w:jc w:val="center"/>
              <w:rPr>
                <w:rFonts w:hint="eastAsia"/>
                <w:sz w:val="20"/>
                <w:szCs w:val="20"/>
              </w:rPr>
            </w:pPr>
          </w:p>
          <w:p w:rsidR="00682D29" w:rsidRDefault="00682D29" w:rsidP="00514FCB">
            <w:pPr>
              <w:jc w:val="center"/>
              <w:rPr>
                <w:rFonts w:hint="eastAsia"/>
                <w:sz w:val="20"/>
                <w:szCs w:val="20"/>
              </w:rPr>
            </w:pPr>
          </w:p>
          <w:p w:rsidR="00682D29" w:rsidRDefault="00682D29" w:rsidP="00514FCB">
            <w:pPr>
              <w:jc w:val="center"/>
              <w:rPr>
                <w:rFonts w:hint="eastAsia"/>
                <w:sz w:val="20"/>
                <w:szCs w:val="20"/>
              </w:rPr>
            </w:pPr>
          </w:p>
          <w:p w:rsidR="00682D29" w:rsidRDefault="00EF35BE" w:rsidP="00514FCB">
            <w:pPr>
              <w:jc w:val="center"/>
              <w:rPr>
                <w:rFonts w:hint="eastAsia"/>
                <w:sz w:val="20"/>
                <w:szCs w:val="20"/>
              </w:rPr>
            </w:pPr>
            <w:r>
              <w:rPr>
                <w:rFonts w:hint="eastAsia"/>
                <w:sz w:val="20"/>
                <w:szCs w:val="20"/>
              </w:rPr>
              <w:t>３</w:t>
            </w:r>
          </w:p>
          <w:p w:rsidR="00682D29" w:rsidRDefault="00682D29" w:rsidP="00514FCB">
            <w:pPr>
              <w:jc w:val="center"/>
              <w:rPr>
                <w:rFonts w:hint="eastAsia"/>
                <w:sz w:val="20"/>
                <w:szCs w:val="20"/>
              </w:rPr>
            </w:pPr>
          </w:p>
          <w:p w:rsidR="00682D29" w:rsidRDefault="00682D29" w:rsidP="00514FCB">
            <w:pPr>
              <w:jc w:val="center"/>
              <w:rPr>
                <w:rFonts w:hint="eastAsia"/>
                <w:sz w:val="20"/>
                <w:szCs w:val="20"/>
              </w:rPr>
            </w:pPr>
          </w:p>
          <w:p w:rsidR="00682D29" w:rsidRDefault="00682D29" w:rsidP="00514FCB">
            <w:pPr>
              <w:jc w:val="center"/>
              <w:rPr>
                <w:rFonts w:hint="eastAsia"/>
                <w:sz w:val="20"/>
                <w:szCs w:val="20"/>
              </w:rPr>
            </w:pPr>
          </w:p>
          <w:p w:rsidR="00360A5A" w:rsidRPr="00E06037" w:rsidRDefault="00360A5A" w:rsidP="00360A5A">
            <w:pPr>
              <w:jc w:val="center"/>
              <w:rPr>
                <w:rFonts w:hint="eastAsia"/>
                <w:sz w:val="20"/>
                <w:szCs w:val="20"/>
              </w:rPr>
            </w:pPr>
          </w:p>
        </w:tc>
        <w:tc>
          <w:tcPr>
            <w:tcW w:w="8170" w:type="dxa"/>
          </w:tcPr>
          <w:p w:rsidR="009647EA" w:rsidRPr="009647EA" w:rsidRDefault="009F142F" w:rsidP="009647EA">
            <w:pPr>
              <w:rPr>
                <w:rFonts w:hint="eastAsia"/>
                <w:sz w:val="20"/>
                <w:szCs w:val="20"/>
              </w:rPr>
            </w:pPr>
            <w:r>
              <w:rPr>
                <w:rFonts w:hint="eastAsia"/>
              </w:rPr>
              <w:t>内最終審査及び本番環境に関して</w:t>
            </w:r>
          </w:p>
          <w:p w:rsidR="009647EA" w:rsidRPr="009647EA" w:rsidRDefault="009F142F" w:rsidP="009F142F">
            <w:pPr>
              <w:numPr>
                <w:ilvl w:val="0"/>
                <w:numId w:val="3"/>
              </w:numPr>
              <w:rPr>
                <w:rFonts w:hint="eastAsia"/>
                <w:sz w:val="20"/>
                <w:szCs w:val="20"/>
              </w:rPr>
            </w:pPr>
            <w:r>
              <w:rPr>
                <w:rFonts w:hint="eastAsia"/>
                <w:sz w:val="20"/>
                <w:szCs w:val="20"/>
              </w:rPr>
              <w:t>レンタル品使用に関する確認　→　現在、各班使用予定なし。</w:t>
            </w:r>
          </w:p>
          <w:p w:rsidR="009647EA" w:rsidRDefault="009F142F" w:rsidP="009F142F">
            <w:pPr>
              <w:numPr>
                <w:ilvl w:val="0"/>
                <w:numId w:val="3"/>
              </w:numPr>
              <w:rPr>
                <w:rFonts w:hint="eastAsia"/>
                <w:sz w:val="20"/>
                <w:szCs w:val="20"/>
              </w:rPr>
            </w:pPr>
            <w:r>
              <w:rPr>
                <w:rFonts w:hint="eastAsia"/>
                <w:sz w:val="20"/>
                <w:szCs w:val="20"/>
              </w:rPr>
              <w:t>学内最終審査時は必ず本番環境と同じ状態で審査を受ける事。本番当日だけ大型モニタを投入する等の運用は避けるべき。（</w:t>
            </w:r>
            <w:r w:rsidR="002E4EE6">
              <w:rPr>
                <w:rFonts w:hint="eastAsia"/>
                <w:sz w:val="20"/>
                <w:szCs w:val="20"/>
              </w:rPr>
              <w:t>システム・ブースの</w:t>
            </w:r>
            <w:r>
              <w:rPr>
                <w:rFonts w:hint="eastAsia"/>
                <w:sz w:val="20"/>
                <w:szCs w:val="20"/>
              </w:rPr>
              <w:t>良さが伝わらない）</w:t>
            </w:r>
          </w:p>
          <w:p w:rsidR="009F142F" w:rsidRPr="009647EA" w:rsidRDefault="009F142F" w:rsidP="009F142F">
            <w:pPr>
              <w:numPr>
                <w:ilvl w:val="0"/>
                <w:numId w:val="3"/>
              </w:numPr>
              <w:rPr>
                <w:rFonts w:hint="eastAsia"/>
                <w:sz w:val="20"/>
                <w:szCs w:val="20"/>
              </w:rPr>
            </w:pPr>
            <w:r>
              <w:rPr>
                <w:rFonts w:hint="eastAsia"/>
                <w:sz w:val="20"/>
                <w:szCs w:val="20"/>
              </w:rPr>
              <w:t>極力既存機材使用を前提とし、無理な</w:t>
            </w:r>
            <w:r w:rsidR="00F75CB5">
              <w:rPr>
                <w:rFonts w:hint="eastAsia"/>
                <w:sz w:val="20"/>
                <w:szCs w:val="20"/>
              </w:rPr>
              <w:t>新規機材</w:t>
            </w:r>
            <w:r>
              <w:rPr>
                <w:rFonts w:hint="eastAsia"/>
                <w:sz w:val="20"/>
                <w:szCs w:val="20"/>
              </w:rPr>
              <w:t>購入は行わないこと。どうしても必要場合は２回</w:t>
            </w:r>
            <w:r w:rsidR="00F75CB5">
              <w:rPr>
                <w:rFonts w:hint="eastAsia"/>
                <w:sz w:val="20"/>
                <w:szCs w:val="20"/>
              </w:rPr>
              <w:t>分の</w:t>
            </w:r>
            <w:r>
              <w:rPr>
                <w:rFonts w:hint="eastAsia"/>
                <w:sz w:val="20"/>
                <w:szCs w:val="20"/>
              </w:rPr>
              <w:t>レンタル（審査・本番分）</w:t>
            </w:r>
            <w:r w:rsidR="00F75CB5">
              <w:rPr>
                <w:rFonts w:hint="eastAsia"/>
                <w:sz w:val="20"/>
                <w:szCs w:val="20"/>
              </w:rPr>
              <w:t>費用</w:t>
            </w:r>
            <w:r>
              <w:rPr>
                <w:rFonts w:hint="eastAsia"/>
                <w:sz w:val="20"/>
                <w:szCs w:val="20"/>
              </w:rPr>
              <w:t>と</w:t>
            </w:r>
            <w:r w:rsidR="00F75CB5">
              <w:rPr>
                <w:rFonts w:hint="eastAsia"/>
                <w:sz w:val="20"/>
                <w:szCs w:val="20"/>
              </w:rPr>
              <w:t>売却を含めた</w:t>
            </w:r>
            <w:r>
              <w:rPr>
                <w:rFonts w:hint="eastAsia"/>
                <w:sz w:val="20"/>
                <w:szCs w:val="20"/>
              </w:rPr>
              <w:t>購入のどちらが得なのかをしっかり吟味すること。</w:t>
            </w:r>
          </w:p>
          <w:p w:rsidR="009647EA" w:rsidRDefault="009647EA" w:rsidP="0067638A">
            <w:pPr>
              <w:rPr>
                <w:rFonts w:hint="eastAsia"/>
                <w:sz w:val="20"/>
                <w:szCs w:val="20"/>
              </w:rPr>
            </w:pPr>
          </w:p>
          <w:p w:rsidR="00B22250" w:rsidRPr="009647EA" w:rsidRDefault="00EF35BE" w:rsidP="00B22250">
            <w:pPr>
              <w:rPr>
                <w:rFonts w:hint="eastAsia"/>
                <w:sz w:val="20"/>
                <w:szCs w:val="20"/>
              </w:rPr>
            </w:pPr>
            <w:r>
              <w:rPr>
                <w:rFonts w:hint="eastAsia"/>
              </w:rPr>
              <w:t>ＬＡＮ環境使用に関して</w:t>
            </w:r>
          </w:p>
          <w:p w:rsidR="00E06037" w:rsidRPr="00EF35BE" w:rsidRDefault="00EF35BE" w:rsidP="00EF35BE">
            <w:pPr>
              <w:numPr>
                <w:ilvl w:val="0"/>
                <w:numId w:val="3"/>
              </w:numPr>
              <w:rPr>
                <w:rFonts w:hint="eastAsia"/>
                <w:sz w:val="20"/>
                <w:szCs w:val="20"/>
              </w:rPr>
            </w:pPr>
            <w:r>
              <w:rPr>
                <w:rFonts w:hint="eastAsia"/>
                <w:sz w:val="20"/>
                <w:szCs w:val="20"/>
              </w:rPr>
              <w:t>大阪城ホール内でインターネット環境（ＬＡＮ）を必要とするグループの確認</w:t>
            </w:r>
          </w:p>
          <w:p w:rsidR="00E06037" w:rsidRDefault="00EF35BE" w:rsidP="002D19A9">
            <w:pPr>
              <w:rPr>
                <w:rFonts w:hint="eastAsia"/>
                <w:sz w:val="20"/>
                <w:szCs w:val="20"/>
              </w:rPr>
            </w:pPr>
            <w:r>
              <w:rPr>
                <w:rFonts w:hint="eastAsia"/>
                <w:sz w:val="20"/>
                <w:szCs w:val="20"/>
              </w:rPr>
              <w:t xml:space="preserve">　　→　現在、３班／５班が検討中</w:t>
            </w:r>
          </w:p>
          <w:p w:rsidR="00EF35BE" w:rsidRDefault="00EF35BE" w:rsidP="00EF35BE">
            <w:pPr>
              <w:numPr>
                <w:ilvl w:val="0"/>
                <w:numId w:val="3"/>
              </w:numPr>
              <w:rPr>
                <w:rFonts w:hint="eastAsia"/>
                <w:sz w:val="20"/>
                <w:szCs w:val="20"/>
              </w:rPr>
            </w:pPr>
            <w:r>
              <w:rPr>
                <w:rFonts w:hint="eastAsia"/>
                <w:sz w:val="20"/>
                <w:szCs w:val="20"/>
              </w:rPr>
              <w:t>システム構成を</w:t>
            </w:r>
            <w:r w:rsidR="00F75CB5">
              <w:rPr>
                <w:rFonts w:hint="eastAsia"/>
                <w:sz w:val="20"/>
                <w:szCs w:val="20"/>
              </w:rPr>
              <w:t>早急に</w:t>
            </w:r>
            <w:r>
              <w:rPr>
                <w:rFonts w:hint="eastAsia"/>
                <w:sz w:val="20"/>
                <w:szCs w:val="20"/>
              </w:rPr>
              <w:t>確定し、</w:t>
            </w:r>
            <w:r w:rsidR="00F75CB5">
              <w:rPr>
                <w:rFonts w:hint="eastAsia"/>
                <w:sz w:val="20"/>
                <w:szCs w:val="20"/>
              </w:rPr>
              <w:t>インターネット</w:t>
            </w:r>
            <w:r>
              <w:rPr>
                <w:rFonts w:hint="eastAsia"/>
                <w:sz w:val="20"/>
                <w:szCs w:val="20"/>
              </w:rPr>
              <w:t>利用有無を川島へ報告する。</w:t>
            </w:r>
          </w:p>
          <w:p w:rsidR="00682D29" w:rsidRDefault="00EF35BE" w:rsidP="002D19A9">
            <w:pPr>
              <w:rPr>
                <w:rFonts w:hint="eastAsia"/>
                <w:sz w:val="20"/>
                <w:szCs w:val="20"/>
              </w:rPr>
            </w:pPr>
            <w:r>
              <w:rPr>
                <w:rFonts w:hint="eastAsia"/>
                <w:sz w:val="20"/>
                <w:szCs w:val="20"/>
              </w:rPr>
              <w:t xml:space="preserve">　　→　納期：今月中</w:t>
            </w:r>
          </w:p>
          <w:p w:rsidR="00682D29" w:rsidRDefault="00682D29" w:rsidP="002D19A9">
            <w:pPr>
              <w:rPr>
                <w:rFonts w:hint="eastAsia"/>
                <w:sz w:val="20"/>
                <w:szCs w:val="20"/>
              </w:rPr>
            </w:pPr>
          </w:p>
          <w:p w:rsidR="00682D29" w:rsidRDefault="00EF35BE" w:rsidP="002D19A9">
            <w:pPr>
              <w:rPr>
                <w:rFonts w:hint="eastAsia"/>
                <w:sz w:val="20"/>
                <w:szCs w:val="20"/>
              </w:rPr>
            </w:pPr>
            <w:r>
              <w:rPr>
                <w:rFonts w:hint="eastAsia"/>
                <w:sz w:val="20"/>
                <w:szCs w:val="20"/>
              </w:rPr>
              <w:t>産業廃棄物の取り扱いに関して</w:t>
            </w:r>
          </w:p>
          <w:p w:rsidR="00EF35BE" w:rsidRDefault="00EF35BE" w:rsidP="00EF35BE">
            <w:pPr>
              <w:numPr>
                <w:ilvl w:val="0"/>
                <w:numId w:val="3"/>
              </w:numPr>
              <w:rPr>
                <w:rFonts w:hint="eastAsia"/>
                <w:sz w:val="20"/>
                <w:szCs w:val="20"/>
              </w:rPr>
            </w:pPr>
            <w:r>
              <w:rPr>
                <w:rFonts w:hint="eastAsia"/>
                <w:sz w:val="20"/>
                <w:szCs w:val="20"/>
              </w:rPr>
              <w:t>発泡スチロールブロック・コンクリート等一般ゴミとして処分できない資材は産業廃棄物として別途処理費用が発生する。極力使用を控える事。（努力目標）</w:t>
            </w:r>
          </w:p>
          <w:p w:rsidR="00EF35BE" w:rsidRDefault="00EF35BE" w:rsidP="00EF35BE">
            <w:pPr>
              <w:numPr>
                <w:ilvl w:val="0"/>
                <w:numId w:val="3"/>
              </w:numPr>
              <w:rPr>
                <w:rFonts w:hint="eastAsia"/>
                <w:sz w:val="20"/>
                <w:szCs w:val="20"/>
              </w:rPr>
            </w:pPr>
            <w:r>
              <w:rPr>
                <w:rFonts w:hint="eastAsia"/>
                <w:sz w:val="20"/>
                <w:szCs w:val="20"/>
              </w:rPr>
              <w:t>ミニブースが完成した時点で再度利用資材を検討すること。</w:t>
            </w:r>
          </w:p>
          <w:p w:rsidR="00E06037" w:rsidRPr="00E06037" w:rsidRDefault="001E44B4" w:rsidP="00360A5A">
            <w:pPr>
              <w:jc w:val="right"/>
              <w:rPr>
                <w:rFonts w:hint="eastAsia"/>
                <w:sz w:val="20"/>
                <w:szCs w:val="20"/>
              </w:rPr>
            </w:pPr>
            <w:r>
              <w:rPr>
                <w:rFonts w:hint="eastAsia"/>
                <w:sz w:val="20"/>
                <w:szCs w:val="20"/>
              </w:rPr>
              <w:t>以　上</w:t>
            </w:r>
          </w:p>
        </w:tc>
        <w:tc>
          <w:tcPr>
            <w:tcW w:w="645" w:type="dxa"/>
          </w:tcPr>
          <w:p w:rsidR="00196281" w:rsidRDefault="00196281" w:rsidP="00F73574">
            <w:pPr>
              <w:jc w:val="center"/>
              <w:rPr>
                <w:sz w:val="20"/>
                <w:szCs w:val="20"/>
              </w:rPr>
            </w:pPr>
            <w:r>
              <w:rPr>
                <w:rFonts w:hint="eastAsia"/>
                <w:sz w:val="20"/>
                <w:szCs w:val="20"/>
              </w:rPr>
              <w:t>○</w:t>
            </w:r>
          </w:p>
          <w:p w:rsidR="00196281" w:rsidRPr="00196281" w:rsidRDefault="00196281" w:rsidP="00F73574">
            <w:pPr>
              <w:jc w:val="center"/>
              <w:rPr>
                <w:sz w:val="20"/>
                <w:szCs w:val="20"/>
              </w:rPr>
            </w:pPr>
          </w:p>
          <w:p w:rsidR="00196281" w:rsidRPr="00196281" w:rsidRDefault="00196281" w:rsidP="00F73574">
            <w:pPr>
              <w:jc w:val="center"/>
              <w:rPr>
                <w:sz w:val="20"/>
                <w:szCs w:val="20"/>
              </w:rPr>
            </w:pPr>
          </w:p>
          <w:p w:rsidR="00196281" w:rsidRPr="00196281" w:rsidRDefault="00196281" w:rsidP="00F73574">
            <w:pPr>
              <w:jc w:val="center"/>
              <w:rPr>
                <w:sz w:val="20"/>
                <w:szCs w:val="20"/>
              </w:rPr>
            </w:pPr>
          </w:p>
          <w:p w:rsidR="00196281" w:rsidRDefault="00196281" w:rsidP="00F73574">
            <w:pPr>
              <w:jc w:val="center"/>
              <w:rPr>
                <w:sz w:val="20"/>
                <w:szCs w:val="20"/>
              </w:rPr>
            </w:pPr>
          </w:p>
          <w:p w:rsidR="006A37DE" w:rsidRDefault="006A37DE" w:rsidP="00F73574">
            <w:pPr>
              <w:jc w:val="center"/>
              <w:rPr>
                <w:sz w:val="20"/>
                <w:szCs w:val="20"/>
              </w:rPr>
            </w:pPr>
          </w:p>
          <w:p w:rsidR="00302DD4" w:rsidRDefault="00302DD4" w:rsidP="00F73574">
            <w:pPr>
              <w:jc w:val="center"/>
              <w:rPr>
                <w:rFonts w:hint="eastAsia"/>
                <w:sz w:val="20"/>
                <w:szCs w:val="20"/>
              </w:rPr>
            </w:pPr>
          </w:p>
          <w:p w:rsidR="00F75CB5" w:rsidRDefault="00F75CB5" w:rsidP="00F73574">
            <w:pPr>
              <w:jc w:val="center"/>
              <w:rPr>
                <w:rFonts w:hint="eastAsia"/>
                <w:sz w:val="20"/>
                <w:szCs w:val="20"/>
              </w:rPr>
            </w:pPr>
          </w:p>
          <w:p w:rsidR="002E4EE6" w:rsidRDefault="002E4EE6" w:rsidP="002E4EE6">
            <w:pPr>
              <w:jc w:val="center"/>
              <w:rPr>
                <w:sz w:val="20"/>
                <w:szCs w:val="20"/>
              </w:rPr>
            </w:pPr>
            <w:r>
              <w:rPr>
                <w:rFonts w:hint="eastAsia"/>
                <w:sz w:val="20"/>
                <w:szCs w:val="20"/>
              </w:rPr>
              <w:t>○</w:t>
            </w:r>
          </w:p>
          <w:p w:rsidR="002E4EE6" w:rsidRDefault="002E4EE6" w:rsidP="00F73574">
            <w:pPr>
              <w:jc w:val="center"/>
              <w:rPr>
                <w:rFonts w:hint="eastAsia"/>
                <w:sz w:val="20"/>
                <w:szCs w:val="20"/>
              </w:rPr>
            </w:pPr>
          </w:p>
          <w:p w:rsidR="002E4EE6" w:rsidRDefault="002E4EE6" w:rsidP="00F73574">
            <w:pPr>
              <w:jc w:val="center"/>
              <w:rPr>
                <w:rFonts w:hint="eastAsia"/>
                <w:sz w:val="20"/>
                <w:szCs w:val="20"/>
              </w:rPr>
            </w:pPr>
          </w:p>
          <w:p w:rsidR="002E4EE6" w:rsidRDefault="002E4EE6" w:rsidP="00F73574">
            <w:pPr>
              <w:jc w:val="center"/>
              <w:rPr>
                <w:rFonts w:hint="eastAsia"/>
                <w:sz w:val="20"/>
                <w:szCs w:val="20"/>
              </w:rPr>
            </w:pPr>
          </w:p>
          <w:p w:rsidR="002E4EE6" w:rsidRDefault="002E4EE6" w:rsidP="00F73574">
            <w:pPr>
              <w:jc w:val="center"/>
              <w:rPr>
                <w:rFonts w:hint="eastAsia"/>
                <w:sz w:val="20"/>
                <w:szCs w:val="20"/>
              </w:rPr>
            </w:pPr>
          </w:p>
          <w:p w:rsidR="002E4EE6" w:rsidRDefault="002E4EE6" w:rsidP="00F73574">
            <w:pPr>
              <w:jc w:val="center"/>
              <w:rPr>
                <w:rFonts w:hint="eastAsia"/>
                <w:sz w:val="20"/>
                <w:szCs w:val="20"/>
              </w:rPr>
            </w:pPr>
          </w:p>
          <w:p w:rsidR="002E4EE6" w:rsidRDefault="002E4EE6" w:rsidP="002E4EE6">
            <w:pPr>
              <w:jc w:val="center"/>
              <w:rPr>
                <w:sz w:val="20"/>
                <w:szCs w:val="20"/>
              </w:rPr>
            </w:pPr>
            <w:r>
              <w:rPr>
                <w:rFonts w:hint="eastAsia"/>
                <w:sz w:val="20"/>
                <w:szCs w:val="20"/>
              </w:rPr>
              <w:t>○</w:t>
            </w:r>
          </w:p>
          <w:p w:rsidR="002E4EE6" w:rsidRDefault="002E4EE6" w:rsidP="00F73574">
            <w:pPr>
              <w:jc w:val="center"/>
              <w:rPr>
                <w:rFonts w:hint="eastAsia"/>
                <w:sz w:val="20"/>
                <w:szCs w:val="20"/>
              </w:rPr>
            </w:pPr>
          </w:p>
          <w:p w:rsidR="002E4EE6" w:rsidRDefault="002E4EE6" w:rsidP="00F73574">
            <w:pPr>
              <w:jc w:val="center"/>
              <w:rPr>
                <w:rFonts w:hint="eastAsia"/>
                <w:sz w:val="20"/>
                <w:szCs w:val="20"/>
              </w:rPr>
            </w:pPr>
          </w:p>
          <w:p w:rsidR="002E4EE6" w:rsidRPr="006A37DE" w:rsidRDefault="002E4EE6" w:rsidP="002A631F">
            <w:pPr>
              <w:jc w:val="center"/>
              <w:rPr>
                <w:rFonts w:hint="eastAsia"/>
                <w:sz w:val="20"/>
                <w:szCs w:val="20"/>
              </w:rPr>
            </w:pPr>
          </w:p>
        </w:tc>
        <w:tc>
          <w:tcPr>
            <w:tcW w:w="645" w:type="dxa"/>
          </w:tcPr>
          <w:p w:rsidR="00514FCB" w:rsidRDefault="00514FCB" w:rsidP="00F73574">
            <w:pPr>
              <w:jc w:val="center"/>
              <w:rPr>
                <w:rFonts w:hint="eastAsia"/>
                <w:sz w:val="20"/>
                <w:szCs w:val="20"/>
              </w:rPr>
            </w:pPr>
          </w:p>
          <w:p w:rsidR="00F73574" w:rsidRDefault="00F73574" w:rsidP="00F73574">
            <w:pPr>
              <w:jc w:val="center"/>
              <w:rPr>
                <w:rFonts w:hint="eastAsia"/>
                <w:sz w:val="20"/>
                <w:szCs w:val="20"/>
              </w:rPr>
            </w:pPr>
          </w:p>
          <w:p w:rsidR="00F73574" w:rsidRDefault="00F73574" w:rsidP="00F73574">
            <w:pPr>
              <w:jc w:val="center"/>
              <w:rPr>
                <w:rFonts w:hint="eastAsia"/>
                <w:sz w:val="20"/>
                <w:szCs w:val="20"/>
              </w:rPr>
            </w:pPr>
          </w:p>
          <w:p w:rsidR="00F73574" w:rsidRDefault="00F73574" w:rsidP="00F73574">
            <w:pPr>
              <w:jc w:val="center"/>
              <w:rPr>
                <w:rFonts w:hint="eastAsia"/>
                <w:sz w:val="20"/>
                <w:szCs w:val="20"/>
              </w:rPr>
            </w:pPr>
          </w:p>
          <w:p w:rsidR="00F73574" w:rsidRDefault="00F73574" w:rsidP="00F73574">
            <w:pPr>
              <w:jc w:val="center"/>
              <w:rPr>
                <w:rFonts w:hint="eastAsia"/>
                <w:sz w:val="20"/>
                <w:szCs w:val="20"/>
              </w:rPr>
            </w:pPr>
          </w:p>
          <w:p w:rsidR="00F73574" w:rsidRDefault="00F73574" w:rsidP="00F73574">
            <w:pPr>
              <w:jc w:val="center"/>
              <w:rPr>
                <w:rFonts w:hint="eastAsia"/>
                <w:sz w:val="20"/>
                <w:szCs w:val="20"/>
              </w:rPr>
            </w:pPr>
          </w:p>
          <w:p w:rsidR="00F73574" w:rsidRPr="009647EA" w:rsidRDefault="00F73574" w:rsidP="00F73574">
            <w:pPr>
              <w:jc w:val="center"/>
              <w:rPr>
                <w:rFonts w:hint="eastAsia"/>
                <w:sz w:val="20"/>
                <w:szCs w:val="20"/>
              </w:rPr>
            </w:pPr>
          </w:p>
        </w:tc>
        <w:tc>
          <w:tcPr>
            <w:tcW w:w="868" w:type="dxa"/>
          </w:tcPr>
          <w:p w:rsidR="00514FCB" w:rsidRDefault="002E4EE6" w:rsidP="00F73574">
            <w:pPr>
              <w:jc w:val="center"/>
              <w:rPr>
                <w:rFonts w:hint="eastAsia"/>
                <w:sz w:val="20"/>
                <w:szCs w:val="20"/>
              </w:rPr>
            </w:pPr>
            <w:r>
              <w:rPr>
                <w:rFonts w:hint="eastAsia"/>
                <w:sz w:val="20"/>
                <w:szCs w:val="20"/>
              </w:rPr>
              <w:t>各班</w:t>
            </w:r>
          </w:p>
          <w:p w:rsidR="004F15DF" w:rsidRDefault="004F15DF" w:rsidP="00F73574">
            <w:pPr>
              <w:jc w:val="center"/>
              <w:rPr>
                <w:rFonts w:hint="eastAsia"/>
                <w:sz w:val="20"/>
                <w:szCs w:val="20"/>
              </w:rPr>
            </w:pPr>
          </w:p>
          <w:p w:rsidR="004F15DF" w:rsidRDefault="004F15DF" w:rsidP="00F73574">
            <w:pPr>
              <w:jc w:val="center"/>
              <w:rPr>
                <w:rFonts w:hint="eastAsia"/>
                <w:sz w:val="20"/>
                <w:szCs w:val="20"/>
              </w:rPr>
            </w:pPr>
          </w:p>
          <w:p w:rsidR="004F15DF" w:rsidRDefault="004F15DF" w:rsidP="00F73574">
            <w:pPr>
              <w:jc w:val="center"/>
              <w:rPr>
                <w:rFonts w:hint="eastAsia"/>
                <w:sz w:val="20"/>
                <w:szCs w:val="20"/>
              </w:rPr>
            </w:pPr>
          </w:p>
          <w:p w:rsidR="004F15DF" w:rsidRDefault="004F15DF" w:rsidP="00F73574">
            <w:pPr>
              <w:jc w:val="center"/>
              <w:rPr>
                <w:rFonts w:hint="eastAsia"/>
                <w:sz w:val="20"/>
                <w:szCs w:val="20"/>
              </w:rPr>
            </w:pPr>
          </w:p>
          <w:p w:rsidR="004F15DF" w:rsidRDefault="004F15DF" w:rsidP="00F73574">
            <w:pPr>
              <w:jc w:val="center"/>
              <w:rPr>
                <w:rFonts w:hint="eastAsia"/>
                <w:sz w:val="20"/>
                <w:szCs w:val="20"/>
              </w:rPr>
            </w:pPr>
          </w:p>
          <w:p w:rsidR="00CB65F6" w:rsidRDefault="00CB65F6" w:rsidP="00F73574">
            <w:pPr>
              <w:jc w:val="center"/>
              <w:rPr>
                <w:rFonts w:hint="eastAsia"/>
                <w:sz w:val="20"/>
                <w:szCs w:val="20"/>
              </w:rPr>
            </w:pPr>
          </w:p>
          <w:p w:rsidR="00F75CB5" w:rsidRDefault="00F75CB5" w:rsidP="00F73574">
            <w:pPr>
              <w:jc w:val="center"/>
              <w:rPr>
                <w:rFonts w:hint="eastAsia"/>
                <w:sz w:val="20"/>
                <w:szCs w:val="20"/>
              </w:rPr>
            </w:pPr>
          </w:p>
          <w:p w:rsidR="002E4EE6" w:rsidRDefault="002E4EE6" w:rsidP="002E4EE6">
            <w:pPr>
              <w:jc w:val="center"/>
              <w:rPr>
                <w:rFonts w:hint="eastAsia"/>
                <w:sz w:val="20"/>
                <w:szCs w:val="20"/>
              </w:rPr>
            </w:pPr>
            <w:r>
              <w:rPr>
                <w:rFonts w:hint="eastAsia"/>
                <w:sz w:val="20"/>
                <w:szCs w:val="20"/>
              </w:rPr>
              <w:t>各班</w:t>
            </w:r>
          </w:p>
          <w:p w:rsidR="002E4EE6" w:rsidRDefault="002E4EE6" w:rsidP="00F73574">
            <w:pPr>
              <w:jc w:val="center"/>
              <w:rPr>
                <w:rFonts w:hint="eastAsia"/>
                <w:sz w:val="20"/>
                <w:szCs w:val="20"/>
              </w:rPr>
            </w:pPr>
          </w:p>
          <w:p w:rsidR="002E4EE6" w:rsidRDefault="002E4EE6" w:rsidP="00F73574">
            <w:pPr>
              <w:jc w:val="center"/>
              <w:rPr>
                <w:rFonts w:hint="eastAsia"/>
                <w:sz w:val="20"/>
                <w:szCs w:val="20"/>
              </w:rPr>
            </w:pPr>
          </w:p>
          <w:p w:rsidR="002E4EE6" w:rsidRDefault="002E4EE6" w:rsidP="00F73574">
            <w:pPr>
              <w:jc w:val="center"/>
              <w:rPr>
                <w:rFonts w:hint="eastAsia"/>
                <w:sz w:val="20"/>
                <w:szCs w:val="20"/>
              </w:rPr>
            </w:pPr>
          </w:p>
          <w:p w:rsidR="002E4EE6" w:rsidRDefault="002E4EE6" w:rsidP="00F73574">
            <w:pPr>
              <w:jc w:val="center"/>
              <w:rPr>
                <w:rFonts w:hint="eastAsia"/>
                <w:sz w:val="20"/>
                <w:szCs w:val="20"/>
              </w:rPr>
            </w:pPr>
          </w:p>
          <w:p w:rsidR="002E4EE6" w:rsidRDefault="002E4EE6" w:rsidP="00F73574">
            <w:pPr>
              <w:jc w:val="center"/>
              <w:rPr>
                <w:rFonts w:hint="eastAsia"/>
                <w:sz w:val="20"/>
                <w:szCs w:val="20"/>
              </w:rPr>
            </w:pPr>
          </w:p>
          <w:p w:rsidR="002E4EE6" w:rsidRDefault="002E4EE6" w:rsidP="00F73574">
            <w:pPr>
              <w:jc w:val="center"/>
              <w:rPr>
                <w:rFonts w:hint="eastAsia"/>
                <w:sz w:val="20"/>
                <w:szCs w:val="20"/>
              </w:rPr>
            </w:pPr>
            <w:r>
              <w:rPr>
                <w:rFonts w:hint="eastAsia"/>
                <w:sz w:val="20"/>
                <w:szCs w:val="20"/>
              </w:rPr>
              <w:t>各班</w:t>
            </w:r>
          </w:p>
          <w:p w:rsidR="002E4EE6" w:rsidRDefault="002E4EE6" w:rsidP="00F73574">
            <w:pPr>
              <w:jc w:val="center"/>
              <w:rPr>
                <w:rFonts w:hint="eastAsia"/>
                <w:sz w:val="20"/>
                <w:szCs w:val="20"/>
              </w:rPr>
            </w:pPr>
          </w:p>
          <w:p w:rsidR="002E4EE6" w:rsidRDefault="002E4EE6" w:rsidP="00F73574">
            <w:pPr>
              <w:jc w:val="center"/>
              <w:rPr>
                <w:rFonts w:hint="eastAsia"/>
                <w:sz w:val="20"/>
                <w:szCs w:val="20"/>
              </w:rPr>
            </w:pPr>
          </w:p>
          <w:p w:rsidR="002E4EE6" w:rsidRDefault="002E4EE6" w:rsidP="00F73574">
            <w:pPr>
              <w:jc w:val="center"/>
              <w:rPr>
                <w:rFonts w:hint="eastAsia"/>
                <w:sz w:val="20"/>
                <w:szCs w:val="20"/>
              </w:rPr>
            </w:pPr>
          </w:p>
          <w:p w:rsidR="002E4EE6" w:rsidRPr="002E4EE6" w:rsidRDefault="002E4EE6" w:rsidP="002E4EE6">
            <w:pPr>
              <w:jc w:val="center"/>
              <w:rPr>
                <w:rFonts w:hint="eastAsia"/>
                <w:sz w:val="20"/>
                <w:szCs w:val="20"/>
              </w:rPr>
            </w:pPr>
          </w:p>
        </w:tc>
      </w:tr>
    </w:tbl>
    <w:p w:rsidR="00F73574" w:rsidRDefault="00F73574" w:rsidP="00E45891">
      <w:pPr>
        <w:rPr>
          <w:rFonts w:hint="eastAsia"/>
        </w:rPr>
      </w:pPr>
    </w:p>
    <w:sectPr w:rsidR="00F73574" w:rsidSect="00086285">
      <w:headerReference w:type="default" r:id="rId8"/>
      <w:pgSz w:w="11906" w:h="16838"/>
      <w:pgMar w:top="2700" w:right="567" w:bottom="567" w:left="567" w:header="851" w:footer="0" w:gutter="0"/>
      <w:cols w:space="425"/>
      <w:docGrid w:type="linesAndChars" w:linePitch="541" w:charSpace="111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3D61" w:rsidRDefault="00883D61">
      <w:r>
        <w:separator/>
      </w:r>
    </w:p>
  </w:endnote>
  <w:endnote w:type="continuationSeparator" w:id="0">
    <w:p w:rsidR="00883D61" w:rsidRDefault="00883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3D61" w:rsidRDefault="00883D61">
      <w:r>
        <w:separator/>
      </w:r>
    </w:p>
  </w:footnote>
  <w:footnote w:type="continuationSeparator" w:id="0">
    <w:p w:rsidR="00883D61" w:rsidRDefault="00883D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515" w:rsidRDefault="00883D61" w:rsidP="00661EC8">
    <w:pPr>
      <w:pStyle w:val="a3"/>
      <w:jc w:val="right"/>
    </w:pPr>
    <w:r>
      <w:rPr>
        <w:noProof/>
      </w:rPr>
      <mc:AlternateContent>
        <mc:Choice Requires="wpg">
          <w:drawing>
            <wp:anchor distT="0" distB="0" distL="114300" distR="114300" simplePos="0" relativeHeight="251658240" behindDoc="0" locked="0" layoutInCell="1" allowOverlap="1">
              <wp:simplePos x="0" y="0"/>
              <wp:positionH relativeFrom="column">
                <wp:posOffset>-45720</wp:posOffset>
              </wp:positionH>
              <wp:positionV relativeFrom="paragraph">
                <wp:posOffset>-46355</wp:posOffset>
              </wp:positionV>
              <wp:extent cx="6934200" cy="9592945"/>
              <wp:effectExtent l="0" t="0" r="0" b="0"/>
              <wp:wrapNone/>
              <wp:docPr id="42"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4200" cy="9592945"/>
                        <a:chOff x="495" y="778"/>
                        <a:chExt cx="10920" cy="15107"/>
                      </a:xfrm>
                    </wpg:grpSpPr>
                    <wpg:grpSp>
                      <wpg:cNvPr id="43" name="Group 155"/>
                      <wpg:cNvGrpSpPr>
                        <a:grpSpLocks/>
                      </wpg:cNvGrpSpPr>
                      <wpg:grpSpPr bwMode="auto">
                        <a:xfrm>
                          <a:off x="512" y="778"/>
                          <a:ext cx="10843" cy="4845"/>
                          <a:chOff x="512" y="778"/>
                          <a:chExt cx="10843" cy="4845"/>
                        </a:xfrm>
                      </wpg:grpSpPr>
                      <wps:wsp>
                        <wps:cNvPr id="44" name="Text Box 1"/>
                        <wps:cNvSpPr txBox="1">
                          <a:spLocks noChangeArrowheads="1"/>
                        </wps:cNvSpPr>
                        <wps:spPr bwMode="auto">
                          <a:xfrm>
                            <a:off x="555" y="778"/>
                            <a:ext cx="10785" cy="1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1515" w:rsidRPr="00AE6DF2" w:rsidRDefault="00DA1515" w:rsidP="009536F8">
                              <w:pPr>
                                <w:jc w:val="center"/>
                                <w:rPr>
                                  <w:rFonts w:hint="eastAsia"/>
                                  <w:b/>
                                  <w:sz w:val="40"/>
                                  <w:szCs w:val="40"/>
                                </w:rPr>
                              </w:pPr>
                              <w:r w:rsidRPr="00AE6DF2">
                                <w:rPr>
                                  <w:rFonts w:hint="eastAsia"/>
                                  <w:b/>
                                  <w:sz w:val="40"/>
                                  <w:szCs w:val="40"/>
                                </w:rPr>
                                <w:t>会　議　議　事　録</w:t>
                              </w:r>
                            </w:p>
                            <w:p w:rsidR="00DA1515" w:rsidRPr="007D55F3" w:rsidRDefault="00DA1515" w:rsidP="009536F8">
                              <w:pPr>
                                <w:rPr>
                                  <w:rFonts w:hint="eastAsia"/>
                                  <w:sz w:val="12"/>
                                  <w:szCs w:val="12"/>
                                </w:rPr>
                              </w:pPr>
                            </w:p>
                            <w:p w:rsidR="00DA1515" w:rsidRDefault="00DA1515" w:rsidP="009536F8">
                              <w:pPr>
                                <w:jc w:val="right"/>
                                <w:rPr>
                                  <w:rFonts w:hint="eastAsia"/>
                                  <w:szCs w:val="21"/>
                                </w:rPr>
                              </w:pPr>
                              <w:r>
                                <w:rPr>
                                  <w:rFonts w:hint="eastAsia"/>
                                  <w:szCs w:val="21"/>
                                </w:rPr>
                                <w:t>（部署　大シス：１課・２課・３課・４課）</w:t>
                              </w:r>
                            </w:p>
                            <w:p w:rsidR="00DA1515" w:rsidRPr="007D55F3" w:rsidRDefault="00DA1515" w:rsidP="009536F8">
                              <w:pPr>
                                <w:rPr>
                                  <w:rFonts w:hint="eastAsia"/>
                                  <w:sz w:val="22"/>
                                  <w:szCs w:val="22"/>
                                </w:rPr>
                              </w:pPr>
                            </w:p>
                            <w:p w:rsidR="00DA1515" w:rsidRPr="00AE6DF2" w:rsidRDefault="00DA1515" w:rsidP="009536F8">
                              <w:pPr>
                                <w:rPr>
                                  <w:rFonts w:hint="eastAsia"/>
                                  <w:b/>
                                  <w:sz w:val="24"/>
                                </w:rPr>
                              </w:pPr>
                              <w:r w:rsidRPr="00AE6DF2">
                                <w:rPr>
                                  <w:rFonts w:hint="eastAsia"/>
                                  <w:b/>
                                  <w:sz w:val="24"/>
                                </w:rPr>
                                <w:t>会　議　名：</w:t>
                              </w:r>
                            </w:p>
                          </w:txbxContent>
                        </wps:txbx>
                        <wps:bodyPr rot="0" vert="horz" wrap="square" lIns="74295" tIns="8890" rIns="74295" bIns="8890" anchor="t" anchorCtr="0" upright="1">
                          <a:noAutofit/>
                        </wps:bodyPr>
                      </wps:wsp>
                      <wps:wsp>
                        <wps:cNvPr id="45" name="Line 2"/>
                        <wps:cNvCnPr>
                          <a:cxnSpLocks noChangeShapeType="1"/>
                        </wps:cNvCnPr>
                        <wps:spPr bwMode="auto">
                          <a:xfrm>
                            <a:off x="630" y="2333"/>
                            <a:ext cx="89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6" name="Group 152"/>
                        <wpg:cNvGrpSpPr>
                          <a:grpSpLocks/>
                        </wpg:cNvGrpSpPr>
                        <wpg:grpSpPr bwMode="auto">
                          <a:xfrm>
                            <a:off x="512" y="2935"/>
                            <a:ext cx="10843" cy="2688"/>
                            <a:chOff x="512" y="2935"/>
                            <a:chExt cx="10843" cy="2688"/>
                          </a:xfrm>
                        </wpg:grpSpPr>
                        <wps:wsp>
                          <wps:cNvPr id="47" name="Rectangle 146"/>
                          <wps:cNvSpPr>
                            <a:spLocks noChangeArrowheads="1"/>
                          </wps:cNvSpPr>
                          <wps:spPr bwMode="auto">
                            <a:xfrm>
                              <a:off x="512" y="2942"/>
                              <a:ext cx="1165" cy="2680"/>
                            </a:xfrm>
                            <a:prstGeom prst="rect">
                              <a:avLst/>
                            </a:prstGeom>
                            <a:solidFill>
                              <a:srgbClr val="CC99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wpg:grpSp>
                          <wpg:cNvPr id="48" name="Group 147"/>
                          <wpg:cNvGrpSpPr>
                            <a:grpSpLocks/>
                          </wpg:cNvGrpSpPr>
                          <wpg:grpSpPr bwMode="auto">
                            <a:xfrm>
                              <a:off x="525" y="2935"/>
                              <a:ext cx="10830" cy="2688"/>
                              <a:chOff x="525" y="2935"/>
                              <a:chExt cx="10830" cy="2688"/>
                            </a:xfrm>
                          </wpg:grpSpPr>
                          <wps:wsp>
                            <wps:cNvPr id="49" name="Rectangle 3"/>
                            <wps:cNvSpPr>
                              <a:spLocks noChangeArrowheads="1"/>
                            </wps:cNvSpPr>
                            <wps:spPr bwMode="auto">
                              <a:xfrm>
                                <a:off x="525" y="2938"/>
                                <a:ext cx="10830" cy="268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50" name="Line 5"/>
                            <wps:cNvCnPr>
                              <a:cxnSpLocks noChangeShapeType="1"/>
                            </wps:cNvCnPr>
                            <wps:spPr bwMode="auto">
                              <a:xfrm>
                                <a:off x="525" y="4030"/>
                                <a:ext cx="108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6"/>
                            <wps:cNvCnPr>
                              <a:cxnSpLocks noChangeShapeType="1"/>
                            </wps:cNvCnPr>
                            <wps:spPr bwMode="auto">
                              <a:xfrm>
                                <a:off x="1695" y="4555"/>
                                <a:ext cx="966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2" name="Line 7"/>
                            <wps:cNvCnPr>
                              <a:cxnSpLocks noChangeShapeType="1"/>
                            </wps:cNvCnPr>
                            <wps:spPr bwMode="auto">
                              <a:xfrm>
                                <a:off x="525" y="5095"/>
                                <a:ext cx="108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Text Box 9"/>
                            <wps:cNvSpPr txBox="1">
                              <a:spLocks noChangeArrowheads="1"/>
                            </wps:cNvSpPr>
                            <wps:spPr bwMode="auto">
                              <a:xfrm>
                                <a:off x="525" y="3610"/>
                                <a:ext cx="1155"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1515" w:rsidRPr="00AE6DF2" w:rsidRDefault="00DA1515" w:rsidP="009536F8">
                                  <w:pPr>
                                    <w:rPr>
                                      <w:rFonts w:hint="eastAsia"/>
                                      <w:b/>
                                    </w:rPr>
                                  </w:pPr>
                                  <w:r w:rsidRPr="00AE6DF2">
                                    <w:rPr>
                                      <w:rFonts w:hint="eastAsia"/>
                                      <w:b/>
                                    </w:rPr>
                                    <w:t>場　　所</w:t>
                                  </w:r>
                                </w:p>
                              </w:txbxContent>
                            </wps:txbx>
                            <wps:bodyPr rot="0" vert="horz" wrap="square" lIns="74295" tIns="8890" rIns="74295" bIns="8890" anchor="t" anchorCtr="0" upright="1">
                              <a:noAutofit/>
                            </wps:bodyPr>
                          </wps:wsp>
                          <wps:wsp>
                            <wps:cNvPr id="54" name="Text Box 10"/>
                            <wps:cNvSpPr txBox="1">
                              <a:spLocks noChangeArrowheads="1"/>
                            </wps:cNvSpPr>
                            <wps:spPr bwMode="auto">
                              <a:xfrm>
                                <a:off x="525" y="4420"/>
                                <a:ext cx="1155"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1515" w:rsidRPr="00AE6DF2" w:rsidRDefault="00DA1515" w:rsidP="009536F8">
                                  <w:pPr>
                                    <w:rPr>
                                      <w:rFonts w:hint="eastAsia"/>
                                      <w:b/>
                                    </w:rPr>
                                  </w:pPr>
                                  <w:r w:rsidRPr="00AE6DF2">
                                    <w:rPr>
                                      <w:rFonts w:hint="eastAsia"/>
                                      <w:b/>
                                    </w:rPr>
                                    <w:t>出</w:t>
                                  </w:r>
                                  <w:r w:rsidRPr="00AE6DF2">
                                    <w:rPr>
                                      <w:rFonts w:hint="eastAsia"/>
                                      <w:b/>
                                    </w:rPr>
                                    <w:t xml:space="preserve"> </w:t>
                                  </w:r>
                                  <w:r w:rsidRPr="00AE6DF2">
                                    <w:rPr>
                                      <w:rFonts w:hint="eastAsia"/>
                                      <w:b/>
                                    </w:rPr>
                                    <w:t>席</w:t>
                                  </w:r>
                                  <w:r w:rsidRPr="00AE6DF2">
                                    <w:rPr>
                                      <w:rFonts w:hint="eastAsia"/>
                                      <w:b/>
                                    </w:rPr>
                                    <w:t xml:space="preserve"> </w:t>
                                  </w:r>
                                  <w:r w:rsidRPr="00AE6DF2">
                                    <w:rPr>
                                      <w:rFonts w:hint="eastAsia"/>
                                      <w:b/>
                                    </w:rPr>
                                    <w:t>者</w:t>
                                  </w:r>
                                </w:p>
                              </w:txbxContent>
                            </wps:txbx>
                            <wps:bodyPr rot="0" vert="horz" wrap="square" lIns="74295" tIns="8890" rIns="74295" bIns="8890" anchor="t" anchorCtr="0" upright="1">
                              <a:noAutofit/>
                            </wps:bodyPr>
                          </wps:wsp>
                          <wps:wsp>
                            <wps:cNvPr id="55" name="Text Box 11"/>
                            <wps:cNvSpPr txBox="1">
                              <a:spLocks noChangeArrowheads="1"/>
                            </wps:cNvSpPr>
                            <wps:spPr bwMode="auto">
                              <a:xfrm>
                                <a:off x="525" y="5230"/>
                                <a:ext cx="1155"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1515" w:rsidRPr="00AE6DF2" w:rsidRDefault="00DA1515" w:rsidP="009536F8">
                                  <w:pPr>
                                    <w:rPr>
                                      <w:rFonts w:hint="eastAsia"/>
                                      <w:b/>
                                    </w:rPr>
                                  </w:pPr>
                                  <w:r w:rsidRPr="00AE6DF2">
                                    <w:rPr>
                                      <w:rFonts w:hint="eastAsia"/>
                                      <w:b/>
                                    </w:rPr>
                                    <w:t>欠</w:t>
                                  </w:r>
                                  <w:r w:rsidRPr="00AE6DF2">
                                    <w:rPr>
                                      <w:rFonts w:hint="eastAsia"/>
                                      <w:b/>
                                    </w:rPr>
                                    <w:t xml:space="preserve"> </w:t>
                                  </w:r>
                                  <w:r w:rsidRPr="00AE6DF2">
                                    <w:rPr>
                                      <w:rFonts w:hint="eastAsia"/>
                                      <w:b/>
                                    </w:rPr>
                                    <w:t>席</w:t>
                                  </w:r>
                                  <w:r w:rsidRPr="00AE6DF2">
                                    <w:rPr>
                                      <w:rFonts w:hint="eastAsia"/>
                                      <w:b/>
                                    </w:rPr>
                                    <w:t xml:space="preserve"> </w:t>
                                  </w:r>
                                  <w:r w:rsidRPr="00AE6DF2">
                                    <w:rPr>
                                      <w:rFonts w:hint="eastAsia"/>
                                      <w:b/>
                                    </w:rPr>
                                    <w:t>者</w:t>
                                  </w:r>
                                </w:p>
                              </w:txbxContent>
                            </wps:txbx>
                            <wps:bodyPr rot="0" vert="horz" wrap="square" lIns="74295" tIns="8890" rIns="74295" bIns="8890" anchor="t" anchorCtr="0" upright="1">
                              <a:noAutofit/>
                            </wps:bodyPr>
                          </wps:wsp>
                          <wps:wsp>
                            <wps:cNvPr id="56" name="Line 12"/>
                            <wps:cNvCnPr>
                              <a:cxnSpLocks noChangeShapeType="1"/>
                            </wps:cNvCnPr>
                            <wps:spPr bwMode="auto">
                              <a:xfrm>
                                <a:off x="1680" y="2935"/>
                                <a:ext cx="0" cy="26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4"/>
                            <wps:cNvCnPr>
                              <a:cxnSpLocks noChangeShapeType="1"/>
                            </wps:cNvCnPr>
                            <wps:spPr bwMode="auto">
                              <a:xfrm>
                                <a:off x="525" y="3475"/>
                                <a:ext cx="108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Text Box 8"/>
                            <wps:cNvSpPr txBox="1">
                              <a:spLocks noChangeArrowheads="1"/>
                            </wps:cNvSpPr>
                            <wps:spPr bwMode="auto">
                              <a:xfrm>
                                <a:off x="540" y="3070"/>
                                <a:ext cx="1155"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1515" w:rsidRPr="00AE6DF2" w:rsidRDefault="00DA1515" w:rsidP="009536F8">
                                  <w:pPr>
                                    <w:rPr>
                                      <w:rFonts w:hint="eastAsia"/>
                                      <w:b/>
                                    </w:rPr>
                                  </w:pPr>
                                  <w:r w:rsidRPr="00AE6DF2">
                                    <w:rPr>
                                      <w:rFonts w:hint="eastAsia"/>
                                      <w:b/>
                                    </w:rPr>
                                    <w:t>日　　時</w:t>
                                  </w:r>
                                </w:p>
                              </w:txbxContent>
                            </wps:txbx>
                            <wps:bodyPr rot="0" vert="horz" wrap="square" lIns="74295" tIns="8890" rIns="74295" bIns="8890" anchor="t" anchorCtr="0" upright="1">
                              <a:noAutofit/>
                            </wps:bodyPr>
                          </wps:wsp>
                        </wpg:grpSp>
                      </wpg:grpSp>
                    </wpg:grpSp>
                    <wps:wsp>
                      <wps:cNvPr id="59" name="Rectangle 148"/>
                      <wps:cNvSpPr>
                        <a:spLocks noChangeArrowheads="1"/>
                      </wps:cNvSpPr>
                      <wps:spPr bwMode="auto">
                        <a:xfrm>
                          <a:off x="512" y="6212"/>
                          <a:ext cx="10831" cy="514"/>
                        </a:xfrm>
                        <a:prstGeom prst="rect">
                          <a:avLst/>
                        </a:prstGeom>
                        <a:solidFill>
                          <a:srgbClr val="CC99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wps:wsp>
                      <wps:cNvPr id="60" name="Text Box 48"/>
                      <wps:cNvSpPr txBox="1">
                        <a:spLocks noChangeArrowheads="1"/>
                      </wps:cNvSpPr>
                      <wps:spPr bwMode="auto">
                        <a:xfrm>
                          <a:off x="600" y="15540"/>
                          <a:ext cx="5100"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1515" w:rsidRPr="004B30D0" w:rsidRDefault="00DA1515" w:rsidP="009536F8">
                            <w:r>
                              <w:rPr>
                                <w:rFonts w:hint="eastAsia"/>
                              </w:rPr>
                              <w:t>※議事録は関係各位および上席に送付すること</w:t>
                            </w:r>
                          </w:p>
                        </w:txbxContent>
                      </wps:txbx>
                      <wps:bodyPr rot="0" vert="horz" wrap="square" lIns="74295" tIns="8890" rIns="74295" bIns="8890" anchor="t" anchorCtr="0" upright="1">
                        <a:noAutofit/>
                      </wps:bodyPr>
                    </wps:wsp>
                    <wpg:grpSp>
                      <wpg:cNvPr id="61" name="Group 158"/>
                      <wpg:cNvGrpSpPr>
                        <a:grpSpLocks/>
                      </wpg:cNvGrpSpPr>
                      <wpg:grpSpPr bwMode="auto">
                        <a:xfrm>
                          <a:off x="514" y="13846"/>
                          <a:ext cx="1275" cy="1530"/>
                          <a:chOff x="930" y="13857"/>
                          <a:chExt cx="1275" cy="1530"/>
                        </a:xfrm>
                      </wpg:grpSpPr>
                      <wps:wsp>
                        <wps:cNvPr id="62" name="Text Box 29"/>
                        <wps:cNvSpPr txBox="1">
                          <a:spLocks noChangeArrowheads="1"/>
                        </wps:cNvSpPr>
                        <wps:spPr bwMode="auto">
                          <a:xfrm>
                            <a:off x="945" y="13905"/>
                            <a:ext cx="1260"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1515" w:rsidRPr="003F74D2" w:rsidRDefault="00DA1515" w:rsidP="009536F8">
                              <w:pPr>
                                <w:jc w:val="center"/>
                                <w:rPr>
                                  <w:rFonts w:hint="eastAsia"/>
                                  <w:szCs w:val="21"/>
                                </w:rPr>
                              </w:pPr>
                              <w:r w:rsidRPr="003F74D2">
                                <w:rPr>
                                  <w:rFonts w:hint="eastAsia"/>
                                  <w:szCs w:val="21"/>
                                </w:rPr>
                                <w:t>承　認</w:t>
                              </w:r>
                            </w:p>
                          </w:txbxContent>
                        </wps:txbx>
                        <wps:bodyPr rot="0" vert="horz" wrap="square" lIns="74295" tIns="8890" rIns="74295" bIns="8890" anchor="t" anchorCtr="0" upright="1">
                          <a:noAutofit/>
                        </wps:bodyPr>
                      </wps:wsp>
                      <wpg:grpSp>
                        <wpg:cNvPr id="63" name="Group 35"/>
                        <wpg:cNvGrpSpPr>
                          <a:grpSpLocks/>
                        </wpg:cNvGrpSpPr>
                        <wpg:grpSpPr bwMode="auto">
                          <a:xfrm>
                            <a:off x="930" y="13857"/>
                            <a:ext cx="1275" cy="1530"/>
                            <a:chOff x="930" y="14145"/>
                            <a:chExt cx="1275" cy="1530"/>
                          </a:xfrm>
                        </wpg:grpSpPr>
                        <wps:wsp>
                          <wps:cNvPr id="64" name="Rectangle 36"/>
                          <wps:cNvSpPr>
                            <a:spLocks noChangeArrowheads="1"/>
                          </wps:cNvSpPr>
                          <wps:spPr bwMode="auto">
                            <a:xfrm>
                              <a:off x="930" y="14145"/>
                              <a:ext cx="1275" cy="15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65" name="Line 37"/>
                          <wps:cNvCnPr>
                            <a:cxnSpLocks noChangeShapeType="1"/>
                          </wps:cNvCnPr>
                          <wps:spPr bwMode="auto">
                            <a:xfrm>
                              <a:off x="930" y="14520"/>
                              <a:ext cx="12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66" name="Group 160"/>
                      <wpg:cNvGrpSpPr>
                        <a:grpSpLocks/>
                      </wpg:cNvGrpSpPr>
                      <wpg:grpSpPr bwMode="auto">
                        <a:xfrm>
                          <a:off x="2319" y="13845"/>
                          <a:ext cx="6176" cy="1530"/>
                          <a:chOff x="2703" y="13857"/>
                          <a:chExt cx="5763" cy="1530"/>
                        </a:xfrm>
                      </wpg:grpSpPr>
                      <wps:wsp>
                        <wps:cNvPr id="67" name="Line 39"/>
                        <wps:cNvCnPr>
                          <a:cxnSpLocks noChangeShapeType="1"/>
                        </wps:cNvCnPr>
                        <wps:spPr bwMode="auto">
                          <a:xfrm>
                            <a:off x="2715" y="14232"/>
                            <a:ext cx="12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Rectangle 40"/>
                        <wps:cNvSpPr>
                          <a:spLocks noChangeArrowheads="1"/>
                        </wps:cNvSpPr>
                        <wps:spPr bwMode="auto">
                          <a:xfrm>
                            <a:off x="2715" y="13857"/>
                            <a:ext cx="5751" cy="3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69" name="Rectangle 38"/>
                        <wps:cNvSpPr>
                          <a:spLocks noChangeArrowheads="1"/>
                        </wps:cNvSpPr>
                        <wps:spPr bwMode="auto">
                          <a:xfrm>
                            <a:off x="2715" y="13857"/>
                            <a:ext cx="5751" cy="15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70" name="Text Box 46"/>
                        <wps:cNvSpPr txBox="1">
                          <a:spLocks noChangeArrowheads="1"/>
                        </wps:cNvSpPr>
                        <wps:spPr bwMode="auto">
                          <a:xfrm>
                            <a:off x="2703" y="13880"/>
                            <a:ext cx="5751"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1515" w:rsidRPr="004B30D0" w:rsidRDefault="00DA1515" w:rsidP="009536F8">
                              <w:pPr>
                                <w:jc w:val="center"/>
                                <w:rPr>
                                  <w:rFonts w:hint="eastAsia"/>
                                </w:rPr>
                              </w:pPr>
                              <w:r>
                                <w:rPr>
                                  <w:rFonts w:hint="eastAsia"/>
                                </w:rPr>
                                <w:t>開　発　担　当　者</w:t>
                              </w:r>
                            </w:p>
                          </w:txbxContent>
                        </wps:txbx>
                        <wps:bodyPr rot="0" vert="horz" wrap="square" lIns="74295" tIns="8890" rIns="74295" bIns="8890" anchor="t" anchorCtr="0" upright="1">
                          <a:noAutofit/>
                        </wps:bodyPr>
                      </wps:wsp>
                    </wpg:grpSp>
                    <wpg:grpSp>
                      <wpg:cNvPr id="71" name="Group 157"/>
                      <wpg:cNvGrpSpPr>
                        <a:grpSpLocks/>
                      </wpg:cNvGrpSpPr>
                      <wpg:grpSpPr bwMode="auto">
                        <a:xfrm>
                          <a:off x="10065" y="13845"/>
                          <a:ext cx="1275" cy="1530"/>
                          <a:chOff x="8310" y="13857"/>
                          <a:chExt cx="1275" cy="1530"/>
                        </a:xfrm>
                      </wpg:grpSpPr>
                      <wpg:grpSp>
                        <wpg:cNvPr id="72" name="Group 43"/>
                        <wpg:cNvGrpSpPr>
                          <a:grpSpLocks/>
                        </wpg:cNvGrpSpPr>
                        <wpg:grpSpPr bwMode="auto">
                          <a:xfrm>
                            <a:off x="8310" y="13857"/>
                            <a:ext cx="1275" cy="1530"/>
                            <a:chOff x="930" y="14145"/>
                            <a:chExt cx="1275" cy="1530"/>
                          </a:xfrm>
                        </wpg:grpSpPr>
                        <wps:wsp>
                          <wps:cNvPr id="73" name="Rectangle 44"/>
                          <wps:cNvSpPr>
                            <a:spLocks noChangeArrowheads="1"/>
                          </wps:cNvSpPr>
                          <wps:spPr bwMode="auto">
                            <a:xfrm>
                              <a:off x="930" y="14145"/>
                              <a:ext cx="1275" cy="15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74" name="Line 45"/>
                          <wps:cNvCnPr>
                            <a:cxnSpLocks noChangeShapeType="1"/>
                          </wps:cNvCnPr>
                          <wps:spPr bwMode="auto">
                            <a:xfrm>
                              <a:off x="930" y="14520"/>
                              <a:ext cx="12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5" name="Text Box 47"/>
                        <wps:cNvSpPr txBox="1">
                          <a:spLocks noChangeArrowheads="1"/>
                        </wps:cNvSpPr>
                        <wps:spPr bwMode="auto">
                          <a:xfrm>
                            <a:off x="8310" y="13905"/>
                            <a:ext cx="1260"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1515" w:rsidRPr="004B30D0" w:rsidRDefault="00DA1515" w:rsidP="009536F8">
                              <w:pPr>
                                <w:jc w:val="center"/>
                                <w:rPr>
                                  <w:rFonts w:hint="eastAsia"/>
                                </w:rPr>
                              </w:pPr>
                              <w:r>
                                <w:rPr>
                                  <w:rFonts w:hint="eastAsia"/>
                                </w:rPr>
                                <w:t>書　記</w:t>
                              </w:r>
                            </w:p>
                          </w:txbxContent>
                        </wps:txbx>
                        <wps:bodyPr rot="0" vert="horz" wrap="square" lIns="74295" tIns="8890" rIns="74295" bIns="8890" anchor="t" anchorCtr="0" upright="1">
                          <a:noAutofit/>
                        </wps:bodyPr>
                      </wps:wsp>
                    </wpg:grpSp>
                    <wpg:grpSp>
                      <wpg:cNvPr id="76" name="Group 149"/>
                      <wpg:cNvGrpSpPr>
                        <a:grpSpLocks/>
                      </wpg:cNvGrpSpPr>
                      <wpg:grpSpPr bwMode="auto">
                        <a:xfrm>
                          <a:off x="495" y="6205"/>
                          <a:ext cx="10920" cy="7545"/>
                          <a:chOff x="495" y="6205"/>
                          <a:chExt cx="10920" cy="7545"/>
                        </a:xfrm>
                      </wpg:grpSpPr>
                      <wps:wsp>
                        <wps:cNvPr id="77" name="Rectangle 13"/>
                        <wps:cNvSpPr>
                          <a:spLocks noChangeArrowheads="1"/>
                        </wps:cNvSpPr>
                        <wps:spPr bwMode="auto">
                          <a:xfrm>
                            <a:off x="525" y="6205"/>
                            <a:ext cx="10830" cy="75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78" name="Line 14"/>
                        <wps:cNvCnPr>
                          <a:cxnSpLocks noChangeShapeType="1"/>
                        </wps:cNvCnPr>
                        <wps:spPr bwMode="auto">
                          <a:xfrm>
                            <a:off x="525" y="6730"/>
                            <a:ext cx="108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Line 15"/>
                        <wps:cNvCnPr>
                          <a:cxnSpLocks noChangeShapeType="1"/>
                        </wps:cNvCnPr>
                        <wps:spPr bwMode="auto">
                          <a:xfrm>
                            <a:off x="525" y="7270"/>
                            <a:ext cx="1083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 name="Line 16"/>
                        <wps:cNvCnPr>
                          <a:cxnSpLocks noChangeShapeType="1"/>
                        </wps:cNvCnPr>
                        <wps:spPr bwMode="auto">
                          <a:xfrm>
                            <a:off x="525" y="7810"/>
                            <a:ext cx="1083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1" name="Line 17"/>
                        <wps:cNvCnPr>
                          <a:cxnSpLocks noChangeShapeType="1"/>
                        </wps:cNvCnPr>
                        <wps:spPr bwMode="auto">
                          <a:xfrm>
                            <a:off x="525" y="8350"/>
                            <a:ext cx="1083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2" name="Line 18"/>
                        <wps:cNvCnPr>
                          <a:cxnSpLocks noChangeShapeType="1"/>
                        </wps:cNvCnPr>
                        <wps:spPr bwMode="auto">
                          <a:xfrm>
                            <a:off x="525" y="8895"/>
                            <a:ext cx="1083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3" name="Line 19"/>
                        <wps:cNvCnPr>
                          <a:cxnSpLocks noChangeShapeType="1"/>
                        </wps:cNvCnPr>
                        <wps:spPr bwMode="auto">
                          <a:xfrm>
                            <a:off x="525" y="9435"/>
                            <a:ext cx="1083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4" name="Line 20"/>
                        <wps:cNvCnPr>
                          <a:cxnSpLocks noChangeShapeType="1"/>
                        </wps:cNvCnPr>
                        <wps:spPr bwMode="auto">
                          <a:xfrm>
                            <a:off x="525" y="9975"/>
                            <a:ext cx="1083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5" name="Line 21"/>
                        <wps:cNvCnPr>
                          <a:cxnSpLocks noChangeShapeType="1"/>
                        </wps:cNvCnPr>
                        <wps:spPr bwMode="auto">
                          <a:xfrm>
                            <a:off x="525" y="10515"/>
                            <a:ext cx="1083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6" name="Line 22"/>
                        <wps:cNvCnPr>
                          <a:cxnSpLocks noChangeShapeType="1"/>
                        </wps:cNvCnPr>
                        <wps:spPr bwMode="auto">
                          <a:xfrm>
                            <a:off x="525" y="11040"/>
                            <a:ext cx="1083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7" name="Line 23"/>
                        <wps:cNvCnPr>
                          <a:cxnSpLocks noChangeShapeType="1"/>
                        </wps:cNvCnPr>
                        <wps:spPr bwMode="auto">
                          <a:xfrm>
                            <a:off x="525" y="11595"/>
                            <a:ext cx="1083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8" name="Line 24"/>
                        <wps:cNvCnPr>
                          <a:cxnSpLocks noChangeShapeType="1"/>
                        </wps:cNvCnPr>
                        <wps:spPr bwMode="auto">
                          <a:xfrm>
                            <a:off x="525" y="12135"/>
                            <a:ext cx="1083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9" name="Line 25"/>
                        <wps:cNvCnPr>
                          <a:cxnSpLocks noChangeShapeType="1"/>
                        </wps:cNvCnPr>
                        <wps:spPr bwMode="auto">
                          <a:xfrm>
                            <a:off x="525" y="12675"/>
                            <a:ext cx="1083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0" name="Line 26"/>
                        <wps:cNvCnPr>
                          <a:cxnSpLocks noChangeShapeType="1"/>
                        </wps:cNvCnPr>
                        <wps:spPr bwMode="auto">
                          <a:xfrm>
                            <a:off x="525" y="13215"/>
                            <a:ext cx="1083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1" name="Line 27"/>
                        <wps:cNvCnPr>
                          <a:cxnSpLocks noChangeShapeType="1"/>
                        </wps:cNvCnPr>
                        <wps:spPr bwMode="auto">
                          <a:xfrm>
                            <a:off x="975" y="6205"/>
                            <a:ext cx="0" cy="75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Text Box 28"/>
                        <wps:cNvSpPr txBox="1">
                          <a:spLocks noChangeArrowheads="1"/>
                        </wps:cNvSpPr>
                        <wps:spPr bwMode="auto">
                          <a:xfrm>
                            <a:off x="9945" y="6325"/>
                            <a:ext cx="1470"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1515" w:rsidRPr="00AE6DF2" w:rsidRDefault="00DA1515" w:rsidP="009536F8">
                              <w:pPr>
                                <w:rPr>
                                  <w:rFonts w:hint="eastAsia"/>
                                  <w:b/>
                                </w:rPr>
                              </w:pPr>
                              <w:r w:rsidRPr="00AE6DF2">
                                <w:rPr>
                                  <w:rFonts w:hint="eastAsia"/>
                                  <w:b/>
                                </w:rPr>
                                <w:t>参考資料</w:t>
                              </w:r>
                              <w:r w:rsidRPr="00AE6DF2">
                                <w:rPr>
                                  <w:rFonts w:hint="eastAsia"/>
                                  <w:b/>
                                </w:rPr>
                                <w:t>No.</w:t>
                              </w:r>
                            </w:p>
                          </w:txbxContent>
                        </wps:txbx>
                        <wps:bodyPr rot="0" vert="horz" wrap="square" lIns="74295" tIns="8890" rIns="74295" bIns="8890" anchor="t" anchorCtr="0" upright="1">
                          <a:noAutofit/>
                        </wps:bodyPr>
                      </wps:wsp>
                      <wps:wsp>
                        <wps:cNvPr id="93" name="Text Box 30"/>
                        <wps:cNvSpPr txBox="1">
                          <a:spLocks noChangeArrowheads="1"/>
                        </wps:cNvSpPr>
                        <wps:spPr bwMode="auto">
                          <a:xfrm>
                            <a:off x="1080" y="6340"/>
                            <a:ext cx="7380"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1515" w:rsidRPr="00AE6DF2" w:rsidRDefault="00DA1515" w:rsidP="009536F8">
                              <w:pPr>
                                <w:jc w:val="center"/>
                                <w:rPr>
                                  <w:rFonts w:hint="eastAsia"/>
                                  <w:b/>
                                  <w:szCs w:val="21"/>
                                </w:rPr>
                              </w:pPr>
                              <w:r w:rsidRPr="00AE6DF2">
                                <w:rPr>
                                  <w:rFonts w:hint="eastAsia"/>
                                  <w:b/>
                                  <w:szCs w:val="21"/>
                                </w:rPr>
                                <w:t>議　　　　　　　　　　　　　　　　　　題</w:t>
                              </w:r>
                            </w:p>
                          </w:txbxContent>
                        </wps:txbx>
                        <wps:bodyPr rot="0" vert="horz" wrap="square" lIns="74295" tIns="8890" rIns="74295" bIns="8890" anchor="t" anchorCtr="0" upright="1">
                          <a:noAutofit/>
                        </wps:bodyPr>
                      </wps:wsp>
                      <wps:wsp>
                        <wps:cNvPr id="94" name="Text Box 31"/>
                        <wps:cNvSpPr txBox="1">
                          <a:spLocks noChangeArrowheads="1"/>
                        </wps:cNvSpPr>
                        <wps:spPr bwMode="auto">
                          <a:xfrm>
                            <a:off x="495" y="6325"/>
                            <a:ext cx="525"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1515" w:rsidRDefault="00DA1515" w:rsidP="009536F8">
                              <w:pPr>
                                <w:rPr>
                                  <w:rFonts w:hint="eastAsia"/>
                                </w:rPr>
                              </w:pPr>
                              <w:r w:rsidRPr="00AE6DF2">
                                <w:rPr>
                                  <w:rFonts w:hint="eastAsia"/>
                                  <w:b/>
                                </w:rPr>
                                <w:t>No</w:t>
                              </w:r>
                              <w:r>
                                <w:rPr>
                                  <w:rFonts w:hint="eastAsia"/>
                                </w:rPr>
                                <w:t>.</w:t>
                              </w:r>
                            </w:p>
                          </w:txbxContent>
                        </wps:txbx>
                        <wps:bodyPr rot="0" vert="horz" wrap="square" lIns="74295" tIns="8890" rIns="74295" bIns="8890" anchor="t" anchorCtr="0" upright="1">
                          <a:noAutofit/>
                        </wps:bodyPr>
                      </wps:wsp>
                      <wps:wsp>
                        <wps:cNvPr id="95" name="Line 32"/>
                        <wps:cNvCnPr>
                          <a:cxnSpLocks noChangeShapeType="1"/>
                        </wps:cNvCnPr>
                        <wps:spPr bwMode="auto">
                          <a:xfrm>
                            <a:off x="10035" y="6205"/>
                            <a:ext cx="0" cy="75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Line 33"/>
                        <wps:cNvCnPr>
                          <a:cxnSpLocks noChangeShapeType="1"/>
                        </wps:cNvCnPr>
                        <wps:spPr bwMode="auto">
                          <a:xfrm>
                            <a:off x="8535" y="6205"/>
                            <a:ext cx="0" cy="75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Text Box 49"/>
                        <wps:cNvSpPr txBox="1">
                          <a:spLocks noChangeArrowheads="1"/>
                        </wps:cNvSpPr>
                        <wps:spPr bwMode="auto">
                          <a:xfrm>
                            <a:off x="8550" y="6325"/>
                            <a:ext cx="1470"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1515" w:rsidRPr="00AE6DF2" w:rsidRDefault="00DA1515" w:rsidP="009536F8">
                              <w:pPr>
                                <w:jc w:val="center"/>
                                <w:rPr>
                                  <w:rFonts w:hint="eastAsia"/>
                                  <w:b/>
                                  <w:szCs w:val="21"/>
                                </w:rPr>
                              </w:pPr>
                              <w:r w:rsidRPr="00AE6DF2">
                                <w:rPr>
                                  <w:rFonts w:hint="eastAsia"/>
                                  <w:b/>
                                  <w:szCs w:val="21"/>
                                </w:rPr>
                                <w:t>担　当　者</w:t>
                              </w:r>
                            </w:p>
                          </w:txbxContent>
                        </wps:txbx>
                        <wps:bodyPr rot="0" vert="horz" wrap="square" lIns="74295" tIns="8890" rIns="74295" bIns="8890" anchor="t" anchorCtr="0" upright="1">
                          <a:noAutofit/>
                        </wps:bodyPr>
                      </wps:wsp>
                    </wpg:grpSp>
                    <wpg:grpSp>
                      <wpg:cNvPr id="98" name="Group 161"/>
                      <wpg:cNvGrpSpPr>
                        <a:grpSpLocks/>
                      </wpg:cNvGrpSpPr>
                      <wpg:grpSpPr bwMode="auto">
                        <a:xfrm>
                          <a:off x="8665" y="13847"/>
                          <a:ext cx="1275" cy="1530"/>
                          <a:chOff x="8310" y="13857"/>
                          <a:chExt cx="1275" cy="1530"/>
                        </a:xfrm>
                      </wpg:grpSpPr>
                      <wpg:grpSp>
                        <wpg:cNvPr id="99" name="Group 162"/>
                        <wpg:cNvGrpSpPr>
                          <a:grpSpLocks/>
                        </wpg:cNvGrpSpPr>
                        <wpg:grpSpPr bwMode="auto">
                          <a:xfrm>
                            <a:off x="8310" y="13857"/>
                            <a:ext cx="1275" cy="1530"/>
                            <a:chOff x="930" y="14145"/>
                            <a:chExt cx="1275" cy="1530"/>
                          </a:xfrm>
                        </wpg:grpSpPr>
                        <wps:wsp>
                          <wps:cNvPr id="100" name="Rectangle 163"/>
                          <wps:cNvSpPr>
                            <a:spLocks noChangeArrowheads="1"/>
                          </wps:cNvSpPr>
                          <wps:spPr bwMode="auto">
                            <a:xfrm>
                              <a:off x="930" y="14145"/>
                              <a:ext cx="1275" cy="15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101" name="Line 164"/>
                          <wps:cNvCnPr>
                            <a:cxnSpLocks noChangeShapeType="1"/>
                          </wps:cNvCnPr>
                          <wps:spPr bwMode="auto">
                            <a:xfrm>
                              <a:off x="930" y="14520"/>
                              <a:ext cx="12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2" name="Text Box 165"/>
                        <wps:cNvSpPr txBox="1">
                          <a:spLocks noChangeArrowheads="1"/>
                        </wps:cNvSpPr>
                        <wps:spPr bwMode="auto">
                          <a:xfrm>
                            <a:off x="8310" y="13905"/>
                            <a:ext cx="1260"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2901" w:rsidRPr="004B30D0" w:rsidRDefault="007A2901" w:rsidP="007A2901">
                              <w:pPr>
                                <w:jc w:val="center"/>
                                <w:rPr>
                                  <w:rFonts w:hint="eastAsia"/>
                                </w:rPr>
                              </w:pPr>
                              <w:r>
                                <w:rPr>
                                  <w:rFonts w:hint="eastAsia"/>
                                </w:rPr>
                                <w:t>最　終</w:t>
                              </w:r>
                            </w:p>
                          </w:txbxContent>
                        </wps:txbx>
                        <wps:bodyPr rot="0" vert="horz" wrap="square" lIns="74295" tIns="8890" rIns="74295" bIns="889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66" o:spid="_x0000_s1026" style="position:absolute;left:0;text-align:left;margin-left:-3.6pt;margin-top:-3.65pt;width:546pt;height:755.35pt;z-index:251658240" coordorigin="495,778" coordsize="10920,15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">
              <v:group id="Group 155" o:spid="_x0000_s1027" style="position:absolute;left:512;top:778;width:10843;height:4845" coordorigin="512,778" coordsize="10843,4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type id="_x0000_t202" coordsize="21600,21600" o:spt="202" path="m,l,21600r21600,l21600,xe">
                  <v:stroke joinstyle="miter"/>
                  <v:path gradientshapeok="t" o:connecttype="rect"/>
                </v:shapetype>
                <v:shape id="Text Box 1" o:spid="_x0000_s1028" type="#_x0000_t202" style="position:absolute;left:555;top:778;width:10785;height:1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81sUA&#10;AADbAAAADwAAAGRycy9kb3ducmV2LnhtbESPT2vCQBTE74LfYXmCt7qxaJDUVWLBP/Si1VJ6fGaf&#10;STD7NmRXjf30bqHgcZiZ3zDTeWsqcaXGlZYVDAcRCOLM6pJzBV+H5csEhPPIGivLpOBODuazbmeK&#10;ibY3/qTr3uciQNglqKDwvk6kdFlBBt3A1sTBO9nGoA+yyaVu8BbgppKvURRLgyWHhQJrei8oO+8v&#10;RsFv6dL1brvwx8X4ZxXtPmL3ncZK9Xtt+gbCU+uf4f/2RisYjeDvS/gB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vTzWxQAAANsAAAAPAAAAAAAAAAAAAAAAAJgCAABkcnMv&#10;ZG93bnJldi54bWxQSwUGAAAAAAQABAD1AAAAigMAAAAA&#10;" filled="f" stroked="f">
                  <v:textbox inset="5.85pt,.7pt,5.85pt,.7pt">
                    <w:txbxContent>
                      <w:p w:rsidR="00DA1515" w:rsidRPr="00AE6DF2" w:rsidRDefault="00DA1515" w:rsidP="009536F8">
                        <w:pPr>
                          <w:jc w:val="center"/>
                          <w:rPr>
                            <w:rFonts w:hint="eastAsia"/>
                            <w:b/>
                            <w:sz w:val="40"/>
                            <w:szCs w:val="40"/>
                          </w:rPr>
                        </w:pPr>
                        <w:r w:rsidRPr="00AE6DF2">
                          <w:rPr>
                            <w:rFonts w:hint="eastAsia"/>
                            <w:b/>
                            <w:sz w:val="40"/>
                            <w:szCs w:val="40"/>
                          </w:rPr>
                          <w:t>会　議　議　事　録</w:t>
                        </w:r>
                      </w:p>
                      <w:p w:rsidR="00DA1515" w:rsidRPr="007D55F3" w:rsidRDefault="00DA1515" w:rsidP="009536F8">
                        <w:pPr>
                          <w:rPr>
                            <w:rFonts w:hint="eastAsia"/>
                            <w:sz w:val="12"/>
                            <w:szCs w:val="12"/>
                          </w:rPr>
                        </w:pPr>
                      </w:p>
                      <w:p w:rsidR="00DA1515" w:rsidRDefault="00DA1515" w:rsidP="009536F8">
                        <w:pPr>
                          <w:jc w:val="right"/>
                          <w:rPr>
                            <w:rFonts w:hint="eastAsia"/>
                            <w:szCs w:val="21"/>
                          </w:rPr>
                        </w:pPr>
                        <w:r>
                          <w:rPr>
                            <w:rFonts w:hint="eastAsia"/>
                            <w:szCs w:val="21"/>
                          </w:rPr>
                          <w:t>（部署　大シス：１課・２課・３課・４課）</w:t>
                        </w:r>
                      </w:p>
                      <w:p w:rsidR="00DA1515" w:rsidRPr="007D55F3" w:rsidRDefault="00DA1515" w:rsidP="009536F8">
                        <w:pPr>
                          <w:rPr>
                            <w:rFonts w:hint="eastAsia"/>
                            <w:sz w:val="22"/>
                            <w:szCs w:val="22"/>
                          </w:rPr>
                        </w:pPr>
                      </w:p>
                      <w:p w:rsidR="00DA1515" w:rsidRPr="00AE6DF2" w:rsidRDefault="00DA1515" w:rsidP="009536F8">
                        <w:pPr>
                          <w:rPr>
                            <w:rFonts w:hint="eastAsia"/>
                            <w:b/>
                            <w:sz w:val="24"/>
                          </w:rPr>
                        </w:pPr>
                        <w:r w:rsidRPr="00AE6DF2">
                          <w:rPr>
                            <w:rFonts w:hint="eastAsia"/>
                            <w:b/>
                            <w:sz w:val="24"/>
                          </w:rPr>
                          <w:t>会　議　名：</w:t>
                        </w:r>
                      </w:p>
                    </w:txbxContent>
                  </v:textbox>
                </v:shape>
                <v:line id="Line 2" o:spid="_x0000_s1029" style="position:absolute;visibility:visible;mso-wrap-style:square" from="630,2333" to="9585,2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WHDcYAAADbAAAADwAAAGRycy9kb3ducmV2LnhtbESPQWvCQBSE74L/YXlCb7ppq6GkriIt&#10;Be1B1Bba4zP7mkSzb8PumqT/3hUKPQ4z8w0zX/amFi05X1lWcD9JQBDnVldcKPj8eBs/gfABWWNt&#10;mRT8koflYjiYY6Ztx3tqD6EQEcI+QwVlCE0mpc9LMugntiGO3o91BkOUrpDaYRfhppYPSZJKgxXH&#10;hRIbeikpPx8uRsH2cZe2q837uv/apMf8dX/8PnVOqbtRv3oGEagP/+G/9lormM7g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lhw3GAAAA2wAAAA8AAAAAAAAA&#10;AAAAAAAAoQIAAGRycy9kb3ducmV2LnhtbFBLBQYAAAAABAAEAPkAAACUAwAAAAA=&#10;"/>
                <v:group id="Group 152" o:spid="_x0000_s1030" style="position:absolute;left:512;top:2935;width:10843;height:2688" coordorigin="512,2935" coordsize="10843,26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rect id="Rectangle 146" o:spid="_x0000_s1031" style="position:absolute;left:512;top:2942;width:1165;height:2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505MEA&#10;AADbAAAADwAAAGRycy9kb3ducmV2LnhtbESPQWsCMRSE7wX/Q3iCt5pVtNbVKCIIeytd6/25eSaL&#10;m5dlE3X996ZQ6HGYmW+Y9bZ3jbhTF2rPCibjDARx5XXNRsHP8fD+CSJEZI2NZ1LwpADbzeBtjbn2&#10;D/6mexmNSBAOOSqwMba5lKGy5DCMfUucvIvvHMYkOyN1h48Ed42cZtmHdFhzWrDY0t5SdS1vTsHl&#10;y5pzfT26xbI8neZNYYq53yk1Gva7FYhIffwP/7ULrWC2gN8v6QfIz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dOTBAAAA2wAAAA8AAAAAAAAAAAAAAAAAmAIAAGRycy9kb3du&#10;cmV2LnhtbFBLBQYAAAAABAAEAPUAAACGAwAAAAA=&#10;" fillcolor="#c9f" stroked="f">
                    <v:textbox inset="5.85pt,.7pt,5.85pt,.7pt"/>
                  </v:rect>
                  <v:group id="Group 147" o:spid="_x0000_s1032" style="position:absolute;left:525;top:2935;width:10830;height:2688" coordorigin="525,2935" coordsize="10830,26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rect id="Rectangle 3" o:spid="_x0000_s1033" style="position:absolute;left:525;top:2938;width:10830;height:26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DwS8YA&#10;AADbAAAADwAAAGRycy9kb3ducmV2LnhtbESPQWvCQBSE7wX/w/KE3pqNItLGrBIqLT2IVFsEb4/s&#10;M0mbfRuy2yT6611B6HGYmW+YdDWYWnTUusqygkkUgyDOra64UPD99fb0DMJ5ZI21ZVJwJger5egh&#10;xUTbnnfU7X0hAoRdggpK75tESpeXZNBFtiEO3sm2Bn2QbSF1i32Am1pO43guDVYcFkps6LWk/Hf/&#10;ZxTssmH+fqmOM7c5ZJNtM11/xusfpR7HQ7YA4Wnw/+F7+0MrmL3A7Uv4AX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KDwS8YAAADbAAAADwAAAAAAAAAAAAAAAACYAgAAZHJz&#10;L2Rvd25yZXYueG1sUEsFBgAAAAAEAAQA9QAAAIsDAAAAAA==&#10;" filled="f">
                      <v:textbox inset="5.85pt,.7pt,5.85pt,.7pt"/>
                    </v:rect>
                    <v:line id="Line 5" o:spid="_x0000_s1034" style="position:absolute;visibility:visible;mso-wrap-style:square" from="525,4030" to="11355,4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uySMIAAADbAAAADwAAAAAAAAAAAAAA&#10;AAChAgAAZHJzL2Rvd25yZXYueG1sUEsFBgAAAAAEAAQA+QAAAJADAAAAAA==&#10;"/>
                    <v:line id="Line 6" o:spid="_x0000_s1035" style="position:absolute;visibility:visible;mso-wrap-style:square" from="1695,4555" to="11355,4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mYgsIAAADbAAAADwAAAGRycy9kb3ducmV2LnhtbESPzYrCMBSF98K8Q7gD7jRVULQaZRgQ&#10;XDiKOsz60lzbanNTk1g7b28EweXh/Hyc+bI1lWjI+dKygkE/AUGcWV1yruD3uOpNQPiArLGyTAr+&#10;ycNy8dGZY6rtnffUHEIu4gj7FBUUIdSplD4ryKDv25o4eifrDIYoXS61w3scN5UcJslYGiw5Egqs&#10;6bug7HK4mcjN8o27/p0v7fr0s1lduZlujzulup/t1wxEoDa8w6/2WisYDeD5Jf4A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rmYgsIAAADbAAAADwAAAAAAAAAAAAAA&#10;AAChAgAAZHJzL2Rvd25yZXYueG1sUEsFBgAAAAAEAAQA+QAAAJADAAAAAA==&#10;">
                      <v:stroke dashstyle="dash"/>
                    </v:line>
                    <v:line id="Line 7" o:spid="_x0000_s1036" style="position:absolute;visibility:visible;mso-wrap-style:square" from="525,5095" to="11355,5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iaTGAAAA2wAAAA8AAAAAAAAA&#10;AAAAAAAAoQIAAGRycy9kb3ducmV2LnhtbFBLBQYAAAAABAAEAPkAAACUAwAAAAA=&#10;"/>
                    <v:shape id="Text Box 9" o:spid="_x0000_s1037" type="#_x0000_t202" style="position:absolute;left:525;top:3610;width:11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0yf8UA&#10;AADbAAAADwAAAGRycy9kb3ducmV2LnhtbESPQWvCQBSE74L/YXlCb3WjxSCpa0gErfRSq6X0+Mw+&#10;k2D2bchuNfbXdwsFj8PMfMMs0t404kKdqy0rmIwjEMSF1TWXCj4O68c5COeRNTaWScGNHKTL4WCB&#10;ibZXfqfL3pciQNglqKDyvk2kdEVFBt3YtsTBO9nOoA+yK6Xu8BrgppHTKIqlwZrDQoUtrSoqzvtv&#10;o+CndtnL7i33x3z2tYl2r7H7zGKlHkZ99gzCU+/v4f/2ViuYPcHfl/AD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jTJ/xQAAANsAAAAPAAAAAAAAAAAAAAAAAJgCAABkcnMv&#10;ZG93bnJldi54bWxQSwUGAAAAAAQABAD1AAAAigMAAAAA&#10;" filled="f" stroked="f">
                      <v:textbox inset="5.85pt,.7pt,5.85pt,.7pt">
                        <w:txbxContent>
                          <w:p w:rsidR="00DA1515" w:rsidRPr="00AE6DF2" w:rsidRDefault="00DA1515" w:rsidP="009536F8">
                            <w:pPr>
                              <w:rPr>
                                <w:rFonts w:hint="eastAsia"/>
                                <w:b/>
                              </w:rPr>
                            </w:pPr>
                            <w:r w:rsidRPr="00AE6DF2">
                              <w:rPr>
                                <w:rFonts w:hint="eastAsia"/>
                                <w:b/>
                              </w:rPr>
                              <w:t>場　　所</w:t>
                            </w:r>
                          </w:p>
                        </w:txbxContent>
                      </v:textbox>
                    </v:shape>
                    <v:shape id="Text Box 10" o:spid="_x0000_s1038" type="#_x0000_t202" style="position:absolute;left:525;top:4420;width:11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SqC8UA&#10;AADbAAAADwAAAGRycy9kb3ducmV2LnhtbESPQWvCQBSE74L/YXlCb3Wj1CCpa0gErfRSq6X0+Mw+&#10;k2D2bchuNfbXdwsFj8PMfMMs0t404kKdqy0rmIwjEMSF1TWXCj4O68c5COeRNTaWScGNHKTL4WCB&#10;ibZXfqfL3pciQNglqKDyvk2kdEVFBt3YtsTBO9nOoA+yK6Xu8BrgppHTKIqlwZrDQoUtrSoqzvtv&#10;o+CndtnL7i33x3z2tYl2r7H7zGKlHkZ99gzCU+/v4f/2ViuYPcHfl/AD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KoLxQAAANsAAAAPAAAAAAAAAAAAAAAAAJgCAABkcnMv&#10;ZG93bnJldi54bWxQSwUGAAAAAAQABAD1AAAAigMAAAAA&#10;" filled="f" stroked="f">
                      <v:textbox inset="5.85pt,.7pt,5.85pt,.7pt">
                        <w:txbxContent>
                          <w:p w:rsidR="00DA1515" w:rsidRPr="00AE6DF2" w:rsidRDefault="00DA1515" w:rsidP="009536F8">
                            <w:pPr>
                              <w:rPr>
                                <w:rFonts w:hint="eastAsia"/>
                                <w:b/>
                              </w:rPr>
                            </w:pPr>
                            <w:r w:rsidRPr="00AE6DF2">
                              <w:rPr>
                                <w:rFonts w:hint="eastAsia"/>
                                <w:b/>
                              </w:rPr>
                              <w:t>出</w:t>
                            </w:r>
                            <w:r w:rsidRPr="00AE6DF2">
                              <w:rPr>
                                <w:rFonts w:hint="eastAsia"/>
                                <w:b/>
                              </w:rPr>
                              <w:t xml:space="preserve"> </w:t>
                            </w:r>
                            <w:r w:rsidRPr="00AE6DF2">
                              <w:rPr>
                                <w:rFonts w:hint="eastAsia"/>
                                <w:b/>
                              </w:rPr>
                              <w:t>席</w:t>
                            </w:r>
                            <w:r w:rsidRPr="00AE6DF2">
                              <w:rPr>
                                <w:rFonts w:hint="eastAsia"/>
                                <w:b/>
                              </w:rPr>
                              <w:t xml:space="preserve"> </w:t>
                            </w:r>
                            <w:r w:rsidRPr="00AE6DF2">
                              <w:rPr>
                                <w:rFonts w:hint="eastAsia"/>
                                <w:b/>
                              </w:rPr>
                              <w:t>者</w:t>
                            </w:r>
                          </w:p>
                        </w:txbxContent>
                      </v:textbox>
                    </v:shape>
                    <v:shape id="Text Box 11" o:spid="_x0000_s1039" type="#_x0000_t202" style="position:absolute;left:525;top:5230;width:11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gPkMUA&#10;AADbAAAADwAAAGRycy9kb3ducmV2LnhtbESPT2vCQBTE74V+h+UVequbCgkSXSUWasWLfyri8Zl9&#10;JqHZtyG7avTTu4LQ4zAzv2FGk87U4kytqywr+OxFIIhzqysuFGx/vz8GIJxH1lhbJgVXcjAZv76M&#10;MNX2wms6b3whAoRdigpK75tUSpeXZND1bEMcvKNtDfog20LqFi8BbmrZj6JEGqw4LJTY0FdJ+d/m&#10;ZBTcKpf9rJZTf5jG+1m0WiRulyVKvb912RCEp87/h5/tuVYQx/D4En6AH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KA+QxQAAANsAAAAPAAAAAAAAAAAAAAAAAJgCAABkcnMv&#10;ZG93bnJldi54bWxQSwUGAAAAAAQABAD1AAAAigMAAAAA&#10;" filled="f" stroked="f">
                      <v:textbox inset="5.85pt,.7pt,5.85pt,.7pt">
                        <w:txbxContent>
                          <w:p w:rsidR="00DA1515" w:rsidRPr="00AE6DF2" w:rsidRDefault="00DA1515" w:rsidP="009536F8">
                            <w:pPr>
                              <w:rPr>
                                <w:rFonts w:hint="eastAsia"/>
                                <w:b/>
                              </w:rPr>
                            </w:pPr>
                            <w:r w:rsidRPr="00AE6DF2">
                              <w:rPr>
                                <w:rFonts w:hint="eastAsia"/>
                                <w:b/>
                              </w:rPr>
                              <w:t>欠</w:t>
                            </w:r>
                            <w:r w:rsidRPr="00AE6DF2">
                              <w:rPr>
                                <w:rFonts w:hint="eastAsia"/>
                                <w:b/>
                              </w:rPr>
                              <w:t xml:space="preserve"> </w:t>
                            </w:r>
                            <w:r w:rsidRPr="00AE6DF2">
                              <w:rPr>
                                <w:rFonts w:hint="eastAsia"/>
                                <w:b/>
                              </w:rPr>
                              <w:t>席</w:t>
                            </w:r>
                            <w:r w:rsidRPr="00AE6DF2">
                              <w:rPr>
                                <w:rFonts w:hint="eastAsia"/>
                                <w:b/>
                              </w:rPr>
                              <w:t xml:space="preserve"> </w:t>
                            </w:r>
                            <w:r w:rsidRPr="00AE6DF2">
                              <w:rPr>
                                <w:rFonts w:hint="eastAsia"/>
                                <w:b/>
                              </w:rPr>
                              <w:t>者</w:t>
                            </w:r>
                          </w:p>
                        </w:txbxContent>
                      </v:textbox>
                    </v:shape>
                    <v:line id="Line 12" o:spid="_x0000_s1040" style="position:absolute;visibility:visible;mso-wrap-style:square" from="1680,2935" to="1680,5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Pp8YAAADbAAAADwAAAGRycy9kb3ducmV2LnhtbESPT2vCQBTE74V+h+UJvdWNLQ0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uj6fGAAAA2wAAAA8AAAAAAAAA&#10;AAAAAAAAoQIAAGRycy9kb3ducmV2LnhtbFBLBQYAAAAABAAEAPkAAACUAwAAAAA=&#10;"/>
                    <v:line id="Line 4" o:spid="_x0000_s1041" style="position:absolute;visibility:visible;mso-wrap-style:square" from="525,3475" to="11355,3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IqPMYAAADbAAAADwAAAGRycy9kb3ducmV2LnhtbESPQWvCQBSE74L/YXlCb7ppi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iKjzGAAAA2wAAAA8AAAAAAAAA&#10;AAAAAAAAoQIAAGRycy9kb3ducmV2LnhtbFBLBQYAAAAABAAEAPkAAACUAwAAAAA=&#10;"/>
                    <v:shape id="Text Box 8" o:spid="_x0000_s1042" type="#_x0000_t202" style="position:absolute;left:540;top:3070;width:11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gDsEA&#10;AADbAAAADwAAAGRycy9kb3ducmV2LnhtbERPy4rCMBTdD/gP4QruxtQBy1CNUoXRYTY+EZfX5toW&#10;m5vSRK1+vVkMuDyc93jamkrcqHGlZQWDfgSCOLO65FzBfvfz+Q3CeWSNlWVS8CAH00nnY4yJtnfe&#10;0G3rcxFC2CWooPC+TqR0WUEGXd/WxIE728agD7DJpW7wHsJNJb+iKJYGSw4NBdY0Lyi7bK9GwbN0&#10;6XK9mvnTbHhcROu/2B3SWKlet01HIDy1/i3+d/9qBcMwNnwJP0B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poA7BAAAA2wAAAA8AAAAAAAAAAAAAAAAAmAIAAGRycy9kb3du&#10;cmV2LnhtbFBLBQYAAAAABAAEAPUAAACGAwAAAAA=&#10;" filled="f" stroked="f">
                      <v:textbox inset="5.85pt,.7pt,5.85pt,.7pt">
                        <w:txbxContent>
                          <w:p w:rsidR="00DA1515" w:rsidRPr="00AE6DF2" w:rsidRDefault="00DA1515" w:rsidP="009536F8">
                            <w:pPr>
                              <w:rPr>
                                <w:rFonts w:hint="eastAsia"/>
                                <w:b/>
                              </w:rPr>
                            </w:pPr>
                            <w:r w:rsidRPr="00AE6DF2">
                              <w:rPr>
                                <w:rFonts w:hint="eastAsia"/>
                                <w:b/>
                              </w:rPr>
                              <w:t>日　　時</w:t>
                            </w:r>
                          </w:p>
                        </w:txbxContent>
                      </v:textbox>
                    </v:shape>
                  </v:group>
                </v:group>
              </v:group>
              <v:rect id="Rectangle 148" o:spid="_x0000_s1043" style="position:absolute;left:512;top:6212;width:10831;height: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T0MIA&#10;AADbAAAADwAAAGRycy9kb3ducmV2LnhtbESPQWvCQBSE74L/YXlCb7pRSFujq4hQyE0azf01+9wN&#10;Zt+G7FbTf+8WCj0OM/MNs92PrhN3GkLrWcFykYEgbrxu2Si4nD/m7yBCRNbYeSYFPxRgv5tOtlho&#10;/+BPulfRiAThUKACG2NfSBkaSw7DwvfEybv6wWFMcjBSD/hIcNfJVZa9SoctpwWLPR0tNbfq2ym4&#10;nqz5am9n97au6jrvSlPm/qDUy2w8bEBEGuN/+K9dagX5Gn6/pB8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NNPQwgAAANsAAAAPAAAAAAAAAAAAAAAAAJgCAABkcnMvZG93&#10;bnJldi54bWxQSwUGAAAAAAQABAD1AAAAhwMAAAAA&#10;" fillcolor="#c9f" stroked="f">
                <v:textbox inset="5.85pt,.7pt,5.85pt,.7pt"/>
              </v:rect>
              <v:shape id="Text Box 48" o:spid="_x0000_s1044" type="#_x0000_t202" style="position:absolute;left:600;top:15540;width:5100;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NmtcMA&#10;AADbAAAADwAAAGRycy9kb3ducmV2LnhtbERPTWvCQBC9C/0PyxS8mY1Cg6SuEgu1pZdqLOJxmp0m&#10;wexsyK5J2l/fPQgeH+97tRlNI3rqXG1ZwTyKQRAXVtdcKvg6vs6WIJxH1thYJgW/5GCzfpisMNV2&#10;4AP1uS9FCGGXooLK+zaV0hUVGXSRbYkD92M7gz7ArpS6wyGEm0Yu4jiRBmsODRW29FJRccmvRsFf&#10;7bK3/efWf2+fzrt4/5G4U5YoNX0cs2cQnkZ/F9/c71pBEtaHL+EH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NmtcMAAADbAAAADwAAAAAAAAAAAAAAAACYAgAAZHJzL2Rv&#10;d25yZXYueG1sUEsFBgAAAAAEAAQA9QAAAIgDAAAAAA==&#10;" filled="f" stroked="f">
                <v:textbox inset="5.85pt,.7pt,5.85pt,.7pt">
                  <w:txbxContent>
                    <w:p w:rsidR="00DA1515" w:rsidRPr="004B30D0" w:rsidRDefault="00DA1515" w:rsidP="009536F8">
                      <w:r>
                        <w:rPr>
                          <w:rFonts w:hint="eastAsia"/>
                        </w:rPr>
                        <w:t>※議事録は関係各位および上席に送付すること</w:t>
                      </w:r>
                    </w:p>
                  </w:txbxContent>
                </v:textbox>
              </v:shape>
              <v:group id="Group 158" o:spid="_x0000_s1045" style="position:absolute;left:514;top:13846;width:1275;height:1530" coordorigin="930,13857" coordsize="1275,15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shape id="Text Box 29" o:spid="_x0000_s1046" type="#_x0000_t202" style="position:absolute;left:945;top:13905;width:1260;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1dWcQA&#10;AADbAAAADwAAAGRycy9kb3ducmV2LnhtbESPQWvCQBSE7wX/w/IEb3WjYJDoKlGwLV6qUUqPr9nX&#10;JJh9G7Jbjf31riB4HGbmG2a+7EwtztS6yrKC0TACQZxbXXGh4HjYvE5BOI+ssbZMCq7kYLnovcwx&#10;0fbCezpnvhABwi5BBaX3TSKly0sy6Ia2IQ7er20N+iDbQuoWLwFuajmOolgarDgslNjQuqT8lP0Z&#10;Bf+VS993nyv/s5p8v0W7bey+0lipQb9LZyA8df4ZfrQ/tIJ4DPcv4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tXVnEAAAA2wAAAA8AAAAAAAAAAAAAAAAAmAIAAGRycy9k&#10;b3ducmV2LnhtbFBLBQYAAAAABAAEAPUAAACJAwAAAAA=&#10;" filled="f" stroked="f">
                  <v:textbox inset="5.85pt,.7pt,5.85pt,.7pt">
                    <w:txbxContent>
                      <w:p w:rsidR="00DA1515" w:rsidRPr="003F74D2" w:rsidRDefault="00DA1515" w:rsidP="009536F8">
                        <w:pPr>
                          <w:jc w:val="center"/>
                          <w:rPr>
                            <w:rFonts w:hint="eastAsia"/>
                            <w:szCs w:val="21"/>
                          </w:rPr>
                        </w:pPr>
                        <w:r w:rsidRPr="003F74D2">
                          <w:rPr>
                            <w:rFonts w:hint="eastAsia"/>
                            <w:szCs w:val="21"/>
                          </w:rPr>
                          <w:t>承　認</w:t>
                        </w:r>
                      </w:p>
                    </w:txbxContent>
                  </v:textbox>
                </v:shape>
                <v:group id="Group 35" o:spid="_x0000_s1047" style="position:absolute;left:930;top:13857;width:1275;height:1530" coordorigin="930,14145" coordsize="1275,15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rect id="Rectangle 36" o:spid="_x0000_s1048" style="position:absolute;left:930;top:14145;width:1275;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QDtcYA&#10;AADbAAAADwAAAGRycy9kb3ducmV2LnhtbESPQWvCQBSE74X+h+UVequbiASJbkJoUHooorYUvD2y&#10;r0na7NuQ3Wr017uC0OMwM98wy3w0nTjS4FrLCuJJBIK4srrlWsHnx+plDsJ5ZI2dZVJwJgd59viw&#10;xFTbE+/ouPe1CBB2KSpovO9TKV3VkEE3sT1x8L7tYNAHOdRSD3gKcNPJaRQl0mDLYaHBnl4bqn73&#10;f0bBrhiT9aU9zNz7VxFv+mm5jcofpZ6fxmIBwtPo/8P39ptWkMzg9iX8AJl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RQDtcYAAADbAAAADwAAAAAAAAAAAAAAAACYAgAAZHJz&#10;L2Rvd25yZXYueG1sUEsFBgAAAAAEAAQA9QAAAIsDAAAAAA==&#10;" filled="f">
                    <v:textbox inset="5.85pt,.7pt,5.85pt,.7pt"/>
                  </v:rect>
                  <v:line id="Line 37" o:spid="_x0000_s1049" style="position:absolute;visibility:visible;mso-wrap-style:square" from="930,14520" to="2205,14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DbbcYAAADbAAAADwAAAGRycy9kb3ducmV2LnhtbESPT2vCQBTE74V+h+UJvdWNLQ0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Q223GAAAA2wAAAA8AAAAAAAAA&#10;AAAAAAAAoQIAAGRycy9kb3ducmV2LnhtbFBLBQYAAAAABAAEAPkAAACUAwAAAAA=&#10;"/>
                </v:group>
              </v:group>
              <v:group id="Group 160" o:spid="_x0000_s1050" style="position:absolute;left:2319;top:13845;width:6176;height:1530" coordorigin="2703,13857" coordsize="5763,15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line id="Line 39" o:spid="_x0000_s1051" style="position:absolute;visibility:visible;mso-wrap-style:square" from="2715,14232" to="3990,14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7ggcYAAADbAAAADwAAAGRycy9kb3ducmV2LnhtbESPT2vCQBTE74V+h+UJvdWNLaQSXUVa&#10;Cuqh1D+gx2f2mcRm34bdNUm/vSsUehxm5jfMdN6bWrTkfGVZwWiYgCDOra64ULDffT6PQfiArLG2&#10;TAp+ycN89vgwxUzbjjfUbkMhIoR9hgrKEJpMSp+XZNAPbUMcvbN1BkOUrpDaYRfhppYvSZJKgxXH&#10;hRIbei8p/9lejYKv1++0XazWy/6wSk/5x+Z0vHROqadBv5iACNSH//Bfe6kVpG9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O4IHGAAAA2wAAAA8AAAAAAAAA&#10;AAAAAAAAoQIAAGRycy9kb3ducmV2LnhtbFBLBQYAAAAABAAEAPkAAACUAwAAAAA=&#10;"/>
                <v:rect id="Rectangle 40" o:spid="_x0000_s1052" style="position:absolute;left:2715;top:13857;width:5751;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kJsMEA&#10;AADbAAAADwAAAGRycy9kb3ducmV2LnhtbERPTYvCMBC9C/6HMMLeNFWWItUoRVE8iKyuCN6GZmyr&#10;zaQ0Uau/fnMQ9vh439N5ayrxoMaVlhUMBxEI4szqknMFx99VfwzCeWSNlWVS8CIH81m3M8VE2yfv&#10;6XHwuQgh7BJUUHhfJ1K6rCCDbmBr4sBdbGPQB9jkUjf4DOGmkqMoiqXBkkNDgTUtCspuh7tRsE/b&#10;eP0uz99ue0qHu3q0/ImWV6W+em06AeGp9f/ij3ujFcRhbPgSfoC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ZCbDBAAAA2wAAAA8AAAAAAAAAAAAAAAAAmAIAAGRycy9kb3du&#10;cmV2LnhtbFBLBQYAAAAABAAEAPUAAACGAwAAAAA=&#10;" filled="f">
                  <v:textbox inset="5.85pt,.7pt,5.85pt,.7pt"/>
                </v:rect>
                <v:rect id="Rectangle 38" o:spid="_x0000_s1053" style="position:absolute;left:2715;top:13857;width:5751;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WsK8YA&#10;AADbAAAADwAAAGRycy9kb3ducmV2LnhtbESPT2vCQBTE7wW/w/IEb81GkVCjqwRF6aFI/YPg7ZF9&#10;JtHs25Ddauqn7xYKPQ4z8xtmtuhMLe7UusqygmEUgyDOra64UHA8rF/fQDiPrLG2TAq+ycFi3nuZ&#10;Yartg3d03/tCBAi7FBWU3jeplC4vyaCLbEMcvIttDfog20LqFh8Bbmo5iuNEGqw4LJTY0LKk/Lb/&#10;Mgp2WZdsntV57D5O2XDbjFaf8eqq1KDfZVMQnjr/H/5rv2sFyQR+v4QfIO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WsK8YAAADbAAAADwAAAAAAAAAAAAAAAACYAgAAZHJz&#10;L2Rvd25yZXYueG1sUEsFBgAAAAAEAAQA9QAAAIsDAAAAAA==&#10;" filled="f">
                  <v:textbox inset="5.85pt,.7pt,5.85pt,.7pt"/>
                </v:rect>
                <v:shape id="Text Box 46" o:spid="_x0000_s1054" type="#_x0000_t202" style="position:absolute;left:2703;top:13880;width:5751;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waMIA&#10;AADbAAAADwAAAGRycy9kb3ducmV2LnhtbERPTWvCQBC9F/wPyxR6002FRomuEoVW8aLGUjxOs9Mk&#10;mJ0N2VWjv949CD0+3vd03plaXKh1lWUF74MIBHFudcWFgu/DZ38MwnlkjbVlUnAjB/NZ72WKibZX&#10;3tMl84UIIewSVFB63yRSurwkg25gG+LA/dnWoA+wLaRu8RrCTS2HURRLgxWHhhIbWpaUn7KzUXCv&#10;XLrabRf+d/Fx/Ip2m9j9pLFSb69dOgHhqfP/4qd7rRWMwvrwJfwA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6vBowgAAANsAAAAPAAAAAAAAAAAAAAAAAJgCAABkcnMvZG93&#10;bnJldi54bWxQSwUGAAAAAAQABAD1AAAAhwMAAAAA&#10;" filled="f" stroked="f">
                  <v:textbox inset="5.85pt,.7pt,5.85pt,.7pt">
                    <w:txbxContent>
                      <w:p w:rsidR="00DA1515" w:rsidRPr="004B30D0" w:rsidRDefault="00DA1515" w:rsidP="009536F8">
                        <w:pPr>
                          <w:jc w:val="center"/>
                          <w:rPr>
                            <w:rFonts w:hint="eastAsia"/>
                          </w:rPr>
                        </w:pPr>
                        <w:r>
                          <w:rPr>
                            <w:rFonts w:hint="eastAsia"/>
                          </w:rPr>
                          <w:t>開　発　担　当　者</w:t>
                        </w:r>
                      </w:p>
                    </w:txbxContent>
                  </v:textbox>
                </v:shape>
              </v:group>
              <v:group id="Group 157" o:spid="_x0000_s1055" style="position:absolute;left:10065;top:13845;width:1275;height:1530" coordorigin="8310,13857" coordsize="1275,15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group id="Group 43" o:spid="_x0000_s1056" style="position:absolute;left:8310;top:13857;width:1275;height:1530" coordorigin="930,14145" coordsize="1275,15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rect id="Rectangle 44" o:spid="_x0000_s1057" style="position:absolute;left:930;top:14145;width:1275;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QNHMcA&#10;AADbAAAADwAAAGRycy9kb3ducmV2LnhtbESPT2vCQBTE74V+h+UVeqsb/6AldROCYumhiKal0Nsj&#10;+0yi2bchu9XYT+8KgsdhZn7DzNPeNOJInastKxgOIhDEhdU1lwq+v1YvryCcR9bYWCYFZ3KQJo8P&#10;c4y1PfGWjrkvRYCwi1FB5X0bS+mKigy6gW2Jg7eznUEfZFdK3eEpwE0jR1E0lQZrDgsVtrSoqDjk&#10;f0bBNuun7//178R9/mTDdTtabqLlXqnnpz57A+Gp9/fwrf2hFczGcP0SfoBM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skDRzHAAAA2wAAAA8AAAAAAAAAAAAAAAAAmAIAAGRy&#10;cy9kb3ducmV2LnhtbFBLBQYAAAAABAAEAPUAAACMAwAAAAA=&#10;" filled="f">
                    <v:textbox inset="5.85pt,.7pt,5.85pt,.7pt"/>
                  </v:rect>
                  <v:line id="Line 45" o:spid="_x0000_s1058" style="position:absolute;visibility:visible;mso-wrap-style:square" from="930,14520" to="2205,14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XoK8YAAADbAAAADwAAAGRycy9kb3ducmV2LnhtbESPQWvCQBSE74L/YXlCb7ppK2lJXUVa&#10;CtqDqC20x2f2NYlm34bdNUn/vSsIPQ4z8w0zW/SmFi05X1lWcD9JQBDnVldcKPj6fB8/g/ABWWNt&#10;mRT8kYfFfDiYYaZtxztq96EQEcI+QwVlCE0mpc9LMugntiGO3q91BkOUrpDaYRfhppYPSZJKgxXH&#10;hRIbei0pP+3PRsHmcZu2y/XHqv9ep4f8bXf4OXZOqbtRv3wBEagP/+Fbe6UVPE3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F6CvGAAAA2wAAAA8AAAAAAAAA&#10;AAAAAAAAoQIAAGRycy9kb3ducmV2LnhtbFBLBQYAAAAABAAEAPkAAACUAwAAAAA=&#10;"/>
                </v:group>
                <v:shape id="Text Box 47" o:spid="_x0000_s1059" type="#_x0000_t202" style="position:absolute;left:8310;top:13905;width:1260;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1T8MYA&#10;AADbAAAADwAAAGRycy9kb3ducmV2LnhtbESPT2vCQBTE7wW/w/IK3uqmgrGkriERWsWLf1pKj6/Z&#10;1ySYfRuyq0Y/vSsUehxm5jfMLO1NI07UudqygudRBIK4sLrmUsHnx9vTCwjnkTU2lknBhRyk88HD&#10;DBNtz7yj096XIkDYJaig8r5NpHRFRQbdyLbEwfu1nUEfZFdK3eE5wE0jx1EUS4M1h4UKW1pUVBz2&#10;R6PgWrtsud3k/ieffL9H23XsvrJYqeFjn72C8NT7//Bfe6UVTCdw/xJ+gJ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51T8MYAAADbAAAADwAAAAAAAAAAAAAAAACYAgAAZHJz&#10;L2Rvd25yZXYueG1sUEsFBgAAAAAEAAQA9QAAAIsDAAAAAA==&#10;" filled="f" stroked="f">
                  <v:textbox inset="5.85pt,.7pt,5.85pt,.7pt">
                    <w:txbxContent>
                      <w:p w:rsidR="00DA1515" w:rsidRPr="004B30D0" w:rsidRDefault="00DA1515" w:rsidP="009536F8">
                        <w:pPr>
                          <w:jc w:val="center"/>
                          <w:rPr>
                            <w:rFonts w:hint="eastAsia"/>
                          </w:rPr>
                        </w:pPr>
                        <w:r>
                          <w:rPr>
                            <w:rFonts w:hint="eastAsia"/>
                          </w:rPr>
                          <w:t>書　記</w:t>
                        </w:r>
                      </w:p>
                    </w:txbxContent>
                  </v:textbox>
                </v:shape>
              </v:group>
              <v:group id="Group 149" o:spid="_x0000_s1060" style="position:absolute;left:495;top:6205;width:10920;height:7545" coordorigin="495,6205" coordsize="10920,75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rect id="Rectangle 13" o:spid="_x0000_s1061" style="position:absolute;left:525;top:6205;width:10830;height:7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8LH8cA&#10;AADbAAAADwAAAGRycy9kb3ducmV2LnhtbESPT2vCQBTE7wW/w/KE3pqNUmJJs0pQLD0UqX8o9PbI&#10;vibR7NuQ3Zrop+8KQo/DzPyGyRaDacSZOldbVjCJYhDEhdU1lwoO+/XTCwjnkTU2lknBhRws5qOH&#10;DFNte97SeedLESDsUlRQed+mUrqiIoMusi1x8H5sZ9AH2ZVSd9gHuGnkNI4TabDmsFBhS8uKitPu&#10;1yjY5kPydq2/n93HVz7ZtNPVZ7w6KvU4HvJXEJ4G/x++t9+1gtkMbl/CD5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QfCx/HAAAA2wAAAA8AAAAAAAAAAAAAAAAAmAIAAGRy&#10;cy9kb3ducmV2LnhtbFBLBQYAAAAABAAEAPUAAACMAwAAAAA=&#10;" filled="f">
                  <v:textbox inset="5.85pt,.7pt,5.85pt,.7pt"/>
                </v:rect>
                <v:line id="Line 14" o:spid="_x0000_s1062" style="position:absolute;visibility:visible;mso-wrap-style:square" from="525,6730" to="11355,6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jiLsMAAADbAAAADwAAAGRycy9kb3ducmV2LnhtbERPy2rCQBTdF/yH4Qru6sQKqURHkZaC&#10;dlHqA3R5zVyTaOZOmJkm6d93FgWXh/NerHpTi5acrywrmIwTEMS51RUXCo6Hj+cZCB+QNdaWScEv&#10;eVgtB08LzLTteEftPhQihrDPUEEZQpNJ6fOSDPqxbYgjd7XOYIjQFVI77GK4qeVLkqTSYMWxocSG&#10;3krK7/sfo+Br+p226+3npj9t00v+vrucb51TajTs13MQgfrwEP+7N1rBaxwb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I4i7DAAAA2wAAAA8AAAAAAAAAAAAA&#10;AAAAoQIAAGRycy9kb3ducmV2LnhtbFBLBQYAAAAABAAEAPkAAACRAwAAAAA=&#10;"/>
                <v:line id="Line 15" o:spid="_x0000_s1063" style="position:absolute;visibility:visible;mso-wrap-style:square" from="525,7270" to="11355,7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3rI5MMAAADbAAAADwAAAGRycy9kb3ducmV2LnhtbESPS4vCMBSF98L8h3AH3Gk6Lnx0jCID&#10;ggtH8cGsL821rTY3NYm18++NILg8nMfHmc5bU4mGnC8tK/jqJyCIM6tLzhUcD8veGIQPyBory6Tg&#10;nzzMZx+dKaba3nlHzT7kIo6wT1FBEUKdSumzggz6vq2Jo3eyzmCI0uVSO7zHcVPJQZIMpcGSI6HA&#10;mn4Kyi77m4ncLF+769/50q5Ov+vllZvJ5rBVqvvZLr5BBGrDO/xqr7SC0QSeX+IPkL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t6yOTDAAAA2wAAAA8AAAAAAAAAAAAA&#10;AAAAoQIAAGRycy9kb3ducmV2LnhtbFBLBQYAAAAABAAEAPkAAACRAwAAAAA=&#10;">
                  <v:stroke dashstyle="dash"/>
                </v:line>
                <v:line id="Line 16" o:spid="_x0000_s1064" style="position:absolute;visibility:visible;mso-wrap-style:square" from="525,7810" to="11355,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5URXsAAAADbAAAADwAAAGRycy9kb3ducmV2LnhtbERPTWvCQBC9F/wPywi91Y0eiqauUgqC&#10;B7WopechOyap2dm4u8b47zsHwePjfc+XvWtURyHWng2MRxko4sLbmksDP8fV2xRUTMgWG89k4E4R&#10;lovByxxz62+8p+6QSiUhHHM0UKXU5lrHoiKHceRbYuFOPjhMAkOpbcCbhLtGT7LsXTusWRoqbOmr&#10;ouJ8uDrpLcpNuPz+nfv1abtZXbib7Y7fxrwO+88PUIn69BQ/3GtrYCrr5Yv8AL34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VEV7AAAAA2wAAAA8AAAAAAAAAAAAAAAAA&#10;oQIAAGRycy9kb3ducmV2LnhtbFBLBQYAAAAABAAEAPkAAACOAwAAAAA=&#10;">
                  <v:stroke dashstyle="dash"/>
                </v:line>
                <v:line id="Line 17" o:spid="_x0000_s1065" style="position:absolute;visibility:visible;mso-wrap-style:square" from="525,8350" to="11355,8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m0xcMAAADbAAAADwAAAGRycy9kb3ducmV2LnhtbESPzWrCQBSF9wXfYbiCu2aii2JjRhFB&#10;cJFaqqXrS+aaRDN34syYpG/fKRS6PJyfj5NvRtOKnpxvLCuYJykI4tLqhisFn+f98xKED8gaW8uk&#10;4Js8bNaTpxwzbQf+oP4UKhFH2GeooA6hy6T0ZU0GfWI74uhdrDMYonSV1A6HOG5auUjTF2mw4Uio&#10;saNdTeXt9DCRW1aFu39db+Ph8lbs79y/Hs/vSs2m43YFItAY/sN/7YNWsJzD75f4A+T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ZtMXDAAAA2wAAAA8AAAAAAAAAAAAA&#10;AAAAoQIAAGRycy9kb3ducmV2LnhtbFBLBQYAAAAABAAEAPkAAACRAwAAAAA=&#10;">
                  <v:stroke dashstyle="dash"/>
                </v:line>
                <v:line id="Line 18" o:spid="_x0000_s1066" style="position:absolute;visibility:visible;mso-wrap-style:square" from="525,8895" to="11355,8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sqssMAAADbAAAADwAAAGRycy9kb3ducmV2LnhtbESPzWrCQBSF9wXfYbiCuzrRRUmjo4gg&#10;uEgtjaXrS+aaRDN34syYpG/fKRS6PJyfj7PejqYVPTnfWFawmCcgiEurG64UfJ4PzykIH5A1tpZJ&#10;wTd52G4mT2vMtB34g/oiVCKOsM9QQR1Cl0npy5oM+rntiKN3sc5giNJVUjsc4rhp5TJJXqTBhiOh&#10;xo72NZW34mEit6xyd/+63sbj5S0/3Ll/PZ3flZpNx90KRKAx/If/2ketIF3C75f4A+Tm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LKrLDAAAA2wAAAA8AAAAAAAAAAAAA&#10;AAAAoQIAAGRycy9kb3ducmV2LnhtbFBLBQYAAAAABAAEAPkAAACRAwAAAAA=&#10;">
                  <v:stroke dashstyle="dash"/>
                </v:line>
                <v:line id="Line 19" o:spid="_x0000_s1067" style="position:absolute;visibility:visible;mso-wrap-style:square" from="525,9435" to="11355,9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ePKcIAAADbAAAADwAAAGRycy9kb3ducmV2LnhtbESPzYrCMBSF9wO+Q7iCuzFVQZxqFBEE&#10;F+owKq4vzbWtNjc1ibW+vRkYmOXh/Hyc2aI1lWjI+dKygkE/AUGcWV1yruB0XH9OQPiArLGyTApe&#10;5GEx73zMMNX2yT/UHEIu4gj7FBUUIdSplD4ryKDv25o4ehfrDIYoXS61w2ccN5UcJslYGiw5Egqs&#10;aVVQdjs8TORm+dbdz9dbu7nstus7N1/747dSvW67nIII1Ib/8F97oxVMRvD7Jf4AOX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0ePKcIAAADbAAAADwAAAAAAAAAAAAAA&#10;AAChAgAAZHJzL2Rvd25yZXYueG1sUEsFBgAAAAAEAAQA+QAAAJADAAAAAA==&#10;">
                  <v:stroke dashstyle="dash"/>
                </v:line>
                <v:line id="Line 20" o:spid="_x0000_s1068" style="position:absolute;visibility:visible;mso-wrap-style:square" from="525,9975" to="11355,9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4XXcIAAADbAAAADwAAAGRycy9kb3ducmV2LnhtbESPzYrCMBSF9wO+Q7iCuzFVRJxqFBEE&#10;F+owKq4vzbWtNjc1ibW+vRkYmOXh/Hyc2aI1lWjI+dKygkE/AUGcWV1yruB0XH9OQPiArLGyTApe&#10;5GEx73zMMNX2yT/UHEIu4gj7FBUUIdSplD4ryKDv25o4ehfrDIYoXS61w2ccN5UcJslYGiw5Egqs&#10;aVVQdjs8TORm+dbdz9dbu7nstus7N1/747dSvW67nIII1Ib/8F97oxVMRvD7Jf4AOX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K4XXcIAAADbAAAADwAAAAAAAAAAAAAA&#10;AAChAgAAZHJzL2Rvd25yZXYueG1sUEsFBgAAAAAEAAQA+QAAAJADAAAAAA==&#10;">
                  <v:stroke dashstyle="dash"/>
                </v:line>
                <v:line id="Line 21" o:spid="_x0000_s1069" style="position:absolute;visibility:visible;mso-wrap-style:square" from="525,10515" to="11355,105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yxsIAAADbAAAADwAAAGRycy9kb3ducmV2LnhtbESPzYrCMBSF9wO+Q7iCuzFVUJxqFBEE&#10;F+owKq4vzbWtNjc1ibW+vRkYmOXh/Hyc2aI1lWjI+dKygkE/AUGcWV1yruB0XH9OQPiArLGyTApe&#10;5GEx73zMMNX2yT/UHEIu4gj7FBUUIdSplD4ryKDv25o4ehfrDIYoXS61w2ccN5UcJslYGiw5Egqs&#10;aVVQdjs8TORm+dbdz9dbu7nstus7N1/747dSvW67nIII1Ib/8F97oxVMRvD7Jf4AOX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KyxsIAAADbAAAADwAAAAAAAAAAAAAA&#10;AAChAgAAZHJzL2Rvd25yZXYueG1sUEsFBgAAAAAEAAQA+QAAAJADAAAAAA==&#10;">
                  <v:stroke dashstyle="dash"/>
                </v:line>
                <v:line id="Line 22" o:spid="_x0000_s1070" style="position:absolute;visibility:visible;mso-wrap-style:square" from="525,11040" to="11355,11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AsscMAAADbAAAADwAAAGRycy9kb3ducmV2LnhtbESPzWrCQBSF9wXfYbiCuzrRRbDRUUQQ&#10;skgt1dL1JXNNopk7cWaapG/fKRS6PJyfj7PZjaYVPTnfWFawmCcgiEurG64UfFyOzysQPiBrbC2T&#10;gm/ysNtOnjaYaTvwO/XnUIk4wj5DBXUIXSalL2sy6Oe2I47e1TqDIUpXSe1wiOOmlcskSaXBhiOh&#10;xo4ONZX385eJ3LIq3OPzdh/z62txfHD/crq8KTWbjvs1iEBj+A//tXOtYJXC75f4A+T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8wLLHDAAAA2wAAAA8AAAAAAAAAAAAA&#10;AAAAoQIAAGRycy9kb3ducmV2LnhtbFBLBQYAAAAABAAEAPkAAACRAwAAAAA=&#10;">
                  <v:stroke dashstyle="dash"/>
                </v:line>
                <v:line id="Line 23" o:spid="_x0000_s1071" style="position:absolute;visibility:visible;mso-wrap-style:square" from="525,11595" to="11355,11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yJKsIAAADbAAAADwAAAGRycy9kb3ducmV2LnhtbESPzYrCMBSF9wO+Q7iCuzHVhTrVKCII&#10;LtRhVFxfmmtbbW5qEmt9ezMwMMvD+fk4s0VrKtGQ86VlBYN+AoI4s7rkXMHpuP6cgPABWWNlmRS8&#10;yMNi3vmYYartk3+oOYRcxBH2KSooQqhTKX1WkEHftzVx9C7WGQxRulxqh884bio5TJKRNFhyJBRY&#10;06qg7HZ4mMjN8q27n6+3dnPZbdd3br72x2+let12OQURqA3/4b/2RiuYjOH3S/wBcv4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HyJKsIAAADbAAAADwAAAAAAAAAAAAAA&#10;AAChAgAAZHJzL2Rvd25yZXYueG1sUEsFBgAAAAAEAAQA+QAAAJADAAAAAA==&#10;">
                  <v:stroke dashstyle="dash"/>
                </v:line>
                <v:line id="Line 24" o:spid="_x0000_s1072" style="position:absolute;visibility:visible;mso-wrap-style:square" from="525,12135" to="11355,12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MdWMAAAADbAAAADwAAAGRycy9kb3ducmV2LnhtbERPTWvCQBC9F/wPywi91Y0eiqauUgqC&#10;B7WopechOyap2dm4u8b47zsHwePjfc+XvWtURyHWng2MRxko4sLbmksDP8fV2xRUTMgWG89k4E4R&#10;lovByxxz62+8p+6QSiUhHHM0UKXU5lrHoiKHceRbYuFOPjhMAkOpbcCbhLtGT7LsXTusWRoqbOmr&#10;ouJ8uDrpLcpNuPz+nfv1abtZXbib7Y7fxrwO+88PUIn69BQ/3GtrYCpj5Yv8AL34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jHVjAAAAA2wAAAA8AAAAAAAAAAAAAAAAA&#10;oQIAAGRycy9kb3ducmV2LnhtbFBLBQYAAAAABAAEAPkAAACOAwAAAAA=&#10;">
                  <v:stroke dashstyle="dash"/>
                </v:line>
                <v:line id="Line 25" o:spid="_x0000_s1073" style="position:absolute;visibility:visible;mso-wrap-style:square" from="525,12675" to="11355,12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4w8MAAADbAAAADwAAAGRycy9kb3ducmV2LnhtbESPzWrCQBSF9wXfYbhCd3WiixKjo4gg&#10;ZJG2qKXrS+aaRDN34sw0Sd++IxS6PJyfj7PejqYVPTnfWFYwnyUgiEurG64UfJ4PLykIH5A1tpZJ&#10;wQ952G4mT2vMtB34SP0pVCKOsM9QQR1Cl0npy5oM+pntiKN3sc5giNJVUjsc4rhp5SJJXqXBhiOh&#10;xo72NZW307eJ3LIq3P3rehvzy1txuHO/fD9/KPU8HXcrEIHG8B/+a+daQbqEx5f4A+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6vuMPDAAAA2wAAAA8AAAAAAAAAAAAA&#10;AAAAoQIAAGRycy9kb3ducmV2LnhtbFBLBQYAAAAABAAEAPkAAACRAwAAAAA=&#10;">
                  <v:stroke dashstyle="dash"/>
                </v:line>
                <v:line id="Line 26" o:spid="_x0000_s1074" style="position:absolute;visibility:visible;mso-wrap-style:square" from="525,13215" to="11355,132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yHg8EAAADbAAAADwAAAGRycy9kb3ducmV2LnhtbERPTWvCQBC9C/6HZYTedKOHUlM3oRQE&#10;D7ZSLT0P2TFJzc7G3W1M/71zKPT4eN+bcnSdGijE1rOB5SIDRVx523Jt4PO0nT+BignZYueZDPxS&#10;hLKYTjaYW3/jDxqOqVYSwjFHA01Kfa51rBpyGBe+Jxbu7IPDJDDU2ga8Sbjr9CrLHrXDlqWhwZ5e&#10;G6ouxx8nvVW9D9ev78u4O7/tt1ce1u+ngzEPs/HlGVSiMf2L/9w7a2At6+WL/ABd3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TIeDwQAAANsAAAAPAAAAAAAAAAAAAAAA&#10;AKECAABkcnMvZG93bnJldi54bWxQSwUGAAAAAAQABAD5AAAAjwMAAAAA&#10;">
                  <v:stroke dashstyle="dash"/>
                </v:line>
                <v:line id="Line 27" o:spid="_x0000_s1075" style="position:absolute;visibility:visible;mso-wrap-style:square" from="975,6205" to="975,13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6tScYAAADbAAAADwAAAGRycy9kb3ducmV2LnhtbESPQWvCQBSE7wX/w/IKvdWNFkJNXUVa&#10;BPUg1Rba4zP7mqRm34bdNYn/3hUEj8PMfMNM572pRUvOV5YVjIYJCOLc6ooLBd9fy+dXED4ga6wt&#10;k4IzeZjPBg9TzLTteEftPhQiQthnqKAMocmk9HlJBv3QNsTR+7POYIjSFVI77CLc1HKcJKk0WHFc&#10;KLGh95Ly4/5kFGxfPtN2sd6s+p91esg/doff/84p9fTYL95ABOrDPXxrr7SCyQ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rUnGAAAA2wAAAA8AAAAAAAAA&#10;AAAAAAAAoQIAAGRycy9kb3ducmV2LnhtbFBLBQYAAAAABAAEAPkAAACUAwAAAAA=&#10;"/>
                <v:shape id="Text Box 28" o:spid="_x0000_s1076" type="#_x0000_t202" style="position:absolute;left:9945;top:6325;width:1470;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gtfsYA&#10;AADbAAAADwAAAGRycy9kb3ducmV2LnhtbESPT2vCQBTE7wW/w/KE3upGwaCpa0gKtcWL/0rp8Zl9&#10;JsHs25Ddauyn7wqFHoeZ+Q2zSHvTiAt1rrasYDyKQBAXVtdcKvg4vD7NQDiPrLGxTApu5CBdDh4W&#10;mGh75R1d9r4UAcIuQQWV920ipSsqMuhGtiUO3sl2Bn2QXSl1h9cAN42cRFEsDdYcFips6aWi4rz/&#10;Ngp+ape9bTe5P+bTr1W0XcfuM4uVehz22TMIT73/D/+137WC+QTuX8IP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gtfsYAAADbAAAADwAAAAAAAAAAAAAAAACYAgAAZHJz&#10;L2Rvd25yZXYueG1sUEsFBgAAAAAEAAQA9QAAAIsDAAAAAA==&#10;" filled="f" stroked="f">
                  <v:textbox inset="5.85pt,.7pt,5.85pt,.7pt">
                    <w:txbxContent>
                      <w:p w:rsidR="00DA1515" w:rsidRPr="00AE6DF2" w:rsidRDefault="00DA1515" w:rsidP="009536F8">
                        <w:pPr>
                          <w:rPr>
                            <w:rFonts w:hint="eastAsia"/>
                            <w:b/>
                          </w:rPr>
                        </w:pPr>
                        <w:r w:rsidRPr="00AE6DF2">
                          <w:rPr>
                            <w:rFonts w:hint="eastAsia"/>
                            <w:b/>
                          </w:rPr>
                          <w:t>参考資料</w:t>
                        </w:r>
                        <w:r w:rsidRPr="00AE6DF2">
                          <w:rPr>
                            <w:rFonts w:hint="eastAsia"/>
                            <w:b/>
                          </w:rPr>
                          <w:t>No.</w:t>
                        </w:r>
                      </w:p>
                    </w:txbxContent>
                  </v:textbox>
                </v:shape>
                <v:shape id="Text Box 30" o:spid="_x0000_s1077" type="#_x0000_t202" style="position:absolute;left:1080;top:6340;width:7380;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SI5cUA&#10;AADbAAAADwAAAGRycy9kb3ducmV2LnhtbESPT2vCQBTE70K/w/IK3nRjpaFGV4mCtXip/yg9PrPP&#10;JDT7NmS3Gv30rlDocZiZ3zCTWWsqcabGlZYVDPoRCOLM6pJzBYf9svcGwnlkjZVlUnAlB7PpU2eC&#10;ibYX3tJ553MRIOwSVFB4XydSuqwgg65va+LgnWxj0AfZ5FI3eAlwU8mXKIqlwZLDQoE1LQrKfna/&#10;RsGtdOlq8zn3x/nr93u0WcfuK42V6j636RiEp9b/h//aH1rBaAiPL+EH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NIjlxQAAANsAAAAPAAAAAAAAAAAAAAAAAJgCAABkcnMv&#10;ZG93bnJldi54bWxQSwUGAAAAAAQABAD1AAAAigMAAAAA&#10;" filled="f" stroked="f">
                  <v:textbox inset="5.85pt,.7pt,5.85pt,.7pt">
                    <w:txbxContent>
                      <w:p w:rsidR="00DA1515" w:rsidRPr="00AE6DF2" w:rsidRDefault="00DA1515" w:rsidP="009536F8">
                        <w:pPr>
                          <w:jc w:val="center"/>
                          <w:rPr>
                            <w:rFonts w:hint="eastAsia"/>
                            <w:b/>
                            <w:szCs w:val="21"/>
                          </w:rPr>
                        </w:pPr>
                        <w:r w:rsidRPr="00AE6DF2">
                          <w:rPr>
                            <w:rFonts w:hint="eastAsia"/>
                            <w:b/>
                            <w:szCs w:val="21"/>
                          </w:rPr>
                          <w:t>議　　　　　　　　　　　　　　　　　　題</w:t>
                        </w:r>
                      </w:p>
                    </w:txbxContent>
                  </v:textbox>
                </v:shape>
                <v:shape id="Text Box 31" o:spid="_x0000_s1078" type="#_x0000_t202" style="position:absolute;left:495;top:6325;width:52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0QkcUA&#10;AADbAAAADwAAAGRycy9kb3ducmV2LnhtbESPT2vCQBTE70K/w/IK3nRjsaFGV4mCtXip/yg9PrPP&#10;JDT7NmS3Gv30rlDocZiZ3zCTWWsqcabGlZYVDPoRCOLM6pJzBYf9svcGwnlkjZVlUnAlB7PpU2eC&#10;ibYX3tJ553MRIOwSVFB4XydSuqwgg65va+LgnWxj0AfZ5FI3eAlwU8mXKIqlwZLDQoE1LQrKfna/&#10;RsGtdOlq8zn3x/nr93u0WcfuK42V6j636RiEp9b/h//aH1rBaAiPL+EHyO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3RCRxQAAANsAAAAPAAAAAAAAAAAAAAAAAJgCAABkcnMv&#10;ZG93bnJldi54bWxQSwUGAAAAAAQABAD1AAAAigMAAAAA&#10;" filled="f" stroked="f">
                  <v:textbox inset="5.85pt,.7pt,5.85pt,.7pt">
                    <w:txbxContent>
                      <w:p w:rsidR="00DA1515" w:rsidRDefault="00DA1515" w:rsidP="009536F8">
                        <w:pPr>
                          <w:rPr>
                            <w:rFonts w:hint="eastAsia"/>
                          </w:rPr>
                        </w:pPr>
                        <w:r w:rsidRPr="00AE6DF2">
                          <w:rPr>
                            <w:rFonts w:hint="eastAsia"/>
                            <w:b/>
                          </w:rPr>
                          <w:t>No</w:t>
                        </w:r>
                        <w:r>
                          <w:rPr>
                            <w:rFonts w:hint="eastAsia"/>
                          </w:rPr>
                          <w:t>.</w:t>
                        </w:r>
                      </w:p>
                    </w:txbxContent>
                  </v:textbox>
                </v:shape>
                <v:line id="Line 32" o:spid="_x0000_s1079" style="position:absolute;visibility:visible;mso-wrap-style:square" from="10035,6205" to="10035,13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WrSsYAAADbAAAADwAAAGRycy9kb3ducmV2LnhtbESPQWvCQBSE74L/YXlCb7ppi6FNXUVa&#10;CtqDqC20x2f2NYlm34bdNUn/vSsIPQ4z8w0zW/SmFi05X1lWcD9JQBDnVldcKPj6fB8/gfABWWNt&#10;mRT8kYfFfDiYYaZtxztq96EQEcI+QwVlCE0mpc9LMugntiGO3q91BkOUrpDaYRfhppYPSZJKgxXH&#10;hRIbei0pP+3PRsHmcZu2y/XHqv9ep4f8bXf4OXZOqbtRv3wBEagP/+Fbe6UVPE/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Fq0rGAAAA2wAAAA8AAAAAAAAA&#10;AAAAAAAAoQIAAGRycy9kb3ducmV2LnhtbFBLBQYAAAAABAAEAPkAAACUAwAAAAA=&#10;"/>
                <v:line id="Line 33" o:spid="_x0000_s1080" style="position:absolute;visibility:visible;mso-wrap-style:square" from="8535,6205" to="8535,13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c1PcYAAADbAAAADwAAAGRycy9kb3ducmV2LnhtbESPT2vCQBTE74V+h+UJvdWNLYQaXUVa&#10;Cuqh1D+gx2f2mcRm34bdNUm/vSsUehxm5jfMdN6bWrTkfGVZwWiYgCDOra64ULDffT6/gfABWWNt&#10;mRT8kof57PFhipm2HW+o3YZCRAj7DBWUITSZlD4vyaAf2oY4emfrDIYoXSG1wy7CTS1fkiSVBiuO&#10;CyU29F5S/rO9GgVfr99pu1itl/1hlZ7yj83peOmcUk+DfjEBEagP/+G/9lIrGK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XNT3GAAAA2wAAAA8AAAAAAAAA&#10;AAAAAAAAoQIAAGRycy9kb3ducmV2LnhtbFBLBQYAAAAABAAEAPkAAACUAwAAAAA=&#10;"/>
                <v:shape id="Text Box 49" o:spid="_x0000_s1081" type="#_x0000_t202" style="position:absolute;left:8550;top:6325;width:1470;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O5sYA&#10;AADbAAAADwAAAGRycy9kb3ducmV2LnhtbESPQWvCQBSE7wX/w/KE3upGoamNrhIFbelFmxbx+Mw+&#10;k2D2bciumvbXdwuCx2FmvmGm887U4kKtqywrGA4iEMS51RUXCr6/Vk9jEM4ja6wtk4IfcjCf9R6m&#10;mGh75U+6ZL4QAcIuQQWl900ipctLMugGtiEO3tG2Bn2QbSF1i9cAN7UcRVEsDVYcFkpsaFlSfsrO&#10;RsFv5dK37WbhD4vn/TrafsRul8ZKPfa7dALCU+fv4Vv7XSt4fYH/L+EH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O5sYAAADbAAAADwAAAAAAAAAAAAAAAACYAgAAZHJz&#10;L2Rvd25yZXYueG1sUEsFBgAAAAAEAAQA9QAAAIsDAAAAAA==&#10;" filled="f" stroked="f">
                  <v:textbox inset="5.85pt,.7pt,5.85pt,.7pt">
                    <w:txbxContent>
                      <w:p w:rsidR="00DA1515" w:rsidRPr="00AE6DF2" w:rsidRDefault="00DA1515" w:rsidP="009536F8">
                        <w:pPr>
                          <w:jc w:val="center"/>
                          <w:rPr>
                            <w:rFonts w:hint="eastAsia"/>
                            <w:b/>
                            <w:szCs w:val="21"/>
                          </w:rPr>
                        </w:pPr>
                        <w:r w:rsidRPr="00AE6DF2">
                          <w:rPr>
                            <w:rFonts w:hint="eastAsia"/>
                            <w:b/>
                            <w:szCs w:val="21"/>
                          </w:rPr>
                          <w:t>担　当　者</w:t>
                        </w:r>
                      </w:p>
                    </w:txbxContent>
                  </v:textbox>
                </v:shape>
              </v:group>
              <v:group id="Group 161" o:spid="_x0000_s1082" style="position:absolute;left:8665;top:13847;width:1275;height:1530" coordorigin="8310,13857" coordsize="1275,15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group id="Group 162" o:spid="_x0000_s1083" style="position:absolute;left:8310;top:13857;width:1275;height:1530" coordorigin="930,14145" coordsize="1275,15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rect id="Rectangle 163" o:spid="_x0000_s1084" style="position:absolute;left:930;top:14145;width:1275;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mZy8cA&#10;AADcAAAADwAAAGRycy9kb3ducmV2LnhtbESPQWvCQBCF74X+h2UKvdVdpYhEVwmK0kMpakvB25Ad&#10;k2h2NmS3mvbXOwehtxnem/e+mS1636gLdbEObGE4MKCIi+BqLi18fa5fJqBiQnbYBCYLvxRhMX98&#10;mGHmwpV3dNmnUkkIxwwtVCm1mdaxqMhjHISWWLRj6DwmWbtSuw6vEu4bPTJmrD3WLA0VtrSsqDjv&#10;f7yFXd6PN3/14TW+f+fDj3a02prVydrnpz6fgkrUp3/z/frNCb4RfHlGJtD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epmcvHAAAA3AAAAA8AAAAAAAAAAAAAAAAAmAIAAGRy&#10;cy9kb3ducmV2LnhtbFBLBQYAAAAABAAEAPUAAACMAwAAAAA=&#10;" filled="f">
                    <v:textbox inset="5.85pt,.7pt,5.85pt,.7pt"/>
                  </v:rect>
                  <v:line id="Line 164" o:spid="_x0000_s1085" style="position:absolute;visibility:visible;mso-wrap-style:square" from="930,14520" to="2205,14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lRcQAAADcAAAADwAAAGRycy9kb3ducmV2LnhtbERPTWvCQBC9F/wPywje6sYWQomuIoqg&#10;PZRqBT2O2TGJZmfD7pqk/75bKPQ2j/c5s0VvatGS85VlBZNxAoI4t7riQsHxa/P8BsIHZI21ZVLw&#10;TR4W88HTDDNtO95TewiFiCHsM1RQhtBkUvq8JIN+bBviyF2tMxgidIXUDrsYbmr5kiSpNFhxbCix&#10;oVVJ+f3wMAo+Xj/Tdrl73/anXXrJ1/vL+dY5pUbDfjkFEagP/+I/91bH+ckE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taVFxAAAANwAAAAPAAAAAAAAAAAA&#10;AAAAAKECAABkcnMvZG93bnJldi54bWxQSwUGAAAAAAQABAD5AAAAkgMAAAAA&#10;"/>
                </v:group>
                <v:shape id="Text Box 165" o:spid="_x0000_s1086" type="#_x0000_t202" style="position:absolute;left:8310;top:13905;width:1260;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Wkd8MA&#10;AADcAAAADwAAAGRycy9kb3ducmV2LnhtbERPS2vCQBC+F/wPywi91V2FBomuEgt90Et9IR7H7JgE&#10;s7Mhu9W0v94VBG/z8T1nOu9sLc7U+sqxhuFAgSDOnam40LDdvL+MQfiAbLB2TBr+yMN81nuaYmrc&#10;hVd0XodCxBD2KWooQ2hSKX1ekkU/cA1x5I6utRgibAtpWrzEcFvLkVKJtFhxbCixobeS8tP612r4&#10;r3z2ufxZhMPidf+hlt+J32WJ1s/9LpuACNSFh/ju/jJxvhrB7Zl4gZx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Wkd8MAAADcAAAADwAAAAAAAAAAAAAAAACYAgAAZHJzL2Rv&#10;d25yZXYueG1sUEsFBgAAAAAEAAQA9QAAAIgDAAAAAA==&#10;" filled="f" stroked="f">
                  <v:textbox inset="5.85pt,.7pt,5.85pt,.7pt">
                    <w:txbxContent>
                      <w:p w:rsidR="007A2901" w:rsidRPr="004B30D0" w:rsidRDefault="007A2901" w:rsidP="007A2901">
                        <w:pPr>
                          <w:jc w:val="center"/>
                          <w:rPr>
                            <w:rFonts w:hint="eastAsia"/>
                          </w:rPr>
                        </w:pPr>
                        <w:r>
                          <w:rPr>
                            <w:rFonts w:hint="eastAsia"/>
                          </w:rPr>
                          <w:t>最　終</w:t>
                        </w:r>
                      </w:p>
                    </w:txbxContent>
                  </v:textbox>
                </v:shape>
              </v:group>
            </v:group>
          </w:pict>
        </mc:Fallback>
      </mc:AlternateContent>
    </w:r>
    <w:r w:rsidR="00DA1515">
      <w:rPr>
        <w:rStyle w:val="a7"/>
      </w:rPr>
      <w:fldChar w:fldCharType="begin"/>
    </w:r>
    <w:r w:rsidR="00DA1515">
      <w:rPr>
        <w:rStyle w:val="a7"/>
      </w:rPr>
      <w:instrText xml:space="preserve"> PAGE </w:instrText>
    </w:r>
    <w:r w:rsidR="00DA1515">
      <w:rPr>
        <w:rStyle w:val="a7"/>
      </w:rPr>
      <w:fldChar w:fldCharType="separate"/>
    </w:r>
    <w:r>
      <w:rPr>
        <w:rStyle w:val="a7"/>
        <w:noProof/>
      </w:rPr>
      <w:t>1</w:t>
    </w:r>
    <w:r w:rsidR="00DA1515">
      <w:rPr>
        <w:rStyle w:val="a7"/>
      </w:rPr>
      <w:fldChar w:fldCharType="end"/>
    </w:r>
    <w:r w:rsidR="00DA1515">
      <w:rPr>
        <w:rStyle w:val="a7"/>
        <w:rFonts w:hint="eastAsia"/>
      </w:rPr>
      <w:t>/</w:t>
    </w:r>
    <w:r w:rsidR="00DA1515">
      <w:rPr>
        <w:rStyle w:val="a7"/>
      </w:rPr>
      <w:fldChar w:fldCharType="begin"/>
    </w:r>
    <w:r w:rsidR="00DA1515">
      <w:rPr>
        <w:rStyle w:val="a7"/>
      </w:rPr>
      <w:instrText xml:space="preserve"> NUMPAGES </w:instrText>
    </w:r>
    <w:r w:rsidR="00DA1515">
      <w:rPr>
        <w:rStyle w:val="a7"/>
      </w:rPr>
      <w:fldChar w:fldCharType="separate"/>
    </w:r>
    <w:r>
      <w:rPr>
        <w:rStyle w:val="a7"/>
        <w:noProof/>
      </w:rPr>
      <w:t>2</w:t>
    </w:r>
    <w:r w:rsidR="00DA1515">
      <w:rPr>
        <w:rStyle w:val="a7"/>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515" w:rsidRDefault="00883D61" w:rsidP="00661EC8">
    <w:pPr>
      <w:pStyle w:val="a3"/>
      <w:jc w:val="right"/>
    </w:pPr>
    <w:r>
      <w:rPr>
        <w:noProof/>
      </w:rPr>
      <mc:AlternateContent>
        <mc:Choice Requires="wpg">
          <w:drawing>
            <wp:anchor distT="0" distB="0" distL="114300" distR="114300" simplePos="0" relativeHeight="251657216" behindDoc="1" locked="0" layoutInCell="1" allowOverlap="1">
              <wp:simplePos x="0" y="0"/>
              <wp:positionH relativeFrom="column">
                <wp:posOffset>-64770</wp:posOffset>
              </wp:positionH>
              <wp:positionV relativeFrom="paragraph">
                <wp:posOffset>106045</wp:posOffset>
              </wp:positionV>
              <wp:extent cx="6939915" cy="9687560"/>
              <wp:effectExtent l="0" t="0" r="3810" b="10160"/>
              <wp:wrapNone/>
              <wp:docPr id="1" name="Group 1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9915" cy="9687560"/>
                        <a:chOff x="465" y="1018"/>
                        <a:chExt cx="10929" cy="15256"/>
                      </a:xfrm>
                    </wpg:grpSpPr>
                    <wps:wsp>
                      <wps:cNvPr id="2" name="Rectangle 151"/>
                      <wps:cNvSpPr>
                        <a:spLocks noChangeArrowheads="1"/>
                      </wps:cNvSpPr>
                      <wps:spPr bwMode="auto">
                        <a:xfrm>
                          <a:off x="501" y="1656"/>
                          <a:ext cx="10831" cy="989"/>
                        </a:xfrm>
                        <a:prstGeom prst="rect">
                          <a:avLst/>
                        </a:prstGeom>
                        <a:solidFill>
                          <a:srgbClr val="CC99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74295" tIns="8890" rIns="74295" bIns="8890" anchor="t" anchorCtr="0" upright="1">
                        <a:noAutofit/>
                      </wps:bodyPr>
                    </wps:wsp>
                    <wpg:grpSp>
                      <wpg:cNvPr id="3" name="Group 141"/>
                      <wpg:cNvGrpSpPr>
                        <a:grpSpLocks/>
                      </wpg:cNvGrpSpPr>
                      <wpg:grpSpPr bwMode="auto">
                        <a:xfrm>
                          <a:off x="465" y="1018"/>
                          <a:ext cx="10929" cy="15256"/>
                          <a:chOff x="465" y="1018"/>
                          <a:chExt cx="10929" cy="15256"/>
                        </a:xfrm>
                      </wpg:grpSpPr>
                      <wps:wsp>
                        <wps:cNvPr id="4" name="Text Box 101"/>
                        <wps:cNvSpPr txBox="1">
                          <a:spLocks noChangeArrowheads="1"/>
                        </wps:cNvSpPr>
                        <wps:spPr bwMode="auto">
                          <a:xfrm>
                            <a:off x="555" y="1018"/>
                            <a:ext cx="10785"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1515" w:rsidRPr="004E55EC" w:rsidRDefault="00DA1515" w:rsidP="00115405">
                              <w:pPr>
                                <w:jc w:val="center"/>
                                <w:rPr>
                                  <w:rFonts w:hint="eastAsia"/>
                                  <w:b/>
                                  <w:sz w:val="40"/>
                                  <w:szCs w:val="40"/>
                                </w:rPr>
                              </w:pPr>
                              <w:r w:rsidRPr="004E55EC">
                                <w:rPr>
                                  <w:rFonts w:hint="eastAsia"/>
                                  <w:b/>
                                  <w:sz w:val="40"/>
                                  <w:szCs w:val="40"/>
                                </w:rPr>
                                <w:t>会　議　議　事　録</w:t>
                              </w:r>
                            </w:p>
                          </w:txbxContent>
                        </wps:txbx>
                        <wps:bodyPr rot="0" vert="horz" wrap="square" lIns="74295" tIns="8890" rIns="74295" bIns="8890" anchor="t" anchorCtr="0" upright="1">
                          <a:noAutofit/>
                        </wps:bodyPr>
                      </wps:wsp>
                      <wps:wsp>
                        <wps:cNvPr id="5" name="Rectangle 102"/>
                        <wps:cNvSpPr>
                          <a:spLocks noChangeArrowheads="1"/>
                        </wps:cNvSpPr>
                        <wps:spPr bwMode="auto">
                          <a:xfrm>
                            <a:off x="495" y="1649"/>
                            <a:ext cx="10830" cy="146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6" name="Line 103"/>
                        <wps:cNvCnPr>
                          <a:cxnSpLocks noChangeShapeType="1"/>
                        </wps:cNvCnPr>
                        <wps:spPr bwMode="auto">
                          <a:xfrm>
                            <a:off x="9167" y="2110"/>
                            <a:ext cx="21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104"/>
                        <wps:cNvCnPr>
                          <a:cxnSpLocks noChangeShapeType="1"/>
                        </wps:cNvCnPr>
                        <wps:spPr bwMode="auto">
                          <a:xfrm>
                            <a:off x="495" y="2650"/>
                            <a:ext cx="1083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 name="Line 105"/>
                        <wps:cNvCnPr>
                          <a:cxnSpLocks noChangeShapeType="1"/>
                        </wps:cNvCnPr>
                        <wps:spPr bwMode="auto">
                          <a:xfrm>
                            <a:off x="495" y="3190"/>
                            <a:ext cx="1083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 name="Line 106"/>
                        <wps:cNvCnPr>
                          <a:cxnSpLocks noChangeShapeType="1"/>
                        </wps:cNvCnPr>
                        <wps:spPr bwMode="auto">
                          <a:xfrm>
                            <a:off x="495" y="3730"/>
                            <a:ext cx="1083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 name="Line 107"/>
                        <wps:cNvCnPr>
                          <a:cxnSpLocks noChangeShapeType="1"/>
                        </wps:cNvCnPr>
                        <wps:spPr bwMode="auto">
                          <a:xfrm>
                            <a:off x="495" y="4275"/>
                            <a:ext cx="1083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 name="Line 108"/>
                        <wps:cNvCnPr>
                          <a:cxnSpLocks noChangeShapeType="1"/>
                        </wps:cNvCnPr>
                        <wps:spPr bwMode="auto">
                          <a:xfrm>
                            <a:off x="495" y="4815"/>
                            <a:ext cx="1083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 name="Line 109"/>
                        <wps:cNvCnPr>
                          <a:cxnSpLocks noChangeShapeType="1"/>
                        </wps:cNvCnPr>
                        <wps:spPr bwMode="auto">
                          <a:xfrm>
                            <a:off x="495" y="5355"/>
                            <a:ext cx="1083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 name="Line 110"/>
                        <wps:cNvCnPr>
                          <a:cxnSpLocks noChangeShapeType="1"/>
                        </wps:cNvCnPr>
                        <wps:spPr bwMode="auto">
                          <a:xfrm>
                            <a:off x="495" y="5895"/>
                            <a:ext cx="1083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4" name="Line 111"/>
                        <wps:cNvCnPr>
                          <a:cxnSpLocks noChangeShapeType="1"/>
                        </wps:cNvCnPr>
                        <wps:spPr bwMode="auto">
                          <a:xfrm>
                            <a:off x="495" y="6420"/>
                            <a:ext cx="1083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 name="Line 112"/>
                        <wps:cNvCnPr>
                          <a:cxnSpLocks noChangeShapeType="1"/>
                        </wps:cNvCnPr>
                        <wps:spPr bwMode="auto">
                          <a:xfrm>
                            <a:off x="495" y="6975"/>
                            <a:ext cx="1083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 name="Line 113"/>
                        <wps:cNvCnPr>
                          <a:cxnSpLocks noChangeShapeType="1"/>
                        </wps:cNvCnPr>
                        <wps:spPr bwMode="auto">
                          <a:xfrm>
                            <a:off x="495" y="7515"/>
                            <a:ext cx="1083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7" name="Line 114"/>
                        <wps:cNvCnPr>
                          <a:cxnSpLocks noChangeShapeType="1"/>
                        </wps:cNvCnPr>
                        <wps:spPr bwMode="auto">
                          <a:xfrm>
                            <a:off x="495" y="8055"/>
                            <a:ext cx="1083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 name="Line 115"/>
                        <wps:cNvCnPr>
                          <a:cxnSpLocks noChangeShapeType="1"/>
                        </wps:cNvCnPr>
                        <wps:spPr bwMode="auto">
                          <a:xfrm>
                            <a:off x="495" y="8595"/>
                            <a:ext cx="1083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9" name="Line 116"/>
                        <wps:cNvCnPr>
                          <a:cxnSpLocks noChangeShapeType="1"/>
                        </wps:cNvCnPr>
                        <wps:spPr bwMode="auto">
                          <a:xfrm>
                            <a:off x="945" y="1646"/>
                            <a:ext cx="0" cy="146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Text Box 117"/>
                        <wps:cNvSpPr txBox="1">
                          <a:spLocks noChangeArrowheads="1"/>
                        </wps:cNvSpPr>
                        <wps:spPr bwMode="auto">
                          <a:xfrm>
                            <a:off x="9060" y="1705"/>
                            <a:ext cx="2265"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1515" w:rsidRPr="004E55EC" w:rsidRDefault="00DA1515" w:rsidP="00115405">
                              <w:pPr>
                                <w:jc w:val="center"/>
                                <w:rPr>
                                  <w:rFonts w:hint="eastAsia"/>
                                  <w:b/>
                                </w:rPr>
                              </w:pPr>
                              <w:r>
                                <w:rPr>
                                  <w:rFonts w:hint="eastAsia"/>
                                </w:rPr>
                                <w:t xml:space="preserve"> </w:t>
                              </w:r>
                              <w:r w:rsidRPr="004E55EC">
                                <w:rPr>
                                  <w:rFonts w:hint="eastAsia"/>
                                  <w:b/>
                                </w:rPr>
                                <w:t>結　　　果</w:t>
                              </w:r>
                            </w:p>
                          </w:txbxContent>
                        </wps:txbx>
                        <wps:bodyPr rot="0" vert="horz" wrap="square" lIns="74295" tIns="8890" rIns="74295" bIns="8890" anchor="t" anchorCtr="0" upright="1">
                          <a:noAutofit/>
                        </wps:bodyPr>
                      </wps:wsp>
                      <wps:wsp>
                        <wps:cNvPr id="21" name="Text Box 118"/>
                        <wps:cNvSpPr txBox="1">
                          <a:spLocks noChangeArrowheads="1"/>
                        </wps:cNvSpPr>
                        <wps:spPr bwMode="auto">
                          <a:xfrm>
                            <a:off x="1050" y="2035"/>
                            <a:ext cx="8010"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1515" w:rsidRPr="004E55EC" w:rsidRDefault="00DA1515" w:rsidP="00115405">
                              <w:pPr>
                                <w:jc w:val="center"/>
                                <w:rPr>
                                  <w:rFonts w:hint="eastAsia"/>
                                  <w:b/>
                                  <w:sz w:val="28"/>
                                  <w:szCs w:val="28"/>
                                </w:rPr>
                              </w:pPr>
                              <w:r w:rsidRPr="004E55EC">
                                <w:rPr>
                                  <w:rFonts w:hint="eastAsia"/>
                                  <w:b/>
                                  <w:sz w:val="28"/>
                                  <w:szCs w:val="28"/>
                                </w:rPr>
                                <w:t>内　　　　　　　　容</w:t>
                              </w:r>
                            </w:p>
                          </w:txbxContent>
                        </wps:txbx>
                        <wps:bodyPr rot="0" vert="horz" wrap="square" lIns="74295" tIns="8890" rIns="74295" bIns="8890" anchor="t" anchorCtr="0" upright="1">
                          <a:noAutofit/>
                        </wps:bodyPr>
                      </wps:wsp>
                      <wps:wsp>
                        <wps:cNvPr id="22" name="Text Box 119"/>
                        <wps:cNvSpPr txBox="1">
                          <a:spLocks noChangeArrowheads="1"/>
                        </wps:cNvSpPr>
                        <wps:spPr bwMode="auto">
                          <a:xfrm>
                            <a:off x="465" y="2020"/>
                            <a:ext cx="525"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1515" w:rsidRDefault="00DA1515" w:rsidP="00115405">
                              <w:pPr>
                                <w:rPr>
                                  <w:rFonts w:hint="eastAsia"/>
                                </w:rPr>
                              </w:pPr>
                              <w:r w:rsidRPr="004E55EC">
                                <w:rPr>
                                  <w:rFonts w:hint="eastAsia"/>
                                  <w:b/>
                                </w:rPr>
                                <w:t>No</w:t>
                              </w:r>
                              <w:r>
                                <w:rPr>
                                  <w:rFonts w:hint="eastAsia"/>
                                </w:rPr>
                                <w:t>.</w:t>
                              </w:r>
                            </w:p>
                          </w:txbxContent>
                        </wps:txbx>
                        <wps:bodyPr rot="0" vert="horz" wrap="square" lIns="74295" tIns="8890" rIns="74295" bIns="8890" anchor="t" anchorCtr="0" upright="1">
                          <a:noAutofit/>
                        </wps:bodyPr>
                      </wps:wsp>
                      <wps:wsp>
                        <wps:cNvPr id="23" name="Line 120"/>
                        <wps:cNvCnPr>
                          <a:cxnSpLocks noChangeShapeType="1"/>
                        </wps:cNvCnPr>
                        <wps:spPr bwMode="auto">
                          <a:xfrm>
                            <a:off x="10457" y="2110"/>
                            <a:ext cx="0" cy="141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121"/>
                        <wps:cNvCnPr>
                          <a:cxnSpLocks noChangeShapeType="1"/>
                        </wps:cNvCnPr>
                        <wps:spPr bwMode="auto">
                          <a:xfrm>
                            <a:off x="9167" y="1641"/>
                            <a:ext cx="0" cy="1462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Text Box 122"/>
                        <wps:cNvSpPr txBox="1">
                          <a:spLocks noChangeArrowheads="1"/>
                        </wps:cNvSpPr>
                        <wps:spPr bwMode="auto">
                          <a:xfrm>
                            <a:off x="9149" y="2230"/>
                            <a:ext cx="660"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1515" w:rsidRPr="004E55EC" w:rsidRDefault="00DA1515" w:rsidP="00115405">
                              <w:pPr>
                                <w:jc w:val="center"/>
                                <w:rPr>
                                  <w:rFonts w:hint="eastAsia"/>
                                  <w:b/>
                                </w:rPr>
                              </w:pPr>
                              <w:r w:rsidRPr="004E55EC">
                                <w:rPr>
                                  <w:rFonts w:hint="eastAsia"/>
                                  <w:b/>
                                </w:rPr>
                                <w:t>決定</w:t>
                              </w:r>
                            </w:p>
                          </w:txbxContent>
                        </wps:txbx>
                        <wps:bodyPr rot="0" vert="horz" wrap="square" lIns="74295" tIns="8890" rIns="74295" bIns="8890" anchor="t" anchorCtr="0" upright="1">
                          <a:noAutofit/>
                        </wps:bodyPr>
                      </wps:wsp>
                      <wps:wsp>
                        <wps:cNvPr id="26" name="Line 123"/>
                        <wps:cNvCnPr>
                          <a:cxnSpLocks noChangeShapeType="1"/>
                        </wps:cNvCnPr>
                        <wps:spPr bwMode="auto">
                          <a:xfrm>
                            <a:off x="9804" y="2110"/>
                            <a:ext cx="10" cy="1413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Text Box 124"/>
                        <wps:cNvSpPr txBox="1">
                          <a:spLocks noChangeArrowheads="1"/>
                        </wps:cNvSpPr>
                        <wps:spPr bwMode="auto">
                          <a:xfrm>
                            <a:off x="9804" y="2230"/>
                            <a:ext cx="660"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1515" w:rsidRPr="004E55EC" w:rsidRDefault="00DA1515" w:rsidP="00115405">
                              <w:pPr>
                                <w:jc w:val="center"/>
                                <w:rPr>
                                  <w:rFonts w:hint="eastAsia"/>
                                  <w:b/>
                                </w:rPr>
                              </w:pPr>
                              <w:r w:rsidRPr="004E55EC">
                                <w:rPr>
                                  <w:rFonts w:hint="eastAsia"/>
                                  <w:b/>
                                </w:rPr>
                                <w:t>検討</w:t>
                              </w:r>
                            </w:p>
                          </w:txbxContent>
                        </wps:txbx>
                        <wps:bodyPr rot="0" vert="horz" wrap="square" lIns="74295" tIns="8890" rIns="74295" bIns="8890" anchor="t" anchorCtr="0" upright="1">
                          <a:noAutofit/>
                        </wps:bodyPr>
                      </wps:wsp>
                      <wps:wsp>
                        <wps:cNvPr id="28" name="Text Box 125"/>
                        <wps:cNvSpPr txBox="1">
                          <a:spLocks noChangeArrowheads="1"/>
                        </wps:cNvSpPr>
                        <wps:spPr bwMode="auto">
                          <a:xfrm>
                            <a:off x="10359" y="2230"/>
                            <a:ext cx="1035"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1515" w:rsidRPr="004E55EC" w:rsidRDefault="00DA1515" w:rsidP="00115405">
                              <w:pPr>
                                <w:jc w:val="center"/>
                                <w:rPr>
                                  <w:rFonts w:hint="eastAsia"/>
                                  <w:b/>
                                </w:rPr>
                              </w:pPr>
                              <w:r w:rsidRPr="004E55EC">
                                <w:rPr>
                                  <w:rFonts w:hint="eastAsia"/>
                                  <w:b/>
                                </w:rPr>
                                <w:t>担当者</w:t>
                              </w:r>
                            </w:p>
                          </w:txbxContent>
                        </wps:txbx>
                        <wps:bodyPr rot="0" vert="horz" wrap="square" lIns="74295" tIns="8890" rIns="74295" bIns="8890" anchor="t" anchorCtr="0" upright="1">
                          <a:noAutofit/>
                        </wps:bodyPr>
                      </wps:wsp>
                      <wps:wsp>
                        <wps:cNvPr id="29" name="Line 126"/>
                        <wps:cNvCnPr>
                          <a:cxnSpLocks noChangeShapeType="1"/>
                        </wps:cNvCnPr>
                        <wps:spPr bwMode="auto">
                          <a:xfrm>
                            <a:off x="495" y="9145"/>
                            <a:ext cx="1083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0" name="Line 127"/>
                        <wps:cNvCnPr>
                          <a:cxnSpLocks noChangeShapeType="1"/>
                        </wps:cNvCnPr>
                        <wps:spPr bwMode="auto">
                          <a:xfrm>
                            <a:off x="495" y="9685"/>
                            <a:ext cx="1083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 name="Line 128"/>
                        <wps:cNvCnPr>
                          <a:cxnSpLocks noChangeShapeType="1"/>
                        </wps:cNvCnPr>
                        <wps:spPr bwMode="auto">
                          <a:xfrm>
                            <a:off x="495" y="10230"/>
                            <a:ext cx="1083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2" name="Line 129"/>
                        <wps:cNvCnPr>
                          <a:cxnSpLocks noChangeShapeType="1"/>
                        </wps:cNvCnPr>
                        <wps:spPr bwMode="auto">
                          <a:xfrm>
                            <a:off x="495" y="10770"/>
                            <a:ext cx="1083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Line 130"/>
                        <wps:cNvCnPr>
                          <a:cxnSpLocks noChangeShapeType="1"/>
                        </wps:cNvCnPr>
                        <wps:spPr bwMode="auto">
                          <a:xfrm>
                            <a:off x="495" y="11310"/>
                            <a:ext cx="1083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 name="Line 131"/>
                        <wps:cNvCnPr>
                          <a:cxnSpLocks noChangeShapeType="1"/>
                        </wps:cNvCnPr>
                        <wps:spPr bwMode="auto">
                          <a:xfrm>
                            <a:off x="495" y="11850"/>
                            <a:ext cx="1083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5" name="Line 132"/>
                        <wps:cNvCnPr>
                          <a:cxnSpLocks noChangeShapeType="1"/>
                        </wps:cNvCnPr>
                        <wps:spPr bwMode="auto">
                          <a:xfrm>
                            <a:off x="495" y="12375"/>
                            <a:ext cx="1083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6" name="Line 133"/>
                        <wps:cNvCnPr>
                          <a:cxnSpLocks noChangeShapeType="1"/>
                        </wps:cNvCnPr>
                        <wps:spPr bwMode="auto">
                          <a:xfrm>
                            <a:off x="495" y="12930"/>
                            <a:ext cx="1083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7" name="Line 134"/>
                        <wps:cNvCnPr>
                          <a:cxnSpLocks noChangeShapeType="1"/>
                        </wps:cNvCnPr>
                        <wps:spPr bwMode="auto">
                          <a:xfrm>
                            <a:off x="495" y="13470"/>
                            <a:ext cx="1083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8" name="Line 135"/>
                        <wps:cNvCnPr>
                          <a:cxnSpLocks noChangeShapeType="1"/>
                        </wps:cNvCnPr>
                        <wps:spPr bwMode="auto">
                          <a:xfrm>
                            <a:off x="495" y="14010"/>
                            <a:ext cx="1083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9" name="Line 136"/>
                        <wps:cNvCnPr>
                          <a:cxnSpLocks noChangeShapeType="1"/>
                        </wps:cNvCnPr>
                        <wps:spPr bwMode="auto">
                          <a:xfrm>
                            <a:off x="495" y="14550"/>
                            <a:ext cx="1083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0" name="Line 137"/>
                        <wps:cNvCnPr>
                          <a:cxnSpLocks noChangeShapeType="1"/>
                        </wps:cNvCnPr>
                        <wps:spPr bwMode="auto">
                          <a:xfrm>
                            <a:off x="495" y="15105"/>
                            <a:ext cx="1083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1" name="Line 138"/>
                        <wps:cNvCnPr>
                          <a:cxnSpLocks noChangeShapeType="1"/>
                        </wps:cNvCnPr>
                        <wps:spPr bwMode="auto">
                          <a:xfrm>
                            <a:off x="495" y="15645"/>
                            <a:ext cx="1083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154" o:spid="_x0000_s1087" style="position:absolute;left:0;text-align:left;margin-left:-5.1pt;margin-top:8.35pt;width:546.45pt;height:762.8pt;z-index:-251659264" coordorigin="465,1018" coordsize="10929,15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">
              <v:rect id="Rectangle 151" o:spid="_x0000_s1088" style="position:absolute;left:501;top:1656;width:10831;height: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qbj8AA&#10;AADaAAAADwAAAGRycy9kb3ducmV2LnhtbESPQYvCMBSE74L/ITxhb5oquLpdo4gg9LZY9f5snkmx&#10;eSlN1O6/3wgLHoeZ+YZZbXrXiAd1ofasYDrJQBBXXtdsFJyO+/ESRIjIGhvPpOCXAmzWw8EKc+2f&#10;fKBHGY1IEA45KrAxtrmUobLkMEx8S5y8q+8cxiQ7I3WHzwR3jZxl2ad0WHNasNjSzlJ1K+9OwfXH&#10;mkt9O7rFV3k+z5vCFHO/Vepj1G+/QUTq4zv83y60ghm8rqQbIN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Wqbj8AAAADaAAAADwAAAAAAAAAAAAAAAACYAgAAZHJzL2Rvd25y&#10;ZXYueG1sUEsFBgAAAAAEAAQA9QAAAIUDAAAAAA==&#10;" fillcolor="#c9f" stroked="f">
                <v:textbox inset="5.85pt,.7pt,5.85pt,.7pt"/>
              </v:rect>
              <v:group id="Group 141" o:spid="_x0000_s1089" style="position:absolute;left:465;top:1018;width:10929;height:15256" coordorigin="465,1018" coordsize="10929,15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202" coordsize="21600,21600" o:spt="202" path="m,l,21600r21600,l21600,xe">
                  <v:stroke joinstyle="miter"/>
                  <v:path gradientshapeok="t" o:connecttype="rect"/>
                </v:shapetype>
                <v:shape id="Text Box 101" o:spid="_x0000_s1090" type="#_x0000_t202" style="position:absolute;left:555;top:1018;width:1078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OracQA&#10;AADaAAAADwAAAGRycy9kb3ducmV2LnhtbESPT2vCQBTE7wW/w/IEb7pRbJDUVaLgH3qp2lI8PrPP&#10;JJh9G7Krpv30XUHocZiZ3zDTeWsqcaPGlZYVDAcRCOLM6pJzBV+fq/4EhPPIGivLpOCHHMxnnZcp&#10;JtreeU+3g89FgLBLUEHhfZ1I6bKCDLqBrYmDd7aNQR9kk0vd4D3ATSVHURRLgyWHhQJrWhaUXQ5X&#10;o+C3dOlm97Hwp8XrcR3t3mP3ncZK9bpt+gbCU+v/w8/2VisYw+NKuA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Tq2nEAAAA2gAAAA8AAAAAAAAAAAAAAAAAmAIAAGRycy9k&#10;b3ducmV2LnhtbFBLBQYAAAAABAAEAPUAAACJAwAAAAA=&#10;" filled="f" stroked="f">
                  <v:textbox inset="5.85pt,.7pt,5.85pt,.7pt">
                    <w:txbxContent>
                      <w:p w:rsidR="00DA1515" w:rsidRPr="004E55EC" w:rsidRDefault="00DA1515" w:rsidP="00115405">
                        <w:pPr>
                          <w:jc w:val="center"/>
                          <w:rPr>
                            <w:rFonts w:hint="eastAsia"/>
                            <w:b/>
                            <w:sz w:val="40"/>
                            <w:szCs w:val="40"/>
                          </w:rPr>
                        </w:pPr>
                        <w:r w:rsidRPr="004E55EC">
                          <w:rPr>
                            <w:rFonts w:hint="eastAsia"/>
                            <w:b/>
                            <w:sz w:val="40"/>
                            <w:szCs w:val="40"/>
                          </w:rPr>
                          <w:t>会　議　議　事　録</w:t>
                        </w:r>
                      </w:p>
                    </w:txbxContent>
                  </v:textbox>
                </v:shape>
                <v:rect id="Rectangle 102" o:spid="_x0000_s1091" style="position:absolute;left:495;top:1649;width:10830;height:14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wJ8QA&#10;AADaAAAADwAAAGRycy9kb3ducmV2LnhtbESPT4vCMBTE74LfITzBm6aKilSjFGUXD7KsfxC8PZpn&#10;W21eShO1+uk3Cwt7HGbmN8x82ZhSPKh2hWUFg34Egji1uuBMwfHw0ZuCcB5ZY2mZFLzIwXLRbs0x&#10;1vbJO3rsfSYChF2MCnLvq1hKl+Zk0PVtRRy8i60N+iDrTOoanwFuSjmMook0WHBYyLGiVU7pbX83&#10;CnZJM/l8F+eR256SwVc1XH9H66tS3U6TzEB4avx/+K+90QrG8Hsl3A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j8CfEAAAA2gAAAA8AAAAAAAAAAAAAAAAAmAIAAGRycy9k&#10;b3ducmV2LnhtbFBLBQYAAAAABAAEAPUAAACJAwAAAAA=&#10;" filled="f">
                  <v:textbox inset="5.85pt,.7pt,5.85pt,.7pt"/>
                </v:rect>
                <v:line id="Line 103" o:spid="_x0000_s1092" style="position:absolute;visibility:visible;mso-wrap-style:square" from="9167,2110" to="11295,2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line id="Line 104" o:spid="_x0000_s1093" style="position:absolute;visibility:visible;mso-wrap-style:square" from="495,2650" to="11325,2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yUjsMAAADaAAAADwAAAGRycy9kb3ducmV2LnhtbESPzWrCQBSF9wXfYbhCd3ViF22NjiKC&#10;4CJtqYrrS+aaxGTuJDPTJH37TqHg8nB+Ps5qM5pG9OR8ZVnBfJaAIM6trrhQcD7tn95A+ICssbFM&#10;Cn7Iw2Y9eVhhqu3AX9QfQyHiCPsUFZQhtKmUPi/JoJ/Zljh6V+sMhihdIbXDIY6bRj4nyYs0WHEk&#10;lNjSrqS8Pn6byM2LzHWXWz0eru/ZvuN+8XH6VOpxOm6XIAKN4R7+bx+0glf4uxJv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lI7DAAAA2gAAAA8AAAAAAAAAAAAA&#10;AAAAoQIAAGRycy9kb3ducmV2LnhtbFBLBQYAAAAABAAEAPkAAACRAwAAAAA=&#10;">
                  <v:stroke dashstyle="dash"/>
                </v:line>
                <v:line id="Line 105" o:spid="_x0000_s1094" style="position:absolute;visibility:visible;mso-wrap-style:square" from="495,3190" to="11325,3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MA/L8AAADaAAAADwAAAGRycy9kb3ducmV2LnhtbERPTWvCQBC9F/wPywje6kYPpY2uIoLg&#10;wVqq4nnIjkk0Oxt315j++86h0OPjfc+XvWtURyHWng1Mxhko4sLbmksDp+Pm9R1UTMgWG89k4Ici&#10;LBeDlznm1j/5m7pDKpWEcMzRQJVSm2sdi4ocxrFviYW7+OAwCQyltgGfEu4aPc2yN+2wZmmosKV1&#10;RcXt8HDSW5S7cD9fb/328rnb3Ln72B+/jBkN+9UMVKI+/Yv/3FtrQLbKFbkBevE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jMA/L8AAADaAAAADwAAAAAAAAAAAAAAAACh&#10;AgAAZHJzL2Rvd25yZXYueG1sUEsFBgAAAAAEAAQA+QAAAI0DAAAAAA==&#10;">
                  <v:stroke dashstyle="dash"/>
                </v:line>
                <v:line id="Line 106" o:spid="_x0000_s1095" style="position:absolute;visibility:visible;mso-wrap-style:square" from="495,3730" to="11325,3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lZ8EAAADaAAAADwAAAGRycy9kb3ducmV2LnhtbESPzYrCMBSF98K8Q7gDs9NUF6Ido4gg&#10;uNARrcz60lzbanNTk1g7bz8RBJeH8/NxZovO1KIl5yvLCoaDBARxbnXFhYJTtu5PQPiArLG2TAr+&#10;yMNi/tGbYartgw/UHkMh4gj7FBWUITSplD4vyaAf2IY4emfrDIYoXSG1w0ccN7UcJclYGqw4Ekps&#10;aFVSfj3eTeTmxdbdfi/XbnPebdc3bqc/2V6pr89u+Q0iUBfe4Vd7oxVM4Xkl3g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f6VnwQAAANoAAAAPAAAAAAAAAAAAAAAA&#10;AKECAABkcnMvZG93bnJldi54bWxQSwUGAAAAAAQABAD5AAAAjwMAAAAA&#10;">
                  <v:stroke dashstyle="dash"/>
                </v:line>
                <v:line id="Line 107" o:spid="_x0000_s1096" style="position:absolute;visibility:visible;mso-wrap-style:square" from="495,4275" to="11325,4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E2cMAAADbAAAADwAAAGRycy9kb3ducmV2LnhtbESPTW/CMAyG75P4D5GRuI0UDtNWCAgh&#10;IXFgTAPE2WpMW2ickoTS/fv5MGk3W34/Hs+XvWtURyHWng1Mxhko4sLbmksDp+Pm9R1UTMgWG89k&#10;4IciLBeDlznm1j/5m7pDKpWEcMzRQJVSm2sdi4ocxrFvieV28cFhkjWU2gZ8Srhr9DTL3rTDmqWh&#10;wpbWFRW3w8NJb1Huwv18vfXby+duc+fuY3/8MmY07FczUIn69C/+c2+t4Au9/CID6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fhNnDAAAA2wAAAA8AAAAAAAAAAAAA&#10;AAAAoQIAAGRycy9kb3ducmV2LnhtbFBLBQYAAAAABAAEAPkAAACRAwAAAAA=&#10;">
                  <v:stroke dashstyle="dash"/>
                </v:line>
                <v:line id="Line 108" o:spid="_x0000_s1097" style="position:absolute;visibility:visible;mso-wrap-style:square" from="495,4815" to="11325,4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MhQsMAAADbAAAADwAAAGRycy9kb3ducmV2LnhtbESPT4vCMBDF78J+hzALe9PUPSzaNYos&#10;CB78g1b2PDRjW20mNYm1fnsjCN5meG/e781k1platOR8ZVnBcJCAIM6trrhQcMgW/REIH5A11pZJ&#10;wZ08zKYfvQmm2t54R+0+FCKGsE9RQRlCk0rp85IM+oFtiKN2tM5giKsrpHZ4i+Gmlt9J8iMNVhwJ&#10;JTb0V1J+3l9N5ObFyl3+T+dueVyvFhdux5tsq9TXZzf/BRGoC2/z63qpY/0hPH+JA8jp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TIULDAAAA2wAAAA8AAAAAAAAAAAAA&#10;AAAAoQIAAGRycy9kb3ducmV2LnhtbFBLBQYAAAAABAAEAPkAAACRAwAAAAA=&#10;">
                  <v:stroke dashstyle="dash"/>
                </v:line>
                <v:line id="Line 109" o:spid="_x0000_s1098" style="position:absolute;visibility:visible;mso-wrap-style:square" from="495,5355" to="11325,5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G/NcQAAADbAAAADwAAAGRycy9kb3ducmV2LnhtbESPQWvCQBCF7wX/wzKCt7qpB2mjq0gh&#10;4CG1VMXzkB2TaHY22d0m8d93C4XeZnhv3vdmvR1NI3pyvras4GWegCAurK65VHA+Zc+vIHxA1thY&#10;JgUP8rDdTJ7WmGo78Bf1x1CKGMI+RQVVCG0qpS8qMujntiWO2tU6gyGurpTa4RDDTSMXSbKUBmuO&#10;hApbeq+ouB+/TeQWZe66y+0+7q8fedZx/3Y4fSo1m467FYhAY/g3/13vday/gN9f4gBy8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Ab81xAAAANsAAAAPAAAAAAAAAAAA&#10;AAAAAKECAABkcnMvZG93bnJldi54bWxQSwUGAAAAAAQABAD5AAAAkgMAAAAA&#10;">
                  <v:stroke dashstyle="dash"/>
                </v:line>
                <v:line id="Line 110" o:spid="_x0000_s1099" style="position:absolute;visibility:visible;mso-wrap-style:square" from="495,5895" to="11325,5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00arsMAAADbAAAADwAAAGRycy9kb3ducmV2LnhtbESPT4vCMBDF78J+hzAL3jRdBXG7RpEF&#10;wYN/UJc9D83YVptJTWKt394IgrcZ3pv3ezOZtaYSDTlfWlbw1U9AEGdWl5wr+DssemMQPiBrrCyT&#10;gjt5mE0/OhNMtb3xjpp9yEUMYZ+igiKEOpXSZwUZ9H1bE0ftaJ3BEFeXS+3wFsNNJQdJMpIGS46E&#10;Amv6LSg7768mcrN85S7/p3O7PK5Xiws335vDVqnuZzv/ARGoDW/z63qpY/0hPH+JA8jp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dNGq7DAAAA2wAAAA8AAAAAAAAAAAAA&#10;AAAAoQIAAGRycy9kb3ducmV2LnhtbFBLBQYAAAAABAAEAPkAAACRAwAAAAA=&#10;">
                  <v:stroke dashstyle="dash"/>
                </v:line>
                <v:line id="Line 111" o:spid="_x0000_s1100" style="position:absolute;visibility:visible;mso-wrap-style:square" from="495,6420" to="11325,6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SC2sMAAADbAAAADwAAAGRycy9kb3ducmV2LnhtbESPT4vCMBDF78J+hzAL3jRdEXG7RpEF&#10;wYN/UJc9D83YVptJTWKt394IgrcZ3pv3ezOZtaYSDTlfWlbw1U9AEGdWl5wr+DssemMQPiBrrCyT&#10;gjt5mE0/OhNMtb3xjpp9yEUMYZ+igiKEOpXSZwUZ9H1bE0ftaJ3BEFeXS+3wFsNNJQdJMpIGS46E&#10;Amv6LSg7768mcrN85S7/p3O7PK5Xiws335vDVqnuZzv/ARGoDW/z63qpY/0hPH+JA8jp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ikgtrDAAAA2wAAAA8AAAAAAAAAAAAA&#10;AAAAoQIAAGRycy9kb3ducmV2LnhtbFBLBQYAAAAABAAEAPkAAACRAwAAAAA=&#10;">
                  <v:stroke dashstyle="dash"/>
                </v:line>
                <v:line id="Line 112" o:spid="_x0000_s1101" style="position:absolute;visibility:visible;mso-wrap-style:square" from="495,6975" to="11325,6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nQcMAAADbAAAADwAAAGRycy9kb3ducmV2LnhtbESPT4vCMBDF78J+hzAL3jRdQXG7RpEF&#10;wYN/UJc9D83YVptJTWKt394IgrcZ3pv3ezOZtaYSDTlfWlbw1U9AEGdWl5wr+DssemMQPiBrrCyT&#10;gjt5mE0/OhNMtb3xjpp9yEUMYZ+igiKEOpXSZwUZ9H1bE0ftaJ3BEFeXS+3wFsNNJQdJMpIGS46E&#10;Amv6LSg7768mcrN85S7/p3O7PK5Xiws335vDVqnuZzv/ARGoDW/z63qpY/0hPH+JA8jp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oJ0HDAAAA2wAAAA8AAAAAAAAAAAAA&#10;AAAAoQIAAGRycy9kb3ducmV2LnhtbFBLBQYAAAAABAAEAPkAAACRAwAAAAA=&#10;">
                  <v:stroke dashstyle="dash"/>
                </v:line>
                <v:line id="Line 113" o:spid="_x0000_s1102" style="position:absolute;visibility:visible;mso-wrap-style:square" from="495,7515" to="11325,75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q5NsMAAADbAAAADwAAAGRycy9kb3ducmV2LnhtbESPQYvCMBCF78L+hzALe9NUD6Jdo4gg&#10;eHBXtLLnoRnbajOpSazdf28EwdsM78373swWnalFS85XlhUMBwkI4tzqigsFx2zdn4DwAVljbZkU&#10;/JOHxfyjN8NU2zvvqT2EQsQQ9ikqKENoUil9XpJBP7ANcdRO1hkMcXWF1A7vMdzUcpQkY2mw4kgo&#10;saFVSfnlcDORmxdbd/07X7rN6We7vnI7/c12Sn19dstvEIG68Da/rjc61h/D85c4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c6uTbDAAAA2wAAAA8AAAAAAAAAAAAA&#10;AAAAoQIAAGRycy9kb3ducmV2LnhtbFBLBQYAAAAABAAEAPkAAACRAwAAAAA=&#10;">
                  <v:stroke dashstyle="dash"/>
                </v:line>
                <v:line id="Line 114" o:spid="_x0000_s1103" style="position:absolute;visibility:visible;mso-wrap-style:square" from="495,8055" to="11325,8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YcrcQAAADbAAAADwAAAGRycy9kb3ducmV2LnhtbESPT4vCMBDF78J+hzAL3jRdD+p2jSIL&#10;ggf/oC57HpqxrTaTmsRav70RBG8zvDfv92Yya00lGnK+tKzgq5+AIM6sLjlX8HdY9MYgfEDWWFkm&#10;BXfyMJt+dCaYanvjHTX7kIsYwj5FBUUIdSqlzwoy6Pu2Jo7a0TqDIa4ul9rhLYabSg6SZCgNlhwJ&#10;Bdb0W1B23l9N5Gb5yl3+T+d2eVyvFhduvjeHrVLdz3b+AyJQG97m1/VSx/ojeP4SB5DT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dhytxAAAANsAAAAPAAAAAAAAAAAA&#10;AAAAAKECAABkcnMvZG93bnJldi54bWxQSwUGAAAAAAQABAD5AAAAkgMAAAAA&#10;">
                  <v:stroke dashstyle="dash"/>
                </v:line>
                <v:line id="Line 115" o:spid="_x0000_s1104" style="position:absolute;visibility:visible;mso-wrap-style:square" from="495,8595" to="11325,8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mI38MAAADbAAAADwAAAGRycy9kb3ducmV2LnhtbESPTW/CMAyG75P4D5GRuI0UDtNWCAgh&#10;IXFgTAPE2WpMW2ickoTS/fv5MGk3W34/Hs+XvWtURyHWng1Mxhko4sLbmksDp+Pm9R1UTMgWG89k&#10;4IciLBeDlznm1j/5m7pDKpWEcMzRQJVSm2sdi4ocxrFvieV28cFhkjWU2gZ8Srhr9DTL3rTDmqWh&#10;wpbWFRW3w8NJb1Huwv18vfXby+duc+fuY3/8MmY07FczUIn69C/+c2+t4Aus/CID6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npiN/DAAAA2wAAAA8AAAAAAAAAAAAA&#10;AAAAoQIAAGRycy9kb3ducmV2LnhtbFBLBQYAAAAABAAEAPkAAACRAwAAAAA=&#10;">
                  <v:stroke dashstyle="dash"/>
                </v:line>
                <v:line id="Line 116" o:spid="_x0000_s1105" style="position:absolute;visibility:visible;mso-wrap-style:square" from="945,1646" to="945,16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shape id="Text Box 117" o:spid="_x0000_s1106" type="#_x0000_t202" style="position:absolute;left:9060;top:1705;width:226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nfdcEA&#10;AADbAAAADwAAAGRycy9kb3ducmV2LnhtbERPy4rCMBTdD/gP4QqzG1MFy1CNUoUZxY1PxOW1ubbF&#10;5qY0Ga1+vVkMuDyc93jamkrcqHGlZQX9XgSCOLO65FzBYf/z9Q3CeWSNlWVS8CAH00nnY4yJtnfe&#10;0m3ncxFC2CWooPC+TqR0WUEGXc/WxIG72MagD7DJpW7wHsJNJQdRFEuDJYeGAmuaF5Rdd39GwbN0&#10;6WKznvnzbHj6jTar2B3TWKnPbpuOQHhq/Vv8715qBYOwPnwJP0B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Z33XBAAAA2wAAAA8AAAAAAAAAAAAAAAAAmAIAAGRycy9kb3du&#10;cmV2LnhtbFBLBQYAAAAABAAEAPUAAACGAwAAAAA=&#10;" filled="f" stroked="f">
                  <v:textbox inset="5.85pt,.7pt,5.85pt,.7pt">
                    <w:txbxContent>
                      <w:p w:rsidR="00DA1515" w:rsidRPr="004E55EC" w:rsidRDefault="00DA1515" w:rsidP="00115405">
                        <w:pPr>
                          <w:jc w:val="center"/>
                          <w:rPr>
                            <w:rFonts w:hint="eastAsia"/>
                            <w:b/>
                          </w:rPr>
                        </w:pPr>
                        <w:r>
                          <w:rPr>
                            <w:rFonts w:hint="eastAsia"/>
                          </w:rPr>
                          <w:t xml:space="preserve"> </w:t>
                        </w:r>
                        <w:r w:rsidRPr="004E55EC">
                          <w:rPr>
                            <w:rFonts w:hint="eastAsia"/>
                            <w:b/>
                          </w:rPr>
                          <w:t>結　　　果</w:t>
                        </w:r>
                      </w:p>
                    </w:txbxContent>
                  </v:textbox>
                </v:shape>
                <v:shape id="Text Box 118" o:spid="_x0000_s1107" type="#_x0000_t202" style="position:absolute;left:1050;top:2035;width:8010;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V67sUA&#10;AADbAAAADwAAAGRycy9kb3ducmV2LnhtbESPQWvCQBSE74L/YXlCb7ox0CCpq0TBVrzUpqX0+Jp9&#10;TUKzb0N2jbG/3hWEHoeZ+YZZrgfTiJ46V1tWMJ9FIIgLq2suFXy876YLEM4ja2wsk4ILOVivxqMl&#10;ptqe+Y363JciQNilqKDyvk2ldEVFBt3MtsTB+7GdQR9kV0rd4TnATSPjKEqkwZrDQoUtbSsqfvOT&#10;UfBXu+zl+Lrx35vHr+foeEjcZ5Yo9TAZsicQngb/H76391pBPIfbl/AD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FXruxQAAANsAAAAPAAAAAAAAAAAAAAAAAJgCAABkcnMv&#10;ZG93bnJldi54bWxQSwUGAAAAAAQABAD1AAAAigMAAAAA&#10;" filled="f" stroked="f">
                  <v:textbox inset="5.85pt,.7pt,5.85pt,.7pt">
                    <w:txbxContent>
                      <w:p w:rsidR="00DA1515" w:rsidRPr="004E55EC" w:rsidRDefault="00DA1515" w:rsidP="00115405">
                        <w:pPr>
                          <w:jc w:val="center"/>
                          <w:rPr>
                            <w:rFonts w:hint="eastAsia"/>
                            <w:b/>
                            <w:sz w:val="28"/>
                            <w:szCs w:val="28"/>
                          </w:rPr>
                        </w:pPr>
                        <w:r w:rsidRPr="004E55EC">
                          <w:rPr>
                            <w:rFonts w:hint="eastAsia"/>
                            <w:b/>
                            <w:sz w:val="28"/>
                            <w:szCs w:val="28"/>
                          </w:rPr>
                          <w:t>内　　　　　　　　容</w:t>
                        </w:r>
                      </w:p>
                    </w:txbxContent>
                  </v:textbox>
                </v:shape>
                <v:shape id="Text Box 119" o:spid="_x0000_s1108" type="#_x0000_t202" style="position:absolute;left:465;top:2020;width:52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fkmcUA&#10;AADbAAAADwAAAGRycy9kb3ducmV2LnhtbESPT2vCQBTE74LfYXlCb7ox0CCpq0RBLb34r4jH1+xr&#10;Esy+Ddmtpn76bkHwOMzMb5jpvDO1uFLrKssKxqMIBHFudcWFgs/jajgB4TyyxtoyKfglB/NZvzfF&#10;VNsb7+l68IUIEHYpKii9b1IpXV6SQTeyDXHwvm1r0AfZFlK3eAtwU8s4ihJpsOKwUGJDy5Lyy+HH&#10;KLhXLtvstgv/tXg9r6PdR+JOWaLUy6DL3kB46vwz/Gi/awVxDP9fw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x+SZxQAAANsAAAAPAAAAAAAAAAAAAAAAAJgCAABkcnMv&#10;ZG93bnJldi54bWxQSwUGAAAAAAQABAD1AAAAigMAAAAA&#10;" filled="f" stroked="f">
                  <v:textbox inset="5.85pt,.7pt,5.85pt,.7pt">
                    <w:txbxContent>
                      <w:p w:rsidR="00DA1515" w:rsidRDefault="00DA1515" w:rsidP="00115405">
                        <w:pPr>
                          <w:rPr>
                            <w:rFonts w:hint="eastAsia"/>
                          </w:rPr>
                        </w:pPr>
                        <w:r w:rsidRPr="004E55EC">
                          <w:rPr>
                            <w:rFonts w:hint="eastAsia"/>
                            <w:b/>
                          </w:rPr>
                          <w:t>No</w:t>
                        </w:r>
                        <w:r>
                          <w:rPr>
                            <w:rFonts w:hint="eastAsia"/>
                          </w:rPr>
                          <w:t>.</w:t>
                        </w:r>
                      </w:p>
                    </w:txbxContent>
                  </v:textbox>
                </v:shape>
                <v:line id="Line 120" o:spid="_x0000_s1109" style="position:absolute;visibility:visible;mso-wrap-style:square" from="10457,2110" to="10457,16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121" o:spid="_x0000_s1110" style="position:absolute;visibility:visible;mso-wrap-style:square" from="9167,1641" to="9167,16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shape id="Text Box 122" o:spid="_x0000_s1111" type="#_x0000_t202" style="position:absolute;left:9149;top:2230;width:660;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587cUA&#10;AADbAAAADwAAAGRycy9kb3ducmV2LnhtbESPQWvCQBSE7wX/w/IK3uqmgkFSNyEKreJFm5bS42v2&#10;NQnNvg3ZVaO/3hWEHoeZ+YZZZINpxZF611hW8DyJQBCXVjdcKfj8eH2ag3AeWWNrmRScyUGWjh4W&#10;mGh74nc6Fr4SAcIuQQW1910ipStrMugmtiMO3q/tDfog+0rqHk8Bblo5jaJYGmw4LNTY0aqm8q84&#10;GAWXxuXr/W7pf5az77dov43dVx4rNX4c8hcQngb/H763N1rBdAa3L+EHyP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LnztxQAAANsAAAAPAAAAAAAAAAAAAAAAAJgCAABkcnMv&#10;ZG93bnJldi54bWxQSwUGAAAAAAQABAD1AAAAigMAAAAA&#10;" filled="f" stroked="f">
                  <v:textbox inset="5.85pt,.7pt,5.85pt,.7pt">
                    <w:txbxContent>
                      <w:p w:rsidR="00DA1515" w:rsidRPr="004E55EC" w:rsidRDefault="00DA1515" w:rsidP="00115405">
                        <w:pPr>
                          <w:jc w:val="center"/>
                          <w:rPr>
                            <w:rFonts w:hint="eastAsia"/>
                            <w:b/>
                          </w:rPr>
                        </w:pPr>
                        <w:r w:rsidRPr="004E55EC">
                          <w:rPr>
                            <w:rFonts w:hint="eastAsia"/>
                            <w:b/>
                          </w:rPr>
                          <w:t>決定</w:t>
                        </w:r>
                      </w:p>
                    </w:txbxContent>
                  </v:textbox>
                </v:shape>
                <v:line id="Line 123" o:spid="_x0000_s1112" style="position:absolute;visibility:visible;mso-wrap-style:square" from="9804,2110" to="9814,16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shape id="Text Box 124" o:spid="_x0000_s1113" type="#_x0000_t202" style="position:absolute;left:9804;top:2230;width:660;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BHAcYA&#10;AADbAAAADwAAAGRycy9kb3ducmV2LnhtbESPT2vCQBTE7wW/w/KE3upGwSipa0gKtcWL/0rp8Zl9&#10;JsHs25Ddauyn7wqFHoeZ+Q2zSHvTiAt1rrasYDyKQBAXVtdcKvg4vD7NQTiPrLGxTApu5CBdDh4W&#10;mGh75R1d9r4UAcIuQQWV920ipSsqMuhGtiUO3sl2Bn2QXSl1h9cAN42cRFEsDdYcFips6aWi4rz/&#10;Ngp+ape9bTe5P+bTr1W0XcfuM4uVehz22TMIT73/D/+137WCyQzuX8IP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7BHAcYAAADbAAAADwAAAAAAAAAAAAAAAACYAgAAZHJz&#10;L2Rvd25yZXYueG1sUEsFBgAAAAAEAAQA9QAAAIsDAAAAAA==&#10;" filled="f" stroked="f">
                  <v:textbox inset="5.85pt,.7pt,5.85pt,.7pt">
                    <w:txbxContent>
                      <w:p w:rsidR="00DA1515" w:rsidRPr="004E55EC" w:rsidRDefault="00DA1515" w:rsidP="00115405">
                        <w:pPr>
                          <w:jc w:val="center"/>
                          <w:rPr>
                            <w:rFonts w:hint="eastAsia"/>
                            <w:b/>
                          </w:rPr>
                        </w:pPr>
                        <w:r w:rsidRPr="004E55EC">
                          <w:rPr>
                            <w:rFonts w:hint="eastAsia"/>
                            <w:b/>
                          </w:rPr>
                          <w:t>検討</w:t>
                        </w:r>
                      </w:p>
                    </w:txbxContent>
                  </v:textbox>
                </v:shape>
                <v:shape id="Text Box 125" o:spid="_x0000_s1114" type="#_x0000_t202" style="position:absolute;left:10359;top:2230;width:103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Tc8EA&#10;AADbAAAADwAAAGRycy9kb3ducmV2LnhtbERPy4rCMBTdD/gP4QqzG1MFy1CNUoUZxY1PxOW1ubbF&#10;5qY0Ga1+vVkMuDyc93jamkrcqHGlZQX9XgSCOLO65FzBYf/z9Q3CeWSNlWVS8CAH00nnY4yJtnfe&#10;0m3ncxFC2CWooPC+TqR0WUEGXc/WxIG72MagD7DJpW7wHsJNJQdRFEuDJYeGAmuaF5Rdd39GwbN0&#10;6WKznvnzbHj6jTar2B3TWKnPbpuOQHhq/Vv8715qBYMwNnwJP0B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v03PBAAAA2wAAAA8AAAAAAAAAAAAAAAAAmAIAAGRycy9kb3du&#10;cmV2LnhtbFBLBQYAAAAABAAEAPUAAACGAwAAAAA=&#10;" filled="f" stroked="f">
                  <v:textbox inset="5.85pt,.7pt,5.85pt,.7pt">
                    <w:txbxContent>
                      <w:p w:rsidR="00DA1515" w:rsidRPr="004E55EC" w:rsidRDefault="00DA1515" w:rsidP="00115405">
                        <w:pPr>
                          <w:jc w:val="center"/>
                          <w:rPr>
                            <w:rFonts w:hint="eastAsia"/>
                            <w:b/>
                          </w:rPr>
                        </w:pPr>
                        <w:r w:rsidRPr="004E55EC">
                          <w:rPr>
                            <w:rFonts w:hint="eastAsia"/>
                            <w:b/>
                          </w:rPr>
                          <w:t>担当者</w:t>
                        </w:r>
                      </w:p>
                    </w:txbxContent>
                  </v:textbox>
                </v:shape>
                <v:line id="Line 126" o:spid="_x0000_s1115" style="position:absolute;visibility:visible;mso-wrap-style:square" from="495,9145" to="11325,9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n+cMAAADbAAAADwAAAGRycy9kb3ducmV2LnhtbESPzWrCQBSF9wXfYbiCuzrRRWmio4gg&#10;uEgtjaXrS+aaRDN34syYpG/fKRS6PJyfj7PejqYVPTnfWFawmCcgiEurG64UfJ4Pz68gfEDW2Fom&#10;Bd/kYbuZPK0x03bgD+qLUIk4wj5DBXUIXSalL2sy6Oe2I47exTqDIUpXSe1wiOOmlcskeZEGG46E&#10;Gjva11TeioeJ3LLK3f3rehuPl7f8cOc+PZ3flZpNx90KRKAx/If/2ketYJnC75f4A+Tm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J5/nDAAAA2wAAAA8AAAAAAAAAAAAA&#10;AAAAoQIAAGRycy9kb3ducmV2LnhtbFBLBQYAAAAABAAEAPkAAACRAwAAAAA=&#10;">
                  <v:stroke dashstyle="dash"/>
                </v:line>
                <v:line id="Line 127" o:spid="_x0000_s1116" style="position:absolute;visibility:visible;mso-wrap-style:square" from="495,9685" to="11325,9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rYucEAAADbAAAADwAAAGRycy9kb3ducmV2LnhtbERPTWvCQBC9F/wPywje6sYKpaauUgTB&#10;g1aq0vOQHZPU7Gzc3cb4751DocfH+54ve9eojkKsPRuYjDNQxIW3NZcGTsf18xuomJAtNp7JwJ0i&#10;LBeDpznm1t/4i7pDKpWEcMzRQJVSm2sdi4ocxrFviYU7++AwCQyltgFvEu4a/ZJlr9phzdJQYUur&#10;iorL4ddJb1Fuw/X759Jvzrvt+srd7PO4N2Y07D/eQSXq07/4z72xBqayXr7ID9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Kti5wQAAANsAAAAPAAAAAAAAAAAAAAAA&#10;AKECAABkcnMvZG93bnJldi54bWxQSwUGAAAAAAQABAD5AAAAjwMAAAAA&#10;">
                  <v:stroke dashstyle="dash"/>
                </v:line>
                <v:line id="Line 128" o:spid="_x0000_s1117" style="position:absolute;visibility:visible;mso-wrap-style:square" from="495,10230" to="11325,10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Z9IsIAAADbAAAADwAAAGRycy9kb3ducmV2LnhtbESPzYrCMBSF98K8Q7gD7jRVQbQaZRgQ&#10;XDiKOsz60lzbanNTk1g7b28EweXh/Hyc+bI1lWjI+dKygkE/AUGcWV1yruD3uOpNQPiArLGyTAr+&#10;ycNy8dGZY6rtnffUHEIu4gj7FBUUIdSplD4ryKDv25o4eifrDIYoXS61w3scN5UcJslYGiw5Egqs&#10;6bug7HK4mcjN8o27/p0v7fr0s1lduZlujzulup/t1wxEoDa8w6/2WisYDeD5Jf4A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2Z9IsIAAADbAAAADwAAAAAAAAAAAAAA&#10;AAChAgAAZHJzL2Rvd25yZXYueG1sUEsFBgAAAAAEAAQA+QAAAJADAAAAAA==&#10;">
                  <v:stroke dashstyle="dash"/>
                </v:line>
                <v:line id="Line 129" o:spid="_x0000_s1118" style="position:absolute;visibility:visible;mso-wrap-style:square" from="495,10770" to="11325,107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TjVcQAAADbAAAADwAAAGRycy9kb3ducmV2LnhtbESPX2vCMBTF34V9h3AHe9N0DkSrUcZA&#10;6EPnsI49X5prW21uapK13bdfBgMfD+fPj7PZjaYVPTnfWFbwPEtAEJdWN1wp+Dztp0sQPiBrbC2T&#10;gh/ysNs+TDaYajvwkfoiVCKOsE9RQR1Cl0rpy5oM+pntiKN3ts5giNJVUjsc4rhp5TxJFtJgw5FQ&#10;Y0dvNZXX4ttEblnl7vZ1uY7Z+T3f37hfHU4fSj09jq9rEIHGcA//tzOt4GUO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tONVxAAAANsAAAAPAAAAAAAAAAAA&#10;AAAAAKECAABkcnMvZG93bnJldi54bWxQSwUGAAAAAAQABAD5AAAAkgMAAAAA&#10;">
                  <v:stroke dashstyle="dash"/>
                </v:line>
                <v:line id="Line 130" o:spid="_x0000_s1119" style="position:absolute;visibility:visible;mso-wrap-style:square" from="495,11310" to="11325,11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hGzsQAAADbAAAADwAAAGRycy9kb3ducmV2LnhtbESPX2vCMBTF34V9h3AHe9N0K4hWo4yB&#10;4EPnsI49X5prW21uapK13bdfBgMfD+fPj7PejqYVPTnfWFbwPEtAEJdWN1wp+DztpgsQPiBrbC2T&#10;gh/ysN08TNaYaTvwkfoiVCKOsM9QQR1Cl0npy5oM+pntiKN3ts5giNJVUjsc4rhp5UuSzKXBhiOh&#10;xo7eaiqvxbeJ3LLK3e3rch335/d8d+N+eTh9KPX0OL6uQAQawz38395rBWkKf1/i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EbOxAAAANsAAAAPAAAAAAAAAAAA&#10;AAAAAKECAABkcnMvZG93bnJldi54bWxQSwUGAAAAAAQABAD5AAAAkgMAAAAA&#10;">
                  <v:stroke dashstyle="dash"/>
                </v:line>
                <v:line id="Line 131" o:spid="_x0000_s1120" style="position:absolute;visibility:visible;mso-wrap-style:square" from="495,11850" to="11325,11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HeusQAAADbAAAADwAAAGRycy9kb3ducmV2LnhtbESPS2sCMRSF90L/Q7iF7mqmrYgdJ0op&#10;CC584FhcXyZ3HnVyMybpOP33jVBweTiPj5MtB9OKnpxvLCt4GScgiAurG64UfB1XzzMQPiBrbC2T&#10;gl/ysFw8jDJMtb3ygfo8VCKOsE9RQR1Cl0rpi5oM+rHtiKNXWmcwROkqqR1e47hp5WuSTKXBhiOh&#10;xo4+ayrO+Y+J3KLauMvp+zysy+1mdeH+fXfcK/X0OHzMQQQawj38315rBW8TuH2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Ed66xAAAANsAAAAPAAAAAAAAAAAA&#10;AAAAAKECAABkcnMvZG93bnJldi54bWxQSwUGAAAAAAQABAD5AAAAkgMAAAAA&#10;">
                  <v:stroke dashstyle="dash"/>
                </v:line>
                <v:line id="Line 132" o:spid="_x0000_s1121" style="position:absolute;visibility:visible;mso-wrap-style:square" from="495,12375" to="11325,12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7IcQAAADbAAAADwAAAGRycy9kb3ducmV2LnhtbESPS2sCMRSF90L/Q7iF7mqmLYodJ0op&#10;CC584FhcXyZ3HnVyMybpOP33jVBweTiPj5MtB9OKnpxvLCt4GScgiAurG64UfB1XzzMQPiBrbC2T&#10;gl/ysFw8jDJMtb3ygfo8VCKOsE9RQR1Cl0rpi5oM+rHtiKNXWmcwROkqqR1e47hp5WuSTKXBhiOh&#10;xo4+ayrO+Y+J3KLauMvp+zysy+1mdeH+fXfcK/X0OHzMQQQawj38315rBW8TuH2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XXshxAAAANsAAAAPAAAAAAAAAAAA&#10;AAAAAKECAABkcnMvZG93bnJldi54bWxQSwUGAAAAAAQABAD5AAAAkgMAAAAA&#10;">
                  <v:stroke dashstyle="dash"/>
                </v:line>
                <v:line id="Line 133" o:spid="_x0000_s1122" style="position:absolute;visibility:visible;mso-wrap-style:square" from="495,12930" to="11325,12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lVsQAAADbAAAADwAAAGRycy9kb3ducmV2LnhtbESPX2vCMBTF34V9h3AHe9N0E4qrRhkD&#10;wYduwzr2fGmubbW5qUlsu2+/CMIeD+fPj7PajKYVPTnfWFbwPEtAEJdWN1wp+D5spwsQPiBrbC2T&#10;gl/ysFk/TFaYaTvwnvoiVCKOsM9QQR1Cl0npy5oM+pntiKN3tM5giNJVUjsc4rhp5UuSpNJgw5FQ&#10;Y0fvNZXn4moit6xyd/k5ncfd8SPfXrh//Tx8KfX0OL4tQQQaw3/43t5pBfMUbl/iD5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j+VWxAAAANsAAAAPAAAAAAAAAAAA&#10;AAAAAKECAABkcnMvZG93bnJldi54bWxQSwUGAAAAAAQABAD5AAAAkgMAAAAA&#10;">
                  <v:stroke dashstyle="dash"/>
                </v:line>
                <v:line id="Line 134" o:spid="_x0000_s1123" style="position:absolute;visibility:visible;mso-wrap-style:square" from="495,13470" to="11325,134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NAzcQAAADbAAAADwAAAGRycy9kb3ducmV2LnhtbESPS2sCMRSF90L/Q7iF7mqmLagdJ0op&#10;CC584FhcXyZ3HnVyMybpOP33jVBweTiPj5MtB9OKnpxvLCt4GScgiAurG64UfB1XzzMQPiBrbC2T&#10;gl/ysFw8jDJMtb3ygfo8VCKOsE9RQR1Cl0rpi5oM+rHtiKNXWmcwROkqqR1e47hp5WuSTKTBhiOh&#10;xo4+ayrO+Y+J3KLauMvp+zysy+1mdeH+fXfcK/X0OHzMQQQawj38315rBW9TuH2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w0DNxAAAANsAAAAPAAAAAAAAAAAA&#10;AAAAAKECAABkcnMvZG93bnJldi54bWxQSwUGAAAAAAQABAD5AAAAkgMAAAAA&#10;">
                  <v:stroke dashstyle="dash"/>
                </v:line>
                <v:line id="Line 135" o:spid="_x0000_s1124" style="position:absolute;visibility:visible;mso-wrap-style:square" from="495,14010" to="11325,14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zUv8EAAADbAAAADwAAAGRycy9kb3ducmV2LnhtbERPTWvCQBC9F/wPywje6sYKpaauUgTB&#10;g1aq0vOQHZPU7Gzc3cb4751DocfH+54ve9eojkKsPRuYjDNQxIW3NZcGTsf18xuomJAtNp7JwJ0i&#10;LBeDpznm1t/4i7pDKpWEcMzRQJVSm2sdi4ocxrFviYU7++AwCQyltgFvEu4a/ZJlr9phzdJQYUur&#10;iorL4ddJb1Fuw/X759Jvzrvt+srd7PO4N2Y07D/eQSXq07/4z72xBqYyVr7ID9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XNS/wQAAANsAAAAPAAAAAAAAAAAAAAAA&#10;AKECAABkcnMvZG93bnJldi54bWxQSwUGAAAAAAQABAD5AAAAjwMAAAAA&#10;">
                  <v:stroke dashstyle="dash"/>
                </v:line>
                <v:line id="Line 136" o:spid="_x0000_s1125" style="position:absolute;visibility:visible;mso-wrap-style:square" from="495,14550" to="11325,14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BxJMIAAADbAAAADwAAAGRycy9kb3ducmV2LnhtbESPS4vCMBSF98L8h3AH3Gk6CqIdo8iA&#10;4MJRfDDrS3Ntq81NTWLt/HsjCC4P5/FxpvPWVKIh50vLCr76CQjizOqScwXHw7I3BuEDssbKMin4&#10;Jw/z2Udniqm2d95Rsw+5iCPsU1RQhFCnUvqsIIO+b2vi6J2sMxiidLnUDu9x3FRykCQjabDkSCiw&#10;pp+Cssv+ZiI3y9fu+ne+tKvT73p55WayOWyV6n62i28QgdrwDr/aK61gOIHnl/gD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RBxJMIAAADbAAAADwAAAAAAAAAAAAAA&#10;AAChAgAAZHJzL2Rvd25yZXYueG1sUEsFBgAAAAAEAAQA+QAAAJADAAAAAA==&#10;">
                  <v:stroke dashstyle="dash"/>
                </v:line>
                <v:line id="Line 137" o:spid="_x0000_s1126" style="position:absolute;visibility:visible;mso-wrap-style:square" from="495,15105" to="11325,1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yrxMEAAADbAAAADwAAAGRycy9kb3ducmV2LnhtbERPTWvCQBC9F/wPywje6sYipaauUgTB&#10;g1aq0vOQHZPU7Gzc3cb4751DocfH+54ve9eojkKsPRuYjDNQxIW3NZcGTsf18xuomJAtNp7JwJ0i&#10;LBeDpznm1t/4i7pDKpWEcMzRQJVSm2sdi4ocxrFviYU7++AwCQyltgFvEu4a/ZJlr9phzdJQYUur&#10;iorL4ddJb1Fuw/X759Jvzrvt+srd7PO4N2Y07D/eQSXq07/4z72xBqayXr7ID9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LKvEwQAAANsAAAAPAAAAAAAAAAAAAAAA&#10;AKECAABkcnMvZG93bnJldi54bWxQSwUGAAAAAAQABAD5AAAAjwMAAAAA&#10;">
                  <v:stroke dashstyle="dash"/>
                </v:line>
                <v:line id="Line 138" o:spid="_x0000_s1127" style="position:absolute;visibility:visible;mso-wrap-style:square" from="495,15645" to="11325,15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2AOX8IAAADbAAAADwAAAGRycy9kb3ducmV2LnhtbESPzYrCMBSF98K8Q7gD7jRVRLQaZRgQ&#10;XDiKOsz60lzbanNTk1g7b28EweXh/Hyc+bI1lWjI+dKygkE/AUGcWV1yruD3uOpNQPiArLGyTAr+&#10;ycNy8dGZY6rtnffUHEIu4gj7FBUUIdSplD4ryKDv25o4eifrDIYoXS61w3scN5UcJslYGiw5Egqs&#10;6bug7HK4mcjN8o27/p0v7fr0s1lduZlujzulup/t1wxEoDa8w6/2WisYDeD5Jf4A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2AOX8IAAADbAAAADwAAAAAAAAAAAAAA&#10;AAChAgAAZHJzL2Rvd25yZXYueG1sUEsFBgAAAAAEAAQA+QAAAJADAAAAAA==&#10;">
                  <v:stroke dashstyle="dash"/>
                </v:line>
              </v:group>
            </v:group>
          </w:pict>
        </mc:Fallback>
      </mc:AlternateContent>
    </w:r>
    <w:r w:rsidR="00DA1515">
      <w:rPr>
        <w:rStyle w:val="a7"/>
      </w:rPr>
      <w:fldChar w:fldCharType="begin"/>
    </w:r>
    <w:r w:rsidR="00DA1515">
      <w:rPr>
        <w:rStyle w:val="a7"/>
      </w:rPr>
      <w:instrText xml:space="preserve"> PAGE </w:instrText>
    </w:r>
    <w:r w:rsidR="00DA1515">
      <w:rPr>
        <w:rStyle w:val="a7"/>
      </w:rPr>
      <w:fldChar w:fldCharType="separate"/>
    </w:r>
    <w:r>
      <w:rPr>
        <w:rStyle w:val="a7"/>
        <w:noProof/>
      </w:rPr>
      <w:t>2</w:t>
    </w:r>
    <w:r w:rsidR="00DA1515">
      <w:rPr>
        <w:rStyle w:val="a7"/>
      </w:rPr>
      <w:fldChar w:fldCharType="end"/>
    </w:r>
    <w:r w:rsidR="00DA1515">
      <w:rPr>
        <w:rStyle w:val="a7"/>
        <w:rFonts w:hint="eastAsia"/>
      </w:rPr>
      <w:t>/</w:t>
    </w:r>
    <w:r w:rsidR="00DA1515">
      <w:rPr>
        <w:rStyle w:val="a7"/>
      </w:rPr>
      <w:fldChar w:fldCharType="begin"/>
    </w:r>
    <w:r w:rsidR="00DA1515">
      <w:rPr>
        <w:rStyle w:val="a7"/>
      </w:rPr>
      <w:instrText xml:space="preserve"> NUMPAGES </w:instrText>
    </w:r>
    <w:r w:rsidR="00DA1515">
      <w:rPr>
        <w:rStyle w:val="a7"/>
      </w:rPr>
      <w:fldChar w:fldCharType="separate"/>
    </w:r>
    <w:r>
      <w:rPr>
        <w:rStyle w:val="a7"/>
        <w:noProof/>
      </w:rPr>
      <w:t>2</w:t>
    </w:r>
    <w:r w:rsidR="00DA1515">
      <w:rPr>
        <w:rStyle w:val="a7"/>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B6F89"/>
    <w:multiLevelType w:val="hybridMultilevel"/>
    <w:tmpl w:val="FD9A9020"/>
    <w:lvl w:ilvl="0" w:tplc="A2DEAE52">
      <w:start w:val="4"/>
      <w:numFmt w:val="bullet"/>
      <w:lvlText w:val="・"/>
      <w:lvlJc w:val="left"/>
      <w:pPr>
        <w:tabs>
          <w:tab w:val="num" w:pos="1200"/>
        </w:tabs>
        <w:ind w:left="1200" w:hanging="360"/>
      </w:pPr>
      <w:rPr>
        <w:rFonts w:ascii="ＭＳ 明朝" w:eastAsia="ＭＳ 明朝" w:hAnsi="ＭＳ 明朝" w:cs="Times New Roman" w:hint="eastAsia"/>
      </w:rPr>
    </w:lvl>
    <w:lvl w:ilvl="1" w:tplc="0409000B" w:tentative="1">
      <w:start w:val="1"/>
      <w:numFmt w:val="bullet"/>
      <w:lvlText w:val=""/>
      <w:lvlJc w:val="left"/>
      <w:pPr>
        <w:tabs>
          <w:tab w:val="num" w:pos="1680"/>
        </w:tabs>
        <w:ind w:left="1680" w:hanging="420"/>
      </w:pPr>
      <w:rPr>
        <w:rFonts w:ascii="Wingdings" w:hAnsi="Wingdings" w:hint="default"/>
      </w:rPr>
    </w:lvl>
    <w:lvl w:ilvl="2" w:tplc="0409000D"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B" w:tentative="1">
      <w:start w:val="1"/>
      <w:numFmt w:val="bullet"/>
      <w:lvlText w:val=""/>
      <w:lvlJc w:val="left"/>
      <w:pPr>
        <w:tabs>
          <w:tab w:val="num" w:pos="2940"/>
        </w:tabs>
        <w:ind w:left="2940" w:hanging="420"/>
      </w:pPr>
      <w:rPr>
        <w:rFonts w:ascii="Wingdings" w:hAnsi="Wingdings" w:hint="default"/>
      </w:rPr>
    </w:lvl>
    <w:lvl w:ilvl="5" w:tplc="0409000D"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B" w:tentative="1">
      <w:start w:val="1"/>
      <w:numFmt w:val="bullet"/>
      <w:lvlText w:val=""/>
      <w:lvlJc w:val="left"/>
      <w:pPr>
        <w:tabs>
          <w:tab w:val="num" w:pos="4200"/>
        </w:tabs>
        <w:ind w:left="4200" w:hanging="420"/>
      </w:pPr>
      <w:rPr>
        <w:rFonts w:ascii="Wingdings" w:hAnsi="Wingdings" w:hint="default"/>
      </w:rPr>
    </w:lvl>
    <w:lvl w:ilvl="8" w:tplc="0409000D" w:tentative="1">
      <w:start w:val="1"/>
      <w:numFmt w:val="bullet"/>
      <w:lvlText w:val=""/>
      <w:lvlJc w:val="left"/>
      <w:pPr>
        <w:tabs>
          <w:tab w:val="num" w:pos="4620"/>
        </w:tabs>
        <w:ind w:left="4620" w:hanging="420"/>
      </w:pPr>
      <w:rPr>
        <w:rFonts w:ascii="Wingdings" w:hAnsi="Wingdings" w:hint="default"/>
      </w:rPr>
    </w:lvl>
  </w:abstractNum>
  <w:abstractNum w:abstractNumId="1">
    <w:nsid w:val="068C48E3"/>
    <w:multiLevelType w:val="hybridMultilevel"/>
    <w:tmpl w:val="BBB0C392"/>
    <w:lvl w:ilvl="0" w:tplc="C972A6BE">
      <w:numFmt w:val="bullet"/>
      <w:lvlText w:val="・"/>
      <w:lvlJc w:val="left"/>
      <w:pPr>
        <w:tabs>
          <w:tab w:val="num" w:pos="360"/>
        </w:tabs>
        <w:ind w:left="360" w:hanging="360"/>
      </w:pPr>
      <w:rPr>
        <w:rFonts w:ascii="ＭＳ 明朝" w:eastAsia="ＭＳ 明朝" w:hAnsi="ＭＳ 明朝" w:cs="Times New Roman" w:hint="eastAsia"/>
        <w:lang w:val="en-US"/>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0AF63B25"/>
    <w:multiLevelType w:val="hybridMultilevel"/>
    <w:tmpl w:val="6734CB74"/>
    <w:lvl w:ilvl="0" w:tplc="C972A6BE">
      <w:numFmt w:val="bullet"/>
      <w:lvlText w:val="・"/>
      <w:lvlJc w:val="left"/>
      <w:pPr>
        <w:tabs>
          <w:tab w:val="num" w:pos="360"/>
        </w:tabs>
        <w:ind w:left="360" w:hanging="360"/>
      </w:pPr>
      <w:rPr>
        <w:rFonts w:ascii="ＭＳ 明朝" w:eastAsia="ＭＳ 明朝" w:hAnsi="ＭＳ 明朝" w:cs="Times New Roman" w:hint="eastAsia"/>
        <w:lang w:val="en-US"/>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nsid w:val="0E370944"/>
    <w:multiLevelType w:val="hybridMultilevel"/>
    <w:tmpl w:val="49605706"/>
    <w:lvl w:ilvl="0" w:tplc="C142BCD2">
      <w:start w:val="5"/>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nsid w:val="0EBA2089"/>
    <w:multiLevelType w:val="hybridMultilevel"/>
    <w:tmpl w:val="EE282768"/>
    <w:lvl w:ilvl="0" w:tplc="C972A6BE">
      <w:numFmt w:val="bullet"/>
      <w:lvlText w:val="・"/>
      <w:lvlJc w:val="left"/>
      <w:pPr>
        <w:tabs>
          <w:tab w:val="num" w:pos="360"/>
        </w:tabs>
        <w:ind w:left="360" w:hanging="360"/>
      </w:pPr>
      <w:rPr>
        <w:rFonts w:ascii="ＭＳ 明朝" w:eastAsia="ＭＳ 明朝" w:hAnsi="ＭＳ 明朝" w:cs="Times New Roman" w:hint="eastAsia"/>
        <w:lang w:val="en-US"/>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53733CC2"/>
    <w:multiLevelType w:val="hybridMultilevel"/>
    <w:tmpl w:val="ADBC956A"/>
    <w:lvl w:ilvl="0" w:tplc="6C28C1A0">
      <w:start w:val="1"/>
      <w:numFmt w:val="decimalFullWidth"/>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0"/>
  </w:num>
  <w:num w:numId="2">
    <w:abstractNumId w:val="3"/>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215"/>
  <w:drawingGridVerticalSpacing w:val="541"/>
  <w:displayHorizontalDrawingGridEvery w:val="0"/>
  <w:characterSpacingControl w:val="compressPunctuation"/>
  <w:hdrShapeDefaults>
    <o:shapedefaults v:ext="edit" spidmax="221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D61"/>
    <w:rsid w:val="000660B5"/>
    <w:rsid w:val="00086285"/>
    <w:rsid w:val="00115405"/>
    <w:rsid w:val="0012666B"/>
    <w:rsid w:val="00127999"/>
    <w:rsid w:val="00196281"/>
    <w:rsid w:val="001E44B4"/>
    <w:rsid w:val="002A631F"/>
    <w:rsid w:val="002C5D1A"/>
    <w:rsid w:val="002D19A9"/>
    <w:rsid w:val="002E4EE6"/>
    <w:rsid w:val="00302DD4"/>
    <w:rsid w:val="00360A5A"/>
    <w:rsid w:val="003B3AEE"/>
    <w:rsid w:val="003C6EF7"/>
    <w:rsid w:val="003F74D2"/>
    <w:rsid w:val="00442717"/>
    <w:rsid w:val="00482065"/>
    <w:rsid w:val="004E55EC"/>
    <w:rsid w:val="004F15DF"/>
    <w:rsid w:val="0050147C"/>
    <w:rsid w:val="00514FCB"/>
    <w:rsid w:val="00526111"/>
    <w:rsid w:val="005F2A7C"/>
    <w:rsid w:val="0065143F"/>
    <w:rsid w:val="00661EC8"/>
    <w:rsid w:val="0067638A"/>
    <w:rsid w:val="00682D29"/>
    <w:rsid w:val="006902E2"/>
    <w:rsid w:val="006A37DE"/>
    <w:rsid w:val="006C5969"/>
    <w:rsid w:val="00711B6A"/>
    <w:rsid w:val="007779F6"/>
    <w:rsid w:val="007A2901"/>
    <w:rsid w:val="007F5356"/>
    <w:rsid w:val="00883D61"/>
    <w:rsid w:val="008F3683"/>
    <w:rsid w:val="009536F8"/>
    <w:rsid w:val="009647EA"/>
    <w:rsid w:val="009719FA"/>
    <w:rsid w:val="009F142F"/>
    <w:rsid w:val="00A05B9C"/>
    <w:rsid w:val="00A614FD"/>
    <w:rsid w:val="00A85817"/>
    <w:rsid w:val="00AB4061"/>
    <w:rsid w:val="00AD1BAF"/>
    <w:rsid w:val="00AE6DF2"/>
    <w:rsid w:val="00B22250"/>
    <w:rsid w:val="00BF3530"/>
    <w:rsid w:val="00C062D6"/>
    <w:rsid w:val="00C15DB3"/>
    <w:rsid w:val="00C446EB"/>
    <w:rsid w:val="00C45BD5"/>
    <w:rsid w:val="00CB65F6"/>
    <w:rsid w:val="00D93453"/>
    <w:rsid w:val="00DA1515"/>
    <w:rsid w:val="00E06037"/>
    <w:rsid w:val="00E45891"/>
    <w:rsid w:val="00E52022"/>
    <w:rsid w:val="00EA75CA"/>
    <w:rsid w:val="00EF35BE"/>
    <w:rsid w:val="00EF6A2A"/>
    <w:rsid w:val="00F024CC"/>
    <w:rsid w:val="00F40A25"/>
    <w:rsid w:val="00F6241F"/>
    <w:rsid w:val="00F6331E"/>
    <w:rsid w:val="00F73574"/>
    <w:rsid w:val="00F75CB5"/>
    <w:rsid w:val="00F86821"/>
    <w:rsid w:val="00F96817"/>
    <w:rsid w:val="00FA12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15">
      <v:textbox inset="5.85pt,.7pt,5.85pt,.7pt"/>
    </o:shapedefaults>
    <o:shapelayout v:ext="edit">
      <o:idmap v:ext="edit" data="1"/>
    </o:shapelayout>
  </w:shapeDefaults>
  <w:decimalSymbol w:val="."/>
  <w:listSeparator w:val=","/>
  <w15:chartTrackingRefBased/>
  <w15:docId w15:val="{F9B6CF9E-B6F2-4C02-8A2A-A8ABB2F6A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9536F8"/>
    <w:pPr>
      <w:tabs>
        <w:tab w:val="center" w:pos="4252"/>
        <w:tab w:val="right" w:pos="8504"/>
      </w:tabs>
      <w:snapToGrid w:val="0"/>
    </w:pPr>
  </w:style>
  <w:style w:type="paragraph" w:styleId="a4">
    <w:name w:val="footer"/>
    <w:basedOn w:val="a"/>
    <w:rsid w:val="009536F8"/>
    <w:pPr>
      <w:tabs>
        <w:tab w:val="center" w:pos="4252"/>
        <w:tab w:val="right" w:pos="8504"/>
      </w:tabs>
      <w:snapToGrid w:val="0"/>
    </w:pPr>
  </w:style>
  <w:style w:type="paragraph" w:styleId="a5">
    <w:name w:val="Balloon Text"/>
    <w:basedOn w:val="a"/>
    <w:semiHidden/>
    <w:rsid w:val="002D19A9"/>
    <w:rPr>
      <w:rFonts w:ascii="Arial" w:eastAsia="ＭＳ ゴシック" w:hAnsi="Arial"/>
      <w:sz w:val="18"/>
      <w:szCs w:val="18"/>
    </w:rPr>
  </w:style>
  <w:style w:type="table" w:styleId="a6">
    <w:name w:val="Table Grid"/>
    <w:basedOn w:val="a1"/>
    <w:rsid w:val="002D19A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page number"/>
    <w:basedOn w:val="a0"/>
    <w:rsid w:val="00661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192.168.42.16\ohkadai\tanaka.shinya\SD22\format\&#20250;&#35696;&#35696;&#20107;&#37682;.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会議議事録.dot</Template>
  <TotalTime>2</TotalTime>
  <Pages>2</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議事録</vt:lpstr>
    </vt:vector>
  </TitlesOfParts>
  <Company>コンピュータ総合学園HAL教務部</Company>
  <LinksUpToDate>false</LinksUpToDate>
  <CharactersWithSpaces>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議事録</dc:title>
  <dc:subject/>
  <dc:creator>ＯＨ田中信也</dc:creator>
  <cp:keywords/>
  <dc:description/>
  <cp:lastModifiedBy>ＯＨ田中信也</cp:lastModifiedBy>
  <cp:revision>1</cp:revision>
  <cp:lastPrinted>2008-05-27T11:29:00Z</cp:lastPrinted>
  <dcterms:created xsi:type="dcterms:W3CDTF">2018-05-15T06:13:00Z</dcterms:created>
  <dcterms:modified xsi:type="dcterms:W3CDTF">2018-05-15T06:15:00Z</dcterms:modified>
</cp:coreProperties>
</file>