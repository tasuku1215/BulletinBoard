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6237"/>
        <w:gridCol w:w="8259"/>
      </w:tblGrid>
      <w:tr w:rsidR="00C57DD3" w:rsidRPr="00C57DD3">
        <w:trPr>
          <w:trHeight w:val="439"/>
          <w:tblHeader/>
        </w:trPr>
        <w:tc>
          <w:tcPr>
            <w:tcW w:w="81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rFonts w:hint="eastAsia"/>
                <w:b/>
              </w:rPr>
            </w:pPr>
            <w:r w:rsidRPr="00C57DD3">
              <w:rPr>
                <w:rFonts w:hint="eastAsia"/>
                <w:b/>
              </w:rPr>
              <w:t>項番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57DD3" w:rsidP="00C57DD3">
            <w:pPr>
              <w:jc w:val="center"/>
              <w:rPr>
                <w:rFonts w:hint="eastAsia"/>
                <w:b/>
              </w:rPr>
            </w:pPr>
            <w:r w:rsidRPr="00C57DD3">
              <w:rPr>
                <w:rFonts w:hint="eastAsia"/>
                <w:b/>
              </w:rPr>
              <w:t>質　問　／　確　認　内　容</w:t>
            </w:r>
          </w:p>
        </w:tc>
        <w:tc>
          <w:tcPr>
            <w:tcW w:w="82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C57DD3" w:rsidRPr="00C57DD3" w:rsidRDefault="00C80AAF" w:rsidP="00C57DD3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回　答</w:t>
            </w:r>
            <w:r w:rsidR="00C57DD3" w:rsidRPr="00C57DD3">
              <w:rPr>
                <w:rFonts w:hint="eastAsia"/>
                <w:b/>
              </w:rPr>
              <w:t xml:space="preserve">　内　容</w:t>
            </w:r>
          </w:p>
        </w:tc>
      </w:tr>
      <w:tr w:rsidR="00C57DD3">
        <w:trPr>
          <w:trHeight w:val="397"/>
        </w:trPr>
        <w:tc>
          <w:tcPr>
            <w:tcW w:w="817" w:type="dxa"/>
            <w:tcBorders>
              <w:top w:val="single" w:sz="12" w:space="0" w:color="auto"/>
            </w:tcBorders>
          </w:tcPr>
          <w:p w:rsidR="00C57DD3" w:rsidRDefault="00986F7A" w:rsidP="00986F7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１</w:t>
            </w:r>
          </w:p>
        </w:tc>
        <w:tc>
          <w:tcPr>
            <w:tcW w:w="6237" w:type="dxa"/>
            <w:tcBorders>
              <w:top w:val="single" w:sz="12" w:space="0" w:color="auto"/>
            </w:tcBorders>
          </w:tcPr>
          <w:p w:rsidR="00986F7A" w:rsidRDefault="00986F7A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あああああ</w:t>
            </w:r>
          </w:p>
        </w:tc>
        <w:tc>
          <w:tcPr>
            <w:tcW w:w="8259" w:type="dxa"/>
            <w:tcBorders>
              <w:top w:val="single" w:sz="12" w:space="0" w:color="auto"/>
            </w:tcBorders>
          </w:tcPr>
          <w:p w:rsidR="00C57DD3" w:rsidRDefault="00986F7A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あああ</w:t>
            </w:r>
          </w:p>
          <w:p w:rsidR="00986F7A" w:rsidRDefault="00986F7A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いいいいい</w:t>
            </w: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986F7A" w:rsidP="00986F7A"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</w:p>
        </w:tc>
        <w:tc>
          <w:tcPr>
            <w:tcW w:w="6237" w:type="dxa"/>
          </w:tcPr>
          <w:p w:rsidR="00C57DD3" w:rsidRDefault="00986F7A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ううううううううう</w:t>
            </w:r>
          </w:p>
          <w:p w:rsidR="00986F7A" w:rsidRDefault="00986F7A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ううう</w:t>
            </w:r>
          </w:p>
        </w:tc>
        <w:tc>
          <w:tcPr>
            <w:tcW w:w="8259" w:type="dxa"/>
          </w:tcPr>
          <w:p w:rsidR="00C57DD3" w:rsidRPr="00986F7A" w:rsidRDefault="00986F7A" w:rsidP="00986F7A">
            <w:pPr>
              <w:rPr>
                <w:rFonts w:hint="eastAsia"/>
              </w:rPr>
            </w:pPr>
            <w:r>
              <w:rPr>
                <w:rFonts w:hint="eastAsia"/>
              </w:rPr>
              <w:t>えええ</w:t>
            </w: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986F7A">
        <w:trPr>
          <w:trHeight w:val="397"/>
        </w:trPr>
        <w:tc>
          <w:tcPr>
            <w:tcW w:w="817" w:type="dxa"/>
          </w:tcPr>
          <w:p w:rsidR="00986F7A" w:rsidRDefault="00986F7A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986F7A" w:rsidRDefault="00986F7A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DB1E1F">
        <w:trPr>
          <w:trHeight w:val="397"/>
        </w:trPr>
        <w:tc>
          <w:tcPr>
            <w:tcW w:w="817" w:type="dxa"/>
          </w:tcPr>
          <w:p w:rsidR="00DB1E1F" w:rsidRDefault="00DB1E1F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DB1E1F" w:rsidRDefault="00DB1E1F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DB1E1F" w:rsidRDefault="00DB1E1F" w:rsidP="00986F7A">
            <w:pPr>
              <w:rPr>
                <w:rFonts w:hint="eastAsia"/>
              </w:rPr>
            </w:pPr>
          </w:p>
        </w:tc>
      </w:tr>
      <w:tr w:rsidR="00DB1E1F">
        <w:trPr>
          <w:trHeight w:val="397"/>
        </w:trPr>
        <w:tc>
          <w:tcPr>
            <w:tcW w:w="817" w:type="dxa"/>
          </w:tcPr>
          <w:p w:rsidR="00DB1E1F" w:rsidRDefault="00DB1E1F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DB1E1F" w:rsidRDefault="00DB1E1F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DB1E1F" w:rsidRDefault="00DB1E1F" w:rsidP="00986F7A">
            <w:pPr>
              <w:rPr>
                <w:rFonts w:hint="eastAsia"/>
              </w:rPr>
            </w:pPr>
          </w:p>
        </w:tc>
      </w:tr>
      <w:tr w:rsidR="00DB1E1F">
        <w:trPr>
          <w:trHeight w:val="397"/>
        </w:trPr>
        <w:tc>
          <w:tcPr>
            <w:tcW w:w="817" w:type="dxa"/>
          </w:tcPr>
          <w:p w:rsidR="00DB1E1F" w:rsidRDefault="00DB1E1F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DB1E1F" w:rsidRDefault="00DB1E1F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DB1E1F" w:rsidRDefault="00DB1E1F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  <w:tr w:rsidR="00C57DD3">
        <w:trPr>
          <w:trHeight w:val="397"/>
        </w:trPr>
        <w:tc>
          <w:tcPr>
            <w:tcW w:w="817" w:type="dxa"/>
            <w:tcBorders>
              <w:bottom w:val="single" w:sz="12" w:space="0" w:color="auto"/>
            </w:tcBorders>
          </w:tcPr>
          <w:p w:rsidR="00C57DD3" w:rsidRDefault="00C57DD3" w:rsidP="00986F7A">
            <w:pPr>
              <w:jc w:val="right"/>
              <w:rPr>
                <w:rFonts w:hint="eastAsia"/>
              </w:rPr>
            </w:pPr>
          </w:p>
        </w:tc>
        <w:tc>
          <w:tcPr>
            <w:tcW w:w="6237" w:type="dxa"/>
            <w:tcBorders>
              <w:bottom w:val="single" w:sz="12" w:space="0" w:color="auto"/>
            </w:tcBorders>
          </w:tcPr>
          <w:p w:rsidR="00C57DD3" w:rsidRDefault="00C57DD3" w:rsidP="00986F7A">
            <w:pPr>
              <w:rPr>
                <w:rFonts w:hint="eastAsia"/>
              </w:rPr>
            </w:pPr>
          </w:p>
        </w:tc>
        <w:tc>
          <w:tcPr>
            <w:tcW w:w="8259" w:type="dxa"/>
            <w:tcBorders>
              <w:bottom w:val="single" w:sz="12" w:space="0" w:color="auto"/>
            </w:tcBorders>
          </w:tcPr>
          <w:p w:rsidR="00C57DD3" w:rsidRDefault="00C57DD3" w:rsidP="00986F7A">
            <w:pPr>
              <w:rPr>
                <w:rFonts w:hint="eastAsia"/>
              </w:rPr>
            </w:pPr>
          </w:p>
        </w:tc>
      </w:tr>
    </w:tbl>
    <w:p w:rsidR="006536E8" w:rsidRDefault="006536E8" w:rsidP="00981216">
      <w:pPr>
        <w:rPr>
          <w:rFonts w:hint="eastAsia"/>
        </w:rPr>
      </w:pPr>
    </w:p>
    <w:sectPr w:rsidR="006536E8" w:rsidSect="00541AA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2336" w:right="818" w:bottom="851" w:left="905" w:header="573" w:footer="493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79C" w:rsidRDefault="00E2779C" w:rsidP="00273989">
      <w:pPr>
        <w:pStyle w:val="a3"/>
      </w:pPr>
      <w:r>
        <w:separator/>
      </w:r>
    </w:p>
  </w:endnote>
  <w:endnote w:type="continuationSeparator" w:id="0">
    <w:p w:rsidR="00E2779C" w:rsidRDefault="00E2779C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9C" w:rsidRDefault="00E2779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79B" w:rsidRDefault="00E2779C" w:rsidP="001C379B">
    <w:pPr>
      <w:pStyle w:val="a4"/>
      <w:jc w:val="right"/>
      <w:rPr>
        <w:rFonts w:hint="eastAsia"/>
      </w:rPr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5080</wp:posOffset>
              </wp:positionH>
              <wp:positionV relativeFrom="paragraph">
                <wp:posOffset>-27305</wp:posOffset>
              </wp:positionV>
              <wp:extent cx="3647440" cy="200660"/>
              <wp:effectExtent l="0" t="1270" r="0" b="0"/>
              <wp:wrapNone/>
              <wp:docPr id="1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20029" w:rsidRDefault="00320029" w:rsidP="00320029">
                          <w:fldSimple w:instr=" FILENAME  ">
                            <w:r w:rsidR="00E2779C">
                              <w:rPr>
                                <w:rFonts w:hint="eastAsia"/>
                                <w:noProof/>
                              </w:rPr>
                              <w:t>文書</w:t>
                            </w:r>
                            <w:r w:rsidR="00E2779C">
                              <w:rPr>
                                <w:rFonts w:hint="eastAsia"/>
                                <w:noProof/>
                              </w:rPr>
                              <w:t xml:space="preserve"> 2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3" o:spid="_x0000_s1062" type="#_x0000_t202" style="position:absolute;left:0;text-align:left;margin-left:.4pt;margin-top:-2.1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" filled="f" fillcolor="#c9f" stroked="f">
              <v:textbox inset="0,0,0,0">
                <w:txbxContent>
                  <w:p w:rsidR="00320029" w:rsidRDefault="00320029" w:rsidP="00320029">
                    <w:fldSimple w:instr=" FILENAME  ">
                      <w:r w:rsidR="00E2779C">
                        <w:rPr>
                          <w:rFonts w:hint="eastAsia"/>
                          <w:noProof/>
                        </w:rPr>
                        <w:t>文書</w:t>
                      </w:r>
                      <w:r w:rsidR="00E2779C">
                        <w:rPr>
                          <w:rFonts w:hint="eastAsia"/>
                          <w:noProof/>
                        </w:rPr>
                        <w:t xml:space="preserve"> 2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1C379B">
      <w:rPr>
        <w:rFonts w:hint="eastAsia"/>
      </w:rPr>
      <w:t>大阪システム開発部　開発第１課　第１係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9C" w:rsidRDefault="00E2779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79C" w:rsidRDefault="00E2779C" w:rsidP="00273989">
      <w:pPr>
        <w:pStyle w:val="a3"/>
      </w:pPr>
      <w:r>
        <w:separator/>
      </w:r>
    </w:p>
  </w:footnote>
  <w:footnote w:type="continuationSeparator" w:id="0">
    <w:p w:rsidR="00E2779C" w:rsidRDefault="00E2779C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9C" w:rsidRDefault="00E2779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3989" w:rsidRDefault="00E2779C">
    <w:pPr>
      <w:pStyle w:val="a3"/>
      <w:rPr>
        <w:rFonts w:hint="eastAsia"/>
      </w:rPr>
    </w:pPr>
    <w:bookmarkStart w:id="0" w:name="_GoBack"/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-92075</wp:posOffset>
              </wp:positionH>
              <wp:positionV relativeFrom="paragraph">
                <wp:posOffset>654685</wp:posOffset>
              </wp:positionV>
              <wp:extent cx="6142990" cy="377190"/>
              <wp:effectExtent l="0" t="0" r="10160" b="22860"/>
              <wp:wrapNone/>
              <wp:docPr id="32" name="グループ化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142990" cy="377190"/>
                        <a:chOff x="0" y="0"/>
                        <a:chExt cx="6142927" cy="376973"/>
                      </a:xfrm>
                    </wpg:grpSpPr>
                    <wps:wsp>
                      <wps:cNvPr id="33" name="Text Box 82"/>
                      <wps:cNvSpPr txBox="1">
                        <a:spLocks noChangeArrowheads="1"/>
                      </wps:cNvSpPr>
                      <wps:spPr bwMode="auto">
                        <a:xfrm>
                          <a:off x="2361362" y="190918"/>
                          <a:ext cx="1687830" cy="18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79C" w:rsidRDefault="00E2779C" w:rsidP="00E2779C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34" name="Text Box 72"/>
                      <wps:cNvSpPr txBox="1">
                        <a:spLocks noChangeArrowheads="1"/>
                      </wps:cNvSpPr>
                      <wps:spPr bwMode="auto">
                        <a:xfrm>
                          <a:off x="4863402" y="0"/>
                          <a:ext cx="1279525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川島　智弘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35" name="Text Box 73"/>
                      <wps:cNvSpPr txBox="1">
                        <a:spLocks noChangeArrowheads="1"/>
                      </wps:cNvSpPr>
                      <wps:spPr bwMode="auto">
                        <a:xfrm>
                          <a:off x="4049485" y="0"/>
                          <a:ext cx="814070" cy="18605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79C" w:rsidRPr="007F0A12" w:rsidRDefault="00E2779C" w:rsidP="00E2779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作成者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36" name="Text Box 75"/>
                      <wps:cNvSpPr txBox="1">
                        <a:spLocks noChangeArrowheads="1"/>
                      </wps:cNvSpPr>
                      <wps:spPr bwMode="auto">
                        <a:xfrm>
                          <a:off x="4863402" y="190918"/>
                          <a:ext cx="1279525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79C" w:rsidRDefault="00E2779C" w:rsidP="00E2779C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37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049485" y="190918"/>
                          <a:ext cx="814070" cy="18605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79C" w:rsidRPr="007F0A12" w:rsidRDefault="00E2779C" w:rsidP="00E2779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書類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38" name="Text Box 86"/>
                      <wps:cNvSpPr txBox="1">
                        <a:spLocks noChangeArrowheads="1"/>
                      </wps:cNvSpPr>
                      <wps:spPr bwMode="auto">
                        <a:xfrm>
                          <a:off x="1401745" y="190918"/>
                          <a:ext cx="966470" cy="18288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79C" w:rsidRPr="007F0A12" w:rsidRDefault="00E2779C" w:rsidP="00E2779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業務名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39" name="Text Box 87"/>
                      <wps:cNvSpPr txBox="1">
                        <a:spLocks noChangeArrowheads="1"/>
                      </wps:cNvSpPr>
                      <wps:spPr bwMode="auto">
                        <a:xfrm>
                          <a:off x="823965" y="190918"/>
                          <a:ext cx="590550" cy="186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40" name="Text Box 88"/>
                      <wps:cNvSpPr txBox="1">
                        <a:spLocks noChangeArrowheads="1"/>
                      </wps:cNvSpPr>
                      <wps:spPr bwMode="auto">
                        <a:xfrm>
                          <a:off x="0" y="190918"/>
                          <a:ext cx="814070" cy="18605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79C" w:rsidRPr="007F0A12" w:rsidRDefault="00E2779C" w:rsidP="00E2779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項番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41" name="Text Box 79"/>
                      <wps:cNvSpPr txBox="1">
                        <a:spLocks noChangeArrowheads="1"/>
                      </wps:cNvSpPr>
                      <wps:spPr bwMode="auto">
                        <a:xfrm>
                          <a:off x="964641" y="0"/>
                          <a:ext cx="3082925" cy="183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79C" w:rsidRDefault="00E2779C" w:rsidP="00E2779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動画配信サイト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50" name="Text Box 84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18351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779C" w:rsidRPr="007F0A12" w:rsidRDefault="00E2779C" w:rsidP="00E2779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システム</w:t>
                            </w:r>
                            <w:r w:rsidRPr="007F0A12">
                              <w:rPr>
                                <w:rFonts w:hint="eastAsia"/>
                                <w:b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グループ化 69" o:spid="_x0000_s1026" style="position:absolute;left:0;text-align:left;margin-left:-7.25pt;margin-top:51.55pt;width:483.7pt;height:29.7pt;z-index:251670528" coordsize="61429,3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7" type="#_x0000_t202" style="position:absolute;left:23613;top:1909;width:16878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qRzcMA&#10;AADbAAAADwAAAGRycy9kb3ducmV2LnhtbESPQYvCMBSE78L+h/AWvIimKshajbIsKHoSdRG8PZpn&#10;W2xeSpJq3V+/EQSPw8x8w8yXranEjZwvLSsYDhIQxJnVJecKfo+r/hcIH5A1VpZJwYM8LBcfnTmm&#10;2t55T7dDyEWEsE9RQRFCnUrps4IM+oGtiaN3sc5giNLlUju8R7ip5ChJJtJgyXGhwJp+Csquh8Yo&#10;uG6bzDSns9vsmuN6+zfRspdMlep+tt8zEIHa8A6/2hutYDyG55f4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qRzcMAAADbAAAADwAAAAAAAAAAAAAAAACYAgAAZHJzL2Rv&#10;d25yZXYueG1sUEsFBgAAAAAEAAQA9QAAAIgDAAAAAA==&#10;">
                <v:textbox inset="5.85pt,.7pt,5.85pt,.7pt">
                  <w:txbxContent>
                    <w:p w:rsidR="00E2779C" w:rsidRDefault="00E2779C" w:rsidP="00E2779C"/>
                  </w:txbxContent>
                </v:textbox>
              </v:shape>
              <v:shape id="Text Box 72" o:spid="_x0000_s1028" type="#_x0000_t202" style="position:absolute;left:48634;width:12795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MJucUA&#10;AADbAAAADwAAAGRycy9kb3ducmV2LnhtbESPQWvCQBSE70L/w/IKXqRuWkXa1DWUQkVPUi2Ct0f2&#10;NQlm34bdjYn+elcQPA4z8w0zz3pTixM5X1lW8DpOQBDnVldcKPjb/by8g/ABWWNtmRScyUO2eBrM&#10;MdW24186bUMhIoR9igrKEJpUSp+XZNCPbUMcvX/rDIYoXSG1wy7CTS3fkmQmDVYcF0ps6Luk/Lht&#10;jYLjus1Nuz+41abdLdeXmZaj5EOp4XP/9QkiUB8e4Xt7pRVMpnD7En+A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Uwm5xQAAANsAAAAPAAAAAAAAAAAAAAAAAJgCAABkcnMv&#10;ZG93bnJldi54bWxQSwUGAAAAAAQABAD1AAAAigMAAAAA&#10;">
                <v:textbox inset="5.85pt,.7pt,5.85pt,.7pt"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川島　智弘</w:t>
                      </w:r>
                      <w:r>
                        <w:br/>
                      </w:r>
                    </w:p>
                  </w:txbxContent>
                </v:textbox>
              </v:shape>
              <v:shape id="Text Box 73" o:spid="_x0000_s1029" type="#_x0000_t202" style="position:absolute;left:40494;width:814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AcpsEA&#10;AADbAAAADwAAAGRycy9kb3ducmV2LnhtbESPQWuDQBSE74H+h+UVcourBtNi3YRSCOQaIyHHh/uq&#10;UvetuFs1/z4bKPQ4zMw3THFYTC8mGl1nWUESxSCIa6s7bhRUl+PmHYTzyBp7y6TgTg4O+5dVgbm2&#10;M59pKn0jAoRdjgpa74dcSle3ZNBFdiAO3rcdDfogx0bqEecAN71M43gnDXYcFloc6Kul+qf8NQq6&#10;+5S6q0X7NrtbYjKstmlSKbV+XT4/QHha/H/4r33SCrYZPL+EHyD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AHKbBAAAA2wAAAA8AAAAAAAAAAAAAAAAAmAIAAGRycy9kb3du&#10;cmV2LnhtbFBLBQYAAAAABAAEAPUAAACGAwAAAAA=&#10;" fillcolor="#c9f">
                <v:textbox inset="5.85pt,.7pt,5.85pt,.7pt">
                  <w:txbxContent>
                    <w:p w:rsidR="00E2779C" w:rsidRPr="007F0A12" w:rsidRDefault="00E2779C" w:rsidP="00E2779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作成者</w:t>
                      </w:r>
                    </w:p>
                  </w:txbxContent>
                </v:textbox>
              </v:shape>
              <v:shape id="Text Box 75" o:spid="_x0000_s1030" type="#_x0000_t202" style="position:absolute;left:48634;top:1909;width:12795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0yVcQA&#10;AADbAAAADwAAAGRycy9kb3ducmV2LnhtbESPQWvCQBSE7wX/w/IEL0U3WggaXUWEFj1JVQRvj+wz&#10;CWbfht2Npv31XaHgcZiZb5jFqjO1uJPzlWUF41ECgji3uuJCwen4OZyC8AFZY22ZFPyQh9Wy97bA&#10;TNsHf9P9EAoRIewzVFCG0GRS+rwkg35kG+LoXa0zGKJ0hdQOHxFuajlJklQarDgulNjQpqT8dmiN&#10;gtuuzU17vrjtvj1+7X5TLd+TmVKDfreegwjUhVf4v73VCj5SeH6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NMlXEAAAA2wAAAA8AAAAAAAAAAAAAAAAAmAIAAGRycy9k&#10;b3ducmV2LnhtbFBLBQYAAAAABAAEAPUAAACJAwAAAAA=&#10;">
                <v:textbox inset="5.85pt,.7pt,5.85pt,.7pt">
                  <w:txbxContent>
                    <w:p w:rsidR="00E2779C" w:rsidRDefault="00E2779C" w:rsidP="00E2779C"/>
                  </w:txbxContent>
                </v:textbox>
              </v:shape>
              <v:shape id="Text Box 76" o:spid="_x0000_s1031" type="#_x0000_t202" style="position:absolute;left:40494;top:1909;width:8141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4nSsEA&#10;AADbAAAADwAAAGRycy9kb3ducmV2LnhtbESPS2vDMBCE74H+B7GF3BL5QZPiRjElEMg1jik9LtbW&#10;NrVWxlL9+PdRINDjMDPfMId8Np0YaXCtZQXxNgJBXFndcq2gvJ037yCcR9bYWSYFCznIjy+rA2ba&#10;TnylsfC1CBB2GSpovO8zKV3VkEG3tT1x8H7sYNAHOdRSDzgFuOlkEkU7abDlsNBgT6eGqt/izyho&#10;lzFxXxbtfnLfsXnDMk3iUqn16/z5AcLT7P/Dz/ZFK0j38PgSfoA8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eJ0rBAAAA2wAAAA8AAAAAAAAAAAAAAAAAmAIAAGRycy9kb3du&#10;cmV2LnhtbFBLBQYAAAAABAAEAPUAAACGAwAAAAA=&#10;" fillcolor="#c9f">
                <v:textbox inset="5.85pt,.7pt,5.85pt,.7pt">
                  <w:txbxContent>
                    <w:p w:rsidR="00E2779C" w:rsidRPr="007F0A12" w:rsidRDefault="00E2779C" w:rsidP="00E2779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書類</w:t>
                      </w:r>
                      <w:r>
                        <w:rPr>
                          <w:rFonts w:hint="eastAsia"/>
                          <w:b/>
                        </w:rPr>
                        <w:t>No</w:t>
                      </w:r>
                    </w:p>
                  </w:txbxContent>
                </v:textbox>
              </v:shape>
              <v:shape id="Text Box 86" o:spid="_x0000_s1032" type="#_x0000_t202" style="position:absolute;left:14017;top:1909;width:9665;height:18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GzOL0A&#10;AADbAAAADwAAAGRycy9kb3ducmV2LnhtbERPy4rCMBTdC/5DuII7m7big2oUEQZmO1rE5aW5tsXm&#10;pjSxrX9vFgMuD+e9P46mET11rrasIIliEMSF1TWXCvLrz2ILwnlkjY1lUvAmB8fDdLLHTNuB/6i/&#10;+FKEEHYZKqi8bzMpXVGRQRfZljhwD9sZ9AF2pdQdDiHcNDKN47U0WHNoqLClc0XF8/IyCup3n7qb&#10;RbsZ3D0xK8yXaZIrNZ+Npx0IT6P/iv/dv1rBMowNX8IPkIc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cGzOL0AAADbAAAADwAAAAAAAAAAAAAAAACYAgAAZHJzL2Rvd25yZXYu&#10;eG1sUEsFBgAAAAAEAAQA9QAAAIIDAAAAAA==&#10;" fillcolor="#c9f">
                <v:textbox inset="5.85pt,.7pt,5.85pt,.7pt">
                  <w:txbxContent>
                    <w:p w:rsidR="00E2779C" w:rsidRPr="007F0A12" w:rsidRDefault="00E2779C" w:rsidP="00E2779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業務名</w:t>
                      </w:r>
                    </w:p>
                  </w:txbxContent>
                </v:textbox>
              </v:shape>
              <v:shape id="Text Box 87" o:spid="_x0000_s1033" type="#_x0000_t202" style="position:absolute;left:8239;top:1909;width:5906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mJ8MA&#10;AADbAAAADwAAAGRycy9kb3ducmV2LnhtbESPQYvCMBSE7wv+h/AEL4umqyBajSILip5kVQRvj+bZ&#10;FpuXkqTa3V9vhAWPw8x8w8yXranEnZwvLSv4GiQgiDOrS84VnI7r/gSED8gaK8uk4Jc8LBedjzmm&#10;2j74h+6HkIsIYZ+igiKEOpXSZwUZ9ANbE0fvap3BEKXLpXb4iHBTyWGSjKXBkuNCgTV9F5TdDo1R&#10;cNs1mWnOF7fdN8fN7m+s5WcyVarXbVczEIHa8A7/t7dawWgKry/xB8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KmJ8MAAADbAAAADwAAAAAAAAAAAAAAAACYAgAAZHJzL2Rv&#10;d25yZXYueG1sUEsFBgAAAAAEAAQA9QAAAIgDAAAAAA==&#10;">
                <v:textbox inset="5.85pt,.7pt,5.85pt,.7pt">
                  <w:txbxContent>
                    <w:p w:rsidR="00E2779C" w:rsidRDefault="00E2779C" w:rsidP="00E2779C">
                      <w:pPr>
                        <w:jc w:val="center"/>
                      </w:pPr>
                    </w:p>
                  </w:txbxContent>
                </v:textbox>
              </v:shape>
              <v:shape id="Text Box 88" o:spid="_x0000_s1034" type="#_x0000_t202" style="position:absolute;top:1909;width:8140;height:1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HMQ74A&#10;AADbAAAADwAAAGRycy9kb3ducmV2LnhtbERPy2qDQBTdF/IPww10V0dtmgbrKKFQ6DZWQpcX50al&#10;zh1xJj7+vrModHk477xczSBmmlxvWUESxSCIG6t7bhXUXx9PJxDOI2scLJOCjRyUxe4hx0zbhS80&#10;V74VIYRdhgo678dMStd0ZNBFdiQO3M1OBn2AUyv1hEsIN4NM4/goDfYcGjoc6b2j5qe6GwX9Nqfu&#10;atG+Lu47MS9YP6dJrdTjfj2/gfC0+n/xn/tTKziE9eFL+AGy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exzEO+AAAA2wAAAA8AAAAAAAAAAAAAAAAAmAIAAGRycy9kb3ducmV2&#10;LnhtbFBLBQYAAAAABAAEAPUAAACDAwAAAAA=&#10;" fillcolor="#c9f">
                <v:textbox inset="5.85pt,.7pt,5.85pt,.7pt">
                  <w:txbxContent>
                    <w:p w:rsidR="00E2779C" w:rsidRPr="007F0A12" w:rsidRDefault="00E2779C" w:rsidP="00E2779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項番</w:t>
                      </w:r>
                    </w:p>
                  </w:txbxContent>
                </v:textbox>
              </v:shape>
              <v:shape id="Text Box 79" o:spid="_x0000_s1035" type="#_x0000_t202" style="position:absolute;left:9646;width:30829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LZXMUA&#10;AADbAAAADwAAAGRycy9kb3ducmV2LnhtbESPQWvCQBSE7wX/w/IEL8VslBJs6ioitJhTqZGCt0f2&#10;NQlm34bdjab99d1CweMwM98w6+1oOnEl51vLChZJCoK4srrlWsGpfJ2vQPiArLGzTAq+ycN2M3lY&#10;Y67tjT/oegy1iBD2OSpoQuhzKX3VkEGf2J44el/WGQxRulpqh7cIN51cpmkmDbYcFxrsad9QdTkO&#10;RsGlGCozfJ7d4X0o34qfTMvH9Fmp2XTcvYAINIZ7+L990AqeFvD3Jf4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ItlcxQAAANsAAAAPAAAAAAAAAAAAAAAAAJgCAABkcnMv&#10;ZG93bnJldi54bWxQSwUGAAAAAAQABAD1AAAAigMAAAAA&#10;">
                <v:textbox inset="5.85pt,.7pt,5.85pt,.7pt">
                  <w:txbxContent>
                    <w:p w:rsidR="00E2779C" w:rsidRDefault="00E2779C" w:rsidP="00E2779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動画配信サイト</w:t>
                      </w:r>
                      <w:r>
                        <w:br/>
                      </w:r>
                    </w:p>
                  </w:txbxContent>
                </v:textbox>
              </v:shape>
              <v:shape id="Text Box 84" o:spid="_x0000_s1036" type="#_x0000_t202" style="position:absolute;width:9664;height:1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hanr0A&#10;AADbAAAADwAAAGRycy9kb3ducmV2LnhtbERPy4rCMBTdC/5DuII7m7big2oUEQZmO1rE5aW5tsXm&#10;pjSxrX8/WQguD+e9P46mET11rrasIIliEMSF1TWXCvLrz2ILwnlkjY1lUvAmB8fDdLLHTNuB/6i/&#10;+FKEEHYZKqi8bzMpXVGRQRfZljhwD9sZ9AF2pdQdDiHcNDKN47U0WHNoqLClc0XF8/IyCup3n7qb&#10;RbsZ3D0xK8yXaZIrNZ+Npx0IT6P/ij/uX61gFdaHL+EHyMM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Ymhanr0AAADbAAAADwAAAAAAAAAAAAAAAACYAgAAZHJzL2Rvd25yZXYu&#10;eG1sUEsFBgAAAAAEAAQA9QAAAIIDAAAAAA==&#10;" fillcolor="#c9f">
                <v:textbox inset="5.85pt,.7pt,5.85pt,.7pt">
                  <w:txbxContent>
                    <w:p w:rsidR="00E2779C" w:rsidRPr="007F0A12" w:rsidRDefault="00E2779C" w:rsidP="00E2779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システム</w:t>
                      </w:r>
                      <w:r w:rsidRPr="007F0A12">
                        <w:rPr>
                          <w:rFonts w:hint="eastAsia"/>
                          <w:b/>
                        </w:rPr>
                        <w:t>名</w:t>
                      </w:r>
                    </w:p>
                  </w:txbxContent>
                </v:textbox>
              </v:shape>
            </v:group>
          </w:pict>
        </mc:Fallback>
      </mc:AlternateContent>
    </w:r>
    <w:bookmarkEnd w:id="0"/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8415" r="10160" b="10160"/>
              <wp:wrapNone/>
              <wp:docPr id="28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11C981" id="Line 51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37EjAIAAGQ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hZ9+xI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0795" r="10160" b="17780"/>
              <wp:wrapNone/>
              <wp:docPr id="27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0467A" id="Line 50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MM+A8a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8142605</wp:posOffset>
              </wp:positionH>
              <wp:positionV relativeFrom="paragraph">
                <wp:posOffset>659765</wp:posOffset>
              </wp:positionV>
              <wp:extent cx="1511935" cy="372110"/>
              <wp:effectExtent l="11430" t="13970" r="10160" b="13970"/>
              <wp:wrapNone/>
              <wp:docPr id="20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11935" cy="372110"/>
                        <a:chOff x="7958" y="2897"/>
                        <a:chExt cx="3258" cy="586"/>
                      </a:xfrm>
                    </wpg:grpSpPr>
                    <wpg:grpSp>
                      <wpg:cNvPr id="21" name="Group 38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2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0B5B01" w:rsidRDefault="00273989" w:rsidP="000B5B01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INFO  RevNum  \* MERGEFORMAT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E2779C"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Rev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24" name="Group 41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2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0B5B01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PAGE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24AA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NUMPAGES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724AA7">
                                <w:rPr>
                                  <w:rFonts w:ascii="Times New Roman" w:hAnsi="Times New Roman"/>
                                  <w:noProof/>
                                  <w:kern w:val="0"/>
                                  <w:szCs w:val="21"/>
                                </w:rPr>
                                <w:t>2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Page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7" o:spid="_x0000_s1037" style="position:absolute;left:0;text-align:left;margin-left:641.15pt;margin-top:51.95pt;width:119.05pt;height:29.3pt;z-index:251666432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">
              <v:group id="Group 38" o:spid="_x0000_s1038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<v:shape id="Text Box 39" o:spid="_x0000_s103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+ii8QA&#10;AADbAAAADwAAAGRycy9kb3ducmV2LnhtbESPT4vCMBTE74LfITzBi2i6PYhWoyyCi57EPyzs7dG8&#10;bYvNS0lSrfvpN4LgcZiZ3zDLdWdqcSPnK8sKPiYJCOLc6ooLBZfzdjwD4QOyxtoyKXiQh/Wq31ti&#10;pu2dj3Q7hUJECPsMFZQhNJmUPi/JoJ/Yhjh6v9YZDFG6QmqH9wg3tUyTZCoNVhwXSmxoU1J+PbVG&#10;wXXf5qb9/nG7Q3v+2v9NtRwlc6WGg+5zASJQF97hV3unFaQpPL/EH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oovEAAAA2wAAAA8AAAAAAAAAAAAAAAAAmAIAAGRycy9k&#10;b3ducmV2LnhtbFBLBQYAAAAABAAEAPUAAACJAwAAAAA=&#10;">
                  <v:textbox inset="5.85pt,.7pt,5.85pt,.7pt">
                    <w:txbxContent>
                      <w:p w:rsidR="00273989" w:rsidRPr="000B5B01" w:rsidRDefault="00273989" w:rsidP="000B5B01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INFO  RevNum  \* MERGEFORMAT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E2779C"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40" o:spid="_x0000_s104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y3lMAA&#10;AADbAAAADwAAAGRycy9kb3ducmV2LnhtbESPQYvCMBSE7wv+h/AEb2vairp0TYsIgle1iMdH87Yt&#10;27yUJrb135uFBY/DzHzD7PLJtGKg3jWWFcTLCARxaXXDlYLievz8AuE8ssbWMil4koM8m33sMNV2&#10;5DMNF1+JAGGXooLa+y6V0pU1GXRL2xEH78f2Bn2QfSV1j2OAm1YmUbSRBhsOCzV2dKip/L08jILm&#10;OSTuZtFuR3ePzRqLVRIXSi3m0/4bhKfJv8P/7ZNWkKzg70v4ATJ7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y3lMAAAADbAAAADwAAAAAAAAAAAAAAAACYAgAAZHJzL2Rvd25y&#10;ZXYueG1sUEsFBgAAAAAEAAQA9QAAAIUDAAAAAA==&#10;" fillcolor="#c9f">
                  <v:textbox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Rev</w:t>
                        </w:r>
                      </w:p>
                    </w:txbxContent>
                  </v:textbox>
                </v:shape>
              </v:group>
              <v:group id="Group 41" o:spid="_x0000_s1041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<v:shape id="Text Box 42" o:spid="_x0000_s1042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Y6/8UA&#10;AADbAAAADwAAAGRycy9kb3ducmV2LnhtbESPQWvCQBSE7wX/w/KEXorZVGiwqauI0GJOpUYK3h7Z&#10;1ySYfRt2Nxr99d1CweMwM98wy/VoOnEm51vLCp6TFARxZXXLtYJD+T5bgPABWWNnmRRcycN6NXlY&#10;Yq7thb/ovA+1iBD2OSpoQuhzKX3VkEGf2J44ej/WGQxRulpqh5cIN52cp2kmDbYcFxrsadtQddoP&#10;RsGpGCozfB/d7nMoP4pbpuVT+qrU43TcvIEINIZ7+L+90wrmL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xjr/xQAAANsAAAAPAAAAAAAAAAAAAAAAAJgCAABkcnMv&#10;ZG93bnJldi54bWxQSwUGAAAAAAQABAD1AAAAigMAAAAA&#10;">
                  <v:textbox inset="5.85pt,.7pt,5.85pt,.7pt">
                    <w:txbxContent>
                      <w:p w:rsidR="00273989" w:rsidRPr="000B5B01" w:rsidRDefault="00273989" w:rsidP="007F0A12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PAGE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724AA7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t>/</w: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NUMPAGES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724AA7">
                          <w:rPr>
                            <w:rFonts w:ascii="Times New Roman" w:hAnsi="Times New Roman"/>
                            <w:noProof/>
                            <w:kern w:val="0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43" o:spid="_x0000_s1043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sUDMAA&#10;AADbAAAADwAAAGRycy9kb3ducmV2LnhtbESPQYvCMBSE7wv+h/AEb2vayurSNS0iCF7VIh4fzdu2&#10;bPNSmtjWf2+EBY/DzHzDbPPJtGKg3jWWFcTLCARxaXXDlYLicvj8BuE8ssbWMil4kIM8m31sMdV2&#10;5BMNZ1+JAGGXooLa+y6V0pU1GXRL2xEH79f2Bn2QfSV1j2OAm1YmUbSWBhsOCzV2tK+p/DvfjYLm&#10;MSTuatFuRneLzRcWqyQulFrMp90PCE+Tf4f/20etIFnD60v4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ssUDMAAAADbAAAADwAAAAAAAAAAAAAAAACYAgAAZHJzL2Rvd25y&#10;ZXYueG1sUEsFBgAAAAAEAAQA9QAAAIUDAAAAAA==&#10;" fillcolor="#c9f">
                  <v:textbox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Page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6049010</wp:posOffset>
              </wp:positionH>
              <wp:positionV relativeFrom="paragraph">
                <wp:posOffset>659130</wp:posOffset>
              </wp:positionV>
              <wp:extent cx="2093595" cy="372110"/>
              <wp:effectExtent l="13335" t="13335" r="7620" b="5080"/>
              <wp:wrapNone/>
              <wp:docPr id="13" name="Group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093595" cy="372110"/>
                        <a:chOff x="7958" y="2897"/>
                        <a:chExt cx="3258" cy="586"/>
                      </a:xfrm>
                    </wpg:grpSpPr>
                    <wpg:grpSp>
                      <wpg:cNvPr id="14" name="Group 32"/>
                      <wpg:cNvGrpSpPr>
                        <a:grpSpLocks/>
                      </wpg:cNvGrpSpPr>
                      <wpg:grpSpPr bwMode="auto">
                        <a:xfrm>
                          <a:off x="7958" y="2897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1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Default="00273989" w:rsidP="007F0A12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川島　智弘</w:t>
                              </w:r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F0A12" w:rsidRDefault="00E2779C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更新者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17" name="Group 33"/>
                      <wpg:cNvGrpSpPr>
                        <a:grpSpLocks/>
                      </wpg:cNvGrpSpPr>
                      <wpg:grpSpPr bwMode="auto">
                        <a:xfrm>
                          <a:off x="7958" y="3190"/>
                          <a:ext cx="3258" cy="293"/>
                          <a:chOff x="7958" y="2897"/>
                          <a:chExt cx="3258" cy="293"/>
                        </a:xfrm>
                      </wpg:grpSpPr>
                      <wps:wsp>
                        <wps:cNvPr id="1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9225" y="2897"/>
                            <a:ext cx="1991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Default="00273989" w:rsidP="000B5B01"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begin"/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instrText>PRINTDATE  \@ "yyyy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instrText>年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instrText>MM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instrText>月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instrText>dd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instrText>日</w:instrText>
                              </w:r>
                              <w:r>
                                <w:rPr>
                                  <w:rFonts w:ascii="Times New Roman" w:hAnsi="Times New Roman" w:hint="eastAsia"/>
                                  <w:kern w:val="0"/>
                                  <w:szCs w:val="21"/>
                                </w:rPr>
                                <w:instrText>"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instrText xml:space="preserve"> </w:instrTex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separate"/>
                              </w:r>
                              <w:r w:rsidR="00E2779C">
                                <w:rPr>
                                  <w:rFonts w:ascii="Times New Roman" w:hAnsi="Times New Roman" w:hint="eastAsia"/>
                                  <w:noProof/>
                                  <w:kern w:val="0"/>
                                  <w:szCs w:val="21"/>
                                </w:rPr>
                                <w:t>2006</w:t>
                              </w:r>
                              <w:r w:rsidR="00E2779C">
                                <w:rPr>
                                  <w:rFonts w:ascii="Times New Roman" w:hAnsi="Times New Roman" w:hint="eastAsia"/>
                                  <w:noProof/>
                                  <w:kern w:val="0"/>
                                  <w:szCs w:val="21"/>
                                </w:rPr>
                                <w:t>年</w:t>
                              </w:r>
                              <w:r w:rsidR="00E2779C">
                                <w:rPr>
                                  <w:rFonts w:ascii="Times New Roman" w:hAnsi="Times New Roman" w:hint="eastAsia"/>
                                  <w:noProof/>
                                  <w:kern w:val="0"/>
                                  <w:szCs w:val="21"/>
                                </w:rPr>
                                <w:t>06</w:t>
                              </w:r>
                              <w:r w:rsidR="00E2779C">
                                <w:rPr>
                                  <w:rFonts w:ascii="Times New Roman" w:hAnsi="Times New Roman" w:hint="eastAsia"/>
                                  <w:noProof/>
                                  <w:kern w:val="0"/>
                                  <w:szCs w:val="21"/>
                                </w:rPr>
                                <w:t>月</w:t>
                              </w:r>
                              <w:r w:rsidR="00E2779C">
                                <w:rPr>
                                  <w:rFonts w:ascii="Times New Roman" w:hAnsi="Times New Roman" w:hint="eastAsia"/>
                                  <w:noProof/>
                                  <w:kern w:val="0"/>
                                  <w:szCs w:val="21"/>
                                </w:rPr>
                                <w:t>21</w:t>
                              </w:r>
                              <w:r w:rsidR="00E2779C">
                                <w:rPr>
                                  <w:rFonts w:ascii="Times New Roman" w:hAnsi="Times New Roman" w:hint="eastAsia"/>
                                  <w:noProof/>
                                  <w:kern w:val="0"/>
                                  <w:szCs w:val="21"/>
                                </w:rPr>
                                <w:t>日</w:t>
                              </w:r>
                              <w:r>
                                <w:rPr>
                                  <w:rFonts w:ascii="Times New Roman" w:hAnsi="Times New Roman"/>
                                  <w:kern w:val="0"/>
                                  <w:szCs w:val="2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7958" y="2897"/>
                            <a:ext cx="1267" cy="293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Pr="007F0A12" w:rsidRDefault="00273989" w:rsidP="000B5B01">
                              <w:pPr>
                                <w:jc w:val="center"/>
                                <w:rPr>
                                  <w:rFonts w:hint="eastAsia"/>
                                  <w:b/>
                                </w:rPr>
                              </w:pPr>
                              <w:r w:rsidRPr="007F0A12">
                                <w:rPr>
                                  <w:rFonts w:hint="eastAsia"/>
                                  <w:b/>
                                </w:rPr>
                                <w:t>最終印刷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6" o:spid="_x0000_s1044" style="position:absolute;left:0;text-align:left;margin-left:476.3pt;margin-top:51.9pt;width:164.85pt;height:29.3pt;z-index:251665408" coordorigin="7958,2897" coordsize="3258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">
              <v:group id="Group 32" o:spid="_x0000_s1045" style="position:absolute;left:7958;top:2897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<v:shape id="Text Box 18" o:spid="_x0000_s1046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wQsMA&#10;AADbAAAADwAAAGRycy9kb3ducmV2LnhtbERPTWvCQBC9C/6HZQpepG4qVGx0DVJoSU6lKoK3ITtN&#10;gtnZsLuJaX99t1DwNo/3OdtsNK0YyPnGsoKnRQKCuLS64UrB6fj2uAbhA7LG1jIp+CYP2W462WKq&#10;7Y0/aTiESsQQ9ikqqEPoUil9WZNBv7AdceS+rDMYInSV1A5vMdy0cpkkK2mw4dhQY0evNZXXQ28U&#10;XIu+NP354vKP/vhe/Ky0nCcvSs0exv0GRKAx3MX/7lzH+c/w90s8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rwQsMAAADbAAAADwAAAAAAAAAAAAAAAACYAgAAZHJzL2Rv&#10;d25yZXYueG1sUEsFBgAAAAAEAAQA9QAAAIgDAAAAAA==&#10;">
                  <v:textbox inset="5.85pt,.7pt,5.85pt,.7pt">
                    <w:txbxContent>
                      <w:p w:rsidR="00273989" w:rsidRDefault="00273989" w:rsidP="007F0A1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川島　智弘</w:t>
                        </w:r>
                        <w:r>
                          <w:br/>
                        </w:r>
                      </w:p>
                    </w:txbxContent>
                  </v:textbox>
                </v:shape>
                <v:shape id="Text Box 31" o:spid="_x0000_s1047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fesb4A&#10;AADbAAAADwAAAGRycy9kb3ducmV2LnhtbERPTYvCMBC9L/gfwgje1rSV1aVrWkQQvKpFPA7NbFu2&#10;mZQmtvXfG2HB2zze52zzybRioN41lhXEywgEcWl1w5WC4nL4/AbhPLLG1jIpeJCDPJt9bDHVduQT&#10;DWdfiRDCLkUFtfddKqUrazLolrYjDtyv7Q36APtK6h7HEG5amUTRWhpsODTU2NG+pvLvfDcKmseQ&#10;uKtFuxndLTZfWKySuFBqMZ92PyA8Tf4t/ncfdZi/htcv4QCZP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Sn3rG+AAAA2wAAAA8AAAAAAAAAAAAAAAAAmAIAAGRycy9kb3ducmV2&#10;LnhtbFBLBQYAAAAABAAEAPUAAACDAwAAAAA=&#10;" fillcolor="#c9f">
                  <v:textbox inset="5.85pt,.7pt,5.85pt,.7pt">
                    <w:txbxContent>
                      <w:p w:rsidR="00273989" w:rsidRPr="007F0A12" w:rsidRDefault="00E2779C" w:rsidP="000B5B01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更新者</w:t>
                        </w:r>
                      </w:p>
                    </w:txbxContent>
                  </v:textbox>
                </v:shape>
              </v:group>
              <v:group id="Group 33" o:spid="_x0000_s1048" style="position:absolute;left:7958;top:3190;width:3258;height:293" coordorigin="7958,2897" coordsize="3258,2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 id="Text Box 34" o:spid="_x0000_s1049" type="#_x0000_t202" style="position:absolute;left:9225;top:2897;width:1991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tf3MQA&#10;AADbAAAADwAAAGRycy9kb3ducmV2LnhtbESPQWvCQBCF70L/wzKFXkQ39iAaXaUIip6kKoXehuw0&#10;CWZnw+5G0/5651DwNsN78943y3XvGnWjEGvPBibjDBRx4W3NpYHLeTuagYoJ2WLjmQz8UoT16mWw&#10;xNz6O3/S7ZRKJSEcczRQpdTmWseiIodx7Fti0X58cJhkDaW2Ae8S7hr9nmVT7bBmaaiwpU1FxfXU&#10;OQPXQ1e47us77I/deXf4m1o9zObGvL32HwtQifr0NP9f763gC6z8IgPo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rX9zEAAAA2wAAAA8AAAAAAAAAAAAAAAAAmAIAAGRycy9k&#10;b3ducmV2LnhtbFBLBQYAAAAABAAEAPUAAACJAwAAAAA=&#10;">
                  <v:textbox inset="5.85pt,.7pt,5.85pt,.7pt">
                    <w:txbxContent>
                      <w:p w:rsidR="00273989" w:rsidRDefault="00273989" w:rsidP="000B5B01"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begin"/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PRINTDATE  \@ "yyyy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年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MM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月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dd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日</w:instrText>
                        </w:r>
                        <w:r>
                          <w:rPr>
                            <w:rFonts w:ascii="Times New Roman" w:hAnsi="Times New Roman" w:hint="eastAsia"/>
                            <w:kern w:val="0"/>
                            <w:szCs w:val="21"/>
                          </w:rPr>
                          <w:instrText>"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instrText xml:space="preserve"> </w:instrTex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separate"/>
                        </w:r>
                        <w:r w:rsidR="00E2779C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2006</w:t>
                        </w:r>
                        <w:r w:rsidR="00E2779C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年</w:t>
                        </w:r>
                        <w:r w:rsidR="00E2779C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06</w:t>
                        </w:r>
                        <w:r w:rsidR="00E2779C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月</w:t>
                        </w:r>
                        <w:r w:rsidR="00E2779C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21</w:t>
                        </w:r>
                        <w:r w:rsidR="00E2779C">
                          <w:rPr>
                            <w:rFonts w:ascii="Times New Roman" w:hAnsi="Times New Roman" w:hint="eastAsia"/>
                            <w:noProof/>
                            <w:kern w:val="0"/>
                            <w:szCs w:val="21"/>
                          </w:rPr>
                          <w:t>日</w:t>
                        </w:r>
                        <w:r>
                          <w:rPr>
                            <w:rFonts w:ascii="Times New Roman" w:hAnsi="Times New Roman"/>
                            <w:kern w:val="0"/>
                            <w:szCs w:val="21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35" o:spid="_x0000_s1050" type="#_x0000_t202" style="position:absolute;left:7958;top:2897;width:1267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hKw70A&#10;AADbAAAADwAAAGRycy9kb3ducmV2LnhtbERPTYvCMBC9C/6HMII3TVvZVatRRBC8rlvE49CMbbGZ&#10;lCa29d8bYWFv83ifs90PphYdta6yrCCeRyCIc6srLhRkv6fZCoTzyBpry6TgRQ72u/Foi6m2Pf9Q&#10;d/GFCCHsUlRQet+kUrq8JINubhviwN1ta9AH2BZSt9iHcFPLJIq+pcGKQ0OJDR1Lyh+Xp1FQvbrE&#10;XS3aZe9usfnCbJHEmVLTyXDYgPA0+H/xn/usw/w1fH4JB8jd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ThKw70AAADbAAAADwAAAAAAAAAAAAAAAACYAgAAZHJzL2Rvd25yZXYu&#10;eG1sUEsFBgAAAAAEAAQA9QAAAIIDAAAAAA==&#10;" fillcolor="#c9f">
                  <v:textbox inset="5.85pt,.7pt,5.85pt,.7pt">
                    <w:txbxContent>
                      <w:p w:rsidR="00273989" w:rsidRPr="007F0A12" w:rsidRDefault="00273989" w:rsidP="000B5B01">
                        <w:pPr>
                          <w:jc w:val="center"/>
                          <w:rPr>
                            <w:rFonts w:hint="eastAsia"/>
                            <w:b/>
                          </w:rPr>
                        </w:pPr>
                        <w:r w:rsidRPr="007F0A12">
                          <w:rPr>
                            <w:rFonts w:hint="eastAsia"/>
                            <w:b/>
                          </w:rPr>
                          <w:t>最終印刷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3989" w:rsidRPr="00541AAE" w:rsidRDefault="00C57DD3">
                          <w:pP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</w:pPr>
                          <w:r w:rsidRPr="00541AAE"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質</w:t>
                          </w:r>
                          <w:r w:rsidRPr="00541AAE"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 w:rsidRPr="00541AAE"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問</w:t>
                          </w:r>
                          <w:r w:rsidRPr="00541AAE"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 w:rsidRPr="00541AAE"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確</w:t>
                          </w:r>
                          <w:r w:rsidRPr="00541AAE"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 w:rsidRPr="00541AAE"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認</w:t>
                          </w:r>
                          <w:r w:rsidRPr="00541AAE"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 w:rsidRPr="00541AAE"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書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1" type="#_x0000_t202" style="position:absolute;left:0;text-align:left;margin-left:-7.8pt;margin-top:18.6pt;width:355.9pt;height: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Cy&#10;HyEDuwIAAMA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273989" w:rsidRPr="00541AAE" w:rsidRDefault="00C57DD3">
                    <w:pPr>
                      <w:rPr>
                        <w:rFonts w:hint="eastAsia"/>
                        <w:b/>
                        <w:sz w:val="40"/>
                        <w:szCs w:val="40"/>
                      </w:rPr>
                    </w:pPr>
                    <w:r w:rsidRPr="00541AAE">
                      <w:rPr>
                        <w:rFonts w:hint="eastAsia"/>
                        <w:b/>
                        <w:sz w:val="40"/>
                        <w:szCs w:val="40"/>
                      </w:rPr>
                      <w:t>質</w:t>
                    </w:r>
                    <w:r w:rsidRPr="00541AAE"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 w:rsidRPr="00541AAE">
                      <w:rPr>
                        <w:rFonts w:hint="eastAsia"/>
                        <w:b/>
                        <w:sz w:val="40"/>
                        <w:szCs w:val="40"/>
                      </w:rPr>
                      <w:t>問</w:t>
                    </w:r>
                    <w:r w:rsidRPr="00541AAE"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 w:rsidRPr="00541AAE">
                      <w:rPr>
                        <w:rFonts w:hint="eastAsia"/>
                        <w:b/>
                        <w:sz w:val="40"/>
                        <w:szCs w:val="40"/>
                      </w:rPr>
                      <w:t>確</w:t>
                    </w:r>
                    <w:r w:rsidRPr="00541AAE"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 w:rsidRPr="00541AAE">
                      <w:rPr>
                        <w:rFonts w:hint="eastAsia"/>
                        <w:b/>
                        <w:sz w:val="40"/>
                        <w:szCs w:val="40"/>
                      </w:rPr>
                      <w:t>認</w:t>
                    </w:r>
                    <w:r w:rsidRPr="00541AAE"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 w:rsidRPr="00541AAE">
                      <w:rPr>
                        <w:rFonts w:hint="eastAsia"/>
                        <w:b/>
                        <w:sz w:val="40"/>
                        <w:szCs w:val="40"/>
                      </w:rPr>
                      <w:t>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3970" r="10160" b="8890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Default="00273989" w:rsidP="00AD76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Default="00273989" w:rsidP="00AD7689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査　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73989" w:rsidRDefault="00273989" w:rsidP="00AD768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検　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2" style="position:absolute;left:0;text-align:left;margin-left:623.6pt;margin-top:-.55pt;width:136.6pt;height:43.95pt;z-index:251659264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">
              <v:group id="Group 8" o:spid="_x0000_s1053" style="position:absolute;left:151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rect id="Rectangle 6" o:spid="_x0000_s1054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7osEA&#10;AADaAAAADwAAAGRycy9kb3ducmV2LnhtbESPQYvCMBSE78L+h/AWvGm6oiLVWFxB2IuKddnzs3m2&#10;pc1LabK1/nsjCB6HmfmGWSW9qUVHrSstK/gaRyCIM6tLzhX8nnejBQjnkTXWlknBnRwk64/BCmNt&#10;b3yiLvW5CBB2MSoovG9iKV1WkEE3tg1x8K62NeiDbHOpW7wFuKnlJIrm0mDJYaHAhrYFZVX6bxQs&#10;jpN8Wlvz/XeYVX5/uXfMJ6nU8LPfLEF46v07/Gr/aAVTeF4JN0C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ne6LBAAAA2gAAAA8AAAAAAAAAAAAAAAAAmAIAAGRycy9kb3du&#10;cmV2LnhtbFBLBQYAAAAABAAEAPUAAACGAwAAAAA=&#10;">
                  <v:textbox inset="5.85pt,.7pt,5.85pt,.7pt"/>
                </v:rect>
                <v:shape id="Text Box 7" o:spid="_x0000_s1055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<v:textbox inset="5.85pt,.7pt,5.85pt,.7pt">
                    <w:txbxContent>
                      <w:p w:rsidR="00273989" w:rsidRDefault="00273989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6" style="position:absolute;left:133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rect id="Rectangle 10" o:spid="_x0000_s1057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1cEA&#10;AADaAAAADwAAAGRycy9kb3ducmV2LnhtbESPT4vCMBTE7wt+h/CEva2p4q5STUUFYS/r4h88P5tn&#10;W9q8lCbW+u2NIHgcZuY3zHzRmUq01LjCsoLhIAJBnFpdcKbgeNh8TUE4j6yxskwK7uRgkfQ+5hhr&#10;e+MdtXufiQBhF6OC3Ps6ltKlORl0A1sTB+9iG4M+yCaTusFbgJtKjqLoRxosOCzkWNM6p7TcX42C&#10;6f8oG1fWrE7b79L/ne8t804q9dnvljMQnjr/Dr/av1rBB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15dXBAAAA2gAAAA8AAAAAAAAAAAAAAAAAmAIAAGRycy9kb3du&#10;cmV2LnhtbFBLBQYAAAAABAAEAPUAAACGAwAAAAA=&#10;">
                  <v:textbox inset="5.85pt,.7pt,5.85pt,.7pt"/>
                </v:rect>
                <v:shape id="Text Box 11" o:spid="_x0000_s1058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gncAA&#10;AADaAAAADwAAAGRycy9kb3ducmV2LnhtbERPy4rCMBTdC/MP4Q7MRjR1FqK1qQyCoivxwcDsLs2d&#10;ttjclCTV6tebheDycN7ZsjeNuJLztWUFk3ECgriwuuZSwfm0Hs1A+ICssbFMCu7kYZl/DDJMtb3x&#10;ga7HUIoYwj5FBVUIbSqlLyoy6Me2JY7cv3UGQ4SulNrhLYabRn4nyVQarDk2VNjSqqLicuyMgsuu&#10;K0z3++e2++602T2mWg6TuVJfn/3PAkSgPrzFL/dWK4hb45V4A2T+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BCgncAAAADaAAAADwAAAAAAAAAAAAAAAACYAgAAZHJzL2Rvd25y&#10;ZXYueG1sUEsFBgAAAAAEAAQA9QAAAIUDAAAAAA==&#10;">
                  <v:textbox inset="5.85pt,.7pt,5.85pt,.7pt">
                    <w:txbxContent>
                      <w:p w:rsidR="00273989" w:rsidRDefault="00273989" w:rsidP="00AD768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59" style="position:absolute;left:14220;top:1168;width:900;height:879" coordorigin="13500,4684" coordsize="900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<v:rect id="Rectangle 13" o:spid="_x0000_s1060" style="position:absolute;left:13500;top:4684;width:900;height:8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ljf8IA&#10;AADbAAAADwAAAGRycy9kb3ducmV2LnhtbESPQYvCQAyF7wv+hyEL3tbpiitSHUUFwYsr6rLn2Ilt&#10;sZMpnbHWf28OgreE9/Lel9mic5VqqQmlZwPfgwQUceZtybmBv9PmawIqRGSLlWcy8KAAi3nvY4ap&#10;9Xc+UHuMuZIQDikaKGKsU61DVpDDMPA1sWgX3ziMsja5tg3eJdxVepgkY+2wZGkosKZ1Qdn1eHMG&#10;JvthPqq8W/3//lzj7vxomQ/amP5nt5yCitTFt/l1vbWCL/Tyiwy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WN/wgAAANsAAAAPAAAAAAAAAAAAAAAAAJgCAABkcnMvZG93&#10;bnJldi54bWxQSwUGAAAAAAQABAD1AAAAhwMAAAAA&#10;">
                  <v:textbox inset="5.85pt,.7pt,5.85pt,.7pt"/>
                </v:rect>
                <v:shape id="Text Box 14" o:spid="_x0000_s1061" type="#_x0000_t202" style="position:absolute;left:13500;top:4684;width:900;height:2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2QcEA&#10;AADbAAAADwAAAGRycy9kb3ducmV2LnhtbERPTYvCMBC9L/gfwgheFk31IGs1igiKnmRVBG9DM7bF&#10;ZlKSVKu/3ggLe5vH+5zZojWVuJPzpWUFw0ECgjizuuRcwem47v+A8AFZY2WZFDzJw2Le+Zphqu2D&#10;f+l+CLmIIexTVFCEUKdS+qwgg35ga+LIXa0zGCJ0udQOHzHcVHKUJGNpsOTYUGBNq4Ky26ExCm67&#10;JjPN+eK2++a42b3GWn4nE6V63XY5BRGoDf/iP/dWx/lD+PwSD5D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R9kHBAAAA2wAAAA8AAAAAAAAAAAAAAAAAmAIAAGRycy9kb3du&#10;cmV2LnhtbFBLBQYAAAAABAAEAPUAAACGAwAAAAA=&#10;">
                  <v:textbox inset="5.85pt,.7pt,5.85pt,.7pt">
                    <w:txbxContent>
                      <w:p w:rsidR="00273989" w:rsidRDefault="00273989" w:rsidP="00AD768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779C" w:rsidRDefault="00E2779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840"/>
  <w:drawingGridHorizontalSpacing w:val="181"/>
  <w:drawingGridVerticalSpacing w:val="145"/>
  <w:displayHorizontalDrawingGridEvery w:val="0"/>
  <w:displayVerticalDrawingGridEvery w:val="2"/>
  <w:characterSpacingControl w:val="compressPunctuation"/>
  <w:hdrShapeDefaults>
    <o:shapedefaults v:ext="edit" spidmax="2123" fillcolor="white">
      <v:fill color="white"/>
      <v:textbox inset="0,.7pt,0,.7pt"/>
    </o:shapedefaults>
    <o:shapelayout v:ext="edit"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9C"/>
    <w:rsid w:val="000B5B01"/>
    <w:rsid w:val="000E03F1"/>
    <w:rsid w:val="001529A6"/>
    <w:rsid w:val="001C379B"/>
    <w:rsid w:val="00273989"/>
    <w:rsid w:val="00282AF7"/>
    <w:rsid w:val="002D4A47"/>
    <w:rsid w:val="00320029"/>
    <w:rsid w:val="00360FA8"/>
    <w:rsid w:val="00541AAE"/>
    <w:rsid w:val="0056717A"/>
    <w:rsid w:val="00600F03"/>
    <w:rsid w:val="00610F83"/>
    <w:rsid w:val="006536E8"/>
    <w:rsid w:val="006650A7"/>
    <w:rsid w:val="00724AA7"/>
    <w:rsid w:val="00730FB8"/>
    <w:rsid w:val="00732F70"/>
    <w:rsid w:val="007B68A8"/>
    <w:rsid w:val="007F0A12"/>
    <w:rsid w:val="00833821"/>
    <w:rsid w:val="008374BA"/>
    <w:rsid w:val="00872498"/>
    <w:rsid w:val="00881A41"/>
    <w:rsid w:val="008E47EF"/>
    <w:rsid w:val="00981216"/>
    <w:rsid w:val="0098594D"/>
    <w:rsid w:val="00986F7A"/>
    <w:rsid w:val="00A76136"/>
    <w:rsid w:val="00AD7689"/>
    <w:rsid w:val="00C57DD3"/>
    <w:rsid w:val="00C80AAF"/>
    <w:rsid w:val="00CB438A"/>
    <w:rsid w:val="00DB1E1F"/>
    <w:rsid w:val="00E2779C"/>
    <w:rsid w:val="00EC7691"/>
    <w:rsid w:val="00F16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3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5:chartTrackingRefBased/>
  <w15:docId w15:val="{C119062E-07A4-4299-B684-53ECC30B6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Theme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C57DD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semiHidden/>
    <w:rsid w:val="00DB1E1F"/>
    <w:rPr>
      <w:sz w:val="18"/>
      <w:szCs w:val="18"/>
    </w:rPr>
  </w:style>
  <w:style w:type="paragraph" w:styleId="a8">
    <w:name w:val="annotation text"/>
    <w:basedOn w:val="a"/>
    <w:semiHidden/>
    <w:rsid w:val="00DB1E1F"/>
    <w:pPr>
      <w:jc w:val="left"/>
    </w:pPr>
  </w:style>
  <w:style w:type="paragraph" w:styleId="a9">
    <w:name w:val="annotation subject"/>
    <w:basedOn w:val="a8"/>
    <w:next w:val="a8"/>
    <w:semiHidden/>
    <w:rsid w:val="00DB1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44.16\oh&#25945;&#21209;$\TS_&#30000;&#20013;\&#24029;&#23798;&#35373;&#35336;&#12489;&#12461;&#12517;&#12513;&#12531;&#12488;&#12475;&#12483;&#12488;\01_&#36074;&#21839;&#30906;&#35469;&#26360;\&#36074;&#21839;&#30906;&#35469;&#2636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質問確認書.dot</Template>
  <TotalTime>2</TotalTime>
  <Pages>2</Pages>
  <Words>43</Words>
  <Characters>124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質問確認書</vt:lpstr>
      <vt:lpstr>質問確認書</vt:lpstr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質問確認書</dc:title>
  <dc:subject/>
  <dc:creator>ＯＨ田中信也</dc:creator>
  <cp:keywords/>
  <dc:description/>
  <cp:lastModifiedBy>ＯＨ田中信也</cp:lastModifiedBy>
  <cp:revision>2</cp:revision>
  <cp:lastPrinted>2006-06-21T09:46:00Z</cp:lastPrinted>
  <dcterms:created xsi:type="dcterms:W3CDTF">2018-05-15T06:34:00Z</dcterms:created>
  <dcterms:modified xsi:type="dcterms:W3CDTF">2018-05-15T06:36:00Z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