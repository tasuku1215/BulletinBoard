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959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629"/>
        <w:gridCol w:w="1629"/>
        <w:gridCol w:w="6335"/>
      </w:tblGrid>
      <w:tr w:rsidR="003A727E" w:rsidRPr="00FA43B7" w:rsidTr="00121BD5">
        <w:trPr>
          <w:trHeight w:val="330"/>
          <w:tblHeader/>
        </w:trPr>
        <w:tc>
          <w:tcPr>
            <w:tcW w:w="162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A727E" w:rsidRPr="00FA43B7" w:rsidRDefault="003A727E" w:rsidP="003A72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画面</w:t>
            </w:r>
          </w:p>
        </w:tc>
        <w:tc>
          <w:tcPr>
            <w:tcW w:w="162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A727E" w:rsidRPr="00FA43B7" w:rsidRDefault="003A727E" w:rsidP="003A72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メッセージ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633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A727E" w:rsidRPr="00FA43B7" w:rsidRDefault="003A727E" w:rsidP="003A72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メ　ッ　セ　ー　ジ</w:t>
            </w:r>
          </w:p>
        </w:tc>
      </w:tr>
      <w:tr w:rsidR="0086301D" w:rsidTr="0050527F">
        <w:trPr>
          <w:trHeight w:val="665"/>
        </w:trPr>
        <w:tc>
          <w:tcPr>
            <w:tcW w:w="1629" w:type="dxa"/>
            <w:tcBorders>
              <w:top w:val="single" w:sz="12" w:space="0" w:color="auto"/>
            </w:tcBorders>
            <w:vAlign w:val="center"/>
          </w:tcPr>
          <w:p w:rsidR="0086301D" w:rsidRDefault="0086301D" w:rsidP="003A727E">
            <w:r>
              <w:rPr>
                <w:rFonts w:hint="eastAsia"/>
              </w:rPr>
              <w:t>全画面</w:t>
            </w:r>
          </w:p>
        </w:tc>
        <w:tc>
          <w:tcPr>
            <w:tcW w:w="1629" w:type="dxa"/>
            <w:tcBorders>
              <w:top w:val="single" w:sz="12" w:space="0" w:color="auto"/>
            </w:tcBorders>
            <w:vAlign w:val="center"/>
          </w:tcPr>
          <w:p w:rsidR="0086301D" w:rsidRDefault="0086301D" w:rsidP="003A727E">
            <w:pPr>
              <w:jc w:val="center"/>
            </w:pPr>
            <w:r>
              <w:rPr>
                <w:rFonts w:hint="eastAsia"/>
              </w:rPr>
              <w:t>E001</w:t>
            </w:r>
          </w:p>
        </w:tc>
        <w:tc>
          <w:tcPr>
            <w:tcW w:w="6335" w:type="dxa"/>
            <w:tcBorders>
              <w:top w:val="single" w:sz="12" w:space="0" w:color="auto"/>
            </w:tcBorders>
            <w:vAlign w:val="center"/>
          </w:tcPr>
          <w:p w:rsidR="0086301D" w:rsidRDefault="0086301D" w:rsidP="003A727E">
            <w:r>
              <w:rPr>
                <w:rFonts w:hint="eastAsia"/>
              </w:rPr>
              <w:t>システムエラーが発生しましたもう一度アクセスしていただくか</w:t>
            </w:r>
          </w:p>
          <w:p w:rsidR="0086301D" w:rsidRDefault="0086301D" w:rsidP="003A727E">
            <w:r>
              <w:rPr>
                <w:rFonts w:hint="eastAsia"/>
              </w:rPr>
              <w:t>お問い合わせください</w:t>
            </w:r>
          </w:p>
        </w:tc>
      </w:tr>
      <w:tr w:rsidR="00EA4FF7" w:rsidTr="00121BD5">
        <w:trPr>
          <w:trHeight w:hRule="exact" w:val="340"/>
        </w:trPr>
        <w:tc>
          <w:tcPr>
            <w:tcW w:w="1629" w:type="dxa"/>
            <w:vAlign w:val="center"/>
          </w:tcPr>
          <w:p w:rsidR="00EA4FF7" w:rsidRDefault="00EA4FF7" w:rsidP="00EA4FF7"/>
        </w:tc>
        <w:tc>
          <w:tcPr>
            <w:tcW w:w="1629" w:type="dxa"/>
            <w:vAlign w:val="center"/>
          </w:tcPr>
          <w:p w:rsidR="00EA4FF7" w:rsidRDefault="00EA4FF7" w:rsidP="00EA4FF7">
            <w:pPr>
              <w:jc w:val="center"/>
            </w:pPr>
            <w:r>
              <w:rPr>
                <w:rFonts w:hint="eastAsia"/>
              </w:rPr>
              <w:t>E002</w:t>
            </w:r>
          </w:p>
        </w:tc>
        <w:tc>
          <w:tcPr>
            <w:tcW w:w="6335" w:type="dxa"/>
            <w:vAlign w:val="center"/>
          </w:tcPr>
          <w:p w:rsidR="00EA4FF7" w:rsidRDefault="00EA4FF7" w:rsidP="00EA4FF7">
            <w:r>
              <w:rPr>
                <w:rFonts w:hint="eastAsia"/>
              </w:rPr>
              <w:t>ログイン</w:t>
            </w:r>
            <w:r w:rsidR="0085568E">
              <w:rPr>
                <w:rFonts w:hint="eastAsia"/>
              </w:rPr>
              <w:t>してください</w:t>
            </w:r>
          </w:p>
        </w:tc>
      </w:tr>
      <w:tr w:rsidR="00D25E7B" w:rsidTr="00121BD5">
        <w:trPr>
          <w:trHeight w:hRule="exact" w:val="340"/>
        </w:trPr>
        <w:tc>
          <w:tcPr>
            <w:tcW w:w="1629" w:type="dxa"/>
            <w:vMerge w:val="restart"/>
            <w:vAlign w:val="center"/>
          </w:tcPr>
          <w:p w:rsidR="00D25E7B" w:rsidRDefault="00D25E7B" w:rsidP="00120F27">
            <w:r>
              <w:rPr>
                <w:rFonts w:hint="eastAsia"/>
              </w:rPr>
              <w:t>会員登録</w:t>
            </w:r>
          </w:p>
          <w:p w:rsidR="00D25E7B" w:rsidRDefault="00D25E7B" w:rsidP="00120F27">
            <w:pPr>
              <w:rPr>
                <w:sz w:val="20"/>
              </w:rPr>
            </w:pPr>
            <w:r w:rsidRPr="00994FF4">
              <w:rPr>
                <w:rFonts w:hint="eastAsia"/>
                <w:sz w:val="20"/>
              </w:rPr>
              <w:t>アカウント設定</w:t>
            </w:r>
          </w:p>
          <w:p w:rsidR="00D25E7B" w:rsidRDefault="00D25E7B" w:rsidP="00120F27">
            <w:pPr>
              <w:rPr>
                <w:sz w:val="16"/>
              </w:rPr>
            </w:pPr>
            <w:r w:rsidRPr="0086301D">
              <w:rPr>
                <w:rFonts w:hint="eastAsia"/>
                <w:sz w:val="16"/>
              </w:rPr>
              <w:t>プロフィール変更</w:t>
            </w:r>
          </w:p>
          <w:p w:rsidR="00D25E7B" w:rsidRDefault="00D25E7B" w:rsidP="00120F27">
            <w:r w:rsidRPr="00D25E7B">
              <w:rPr>
                <w:rFonts w:hint="eastAsia"/>
                <w:sz w:val="14"/>
              </w:rPr>
              <w:t>マイチャンネル設定</w:t>
            </w:r>
          </w:p>
        </w:tc>
        <w:tc>
          <w:tcPr>
            <w:tcW w:w="1629" w:type="dxa"/>
            <w:vAlign w:val="center"/>
          </w:tcPr>
          <w:p w:rsidR="00D25E7B" w:rsidRDefault="00D25E7B" w:rsidP="00120F27">
            <w:pPr>
              <w:jc w:val="center"/>
            </w:pPr>
            <w:r>
              <w:rPr>
                <w:rFonts w:hint="eastAsia"/>
              </w:rPr>
              <w:t>E003</w:t>
            </w:r>
          </w:p>
        </w:tc>
        <w:tc>
          <w:tcPr>
            <w:tcW w:w="6335" w:type="dxa"/>
            <w:vAlign w:val="center"/>
          </w:tcPr>
          <w:p w:rsidR="00D25E7B" w:rsidRPr="00FE07AD" w:rsidRDefault="00C957C0" w:rsidP="00120F27">
            <w:r>
              <w:rPr>
                <w:rFonts w:hint="eastAsia"/>
              </w:rPr>
              <w:t>使用できない文字が含まれています</w:t>
            </w:r>
          </w:p>
        </w:tc>
      </w:tr>
      <w:tr w:rsidR="00D25E7B" w:rsidTr="006E71C2">
        <w:trPr>
          <w:trHeight w:hRule="exact" w:val="340"/>
        </w:trPr>
        <w:tc>
          <w:tcPr>
            <w:tcW w:w="1629" w:type="dxa"/>
            <w:vMerge/>
            <w:vAlign w:val="center"/>
          </w:tcPr>
          <w:p w:rsidR="00D25E7B" w:rsidRDefault="00D25E7B" w:rsidP="00120F27"/>
        </w:tc>
        <w:tc>
          <w:tcPr>
            <w:tcW w:w="1629" w:type="dxa"/>
            <w:vAlign w:val="center"/>
          </w:tcPr>
          <w:p w:rsidR="00D25E7B" w:rsidRDefault="00D25E7B" w:rsidP="00120F27">
            <w:pPr>
              <w:jc w:val="center"/>
            </w:pPr>
            <w:r>
              <w:rPr>
                <w:rFonts w:hint="eastAsia"/>
              </w:rPr>
              <w:t>E004</w:t>
            </w:r>
          </w:p>
        </w:tc>
        <w:tc>
          <w:tcPr>
            <w:tcW w:w="6335" w:type="dxa"/>
            <w:vAlign w:val="center"/>
          </w:tcPr>
          <w:p w:rsidR="00D25E7B" w:rsidRDefault="00584522" w:rsidP="00120F27">
            <w:r>
              <w:rPr>
                <w:rFonts w:hint="eastAsia"/>
              </w:rPr>
              <w:t>～</w:t>
            </w:r>
            <w:bookmarkStart w:id="0" w:name="_GoBack"/>
            <w:bookmarkEnd w:id="0"/>
            <w:r w:rsidR="00D25E7B">
              <w:rPr>
                <w:rFonts w:hint="eastAsia"/>
              </w:rPr>
              <w:t>文字以内で入力してください</w:t>
            </w:r>
          </w:p>
        </w:tc>
      </w:tr>
      <w:tr w:rsidR="00D25E7B" w:rsidTr="00121BD5">
        <w:trPr>
          <w:trHeight w:hRule="exact" w:val="340"/>
        </w:trPr>
        <w:tc>
          <w:tcPr>
            <w:tcW w:w="1629" w:type="dxa"/>
            <w:vMerge/>
            <w:vAlign w:val="center"/>
          </w:tcPr>
          <w:p w:rsidR="00D25E7B" w:rsidRDefault="00D25E7B" w:rsidP="00120F27"/>
        </w:tc>
        <w:tc>
          <w:tcPr>
            <w:tcW w:w="1629" w:type="dxa"/>
            <w:vAlign w:val="center"/>
          </w:tcPr>
          <w:p w:rsidR="00D25E7B" w:rsidRDefault="00D25E7B" w:rsidP="00120F27">
            <w:pPr>
              <w:jc w:val="center"/>
            </w:pPr>
            <w:r>
              <w:rPr>
                <w:rFonts w:hint="eastAsia"/>
              </w:rPr>
              <w:t>E005</w:t>
            </w:r>
          </w:p>
        </w:tc>
        <w:tc>
          <w:tcPr>
            <w:tcW w:w="6335" w:type="dxa"/>
            <w:vAlign w:val="center"/>
          </w:tcPr>
          <w:p w:rsidR="00D25E7B" w:rsidRDefault="00D25E7B" w:rsidP="00120F27">
            <w:r>
              <w:rPr>
                <w:rFonts w:hint="eastAsia"/>
              </w:rPr>
              <w:t>氏名を入力してください</w:t>
            </w:r>
          </w:p>
        </w:tc>
      </w:tr>
      <w:tr w:rsidR="00D25E7B" w:rsidTr="00121BD5">
        <w:trPr>
          <w:trHeight w:hRule="exact" w:val="340"/>
        </w:trPr>
        <w:tc>
          <w:tcPr>
            <w:tcW w:w="1629" w:type="dxa"/>
            <w:vMerge/>
            <w:vAlign w:val="center"/>
          </w:tcPr>
          <w:p w:rsidR="00D25E7B" w:rsidRDefault="00D25E7B" w:rsidP="00120F27"/>
        </w:tc>
        <w:tc>
          <w:tcPr>
            <w:tcW w:w="1629" w:type="dxa"/>
            <w:vAlign w:val="center"/>
          </w:tcPr>
          <w:p w:rsidR="00D25E7B" w:rsidRDefault="00D25E7B" w:rsidP="00120F27">
            <w:pPr>
              <w:jc w:val="center"/>
            </w:pPr>
            <w:r>
              <w:rPr>
                <w:rFonts w:hint="eastAsia"/>
              </w:rPr>
              <w:t>E006</w:t>
            </w:r>
          </w:p>
        </w:tc>
        <w:tc>
          <w:tcPr>
            <w:tcW w:w="6335" w:type="dxa"/>
            <w:vAlign w:val="center"/>
          </w:tcPr>
          <w:p w:rsidR="00D25E7B" w:rsidRDefault="00D25E7B" w:rsidP="00120F27">
            <w:r>
              <w:rPr>
                <w:rFonts w:hint="eastAsia"/>
              </w:rPr>
              <w:t>ログイン</w:t>
            </w:r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を入力してください</w:t>
            </w:r>
          </w:p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  <w:r>
              <w:rPr>
                <w:rFonts w:hint="eastAsia"/>
              </w:rPr>
              <w:t>E007</w:t>
            </w:r>
          </w:p>
        </w:tc>
        <w:tc>
          <w:tcPr>
            <w:tcW w:w="6335" w:type="dxa"/>
            <w:vAlign w:val="center"/>
          </w:tcPr>
          <w:p w:rsidR="00120F27" w:rsidRDefault="00120F27" w:rsidP="00120F27">
            <w:r>
              <w:rPr>
                <w:rFonts w:hint="eastAsia"/>
              </w:rPr>
              <w:t>ログインパスワード入力してください</w:t>
            </w:r>
          </w:p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  <w:r>
              <w:rPr>
                <w:rFonts w:hint="eastAsia"/>
              </w:rPr>
              <w:t>E008</w:t>
            </w:r>
          </w:p>
        </w:tc>
        <w:tc>
          <w:tcPr>
            <w:tcW w:w="6335" w:type="dxa"/>
            <w:vAlign w:val="center"/>
          </w:tcPr>
          <w:p w:rsidR="00120F27" w:rsidRDefault="00120F27" w:rsidP="00120F27">
            <w:r>
              <w:rPr>
                <w:rFonts w:hint="eastAsia"/>
              </w:rPr>
              <w:t>メールアドレスを入力してください</w:t>
            </w:r>
          </w:p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  <w:r>
              <w:rPr>
                <w:rFonts w:hint="eastAsia"/>
              </w:rPr>
              <w:t>E009</w:t>
            </w:r>
          </w:p>
        </w:tc>
        <w:tc>
          <w:tcPr>
            <w:tcW w:w="6335" w:type="dxa"/>
            <w:vAlign w:val="center"/>
          </w:tcPr>
          <w:p w:rsidR="00120F27" w:rsidRDefault="00120F27" w:rsidP="00120F27">
            <w:r>
              <w:rPr>
                <w:rFonts w:hint="eastAsia"/>
              </w:rPr>
              <w:t>電話番号を入力してください</w:t>
            </w:r>
          </w:p>
        </w:tc>
      </w:tr>
      <w:tr w:rsidR="00120F27" w:rsidTr="00F418FC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</w:tcPr>
          <w:p w:rsidR="00120F27" w:rsidRDefault="00120F27" w:rsidP="00120F27">
            <w:pPr>
              <w:jc w:val="center"/>
            </w:pPr>
            <w:r>
              <w:rPr>
                <w:rFonts w:hint="eastAsia"/>
              </w:rPr>
              <w:t>E010</w:t>
            </w:r>
          </w:p>
        </w:tc>
        <w:tc>
          <w:tcPr>
            <w:tcW w:w="6335" w:type="dxa"/>
            <w:vAlign w:val="center"/>
          </w:tcPr>
          <w:p w:rsidR="00120F27" w:rsidRDefault="00120F27" w:rsidP="00120F27">
            <w:r>
              <w:rPr>
                <w:rFonts w:hint="eastAsia"/>
              </w:rPr>
              <w:t>数字で入力してください</w:t>
            </w:r>
          </w:p>
        </w:tc>
      </w:tr>
      <w:tr w:rsidR="00120F27" w:rsidTr="00F418FC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</w:tcPr>
          <w:p w:rsidR="00120F27" w:rsidRDefault="00120F27" w:rsidP="00120F27">
            <w:pPr>
              <w:jc w:val="center"/>
            </w:pPr>
            <w:r>
              <w:rPr>
                <w:rFonts w:hint="eastAsia"/>
              </w:rPr>
              <w:t>E011</w:t>
            </w:r>
          </w:p>
        </w:tc>
        <w:tc>
          <w:tcPr>
            <w:tcW w:w="6335" w:type="dxa"/>
            <w:vAlign w:val="center"/>
          </w:tcPr>
          <w:p w:rsidR="00120F27" w:rsidRPr="00465AF9" w:rsidRDefault="00120F27" w:rsidP="00120F27">
            <w:r>
              <w:rPr>
                <w:rFonts w:hint="eastAsia"/>
              </w:rPr>
              <w:t>９～１２桁で入力してください</w:t>
            </w:r>
          </w:p>
        </w:tc>
      </w:tr>
      <w:tr w:rsidR="00120F27" w:rsidTr="00F418FC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</w:tcPr>
          <w:p w:rsidR="00120F27" w:rsidRDefault="00120F27" w:rsidP="00120F27">
            <w:pPr>
              <w:jc w:val="center"/>
            </w:pPr>
            <w:r>
              <w:rPr>
                <w:rFonts w:hint="eastAsia"/>
              </w:rPr>
              <w:t>E012</w:t>
            </w:r>
          </w:p>
        </w:tc>
        <w:tc>
          <w:tcPr>
            <w:tcW w:w="6335" w:type="dxa"/>
            <w:vAlign w:val="center"/>
          </w:tcPr>
          <w:p w:rsidR="00120F27" w:rsidRDefault="00120F27" w:rsidP="00120F27">
            <w:r>
              <w:rPr>
                <w:rFonts w:hint="eastAsia"/>
              </w:rPr>
              <w:t>正しいメール形式で入力してください</w:t>
            </w:r>
          </w:p>
        </w:tc>
      </w:tr>
      <w:tr w:rsidR="00120F27" w:rsidTr="00F418FC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>
            <w:r>
              <w:rPr>
                <w:rFonts w:hint="eastAsia"/>
              </w:rPr>
              <w:t>ログイン画面</w:t>
            </w:r>
          </w:p>
        </w:tc>
        <w:tc>
          <w:tcPr>
            <w:tcW w:w="1629" w:type="dxa"/>
          </w:tcPr>
          <w:p w:rsidR="00120F27" w:rsidRDefault="00120F27" w:rsidP="00120F27">
            <w:pPr>
              <w:jc w:val="center"/>
            </w:pPr>
            <w:r>
              <w:rPr>
                <w:rFonts w:hint="eastAsia"/>
              </w:rPr>
              <w:t>E013</w:t>
            </w:r>
          </w:p>
        </w:tc>
        <w:tc>
          <w:tcPr>
            <w:tcW w:w="6335" w:type="dxa"/>
            <w:vAlign w:val="center"/>
          </w:tcPr>
          <w:p w:rsidR="00120F27" w:rsidRDefault="00120F27" w:rsidP="00120F27">
            <w:r>
              <w:rPr>
                <w:rFonts w:hint="eastAsia"/>
              </w:rPr>
              <w:t>ログイン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またはパスワードが間違っています</w:t>
            </w:r>
          </w:p>
        </w:tc>
      </w:tr>
      <w:tr w:rsidR="00120F27" w:rsidTr="00106EF1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>
            <w:r>
              <w:rPr>
                <w:rFonts w:hint="eastAsia"/>
              </w:rPr>
              <w:t>検索画面</w:t>
            </w:r>
          </w:p>
        </w:tc>
        <w:tc>
          <w:tcPr>
            <w:tcW w:w="1629" w:type="dxa"/>
          </w:tcPr>
          <w:p w:rsidR="00120F27" w:rsidRDefault="00120F27" w:rsidP="00120F27">
            <w:pPr>
              <w:jc w:val="center"/>
            </w:pPr>
            <w:r>
              <w:rPr>
                <w:rFonts w:hint="eastAsia"/>
              </w:rPr>
              <w:t>E014</w:t>
            </w:r>
          </w:p>
        </w:tc>
        <w:tc>
          <w:tcPr>
            <w:tcW w:w="6335" w:type="dxa"/>
            <w:vAlign w:val="center"/>
          </w:tcPr>
          <w:p w:rsidR="00120F27" w:rsidRDefault="00120F27" w:rsidP="00120F27">
            <w:r>
              <w:rPr>
                <w:rFonts w:hint="eastAsia"/>
              </w:rPr>
              <w:t>一致する検索結果はありませんでした</w:t>
            </w:r>
          </w:p>
        </w:tc>
      </w:tr>
      <w:tr w:rsidR="00120F27" w:rsidTr="00106EF1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>
            <w:r>
              <w:rPr>
                <w:rFonts w:hint="eastAsia"/>
              </w:rPr>
              <w:t>視聴ページ</w:t>
            </w:r>
          </w:p>
        </w:tc>
        <w:tc>
          <w:tcPr>
            <w:tcW w:w="1629" w:type="dxa"/>
          </w:tcPr>
          <w:p w:rsidR="00120F27" w:rsidRDefault="00120F27" w:rsidP="00120F27">
            <w:pPr>
              <w:jc w:val="center"/>
            </w:pPr>
            <w:r>
              <w:rPr>
                <w:rFonts w:hint="eastAsia"/>
              </w:rPr>
              <w:t>E015</w:t>
            </w:r>
          </w:p>
        </w:tc>
        <w:tc>
          <w:tcPr>
            <w:tcW w:w="6335" w:type="dxa"/>
            <w:vAlign w:val="center"/>
          </w:tcPr>
          <w:p w:rsidR="00120F27" w:rsidRDefault="00120F27" w:rsidP="00120F27">
            <w:r>
              <w:rPr>
                <w:rFonts w:hint="eastAsia"/>
              </w:rPr>
              <w:t>この動画は～によって削除されました</w:t>
            </w:r>
          </w:p>
        </w:tc>
      </w:tr>
      <w:tr w:rsidR="00160C33" w:rsidTr="00AA4F32">
        <w:trPr>
          <w:trHeight w:hRule="exact" w:val="340"/>
        </w:trPr>
        <w:tc>
          <w:tcPr>
            <w:tcW w:w="1629" w:type="dxa"/>
            <w:vAlign w:val="center"/>
          </w:tcPr>
          <w:p w:rsidR="00160C33" w:rsidRDefault="00160C33" w:rsidP="00160C33">
            <w:r>
              <w:rPr>
                <w:rFonts w:hint="eastAsia"/>
              </w:rPr>
              <w:t>チャンネル</w:t>
            </w:r>
          </w:p>
        </w:tc>
        <w:tc>
          <w:tcPr>
            <w:tcW w:w="1629" w:type="dxa"/>
          </w:tcPr>
          <w:p w:rsidR="00160C33" w:rsidRDefault="00160C33" w:rsidP="00160C33">
            <w:pPr>
              <w:jc w:val="center"/>
            </w:pPr>
            <w:r w:rsidRPr="00235493">
              <w:rPr>
                <w:rFonts w:hint="eastAsia"/>
              </w:rPr>
              <w:t>E0</w:t>
            </w:r>
            <w:r>
              <w:t>16</w:t>
            </w:r>
          </w:p>
        </w:tc>
        <w:tc>
          <w:tcPr>
            <w:tcW w:w="6335" w:type="dxa"/>
            <w:vAlign w:val="center"/>
          </w:tcPr>
          <w:p w:rsidR="00160C33" w:rsidRDefault="00160C33" w:rsidP="00160C33">
            <w:r>
              <w:rPr>
                <w:rFonts w:hint="eastAsia"/>
              </w:rPr>
              <w:t>このチャンネルは～によって削除されました</w:t>
            </w:r>
          </w:p>
        </w:tc>
      </w:tr>
      <w:tr w:rsidR="00160C33" w:rsidTr="00AA4F32">
        <w:trPr>
          <w:trHeight w:val="680"/>
        </w:trPr>
        <w:tc>
          <w:tcPr>
            <w:tcW w:w="1629" w:type="dxa"/>
            <w:vAlign w:val="center"/>
          </w:tcPr>
          <w:p w:rsidR="00160C33" w:rsidRDefault="00160C33" w:rsidP="00160C3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視聴履歴</w:t>
            </w:r>
          </w:p>
          <w:p w:rsidR="00160C33" w:rsidRPr="00994FF4" w:rsidRDefault="00160C33" w:rsidP="00160C3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マイリスト動画</w:t>
            </w:r>
          </w:p>
        </w:tc>
        <w:tc>
          <w:tcPr>
            <w:tcW w:w="1629" w:type="dxa"/>
          </w:tcPr>
          <w:p w:rsidR="00160C33" w:rsidRDefault="00160C33" w:rsidP="00C957C0">
            <w:pPr>
              <w:spacing w:line="480" w:lineRule="auto"/>
              <w:jc w:val="center"/>
            </w:pPr>
            <w:r w:rsidRPr="00235493">
              <w:rPr>
                <w:rFonts w:hint="eastAsia"/>
              </w:rPr>
              <w:t>E01</w:t>
            </w:r>
            <w:r>
              <w:rPr>
                <w:rFonts w:hint="eastAsia"/>
              </w:rPr>
              <w:t>7</w:t>
            </w:r>
          </w:p>
        </w:tc>
        <w:tc>
          <w:tcPr>
            <w:tcW w:w="6335" w:type="dxa"/>
            <w:vAlign w:val="center"/>
          </w:tcPr>
          <w:p w:rsidR="00160C33" w:rsidRPr="00FE07AD" w:rsidRDefault="00160C33" w:rsidP="00160C33">
            <w:r>
              <w:rPr>
                <w:rFonts w:hint="eastAsia"/>
              </w:rPr>
              <w:t>このリストには動画がありません</w:t>
            </w:r>
          </w:p>
        </w:tc>
      </w:tr>
      <w:tr w:rsidR="00160C33" w:rsidTr="00E21FB8">
        <w:trPr>
          <w:trHeight w:hRule="exact" w:val="340"/>
        </w:trPr>
        <w:tc>
          <w:tcPr>
            <w:tcW w:w="1629" w:type="dxa"/>
            <w:vAlign w:val="center"/>
          </w:tcPr>
          <w:p w:rsidR="00160C33" w:rsidRPr="0086301D" w:rsidRDefault="00160C33" w:rsidP="00160C33">
            <w:pPr>
              <w:rPr>
                <w:sz w:val="14"/>
              </w:rPr>
            </w:pPr>
            <w:r w:rsidRPr="0086301D">
              <w:rPr>
                <w:rFonts w:hint="eastAsia"/>
                <w:sz w:val="14"/>
              </w:rPr>
              <w:t>登録チャンネル一覧</w:t>
            </w:r>
          </w:p>
        </w:tc>
        <w:tc>
          <w:tcPr>
            <w:tcW w:w="1629" w:type="dxa"/>
          </w:tcPr>
          <w:p w:rsidR="00160C33" w:rsidRDefault="00160C33" w:rsidP="00160C33">
            <w:pPr>
              <w:jc w:val="center"/>
            </w:pPr>
            <w:r w:rsidRPr="00235493">
              <w:rPr>
                <w:rFonts w:hint="eastAsia"/>
              </w:rPr>
              <w:t>E01</w:t>
            </w:r>
            <w:r>
              <w:rPr>
                <w:rFonts w:hint="eastAsia"/>
              </w:rPr>
              <w:t>8</w:t>
            </w:r>
          </w:p>
        </w:tc>
        <w:tc>
          <w:tcPr>
            <w:tcW w:w="6335" w:type="dxa"/>
            <w:vAlign w:val="center"/>
          </w:tcPr>
          <w:p w:rsidR="00160C33" w:rsidRPr="0086301D" w:rsidRDefault="00160C33" w:rsidP="00160C33">
            <w:r>
              <w:rPr>
                <w:rFonts w:hint="eastAsia"/>
              </w:rPr>
              <w:t>登録したチャンネルがありません</w:t>
            </w:r>
          </w:p>
        </w:tc>
      </w:tr>
      <w:tr w:rsidR="00D25E7B" w:rsidTr="00BA03C2">
        <w:trPr>
          <w:trHeight w:hRule="exact" w:val="340"/>
        </w:trPr>
        <w:tc>
          <w:tcPr>
            <w:tcW w:w="1629" w:type="dxa"/>
            <w:vAlign w:val="center"/>
          </w:tcPr>
          <w:p w:rsidR="00D25E7B" w:rsidRDefault="00D25E7B" w:rsidP="00D25E7B">
            <w:r>
              <w:rPr>
                <w:rFonts w:hint="eastAsia"/>
              </w:rPr>
              <w:t>お問い合わせ</w:t>
            </w:r>
          </w:p>
        </w:tc>
        <w:tc>
          <w:tcPr>
            <w:tcW w:w="1629" w:type="dxa"/>
            <w:vAlign w:val="center"/>
          </w:tcPr>
          <w:p w:rsidR="00D25E7B" w:rsidRDefault="00D25E7B" w:rsidP="00D25E7B">
            <w:pPr>
              <w:jc w:val="center"/>
            </w:pPr>
            <w:r>
              <w:rPr>
                <w:rFonts w:hint="eastAsia"/>
              </w:rPr>
              <w:t>E003</w:t>
            </w:r>
          </w:p>
        </w:tc>
        <w:tc>
          <w:tcPr>
            <w:tcW w:w="6335" w:type="dxa"/>
            <w:vAlign w:val="center"/>
          </w:tcPr>
          <w:p w:rsidR="00D25E7B" w:rsidRPr="00FE07AD" w:rsidRDefault="00D25E7B" w:rsidP="00D25E7B">
            <w:r>
              <w:rPr>
                <w:rFonts w:hint="eastAsia"/>
              </w:rPr>
              <w:t>～は使用できない文字です</w:t>
            </w:r>
          </w:p>
        </w:tc>
      </w:tr>
      <w:tr w:rsidR="00D25E7B" w:rsidTr="00C06C41">
        <w:trPr>
          <w:trHeight w:hRule="exact" w:val="340"/>
        </w:trPr>
        <w:tc>
          <w:tcPr>
            <w:tcW w:w="1629" w:type="dxa"/>
            <w:vAlign w:val="center"/>
          </w:tcPr>
          <w:p w:rsidR="00D25E7B" w:rsidRDefault="00D25E7B" w:rsidP="00D25E7B"/>
        </w:tc>
        <w:tc>
          <w:tcPr>
            <w:tcW w:w="1629" w:type="dxa"/>
            <w:vAlign w:val="center"/>
          </w:tcPr>
          <w:p w:rsidR="00D25E7B" w:rsidRDefault="00D25E7B" w:rsidP="00D25E7B">
            <w:pPr>
              <w:jc w:val="center"/>
            </w:pPr>
            <w:r>
              <w:rPr>
                <w:rFonts w:hint="eastAsia"/>
              </w:rPr>
              <w:t>E004</w:t>
            </w:r>
          </w:p>
        </w:tc>
        <w:tc>
          <w:tcPr>
            <w:tcW w:w="6335" w:type="dxa"/>
            <w:vAlign w:val="center"/>
          </w:tcPr>
          <w:p w:rsidR="00D25E7B" w:rsidRDefault="00D25E7B" w:rsidP="00D25E7B">
            <w:r>
              <w:rPr>
                <w:rFonts w:hint="eastAsia"/>
              </w:rPr>
              <w:t>～文字以内で入力してください</w:t>
            </w:r>
          </w:p>
        </w:tc>
      </w:tr>
      <w:tr w:rsidR="00D25E7B" w:rsidTr="00D058C4">
        <w:trPr>
          <w:trHeight w:hRule="exact" w:val="340"/>
        </w:trPr>
        <w:tc>
          <w:tcPr>
            <w:tcW w:w="9593" w:type="dxa"/>
            <w:gridSpan w:val="3"/>
            <w:vAlign w:val="center"/>
          </w:tcPr>
          <w:p w:rsidR="00D25E7B" w:rsidRDefault="002B5C89" w:rsidP="002B5C89">
            <w:pPr>
              <w:jc w:val="center"/>
            </w:pPr>
            <w:r>
              <w:rPr>
                <w:rFonts w:hint="eastAsia"/>
              </w:rPr>
              <w:t>管理者ページ</w:t>
            </w:r>
          </w:p>
        </w:tc>
      </w:tr>
      <w:tr w:rsidR="002B5C89" w:rsidTr="0008040F">
        <w:trPr>
          <w:trHeight w:hRule="exact" w:val="340"/>
        </w:trPr>
        <w:tc>
          <w:tcPr>
            <w:tcW w:w="1629" w:type="dxa"/>
            <w:vAlign w:val="center"/>
          </w:tcPr>
          <w:p w:rsidR="002B5C89" w:rsidRDefault="002B5C89" w:rsidP="002B5C89">
            <w:r>
              <w:rPr>
                <w:rFonts w:hint="eastAsia"/>
              </w:rPr>
              <w:t>ユーザー検索</w:t>
            </w:r>
          </w:p>
        </w:tc>
        <w:tc>
          <w:tcPr>
            <w:tcW w:w="1629" w:type="dxa"/>
          </w:tcPr>
          <w:p w:rsidR="002B5C89" w:rsidRDefault="002B5C89" w:rsidP="002B5C89">
            <w:pPr>
              <w:jc w:val="center"/>
            </w:pPr>
            <w:r>
              <w:rPr>
                <w:rFonts w:hint="eastAsia"/>
              </w:rPr>
              <w:t>E014</w:t>
            </w:r>
          </w:p>
        </w:tc>
        <w:tc>
          <w:tcPr>
            <w:tcW w:w="6335" w:type="dxa"/>
            <w:vAlign w:val="center"/>
          </w:tcPr>
          <w:p w:rsidR="002B5C89" w:rsidRDefault="002B5C89" w:rsidP="002B5C89">
            <w:r>
              <w:rPr>
                <w:rFonts w:hint="eastAsia"/>
              </w:rPr>
              <w:t>一致する検索結果はありませんでした</w:t>
            </w:r>
          </w:p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D16CF5" w:rsidP="00120F27">
            <w:r>
              <w:rPr>
                <w:rFonts w:hint="eastAsia"/>
              </w:rPr>
              <w:t>メール機能</w:t>
            </w:r>
          </w:p>
        </w:tc>
        <w:tc>
          <w:tcPr>
            <w:tcW w:w="1629" w:type="dxa"/>
            <w:vAlign w:val="center"/>
          </w:tcPr>
          <w:p w:rsidR="00120F27" w:rsidRDefault="00D16CF5" w:rsidP="00120F27">
            <w:pPr>
              <w:jc w:val="center"/>
            </w:pPr>
            <w:r>
              <w:rPr>
                <w:rFonts w:hint="eastAsia"/>
              </w:rPr>
              <w:t>E019</w:t>
            </w:r>
          </w:p>
        </w:tc>
        <w:tc>
          <w:tcPr>
            <w:tcW w:w="6335" w:type="dxa"/>
            <w:vAlign w:val="center"/>
          </w:tcPr>
          <w:p w:rsidR="00120F27" w:rsidRDefault="00D16CF5" w:rsidP="00120F27">
            <w:r>
              <w:rPr>
                <w:rFonts w:hint="eastAsia"/>
              </w:rPr>
              <w:t>メッセージはありません</w:t>
            </w:r>
          </w:p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  <w:p w:rsidR="00120F27" w:rsidRPr="005F0A12" w:rsidRDefault="00120F27" w:rsidP="00120F27"/>
          <w:p w:rsidR="00120F27" w:rsidRPr="005F0A12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  <w:r>
              <w:rPr>
                <w:rFonts w:hint="eastAsia"/>
              </w:rPr>
              <w:t>M001</w:t>
            </w:r>
          </w:p>
        </w:tc>
        <w:tc>
          <w:tcPr>
            <w:tcW w:w="6335" w:type="dxa"/>
            <w:vAlign w:val="center"/>
          </w:tcPr>
          <w:p w:rsidR="00120F27" w:rsidRDefault="004243E3" w:rsidP="004243E3">
            <w:r>
              <w:rPr>
                <w:rFonts w:hint="eastAsia"/>
              </w:rPr>
              <w:t>上記の内容でよろしいですか</w:t>
            </w:r>
          </w:p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Pr="00427B10" w:rsidRDefault="00427B10" w:rsidP="00120F27">
            <w:pPr>
              <w:rPr>
                <w:rFonts w:hint="eastAsia"/>
              </w:rPr>
            </w:pPr>
            <w:r>
              <w:rPr>
                <w:rFonts w:hint="eastAsia"/>
              </w:rPr>
              <w:t>登録が完了しました</w:t>
            </w:r>
          </w:p>
        </w:tc>
      </w:tr>
      <w:tr w:rsidR="00120F27" w:rsidRPr="004243E3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Pr="00427B10" w:rsidRDefault="00B577E5" w:rsidP="00120F27">
            <w:r>
              <w:rPr>
                <w:rFonts w:hint="eastAsia"/>
              </w:rPr>
              <w:t>マイリストに追加しました</w:t>
            </w:r>
          </w:p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4243E3" w:rsidRPr="004243E3" w:rsidRDefault="004243E3" w:rsidP="00120F27">
            <w:pPr>
              <w:rPr>
                <w:rFonts w:hint="eastAsia"/>
              </w:rPr>
            </w:pPr>
            <w:r>
              <w:rPr>
                <w:rFonts w:hint="eastAsia"/>
              </w:rPr>
              <w:t>投稿が完了しました</w:t>
            </w:r>
          </w:p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Pr="004243E3" w:rsidRDefault="00B577E5" w:rsidP="00120F27">
            <w:r>
              <w:rPr>
                <w:rFonts w:hint="eastAsia"/>
              </w:rPr>
              <w:t>メッセージを送信しました</w:t>
            </w:r>
          </w:p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B577E5" w:rsidP="00120F27">
            <w:r>
              <w:rPr>
                <w:rFonts w:hint="eastAsia"/>
              </w:rPr>
              <w:t>設定が完了しました</w:t>
            </w:r>
          </w:p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>
            <w:pPr>
              <w:rPr>
                <w:rFonts w:hint="eastAsia"/>
              </w:rPr>
            </w:pPr>
          </w:p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  <w:tr w:rsidR="00120F27" w:rsidTr="00121BD5">
        <w:trPr>
          <w:trHeight w:hRule="exact" w:val="340"/>
        </w:trPr>
        <w:tc>
          <w:tcPr>
            <w:tcW w:w="1629" w:type="dxa"/>
            <w:vAlign w:val="center"/>
          </w:tcPr>
          <w:p w:rsidR="00120F27" w:rsidRDefault="00120F27" w:rsidP="00120F27"/>
        </w:tc>
        <w:tc>
          <w:tcPr>
            <w:tcW w:w="1629" w:type="dxa"/>
            <w:vAlign w:val="center"/>
          </w:tcPr>
          <w:p w:rsidR="00120F27" w:rsidRDefault="00120F27" w:rsidP="00120F27">
            <w:pPr>
              <w:jc w:val="center"/>
            </w:pPr>
          </w:p>
        </w:tc>
        <w:tc>
          <w:tcPr>
            <w:tcW w:w="6335" w:type="dxa"/>
            <w:vAlign w:val="center"/>
          </w:tcPr>
          <w:p w:rsidR="00120F27" w:rsidRDefault="00120F27" w:rsidP="00120F27"/>
        </w:tc>
      </w:tr>
    </w:tbl>
    <w:p w:rsidR="006536E8" w:rsidRPr="004B7F6F" w:rsidRDefault="006536E8" w:rsidP="004B7F6F"/>
    <w:sectPr w:rsidR="006536E8" w:rsidRPr="004B7F6F" w:rsidSect="006B2F2A">
      <w:headerReference w:type="default" r:id="rId7"/>
      <w:footerReference w:type="default" r:id="rId8"/>
      <w:pgSz w:w="11906" w:h="16838" w:code="9"/>
      <w:pgMar w:top="3358" w:right="503" w:bottom="876" w:left="851" w:header="573" w:footer="493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7C1" w:rsidRDefault="00E067C1" w:rsidP="00273989">
      <w:pPr>
        <w:pStyle w:val="a3"/>
      </w:pPr>
      <w:r>
        <w:separator/>
      </w:r>
    </w:p>
  </w:endnote>
  <w:endnote w:type="continuationSeparator" w:id="0">
    <w:p w:rsidR="00E067C1" w:rsidRDefault="00E067C1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5F0A12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-31115</wp:posOffset>
              </wp:positionH>
              <wp:positionV relativeFrom="paragraph">
                <wp:posOffset>-36830</wp:posOffset>
              </wp:positionV>
              <wp:extent cx="3647440" cy="200660"/>
              <wp:effectExtent l="0" t="1270" r="3175" b="0"/>
              <wp:wrapNone/>
              <wp:docPr id="1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157CB" w:rsidRDefault="00584522" w:rsidP="004157CB">
                          <w:r>
                            <w:fldChar w:fldCharType="begin"/>
                          </w:r>
                          <w:r>
                            <w:instrText xml:space="preserve"> FILENAME  </w:instrText>
                          </w:r>
                          <w:r>
                            <w:fldChar w:fldCharType="separate"/>
                          </w:r>
                          <w:r w:rsidR="00412976">
                            <w:rPr>
                              <w:rFonts w:hint="eastAsia"/>
                              <w:noProof/>
                            </w:rPr>
                            <w:t>文書</w:t>
                          </w:r>
                          <w:r w:rsidR="00412976">
                            <w:rPr>
                              <w:rFonts w:hint="eastAsia"/>
                              <w:noProof/>
                            </w:rPr>
                            <w:t xml:space="preserve"> 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70" type="#_x0000_t202" style="position:absolute;left:0;text-align:left;margin-left:-2.45pt;margin-top:-2.9pt;width:287.2pt;height:15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" filled="f" fillcolor="#c9f" stroked="f">
              <v:textbox inset="0,0,0,0">
                <w:txbxContent>
                  <w:p w:rsidR="004157CB" w:rsidRDefault="000C3BBC" w:rsidP="004157CB">
                    <w:r>
                      <w:fldChar w:fldCharType="begin"/>
                    </w:r>
                    <w:r>
                      <w:instrText xml:space="preserve"> FILENAME  </w:instrText>
                    </w:r>
                    <w:r>
                      <w:fldChar w:fldCharType="separate"/>
                    </w:r>
                    <w:r w:rsidR="00412976">
                      <w:rPr>
                        <w:rFonts w:hint="eastAsia"/>
                        <w:noProof/>
                      </w:rPr>
                      <w:t>文書</w:t>
                    </w:r>
                    <w:r w:rsidR="00412976">
                      <w:rPr>
                        <w:rFonts w:hint="eastAsia"/>
                        <w:noProof/>
                      </w:rPr>
                      <w:t xml:space="preserve"> 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株式会社</w:t>
    </w:r>
    <w:proofErr w:type="spellStart"/>
    <w:r>
      <w:rPr>
        <w:rFonts w:hint="eastAsia"/>
      </w:rPr>
      <w:t>You_Next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7C1" w:rsidRDefault="00E067C1" w:rsidP="00273989">
      <w:pPr>
        <w:pStyle w:val="a3"/>
      </w:pPr>
      <w:r>
        <w:separator/>
      </w:r>
    </w:p>
  </w:footnote>
  <w:footnote w:type="continuationSeparator" w:id="0">
    <w:p w:rsidR="00E067C1" w:rsidRDefault="00E067C1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5F0A1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-37465</wp:posOffset>
              </wp:positionH>
              <wp:positionV relativeFrom="paragraph">
                <wp:posOffset>-96520</wp:posOffset>
              </wp:positionV>
              <wp:extent cx="6818630" cy="1774825"/>
              <wp:effectExtent l="0" t="635" r="12700" b="5715"/>
              <wp:wrapNone/>
              <wp:docPr id="2" name="Group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8630" cy="1774825"/>
                        <a:chOff x="792" y="421"/>
                        <a:chExt cx="10738" cy="2795"/>
                      </a:xfrm>
                    </wpg:grpSpPr>
                    <wpg:grpSp>
                      <wpg:cNvPr id="3" name="Group 61"/>
                      <wpg:cNvGrpSpPr>
                        <a:grpSpLocks/>
                      </wpg:cNvGrpSpPr>
                      <wpg:grpSpPr bwMode="auto">
                        <a:xfrm>
                          <a:off x="792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4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5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6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FE07AD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細見　祐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FE07AD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2018</w:t>
                                  </w:r>
                                  <w:r w:rsidR="00412976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412976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412976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FE07AD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29</w:t>
                                  </w:r>
                                  <w:r w:rsidR="00412976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2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3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412976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4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6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584522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 w:rsidR="00F66AE5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7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" name="Group 15"/>
                        <wpg:cNvGrpSpPr>
                          <a:grpSpLocks/>
                        </wpg:cNvGrpSpPr>
                        <wpg:grpSpPr bwMode="auto"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9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0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1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4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6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7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1B6273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メッセージ</w:t>
                              </w:r>
                              <w:r w:rsidR="000208B9"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一覧表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7819" cy="438"/>
                            <a:chOff x="690" y="1109"/>
                            <a:chExt cx="7783" cy="438"/>
                          </a:xfrm>
                        </wpg:grpSpPr>
                        <wpg:grpSp>
                          <wpg:cNvPr id="3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3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FE07AD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動画配信システム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FE07AD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メッセージ設計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8" name="Group 89"/>
                      <wpg:cNvGrpSpPr>
                        <a:grpSpLocks/>
                      </wpg:cNvGrpSpPr>
                      <wpg:grpSpPr bwMode="auto">
                        <a:xfrm>
                          <a:off x="851" y="2337"/>
                          <a:ext cx="8858" cy="879"/>
                          <a:chOff x="851" y="2337"/>
                          <a:chExt cx="8858" cy="879"/>
                        </a:xfrm>
                      </wpg:grpSpPr>
                      <wpg:grpSp>
                        <wpg:cNvPr id="39" name="Group 86"/>
                        <wpg:cNvGrpSpPr>
                          <a:grpSpLocks/>
                        </wpg:cNvGrpSpPr>
                        <wpg:grpSpPr bwMode="auto">
                          <a:xfrm>
                            <a:off x="6462" y="2337"/>
                            <a:ext cx="3247" cy="441"/>
                            <a:chOff x="6462" y="2334"/>
                            <a:chExt cx="3247" cy="438"/>
                          </a:xfrm>
                        </wpg:grpSpPr>
                        <wps:wsp>
                          <wps:cNvPr id="40" name="Text Box 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62" y="2334"/>
                              <a:ext cx="1267" cy="438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B6184" w:rsidRPr="009B6184" w:rsidRDefault="009B6184" w:rsidP="009B618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ＩＤ</w:t>
                                </w:r>
                              </w:p>
                            </w:txbxContent>
                          </wps:txbx>
                          <wps:bodyPr rot="0" vert="horz" wrap="square" lIns="0" tIns="70200" rIns="0" bIns="8890" anchor="t" anchorCtr="0" upright="1">
                            <a:noAutofit/>
                          </wps:bodyPr>
                        </wps:wsp>
                        <wps:wsp>
                          <wps:cNvPr id="41" name="Text Box 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38" y="2334"/>
                              <a:ext cx="1971" cy="438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B6184" w:rsidRDefault="00F66AE5" w:rsidP="009B6184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>Message</w:t>
                                </w:r>
                              </w:p>
                            </w:txbxContent>
                          </wps:txbx>
                          <wps:bodyPr rot="0" vert="horz" wrap="square" lIns="72000" tIns="70200" rIns="0" bIns="8890" anchor="t" anchorCtr="0" upright="1">
                            <a:noAutofit/>
                          </wps:bodyPr>
                        </wps:wsp>
                      </wpg:grpSp>
                      <wps:wsp>
                        <wps:cNvPr id="4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851" y="2337"/>
                            <a:ext cx="2337" cy="43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08B9" w:rsidRDefault="009B6184" w:rsidP="00C90F9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ＴＡＢＬＥ名</w:t>
                              </w:r>
                            </w:p>
                          </w:txbxContent>
                        </wps:txbx>
                        <wps:bodyPr rot="0" vert="horz" wrap="square" lIns="0" tIns="70200" rIns="0" bIns="8890" anchor="t" anchorCtr="0" upright="1">
                          <a:noAutofit/>
                        </wps:bodyPr>
                      </wps:wsp>
                      <wps:wsp>
                        <wps:cNvPr id="43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851" y="2778"/>
                            <a:ext cx="2337" cy="43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08B9" w:rsidRPr="009B6184" w:rsidRDefault="009B6184" w:rsidP="009B618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メッセージ種別</w:t>
                              </w:r>
                            </w:p>
                          </w:txbxContent>
                        </wps:txbx>
                        <wps:bodyPr rot="0" vert="horz" wrap="square" lIns="0" tIns="70200" rIns="0" bIns="8890" anchor="t" anchorCtr="0" upright="1">
                          <a:noAutofit/>
                        </wps:bodyPr>
                      </wps:wsp>
                      <wps:wsp>
                        <wps:cNvPr id="44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3196" y="2337"/>
                            <a:ext cx="3266" cy="43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946C5" w:rsidRDefault="001B6273" w:rsidP="00C946C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メッセージ</w:t>
                              </w:r>
                              <w:r w:rsidR="009B6184">
                                <w:rPr>
                                  <w:rFonts w:hint="eastAsia"/>
                                </w:rPr>
                                <w:t>テーブル</w:t>
                              </w:r>
                            </w:p>
                          </w:txbxContent>
                        </wps:txbx>
                        <wps:bodyPr rot="0" vert="horz" wrap="square" lIns="72000" tIns="70200" rIns="0" bIns="8890" anchor="t" anchorCtr="0" upright="1">
                          <a:noAutofit/>
                        </wps:bodyPr>
                      </wps:wsp>
                      <wps:wsp>
                        <wps:cNvPr id="45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3196" y="2778"/>
                            <a:ext cx="6513" cy="43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946C5" w:rsidRPr="009B6184" w:rsidRDefault="009B6184" w:rsidP="00F7340E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メッセージ</w:t>
                              </w:r>
                            </w:p>
                          </w:txbxContent>
                        </wps:txbx>
                        <wps:bodyPr rot="0" vert="horz" wrap="square" lIns="72000" tIns="70200" rIns="0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90" o:spid="_x0000_s1026" style="position:absolute;left:0;text-align:left;margin-left:-2.95pt;margin-top:-7.6pt;width:536.9pt;height:139.75pt;z-index:251658240" coordorigin="792,421" coordsize="10738,2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">
              <v:group id="Group 61" o:spid="_x0000_s1027" style="position:absolute;left:792;top:421;width:10738;height:1478" coordorigin="792,421" coordsize="10738,1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59" o:spid="_x0000_s1028" style="position:absolute;left:812;top:1606;width:10718;height:293" coordorigin="687,1750" coordsize="1071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56" o:spid="_x0000_s1029" style="position:absolute;left:687;top:1750;width:3297;height:293" coordorigin="2717,2629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  <v:textbox inset="5.85pt,.7pt,5.85pt,.7pt">
                        <w:txbxContent>
                          <w:p w:rsidR="00273989" w:rsidRDefault="00FE07AD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細見　祐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Text Box 34" o:spid="_x0000_s1033" type="#_x0000_t202" style="position:absolute;left:3999;top:2922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FE07AD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2018</w:t>
                            </w:r>
                            <w:r w:rsidR="00412976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412976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412976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FE07AD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29</w:t>
                            </w:r>
                            <w:r w:rsidR="00412976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group id="Group 38" o:spid="_x0000_s1036" style="position:absolute;left:7242;top:1750;width:1991;height:292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shape id="Text Box 39" o:spid="_x0000_s103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82twwAAANsAAAAPAAAAZHJzL2Rvd25yZXYueG1sRE9Na8JA&#10;EL0L/odlCl6kbmpB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eA/NrcMAAADbAAAADwAA&#10;AAAAAAAAAAAAAAAHAgAAZHJzL2Rvd25yZXYueG1sUEsFBgAAAAADAAMAtwAAAPcCAAAAAA==&#10;">
                        <v:textbox inset="5.85pt,.7pt,5.85pt,.7pt">
                          <w:txbxContent>
                            <w:p w:rsidR="00273989" w:rsidRPr="000B5B01" w:rsidRDefault="00273989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412976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shape id="Text Box 42" o:spid="_x0000_s104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584522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="00F66AE5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Group 8" o:spid="_x0000_s1043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rect id="Rectangle 6" o:spid="_x0000_s1044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ect id="Rectangle 10" o:spid="_x0000_s1047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Rectangle 13" o:spid="_x0000_s105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" filled="f" stroked="f">
                  <v:textbox inset="5.85pt,.7pt,5.85pt,.7pt">
                    <w:txbxContent>
                      <w:p w:rsidR="00273989" w:rsidRPr="00732F70" w:rsidRDefault="001B6273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メッセージ</w:t>
                        </w:r>
                        <w:r w:rsidR="000208B9"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一覧表</w:t>
                        </w:r>
                      </w:p>
                    </w:txbxContent>
                  </v:textbox>
                </v:shape>
                <v:group id="Group 60" o:spid="_x0000_s1053" style="position:absolute;left:815;top:1112;width:7819;height:438" coordorigin="690,1109" coordsize="7783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 53" o:spid="_x0000_s1054" style="position:absolute;left:690;top:1109;width:4344;height:438" coordorigin="907,1312" coordsize="4344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Text Box 27" o:spid="_x0000_s1055" type="#_x0000_t202" style="position:absolute;left:907;top:1312;width:144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">
                      <v:textbox inset="2mm,2.05mm,0,.7pt">
                        <w:txbxContent>
                          <w:p w:rsidR="00273989" w:rsidRPr="007E30D0" w:rsidRDefault="00FE07AD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動画配信システム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439;height:438" coordorigin="6699,1312" coordsize="3439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shape id="Text Box 29" o:spid="_x0000_s1058" type="#_x0000_t202" style="position:absolute;left:6699;top:1312;width:113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" fillcolor="#c9f">
                      <v:textbox inset="0,2.05mm,0,.7pt">
                        <w:txbxContent>
                          <w:p w:rsidR="00273989" w:rsidRPr="007E30D0" w:rsidRDefault="00273989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302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">
                      <v:textbox inset="2mm,2.05mm,0,.7pt">
                        <w:txbxContent>
                          <w:p w:rsidR="00273989" w:rsidRPr="007E30D0" w:rsidRDefault="00FE07AD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メッセージ設計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96p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Xv&#10;l/AD5PIDAAD//wMAUEsBAi0AFAAGAAgAAAAhANvh9svuAAAAhQEAABMAAAAAAAAAAAAAAAAAAAAA&#10;AFtDb250ZW50X1R5cGVzXS54bWxQSwECLQAUAAYACAAAACEAWvQsW78AAAAVAQAACwAAAAAAAAAA&#10;AAAAAAAfAQAAX3JlbHMvLnJlbHNQSwECLQAUAAYACAAAACEALS/eqb0AAADbAAAADwAAAAAAAAAA&#10;AAAAAAAHAgAAZHJzL2Rvd25yZXYueG1sUEsFBgAAAAADAAMAtwAAAPECAAAAAA==&#10;" strokecolor="#333" strokeweight="1.5pt"/>
                <v:line id="Line 51" o:spid="_x0000_s1061" style="position:absolute;visibility:visible;mso-wrap-style:square" from="815,1038" to="8453,1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B6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MP+D3S/wBcvkEAAD//wMAUEsBAi0AFAAGAAgAAAAhANvh9svuAAAAhQEAABMAAAAAAAAAAAAA&#10;AAAAAAAAAFtDb250ZW50X1R5cGVzXS54bWxQSwECLQAUAAYACAAAACEAWvQsW78AAAAVAQAACwAA&#10;AAAAAAAAAAAAAAAfAQAAX3JlbHMvLnJlbHNQSwECLQAUAAYACAAAACEAynnQesMAAADbAAAADwAA&#10;AAAAAAAAAAAAAAAHAgAAZHJzL2Rvd25yZXYueG1sUEsFBgAAAAADAAMAtwAAAPcCAAAAAA==&#10;" strokeweight="1.5pt"/>
              </v:group>
              <v:group id="Group 89" o:spid="_x0000_s1062" style="position:absolute;left:851;top:2337;width:8858;height:879" coordorigin="851,2337" coordsize="8858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group id="Group 86" o:spid="_x0000_s1063" style="position:absolute;left:6462;top:2337;width:3247;height:441" coordorigin="6462,2334" coordsize="3247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Text Box 82" o:spid="_x0000_s1064" type="#_x0000_t202" style="position:absolute;left:6462;top:2334;width:126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" filled="f" fillcolor="#c9f">
                    <v:textbox inset="0,1.95mm,0,.7pt">
                      <w:txbxContent>
                        <w:p w:rsidR="009B6184" w:rsidRPr="009B6184" w:rsidRDefault="009B6184" w:rsidP="009B618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ＩＤ</w:t>
                          </w:r>
                        </w:p>
                      </w:txbxContent>
                    </v:textbox>
                  </v:shape>
                  <v:shape id="Text Box 83" o:spid="_x0000_s1065" type="#_x0000_t202" style="position:absolute;left:7738;top:2334;width:1971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" filled="f" fillcolor="#c9f">
                    <v:textbox inset="2mm,1.95mm,0,.7pt">
                      <w:txbxContent>
                        <w:p w:rsidR="009B6184" w:rsidRDefault="00F66AE5" w:rsidP="009B6184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Message</w:t>
                          </w:r>
                        </w:p>
                      </w:txbxContent>
                    </v:textbox>
                  </v:shape>
                </v:group>
                <v:shape id="Text Box 63" o:spid="_x0000_s1066" type="#_x0000_t202" style="position:absolute;left:851;top:2337;width:233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" filled="f" fillcolor="#c9f">
                  <v:textbox inset="0,1.95mm,0,.7pt">
                    <w:txbxContent>
                      <w:p w:rsidR="000208B9" w:rsidRDefault="009B6184" w:rsidP="00C90F9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ＴＡＢＬＥ名</w:t>
                        </w:r>
                      </w:p>
                    </w:txbxContent>
                  </v:textbox>
                </v:shape>
                <v:shape id="Text Box 64" o:spid="_x0000_s1067" type="#_x0000_t202" style="position:absolute;left:851;top:2778;width:233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" filled="f" fillcolor="#c9f">
                  <v:textbox inset="0,1.95mm,0,.7pt">
                    <w:txbxContent>
                      <w:p w:rsidR="000208B9" w:rsidRPr="009B6184" w:rsidRDefault="009B6184" w:rsidP="009B618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メッセージ種別</w:t>
                        </w:r>
                      </w:p>
                    </w:txbxContent>
                  </v:textbox>
                </v:shape>
                <v:shape id="Text Box 65" o:spid="_x0000_s1068" type="#_x0000_t202" style="position:absolute;left:3196;top:2337;width:326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" filled="f" fillcolor="#c9f">
                  <v:textbox inset="2mm,1.95mm,0,.7pt">
                    <w:txbxContent>
                      <w:p w:rsidR="00C946C5" w:rsidRDefault="001B6273" w:rsidP="00C946C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メッセージ</w:t>
                        </w:r>
                        <w:r w:rsidR="009B6184">
                          <w:rPr>
                            <w:rFonts w:hint="eastAsia"/>
                          </w:rPr>
                          <w:t>テーブル</w:t>
                        </w:r>
                      </w:p>
                    </w:txbxContent>
                  </v:textbox>
                </v:shape>
                <v:shape id="Text Box 66" o:spid="_x0000_s1069" type="#_x0000_t202" style="position:absolute;left:3196;top:2778;width:6513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" filled="f" fillcolor="#c9f">
                  <v:textbox inset="2mm,1.95mm,0,.7pt">
                    <w:txbxContent>
                      <w:p w:rsidR="00C946C5" w:rsidRPr="009B6184" w:rsidRDefault="009B6184" w:rsidP="00F7340E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メッセージ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476F07"/>
    <w:multiLevelType w:val="hybridMultilevel"/>
    <w:tmpl w:val="3FA60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6145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976"/>
    <w:rsid w:val="000208B9"/>
    <w:rsid w:val="00082FF2"/>
    <w:rsid w:val="00090879"/>
    <w:rsid w:val="000B0A56"/>
    <w:rsid w:val="000B5B01"/>
    <w:rsid w:val="000C3BBC"/>
    <w:rsid w:val="00120F27"/>
    <w:rsid w:val="001529A6"/>
    <w:rsid w:val="00160C33"/>
    <w:rsid w:val="001B6273"/>
    <w:rsid w:val="001C379B"/>
    <w:rsid w:val="001E5F9C"/>
    <w:rsid w:val="001E6BDA"/>
    <w:rsid w:val="001F5C35"/>
    <w:rsid w:val="00204432"/>
    <w:rsid w:val="00235B76"/>
    <w:rsid w:val="00273989"/>
    <w:rsid w:val="002838BD"/>
    <w:rsid w:val="002B5C89"/>
    <w:rsid w:val="002D4A47"/>
    <w:rsid w:val="002D6EAF"/>
    <w:rsid w:val="00360FA8"/>
    <w:rsid w:val="003A727E"/>
    <w:rsid w:val="00412976"/>
    <w:rsid w:val="004157CB"/>
    <w:rsid w:val="004243E3"/>
    <w:rsid w:val="00427B10"/>
    <w:rsid w:val="00460D7E"/>
    <w:rsid w:val="00465AF9"/>
    <w:rsid w:val="004707F0"/>
    <w:rsid w:val="004B7F6F"/>
    <w:rsid w:val="004D2685"/>
    <w:rsid w:val="00507A8E"/>
    <w:rsid w:val="0056717A"/>
    <w:rsid w:val="00583C4A"/>
    <w:rsid w:val="00584522"/>
    <w:rsid w:val="00590959"/>
    <w:rsid w:val="00594D74"/>
    <w:rsid w:val="005A0EC2"/>
    <w:rsid w:val="005F0A12"/>
    <w:rsid w:val="006536E8"/>
    <w:rsid w:val="006B2F2A"/>
    <w:rsid w:val="006F3FCA"/>
    <w:rsid w:val="00730FB8"/>
    <w:rsid w:val="00732F70"/>
    <w:rsid w:val="00755EA8"/>
    <w:rsid w:val="007919E1"/>
    <w:rsid w:val="00793C5E"/>
    <w:rsid w:val="007B68A8"/>
    <w:rsid w:val="007E30D0"/>
    <w:rsid w:val="007F0A12"/>
    <w:rsid w:val="00833617"/>
    <w:rsid w:val="00833821"/>
    <w:rsid w:val="008374BA"/>
    <w:rsid w:val="00842454"/>
    <w:rsid w:val="00853C78"/>
    <w:rsid w:val="0085568E"/>
    <w:rsid w:val="0086301D"/>
    <w:rsid w:val="00994FF4"/>
    <w:rsid w:val="009B6184"/>
    <w:rsid w:val="00AD7689"/>
    <w:rsid w:val="00B577E5"/>
    <w:rsid w:val="00C035B8"/>
    <w:rsid w:val="00C90F91"/>
    <w:rsid w:val="00C946C5"/>
    <w:rsid w:val="00C957C0"/>
    <w:rsid w:val="00D011CB"/>
    <w:rsid w:val="00D16CF5"/>
    <w:rsid w:val="00D25E7B"/>
    <w:rsid w:val="00D45615"/>
    <w:rsid w:val="00DD0133"/>
    <w:rsid w:val="00E067C1"/>
    <w:rsid w:val="00E740DB"/>
    <w:rsid w:val="00EA3B27"/>
    <w:rsid w:val="00EA4FF7"/>
    <w:rsid w:val="00F66AE5"/>
    <w:rsid w:val="00F7340E"/>
    <w:rsid w:val="00F873E9"/>
    <w:rsid w:val="00FA43B7"/>
    <w:rsid w:val="00FE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316B5BD9"/>
  <w15:chartTrackingRefBased/>
  <w15:docId w15:val="{63D30905-1AB6-4B77-8CE9-42680AFB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C946C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957C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Mac\Home\Work\School\SD\work\&#12513;&#12483;&#12475;&#12540;&#12472;&#19968;&#35239;&#3492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メッセージ一覧表</Template>
  <TotalTime>5656</TotalTime>
  <Pages>2</Pages>
  <Words>545</Words>
  <Characters>358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メッセージ一覧表</vt:lpstr>
      <vt:lpstr>項番</vt:lpstr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メッセージ一覧表</dc:title>
  <dc:subject/>
  <dc:creator>Windows ユーザー</dc:creator>
  <cp:keywords/>
  <dc:description/>
  <cp:lastModifiedBy>細見 祐</cp:lastModifiedBy>
  <cp:revision>14</cp:revision>
  <cp:lastPrinted>2006-06-21T10:19:00Z</cp:lastPrinted>
  <dcterms:created xsi:type="dcterms:W3CDTF">2018-06-28T09:49:00Z</dcterms:created>
  <dcterms:modified xsi:type="dcterms:W3CDTF">2018-07-04T12:02:00Z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