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0929C1" w:rsidRDefault="00372783" w:rsidP="00906393">
      <w:pPr>
        <w:pStyle w:val="ad"/>
        <w:rPr>
          <w:rFonts w:ascii="Meiryo UI" w:hAnsi="Meiryo UI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2619" wp14:editId="42176D4A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83" w:rsidRPr="002D778C" w:rsidRDefault="00372783" w:rsidP="002D778C">
                            <w:pPr>
                              <w:spacing w:before="0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2783" w:rsidRPr="002D778C" w:rsidRDefault="00372783" w:rsidP="002D778C">
                            <w:pPr>
                              <w:spacing w:before="0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2783" w:rsidRDefault="00372783" w:rsidP="002D778C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 w:rsidR="002D778C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代表取締役社長　</w:t>
                            </w:r>
                          </w:p>
                          <w:p w:rsidR="00372783" w:rsidRDefault="00372783" w:rsidP="002D778C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2619" id="正方形/長方形 1" o:spid="_x0000_s1026" style="position:absolute;left:0;text-align:left;margin-left:0;margin-top:-9.9pt;width:232.15pt;height:121.6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372783" w:rsidRPr="002D778C" w:rsidRDefault="00372783" w:rsidP="002D778C">
                      <w:pPr>
                        <w:spacing w:before="0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2783" w:rsidRPr="002D778C" w:rsidRDefault="00372783" w:rsidP="002D778C">
                      <w:pPr>
                        <w:spacing w:before="0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2783" w:rsidRDefault="00372783" w:rsidP="002D778C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 w:rsidR="002D778C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代表取締役社長　</w:t>
                      </w:r>
                    </w:p>
                    <w:p w:rsidR="00372783" w:rsidRDefault="00372783" w:rsidP="002D778C">
                      <w:pPr>
                        <w:spacing w:before="0"/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="Meiryo UI" w:hAnsi="Meiryo UI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Content>
          <w:r w:rsidR="00906393" w:rsidRPr="000929C1">
            <w:rPr>
              <w:rFonts w:ascii="Meiryo UI" w:hAnsi="Meiryo UI"/>
              <w:lang w:val="ja-JP" w:bidi="ja-JP"/>
            </w:rPr>
            <w:t>バージョン</w:t>
          </w:r>
        </w:sdtContent>
      </w:sdt>
      <w:r w:rsidR="00906393" w:rsidRPr="000929C1">
        <w:rPr>
          <w:rFonts w:ascii="Meiryo UI" w:hAnsi="Meiryo UI"/>
          <w:lang w:val="ja-JP" w:bidi="ja-JP"/>
        </w:rPr>
        <w:t xml:space="preserve"> </w:t>
      </w:r>
      <w:r w:rsidR="00F170B3">
        <w:rPr>
          <w:rFonts w:ascii="Meiryo UI" w:hAnsi="Meiryo UI"/>
        </w:rPr>
        <w:t>1</w:t>
      </w:r>
    </w:p>
    <w:sdt>
      <w:sdtPr>
        <w:rPr>
          <w:rFonts w:ascii="Meiryo UI" w:hAnsi="Meiryo UI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Content>
        <w:p w:rsidR="00906393" w:rsidRPr="000929C1" w:rsidRDefault="001A2C7A" w:rsidP="00906393">
          <w:pPr>
            <w:pStyle w:val="ad"/>
            <w:rPr>
              <w:rFonts w:ascii="Meiryo UI" w:hAnsi="Meiryo UI"/>
            </w:rPr>
          </w:pPr>
          <w:r>
            <w:rPr>
              <w:rFonts w:ascii="Meiryo UI" w:hAnsi="Meiryo UI" w:hint="eastAsia"/>
            </w:rPr>
            <w:t>2018/5/17</w:t>
          </w:r>
        </w:p>
      </w:sdtContent>
    </w:sdt>
    <w:p w:rsidR="00906393" w:rsidRPr="000929C1" w:rsidRDefault="00F73D4A" w:rsidP="00906393">
      <w:pPr>
        <w:pStyle w:val="aff5"/>
        <w:rPr>
          <w:rFonts w:ascii="Meiryo UI" w:hAnsi="Meiryo UI"/>
        </w:rPr>
      </w:pPr>
      <w:r>
        <w:rPr>
          <w:rFonts w:ascii="Meiryo UI" w:hAnsi="Meiryo UI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581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>
        <w:rPr>
          <w:rFonts w:ascii="Meiryo UI" w:hAnsi="Meiryo UI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8DD9" id="二等辺三角形 5" o:spid="_x0000_s1026" type="#_x0000_t5" style="position:absolute;left:0;text-align:left;margin-left:361.9pt;margin-top:214.8pt;width:60.75pt;height:51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>
        <w:rPr>
          <w:rFonts w:ascii="Meiryo UI" w:hAnsi="Meiryo UI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0B3" w:rsidRDefault="00F170B3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F170B3" w:rsidRDefault="00F170B3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Meiryo UI" w:hAnsi="Meiryo UI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:rsidR="00906393" w:rsidRPr="000929C1" w:rsidRDefault="001A2C7A" w:rsidP="00906393">
          <w:pPr>
            <w:pStyle w:val="ab"/>
            <w:rPr>
              <w:rFonts w:ascii="Meiryo UI" w:hAnsi="Meiryo UI"/>
            </w:rPr>
          </w:pPr>
          <w:r>
            <w:rPr>
              <w:rFonts w:ascii="Meiryo UI" w:hAnsi="Meiryo UI" w:hint="eastAsia"/>
            </w:rPr>
            <w:t>株式会社You_next</w:t>
          </w:r>
        </w:p>
      </w:sdtContent>
    </w:sdt>
    <w:sdt>
      <w:sdtPr>
        <w:rPr>
          <w:rFonts w:ascii="Meiryo UI" w:hAnsi="Meiryo UI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:rsidR="00906393" w:rsidRPr="000929C1" w:rsidRDefault="001A2C7A" w:rsidP="00906393">
          <w:pPr>
            <w:pStyle w:val="ad"/>
            <w:rPr>
              <w:rFonts w:ascii="Meiryo UI" w:hAnsi="Meiryo UI"/>
            </w:rPr>
          </w:pPr>
          <w:r>
            <w:rPr>
              <w:rFonts w:ascii="Meiryo UI" w:hAnsi="Meiryo UI" w:hint="eastAsia"/>
            </w:rPr>
            <w:t>システム名称：You_next動画投稿サイト</w:t>
          </w:r>
          <w:r w:rsidR="007326FB">
            <w:rPr>
              <w:rFonts w:ascii="Meiryo UI" w:hAnsi="Meiryo UI"/>
            </w:rPr>
            <w:br/>
          </w:r>
          <w:r w:rsidR="007326FB">
            <w:rPr>
              <w:rFonts w:ascii="Meiryo UI" w:hAnsi="Meiryo UI"/>
            </w:rPr>
            <w:br/>
          </w:r>
          <w:r w:rsidR="007326FB">
            <w:rPr>
              <w:rFonts w:ascii="Meiryo UI" w:hAnsi="Meiryo UI"/>
            </w:rPr>
            <w:br/>
          </w:r>
          <w:r w:rsidR="007326FB">
            <w:rPr>
              <w:rFonts w:ascii="Meiryo UI" w:hAnsi="Meiryo UI"/>
            </w:rPr>
            <w:br/>
          </w:r>
          <w:r w:rsidR="007326FB">
            <w:rPr>
              <w:rFonts w:ascii="Meiryo UI" w:hAnsi="Meiryo UI"/>
            </w:rPr>
            <w:br/>
          </w:r>
          <w:r w:rsidR="007326FB">
            <w:rPr>
              <w:rFonts w:ascii="Meiryo UI" w:hAnsi="Meiryo UI"/>
            </w:rPr>
            <w:br/>
          </w:r>
        </w:p>
      </w:sdtContent>
    </w:sdt>
    <w:p w:rsidR="002D778C" w:rsidRPr="002D778C" w:rsidRDefault="005D1A5D" w:rsidP="002D778C">
      <w:pPr>
        <w:pStyle w:val="aff6"/>
        <w:spacing w:before="0" w:line="0" w:lineRule="atLeast"/>
        <w:rPr>
          <w:rFonts w:ascii="Meiryo UI" w:hAnsi="Meiryo UI"/>
          <w:color w:val="952498" w:themeColor="accent2" w:themeShade="BF"/>
        </w:rPr>
      </w:pPr>
      <w:sdt>
        <w:sdtPr>
          <w:rPr>
            <w:rFonts w:ascii="Meiryo UI" w:hAnsi="Meiryo UI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Content>
          <w:r w:rsidR="001A2C7A">
            <w:rPr>
              <w:rFonts w:ascii="Meiryo UI" w:hAnsi="Meiryo UI" w:hint="eastAsia"/>
              <w:color w:val="952498" w:themeColor="accent2" w:themeShade="BF"/>
            </w:rPr>
            <w:t>〒530-0001</w:t>
          </w:r>
          <w:r w:rsidR="001A2C7A">
            <w:rPr>
              <w:rFonts w:ascii="Meiryo UI" w:hAnsi="Meiryo UI" w:hint="eastAsia"/>
              <w:color w:val="952498" w:themeColor="accent2" w:themeShade="BF"/>
            </w:rPr>
            <w:br/>
          </w:r>
        </w:sdtContent>
      </w:sdt>
      <w:r w:rsidR="00D566FA">
        <w:rPr>
          <w:rFonts w:ascii="Meiryo UI" w:hAnsi="Meiryo UI" w:hint="eastAsia"/>
          <w:color w:val="952498" w:themeColor="accent2" w:themeShade="BF"/>
        </w:rPr>
        <w:t>大阪府北区梅田3-3-1　23階</w:t>
      </w:r>
    </w:p>
    <w:p w:rsidR="002D778C" w:rsidRPr="000929C1" w:rsidRDefault="005D1A5D" w:rsidP="002D778C">
      <w:pPr>
        <w:pStyle w:val="aff6"/>
        <w:wordWrap w:val="0"/>
        <w:spacing w:line="0" w:lineRule="atLeast"/>
        <w:rPr>
          <w:rFonts w:ascii="Meiryo UI" w:hAnsi="Meiryo UI"/>
        </w:rPr>
      </w:pPr>
      <w:sdt>
        <w:sdtPr>
          <w:rPr>
            <w:rFonts w:ascii="Meiryo UI" w:hAnsi="Meiryo UI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Content>
          <w:r w:rsidR="002D778C" w:rsidRPr="000929C1">
            <w:rPr>
              <w:rFonts w:ascii="Meiryo UI" w:hAnsi="Meiryo UI"/>
              <w:lang w:val="ja-JP" w:bidi="ja-JP"/>
            </w:rPr>
            <w:t>提供</w:t>
          </w:r>
        </w:sdtContent>
      </w:sdt>
      <w:r w:rsidR="002D778C" w:rsidRPr="000807A6">
        <w:rPr>
          <w:rFonts w:ascii="Meiryo UI" w:hAnsi="Meiryo UI"/>
          <w:lang w:bidi="ja-JP"/>
        </w:rPr>
        <w:t>:</w:t>
      </w:r>
      <w:r w:rsidR="002D778C">
        <w:rPr>
          <w:rFonts w:ascii="Meiryo UI" w:hAnsi="Meiryo UI" w:hint="eastAsia"/>
          <w:lang w:bidi="ja-JP"/>
        </w:rPr>
        <w:t xml:space="preserve">　　</w:t>
      </w:r>
      <w:sdt>
        <w:sdtPr>
          <w:rPr>
            <w:rFonts w:ascii="Meiryo UI" w:hAnsi="Meiryo UI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1A2C7A">
            <w:rPr>
              <w:rFonts w:ascii="Meiryo UI" w:hAnsi="Meiryo UI" w:hint="eastAsia"/>
            </w:rPr>
            <w:t>小川　　紗世</w:t>
          </w:r>
        </w:sdtContent>
      </w:sdt>
    </w:p>
    <w:p w:rsidR="00D566FA" w:rsidRPr="002D778C" w:rsidRDefault="005D1A5D" w:rsidP="002D778C">
      <w:pPr>
        <w:pStyle w:val="aff6"/>
        <w:spacing w:before="0" w:line="0" w:lineRule="atLeast"/>
        <w:rPr>
          <w:rFonts w:ascii="Meiryo UI" w:hAnsi="Meiryo UI"/>
        </w:rPr>
      </w:pPr>
      <w:sdt>
        <w:sdtPr>
          <w:rPr>
            <w:rFonts w:ascii="Meiryo UI" w:hAnsi="Meiryo UI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1A2C7A">
            <w:rPr>
              <w:rFonts w:ascii="Meiryo UI" w:hAnsi="Meiryo UI" w:hint="eastAsia"/>
            </w:rPr>
            <w:t>株式会社You_next</w:t>
          </w:r>
        </w:sdtContent>
      </w:sdt>
    </w:p>
    <w:p w:rsidR="000612E2" w:rsidRDefault="000612E2">
      <w:r>
        <w:br w:type="page"/>
      </w:r>
    </w:p>
    <w:p w:rsidR="002D778C" w:rsidRDefault="00D2761E" w:rsidP="00D566FA"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7AE51" wp14:editId="658734D7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61E" w:rsidRPr="002D778C" w:rsidRDefault="00D2761E" w:rsidP="00D2761E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D2761E" w:rsidRPr="002D778C" w:rsidRDefault="00D2761E" w:rsidP="00D2761E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D2761E" w:rsidRDefault="00D2761E" w:rsidP="00D2761E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D2761E" w:rsidRDefault="00D2761E" w:rsidP="00D2761E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7AE51" id="正方形/長方形 25" o:spid="_x0000_s1028" style="position:absolute;margin-left:4.95pt;margin-top:-8.95pt;width:232.15pt;height:121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D2761E" w:rsidRPr="002D778C" w:rsidRDefault="00D2761E" w:rsidP="00D2761E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D2761E" w:rsidRPr="002D778C" w:rsidRDefault="00D2761E" w:rsidP="00D2761E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D2761E" w:rsidRDefault="00D2761E" w:rsidP="00D2761E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D2761E" w:rsidRDefault="00D2761E" w:rsidP="00D2761E">
                      <w:pPr>
                        <w:spacing w:before="0"/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Default="002D778C" w:rsidP="00D566FA"/>
    <w:p w:rsidR="002A6831" w:rsidRDefault="002A6831" w:rsidP="00D566FA"/>
    <w:p w:rsidR="002D778C" w:rsidRDefault="002D778C" w:rsidP="00D566FA"/>
    <w:p w:rsidR="00C75E9A" w:rsidRDefault="00C75E9A" w:rsidP="00D566FA"/>
    <w:p w:rsidR="00C75E9A" w:rsidRDefault="00C75E9A" w:rsidP="00D566FA"/>
    <w:p w:rsidR="002A6831" w:rsidRDefault="002D778C" w:rsidP="00D566FA">
      <w:r>
        <w:rPr>
          <w:rFonts w:hint="eastAsia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586EF" wp14:editId="28E6621B">
                <wp:simplePos x="0" y="0"/>
                <wp:positionH relativeFrom="margin">
                  <wp:align>center</wp:align>
                </wp:positionH>
                <wp:positionV relativeFrom="paragraph">
                  <wp:posOffset>96038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831" w:rsidRPr="002A6831" w:rsidRDefault="002A6831" w:rsidP="002A6831">
                            <w:pPr>
                              <w:spacing w:before="0"/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86EF" id="正方形/長方形 6" o:spid="_x0000_s1029" style="position:absolute;margin-left:0;margin-top:7.55pt;width:388.5pt;height:54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" fillcolor="#e32d91 [3204]" strokecolor="#771048 [1604]" strokeweight="1pt">
                <v:textbox>
                  <w:txbxContent>
                    <w:p w:rsidR="002A6831" w:rsidRPr="002A6831" w:rsidRDefault="002A6831" w:rsidP="002A6831">
                      <w:pPr>
                        <w:spacing w:before="0"/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Default="002A6831" w:rsidP="00D566FA"/>
    <w:p w:rsidR="002A6831" w:rsidRDefault="002A6831" w:rsidP="00D566FA"/>
    <w:p w:rsidR="002D778C" w:rsidRDefault="002D778C" w:rsidP="00D566FA"/>
    <w:p w:rsidR="002A6831" w:rsidRPr="0037615B" w:rsidRDefault="002A6831" w:rsidP="0037615B">
      <w:pPr>
        <w:jc w:val="center"/>
        <w:rPr>
          <w:color w:val="641866" w:themeColor="accent2" w:themeShade="80"/>
          <w:sz w:val="44"/>
        </w:rPr>
      </w:pPr>
      <w:r w:rsidRPr="0037615B">
        <w:rPr>
          <w:rFonts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Default="002A6831" w:rsidP="00D566FA">
            <w:r>
              <w:rPr>
                <w:rFonts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</w:t>
            </w:r>
          </w:p>
        </w:tc>
      </w:tr>
      <w:tr w:rsidR="002A6831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Default="002A6831" w:rsidP="00D566FA">
            <w:r>
              <w:rPr>
                <w:rFonts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祐</w:t>
            </w:r>
          </w:p>
        </w:tc>
      </w:tr>
      <w:tr w:rsidR="002A6831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Default="002A6831" w:rsidP="00D566FA">
            <w:r>
              <w:rPr>
                <w:rFonts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亮太</w:t>
            </w:r>
          </w:p>
        </w:tc>
      </w:tr>
      <w:tr w:rsidR="002A6831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Default="002A6831" w:rsidP="00D566FA">
            <w:r>
              <w:rPr>
                <w:rFonts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紗世</w:t>
            </w:r>
          </w:p>
        </w:tc>
      </w:tr>
      <w:tr w:rsidR="002A6831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Default="002A6831" w:rsidP="00D566FA">
            <w:r>
              <w:rPr>
                <w:rFonts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一穂</w:t>
            </w:r>
          </w:p>
        </w:tc>
      </w:tr>
    </w:tbl>
    <w:p w:rsidR="00F73D4A" w:rsidRDefault="00F73D4A" w:rsidP="00D566FA"/>
    <w:p w:rsidR="0093084E" w:rsidRPr="00F73D4A" w:rsidRDefault="0093084E" w:rsidP="00F73D4A">
      <w:pPr>
        <w:spacing w:before="0"/>
        <w:jc w:val="center"/>
        <w:rPr>
          <w:color w:val="641866" w:themeColor="accent2" w:themeShade="80"/>
          <w:sz w:val="44"/>
        </w:rPr>
      </w:pPr>
      <w:r w:rsidRPr="00F73D4A">
        <w:rPr>
          <w:rFonts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Default="00372783" w:rsidP="00F73D4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ページ</w:t>
            </w: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ｐ２</w:t>
            </w: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ｐ４</w:t>
            </w: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084E" w:rsidRDefault="0093084E" w:rsidP="0093084E">
      <w:pPr>
        <w:jc w:val="center"/>
      </w:pPr>
    </w:p>
    <w:p w:rsidR="00F73D4A" w:rsidRDefault="00F73D4A" w:rsidP="0093084E">
      <w:pPr>
        <w:jc w:val="center"/>
      </w:pPr>
    </w:p>
    <w:p w:rsidR="00F73D4A" w:rsidRDefault="00F73D4A" w:rsidP="00F73D4A"/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F73D4A" w:rsidRDefault="00F73D4A" w:rsidP="00F73D4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F73D4A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F73D4A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F73D4A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Default="00F73D4A" w:rsidP="0093084E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12E2" w:rsidRDefault="000612E2" w:rsidP="00806B89"/>
    <w:p w:rsidR="004B20DD" w:rsidRDefault="004B20DD" w:rsidP="00806B89"/>
    <w:p w:rsidR="00806B89" w:rsidRDefault="002D778C" w:rsidP="00806B89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B601B" wp14:editId="7822C50C">
                <wp:simplePos x="0" y="0"/>
                <wp:positionH relativeFrom="margin">
                  <wp:align>left</wp:align>
                </wp:positionH>
                <wp:positionV relativeFrom="paragraph">
                  <wp:posOffset>-267817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8C" w:rsidRPr="002D778C" w:rsidRDefault="002D778C" w:rsidP="002D778C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2D778C" w:rsidRPr="002D778C" w:rsidRDefault="002D778C" w:rsidP="002D778C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2D778C" w:rsidRDefault="002D778C" w:rsidP="002D778C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2D778C" w:rsidRDefault="002D778C" w:rsidP="002D778C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601B" id="正方形/長方形 8" o:spid="_x0000_s1030" style="position:absolute;margin-left:0;margin-top:-21.1pt;width:232.15pt;height:121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" filled="f" stroked="f" strokeweight="1pt">
                <v:textbox>
                  <w:txbxContent>
                    <w:p w:rsidR="002D778C" w:rsidRPr="002D778C" w:rsidRDefault="002D778C" w:rsidP="002D778C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2D778C" w:rsidRPr="002D778C" w:rsidRDefault="002D778C" w:rsidP="002D778C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2D778C" w:rsidRDefault="002D778C" w:rsidP="002D778C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2D778C" w:rsidRDefault="002D778C" w:rsidP="002D778C">
                      <w:pPr>
                        <w:spacing w:before="0"/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Default="0037615B" w:rsidP="00806B89"/>
    <w:p w:rsidR="0037615B" w:rsidRDefault="0037615B" w:rsidP="00806B89"/>
    <w:p w:rsidR="0037615B" w:rsidRDefault="0037615B" w:rsidP="00806B89"/>
    <w:p w:rsidR="0037615B" w:rsidRDefault="0037615B" w:rsidP="00806B89"/>
    <w:p w:rsidR="0037615B" w:rsidRDefault="0037615B" w:rsidP="00806B89"/>
    <w:p w:rsidR="0037615B" w:rsidRDefault="002D778C" w:rsidP="00806B89">
      <w:r>
        <w:rPr>
          <w:rFonts w:hint="eastAsia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15B" w:rsidRPr="002A6831" w:rsidRDefault="003764EB" w:rsidP="0037615B">
                            <w:pPr>
                              <w:spacing w:before="0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</w:t>
                            </w:r>
                            <w:r w:rsidR="0037615B">
                              <w:rPr>
                                <w:rFonts w:hint="eastAsia"/>
                                <w:sz w:val="56"/>
                              </w:rPr>
                              <w:t>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37615B" w:rsidRPr="002A6831" w:rsidRDefault="003764EB" w:rsidP="0037615B">
                      <w:pPr>
                        <w:spacing w:before="0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</w:t>
                      </w:r>
                      <w:r w:rsidR="0037615B">
                        <w:rPr>
                          <w:rFonts w:hint="eastAsia"/>
                          <w:sz w:val="56"/>
                        </w:rPr>
                        <w:t>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Default="002D778C" w:rsidP="0037615B">
      <w:pPr>
        <w:jc w:val="center"/>
        <w:rPr>
          <w:color w:val="641866" w:themeColor="accent2" w:themeShade="80"/>
          <w:sz w:val="48"/>
        </w:rPr>
      </w:pPr>
    </w:p>
    <w:p w:rsidR="002D778C" w:rsidRDefault="002D778C" w:rsidP="0037615B">
      <w:pPr>
        <w:jc w:val="center"/>
        <w:rPr>
          <w:color w:val="641866" w:themeColor="accent2" w:themeShade="80"/>
          <w:sz w:val="48"/>
        </w:rPr>
      </w:pPr>
    </w:p>
    <w:p w:rsidR="0037615B" w:rsidRPr="0037615B" w:rsidRDefault="0037615B" w:rsidP="0037615B">
      <w:pPr>
        <w:jc w:val="center"/>
        <w:rPr>
          <w:color w:val="641866" w:themeColor="accent2" w:themeShade="80"/>
          <w:sz w:val="48"/>
        </w:rPr>
      </w:pPr>
      <w:r w:rsidRPr="0037615B">
        <w:rPr>
          <w:rFonts w:hint="eastAsia"/>
          <w:color w:val="641866" w:themeColor="accent2" w:themeShade="80"/>
          <w:sz w:val="48"/>
        </w:rPr>
        <w:t>目次</w:t>
      </w:r>
    </w:p>
    <w:p w:rsidR="0037615B" w:rsidRDefault="0037615B" w:rsidP="0037615B">
      <w:pPr>
        <w:jc w:val="center"/>
      </w:pP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1-1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システム化の目標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1-2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システム対象範囲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1-3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費用対効果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1-4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機能要件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1-5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情報要件</w:t>
      </w:r>
    </w:p>
    <w:p w:rsidR="0037615B" w:rsidRDefault="0037615B" w:rsidP="0037615B">
      <w:pPr>
        <w:jc w:val="center"/>
      </w:pPr>
    </w:p>
    <w:p w:rsidR="00372783" w:rsidRDefault="00372783" w:rsidP="0037615B">
      <w:pPr>
        <w:jc w:val="center"/>
      </w:pPr>
    </w:p>
    <w:p w:rsidR="00372783" w:rsidRDefault="00372783" w:rsidP="0037615B">
      <w:pPr>
        <w:jc w:val="center"/>
      </w:pPr>
    </w:p>
    <w:p w:rsidR="00372783" w:rsidRDefault="00372783" w:rsidP="0037615B">
      <w:pPr>
        <w:jc w:val="center"/>
      </w:pPr>
    </w:p>
    <w:p w:rsidR="00372783" w:rsidRDefault="00372783" w:rsidP="0037615B">
      <w:pPr>
        <w:jc w:val="center"/>
      </w:pPr>
    </w:p>
    <w:p w:rsidR="002D778C" w:rsidRDefault="002D778C" w:rsidP="0037615B">
      <w:pPr>
        <w:jc w:val="center"/>
      </w:pPr>
    </w:p>
    <w:p w:rsidR="00372783" w:rsidRPr="00372783" w:rsidRDefault="00372783" w:rsidP="0037615B">
      <w:pPr>
        <w:jc w:val="center"/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F73D4A" w:rsidRDefault="00806B89" w:rsidP="005D1A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F73D4A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F73D4A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806B8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Default="00806B89" w:rsidP="005D1A5D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12E2" w:rsidRDefault="000612E2">
      <w:r>
        <w:rPr>
          <w:b/>
        </w:rPr>
        <w:br w:type="page"/>
      </w:r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6F2DAC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 w:rsidRPr="006F2DAC">
              <w:rPr>
                <w:rFonts w:hint="eastAsia"/>
                <w:sz w:val="56"/>
              </w:rPr>
              <w:t>システム化の目標</w:t>
            </w:r>
          </w:p>
        </w:tc>
      </w:tr>
      <w:tr w:rsidR="004B20DD" w:rsidTr="00DF5F51">
        <w:trPr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4B20DD" w:rsidRPr="004B20DD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お金を稼げるシステムを作ること</w:t>
            </w:r>
          </w:p>
        </w:tc>
      </w:tr>
      <w:tr w:rsidR="004B20DD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システム対象範囲</w:t>
            </w:r>
          </w:p>
        </w:tc>
      </w:tr>
      <w:tr w:rsidR="004B20DD" w:rsidTr="00DF5F51">
        <w:trPr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1919B1" w:rsidRPr="004B20DD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対応可能期間：検討中</w:t>
            </w:r>
          </w:p>
        </w:tc>
      </w:tr>
      <w:tr w:rsidR="004B20DD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費用対効果</w:t>
            </w:r>
          </w:p>
        </w:tc>
      </w:tr>
      <w:tr w:rsidR="004B20DD" w:rsidTr="00DF5F51">
        <w:trPr>
          <w:trHeight w:val="1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4B20DD" w:rsidRPr="001919B1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19B1">
              <w:rPr>
                <w:rFonts w:hint="eastAsia"/>
                <w:sz w:val="32"/>
                <w:szCs w:val="32"/>
              </w:rPr>
              <w:t>黒字運用</w:t>
            </w:r>
          </w:p>
        </w:tc>
      </w:tr>
      <w:tr w:rsidR="004B20DD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機能要件</w:t>
            </w:r>
          </w:p>
        </w:tc>
      </w:tr>
      <w:tr w:rsidR="004B20DD" w:rsidTr="00DF5F51">
        <w:trPr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4B20DD" w:rsidRPr="001919B1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動画視聴可能なシステム</w:t>
            </w:r>
          </w:p>
        </w:tc>
      </w:tr>
      <w:tr w:rsidR="004B20DD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情報要件</w:t>
            </w:r>
          </w:p>
        </w:tc>
      </w:tr>
      <w:tr w:rsidR="004B20DD" w:rsidTr="00DF5F51">
        <w:trPr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4B20DD" w:rsidRPr="001919B1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19B1">
              <w:rPr>
                <w:rFonts w:ascii="Meiryo UI" w:hAnsi="Meiryo UI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437962" w:rsidRDefault="00437962" w:rsidP="00D00BF5"/>
    <w:p w:rsidR="00806B89" w:rsidRDefault="00806B89" w:rsidP="000612E2"/>
    <w:p w:rsidR="003764EB" w:rsidRDefault="003764EB" w:rsidP="003764E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C0EB6" wp14:editId="5E8D0ACC">
                <wp:simplePos x="0" y="0"/>
                <wp:positionH relativeFrom="margin">
                  <wp:align>left</wp:align>
                </wp:positionH>
                <wp:positionV relativeFrom="paragraph">
                  <wp:posOffset>-267817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EB" w:rsidRPr="002D778C" w:rsidRDefault="003764EB" w:rsidP="003764EB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64EB" w:rsidRPr="002D778C" w:rsidRDefault="003764EB" w:rsidP="003764EB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64EB" w:rsidRDefault="003764EB" w:rsidP="003764EB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3764EB" w:rsidRDefault="003764EB" w:rsidP="003764EB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0EB6" id="正方形/長方形 20" o:spid="_x0000_s1032" style="position:absolute;margin-left:0;margin-top:-21.1pt;width:232.15pt;height:121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BW/NHL3QAAAAgBAAAPAAAAAAAAAAAAAAAAAOwEAABkcnMvZG93bnJldi54&#10;bWxQSwUGAAAAAAQABADzAAAA9gUAAAAA&#10;" filled="f" stroked="f" strokeweight="1pt">
                <v:textbox>
                  <w:txbxContent>
                    <w:p w:rsidR="003764EB" w:rsidRPr="002D778C" w:rsidRDefault="003764EB" w:rsidP="003764EB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64EB" w:rsidRPr="002D778C" w:rsidRDefault="003764EB" w:rsidP="003764EB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64EB" w:rsidRDefault="003764EB" w:rsidP="003764EB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3764EB" w:rsidRDefault="003764EB" w:rsidP="003764EB">
                      <w:pPr>
                        <w:spacing w:before="0"/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Default="003764EB" w:rsidP="003764EB"/>
    <w:p w:rsidR="003764EB" w:rsidRDefault="003764EB" w:rsidP="003764EB"/>
    <w:p w:rsidR="003764EB" w:rsidRDefault="003764EB" w:rsidP="003764EB"/>
    <w:p w:rsidR="003764EB" w:rsidRDefault="003764EB" w:rsidP="003764EB"/>
    <w:p w:rsidR="003764EB" w:rsidRDefault="003764EB" w:rsidP="003764EB"/>
    <w:p w:rsidR="003764EB" w:rsidRDefault="003764EB" w:rsidP="003764EB">
      <w:r>
        <w:rPr>
          <w:rFonts w:hint="eastAsia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B5508" wp14:editId="0D89E8A7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4EB" w:rsidRPr="002A6831" w:rsidRDefault="003764EB" w:rsidP="003764EB">
                            <w:pPr>
                              <w:spacing w:before="0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B5508" id="正方形/長方形 21" o:spid="_x0000_s1033" style="position:absolute;margin-left:31.85pt;margin-top:7.8pt;width:388.5pt;height:54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L2JQ+CWAgAAVw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3764EB" w:rsidRPr="002A6831" w:rsidRDefault="003764EB" w:rsidP="003764EB">
                      <w:pPr>
                        <w:spacing w:before="0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Default="003764EB" w:rsidP="003764EB">
      <w:pPr>
        <w:jc w:val="center"/>
        <w:rPr>
          <w:color w:val="641866" w:themeColor="accent2" w:themeShade="80"/>
          <w:sz w:val="48"/>
        </w:rPr>
      </w:pPr>
    </w:p>
    <w:p w:rsidR="003764EB" w:rsidRDefault="003764EB" w:rsidP="003764EB">
      <w:pPr>
        <w:jc w:val="center"/>
        <w:rPr>
          <w:color w:val="641866" w:themeColor="accent2" w:themeShade="80"/>
          <w:sz w:val="48"/>
        </w:rPr>
      </w:pPr>
    </w:p>
    <w:p w:rsidR="003764EB" w:rsidRPr="0037615B" w:rsidRDefault="003764EB" w:rsidP="003764EB">
      <w:pPr>
        <w:jc w:val="center"/>
        <w:rPr>
          <w:color w:val="641866" w:themeColor="accent2" w:themeShade="80"/>
          <w:sz w:val="48"/>
        </w:rPr>
      </w:pPr>
      <w:r w:rsidRPr="0037615B">
        <w:rPr>
          <w:rFonts w:hint="eastAsia"/>
          <w:color w:val="641866" w:themeColor="accent2" w:themeShade="80"/>
          <w:sz w:val="48"/>
        </w:rPr>
        <w:t>目次</w:t>
      </w:r>
    </w:p>
    <w:p w:rsidR="003764EB" w:rsidRDefault="003764EB" w:rsidP="003764EB">
      <w:pPr>
        <w:jc w:val="center"/>
      </w:pPr>
    </w:p>
    <w:p w:rsidR="0099542D" w:rsidRPr="0099542D" w:rsidRDefault="003764EB" w:rsidP="0099542D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b/>
          <w:sz w:val="40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-1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目的・ねらい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-2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課題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-3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対象範囲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-4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実現手段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-5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実現時期</w:t>
      </w:r>
    </w:p>
    <w:p w:rsidR="003764EB" w:rsidRPr="003764EB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="00437962">
        <w:rPr>
          <w:rFonts w:ascii="Meiryo UI" w:eastAsia="Meiryo UI" w:hAnsi="Meiryo UI" w:cs="Meiryo UI" w:hint="eastAsia"/>
          <w:b/>
          <w:sz w:val="36"/>
          <w:szCs w:val="24"/>
        </w:rPr>
        <w:t>-6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実現体制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="00437962">
        <w:rPr>
          <w:rFonts w:ascii="Meiryo UI" w:eastAsia="Meiryo UI" w:hAnsi="Meiryo UI" w:cs="Meiryo UI" w:hint="eastAsia"/>
          <w:b/>
          <w:sz w:val="36"/>
          <w:szCs w:val="24"/>
        </w:rPr>
        <w:t>-7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必要費用</w:t>
      </w:r>
    </w:p>
    <w:p w:rsidR="003764EB" w:rsidRDefault="003764EB" w:rsidP="003764EB">
      <w:pPr>
        <w:jc w:val="center"/>
      </w:pPr>
    </w:p>
    <w:p w:rsidR="003764EB" w:rsidRDefault="003764EB" w:rsidP="003764EB"/>
    <w:p w:rsidR="003764EB" w:rsidRPr="00372783" w:rsidRDefault="003764EB" w:rsidP="003764EB">
      <w:pPr>
        <w:jc w:val="center"/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F73D4A" w:rsidRDefault="003764EB" w:rsidP="005D1A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F73D4A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F73D4A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3764EB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Default="003764EB" w:rsidP="005D1A5D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12E2" w:rsidRDefault="000612E2"/>
    <w:tbl>
      <w:tblPr>
        <w:tblStyle w:val="aff4"/>
        <w:tblpPr w:leftFromText="142" w:rightFromText="142" w:vertAnchor="page" w:horzAnchor="margin" w:tblpY="1441"/>
        <w:tblW w:w="88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7540"/>
      </w:tblGrid>
      <w:tr w:rsidR="004B20DD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9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lastRenderedPageBreak/>
              <w:t>2</w:t>
            </w:r>
            <w:r w:rsidRPr="006F2DAC">
              <w:rPr>
                <w:rFonts w:hint="eastAsia"/>
                <w:sz w:val="72"/>
              </w:rPr>
              <w:t>-1</w:t>
            </w:r>
          </w:p>
        </w:tc>
        <w:tc>
          <w:tcPr>
            <w:tcW w:w="7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6F2DAC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rFonts w:hint="eastAsia"/>
                <w:sz w:val="56"/>
              </w:rPr>
              <w:t>目的・狙い</w:t>
            </w:r>
          </w:p>
        </w:tc>
      </w:tr>
      <w:tr w:rsidR="004B20DD" w:rsidTr="00A065B4">
        <w:trPr>
          <w:trHeight w:val="1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540" w:type="dxa"/>
            <w:shd w:val="clear" w:color="auto" w:fill="FFFFFF" w:themeFill="background1"/>
          </w:tcPr>
          <w:p w:rsidR="004B20DD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ユーザーに動画を投稿してもらいその動画をユーザーが見る</w:t>
            </w:r>
          </w:p>
          <w:p w:rsidR="001919B1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コンテンツを排出することなく</w:t>
            </w:r>
            <w:r w:rsidR="00466D14">
              <w:rPr>
                <w:rFonts w:hint="eastAsia"/>
                <w:sz w:val="32"/>
                <w:szCs w:val="32"/>
              </w:rPr>
              <w:t>システムを維持するだけで</w:t>
            </w:r>
          </w:p>
          <w:p w:rsidR="00466D14" w:rsidRPr="001919B1" w:rsidRDefault="00466D14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利益を生み出す</w:t>
            </w:r>
          </w:p>
        </w:tc>
      </w:tr>
      <w:tr w:rsidR="004B20DD" w:rsidTr="004B20DD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2-</w:t>
            </w:r>
            <w:r>
              <w:rPr>
                <w:sz w:val="72"/>
              </w:rPr>
              <w:t>2</w:t>
            </w:r>
          </w:p>
        </w:tc>
        <w:tc>
          <w:tcPr>
            <w:tcW w:w="7540" w:type="dxa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課題</w:t>
            </w:r>
          </w:p>
        </w:tc>
      </w:tr>
      <w:tr w:rsidR="004B20DD" w:rsidTr="00466D14">
        <w:trPr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</w:tcPr>
          <w:p w:rsidR="004B20DD" w:rsidRDefault="004B20DD" w:rsidP="004B20DD"/>
        </w:tc>
        <w:tc>
          <w:tcPr>
            <w:tcW w:w="7540" w:type="dxa"/>
            <w:shd w:val="clear" w:color="auto" w:fill="auto"/>
          </w:tcPr>
          <w:p w:rsidR="00466D14" w:rsidRPr="0072525D" w:rsidRDefault="00466D14" w:rsidP="0072525D">
            <w:pPr>
              <w:ind w:right="1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tbl>
            <w:tblPr>
              <w:tblStyle w:val="aff4"/>
              <w:tblpPr w:leftFromText="142" w:rightFromText="142" w:vertAnchor="text" w:horzAnchor="margin" w:tblpY="199"/>
              <w:tblW w:w="0" w:type="auto"/>
              <w:tblBorders>
                <w:top w:val="single" w:sz="4" w:space="0" w:color="F3AAD2" w:themeColor="accent1" w:themeTint="66"/>
                <w:left w:val="single" w:sz="4" w:space="0" w:color="F3AAD2" w:themeColor="accent1" w:themeTint="66"/>
                <w:bottom w:val="single" w:sz="4" w:space="0" w:color="F3AAD2" w:themeColor="accent1" w:themeTint="66"/>
                <w:right w:val="single" w:sz="4" w:space="0" w:color="F3AAD2" w:themeColor="accent1" w:themeTint="66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5031"/>
            </w:tblGrid>
            <w:tr w:rsidR="0072525D" w:rsidTr="007326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tblHeader w:val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top"/>
                </w:tcPr>
                <w:p w:rsidR="0072525D" w:rsidRDefault="0072525D" w:rsidP="0072525D">
                  <w:pPr>
                    <w:jc w:val="center"/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503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top"/>
                </w:tcPr>
                <w:p w:rsidR="0072525D" w:rsidRPr="00466D14" w:rsidRDefault="0072525D" w:rsidP="007252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466D14">
                    <w:rPr>
                      <w:rFonts w:hint="eastAsia"/>
                      <w:sz w:val="28"/>
                      <w:szCs w:val="32"/>
                    </w:rPr>
                    <w:t>稼働初期のコンテンツ</w:t>
                  </w:r>
                </w:p>
              </w:tc>
            </w:tr>
            <w:tr w:rsidR="0072525D" w:rsidTr="007326FB">
              <w:trPr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:rsidR="0072525D" w:rsidRDefault="0072525D" w:rsidP="0072525D">
                  <w:pPr>
                    <w:jc w:val="center"/>
                  </w:pPr>
                  <w:r>
                    <w:rPr>
                      <w:rFonts w:hint="eastAsia"/>
                    </w:rPr>
                    <w:t>問題</w:t>
                  </w:r>
                </w:p>
              </w:tc>
              <w:tc>
                <w:tcPr>
                  <w:tcW w:w="5031" w:type="dxa"/>
                </w:tcPr>
                <w:p w:rsidR="0072525D" w:rsidRDefault="0072525D" w:rsidP="007252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66D14">
                    <w:rPr>
                      <w:rFonts w:hint="eastAsia"/>
                      <w:sz w:val="24"/>
                      <w:szCs w:val="32"/>
                    </w:rPr>
                    <w:t>稼働初期のコンテンツがない</w:t>
                  </w:r>
                </w:p>
              </w:tc>
            </w:tr>
            <w:tr w:rsidR="0072525D" w:rsidTr="007326FB">
              <w:trPr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:rsidR="0072525D" w:rsidRDefault="0072525D" w:rsidP="0072525D">
                  <w:pPr>
                    <w:jc w:val="center"/>
                  </w:pPr>
                  <w:r>
                    <w:rPr>
                      <w:rFonts w:hint="eastAsia"/>
                    </w:rPr>
                    <w:t>解決策</w:t>
                  </w:r>
                </w:p>
              </w:tc>
              <w:tc>
                <w:tcPr>
                  <w:tcW w:w="5031" w:type="dxa"/>
                </w:tcPr>
                <w:p w:rsidR="0072525D" w:rsidRDefault="0072525D" w:rsidP="007252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  <w:sz w:val="24"/>
                    </w:rPr>
                    <w:t>他社に初期コンテンツを提供してもらい配信する</w:t>
                  </w:r>
                </w:p>
              </w:tc>
            </w:tr>
          </w:tbl>
          <w:p w:rsidR="00466D14" w:rsidRDefault="00466D14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tbl>
            <w:tblPr>
              <w:tblStyle w:val="aff4"/>
              <w:tblpPr w:leftFromText="142" w:rightFromText="142" w:vertAnchor="text" w:horzAnchor="margin" w:tblpY="199"/>
              <w:tblW w:w="0" w:type="auto"/>
              <w:tblBorders>
                <w:top w:val="single" w:sz="4" w:space="0" w:color="F3AAD2" w:themeColor="accent1" w:themeTint="66"/>
                <w:left w:val="single" w:sz="4" w:space="0" w:color="F3AAD2" w:themeColor="accent1" w:themeTint="66"/>
                <w:bottom w:val="single" w:sz="4" w:space="0" w:color="F3AAD2" w:themeColor="accent1" w:themeTint="66"/>
                <w:right w:val="single" w:sz="4" w:space="0" w:color="F3AAD2" w:themeColor="accent1" w:themeTint="66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5031"/>
            </w:tblGrid>
            <w:tr w:rsidR="0072525D" w:rsidRPr="00F80A78" w:rsidTr="007326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tblHeader w:val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top"/>
                </w:tcPr>
                <w:p w:rsidR="0072525D" w:rsidRDefault="0072525D" w:rsidP="0072525D">
                  <w:pPr>
                    <w:jc w:val="center"/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503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top"/>
                </w:tcPr>
                <w:p w:rsidR="0072525D" w:rsidRPr="00466D14" w:rsidRDefault="00C613D4" w:rsidP="00C613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サーバ</w:t>
                  </w:r>
                </w:p>
              </w:tc>
            </w:tr>
            <w:tr w:rsidR="0072525D" w:rsidTr="007326FB">
              <w:trPr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:rsidR="0072525D" w:rsidRDefault="0072525D" w:rsidP="0072525D">
                  <w:pPr>
                    <w:jc w:val="center"/>
                  </w:pPr>
                  <w:r>
                    <w:rPr>
                      <w:rFonts w:hint="eastAsia"/>
                    </w:rPr>
                    <w:t>問題</w:t>
                  </w:r>
                </w:p>
              </w:tc>
              <w:tc>
                <w:tcPr>
                  <w:tcW w:w="5031" w:type="dxa"/>
                </w:tcPr>
                <w:p w:rsidR="0072525D" w:rsidRDefault="00C613D4" w:rsidP="007252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サーバーがない</w:t>
                  </w:r>
                </w:p>
              </w:tc>
            </w:tr>
            <w:tr w:rsidR="0072525D" w:rsidTr="007326FB">
              <w:trPr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:rsidR="0072525D" w:rsidRDefault="0072525D" w:rsidP="0072525D">
                  <w:pPr>
                    <w:jc w:val="center"/>
                  </w:pPr>
                  <w:r>
                    <w:rPr>
                      <w:rFonts w:hint="eastAsia"/>
                    </w:rPr>
                    <w:t>解決策</w:t>
                  </w:r>
                </w:p>
              </w:tc>
              <w:tc>
                <w:tcPr>
                  <w:tcW w:w="5031" w:type="dxa"/>
                </w:tcPr>
                <w:p w:rsidR="0072525D" w:rsidRDefault="00C613D4" w:rsidP="007252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レンタルサーバーを借りる</w:t>
                  </w:r>
                </w:p>
              </w:tc>
            </w:tr>
          </w:tbl>
          <w:p w:rsidR="0072525D" w:rsidRDefault="0072525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C613D4" w:rsidRPr="00C613D4" w:rsidRDefault="00C613D4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A065B4" w:rsidRDefault="00A065B4" w:rsidP="0093084E">
      <w:pPr>
        <w:jc w:val="center"/>
      </w:pPr>
    </w:p>
    <w:p w:rsidR="00A065B4" w:rsidRPr="00A065B4" w:rsidRDefault="00A065B4">
      <w:r>
        <w:br w:type="page"/>
      </w:r>
    </w:p>
    <w:tbl>
      <w:tblPr>
        <w:tblStyle w:val="aff4"/>
        <w:tblpPr w:leftFromText="142" w:rightFromText="142" w:vertAnchor="page" w:horzAnchor="margin" w:tblpY="1441"/>
        <w:tblW w:w="88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7540"/>
      </w:tblGrid>
      <w:tr w:rsidR="00A065B4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3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A065B4" w:rsidRPr="00D00BF5" w:rsidRDefault="00A065B4" w:rsidP="005D1A5D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lastRenderedPageBreak/>
              <w:t>2</w:t>
            </w:r>
            <w:r w:rsidRPr="006F2DAC">
              <w:rPr>
                <w:rFonts w:hint="eastAsia"/>
                <w:sz w:val="72"/>
              </w:rPr>
              <w:t>-</w:t>
            </w:r>
            <w:r>
              <w:rPr>
                <w:sz w:val="72"/>
              </w:rPr>
              <w:t>3</w:t>
            </w:r>
          </w:p>
        </w:tc>
        <w:tc>
          <w:tcPr>
            <w:tcW w:w="7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A065B4" w:rsidRPr="006F2DAC" w:rsidRDefault="00A065B4" w:rsidP="005D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56"/>
              </w:rPr>
            </w:pPr>
            <w:r>
              <w:rPr>
                <w:rFonts w:hint="eastAsia"/>
                <w:sz w:val="56"/>
              </w:rPr>
              <w:t>対象範囲</w:t>
            </w:r>
          </w:p>
        </w:tc>
      </w:tr>
      <w:tr w:rsidR="00A065B4" w:rsidTr="005D1A5D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FFFFF" w:themeFill="background1"/>
          </w:tcPr>
          <w:p w:rsidR="00357E11" w:rsidRDefault="00357E11" w:rsidP="005D1A5D"/>
        </w:tc>
        <w:tc>
          <w:tcPr>
            <w:tcW w:w="7540" w:type="dxa"/>
            <w:shd w:val="clear" w:color="auto" w:fill="FFFFFF" w:themeFill="background1"/>
          </w:tcPr>
          <w:p w:rsidR="00357E11" w:rsidRDefault="0035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aff4"/>
              <w:tblpPr w:leftFromText="142" w:rightFromText="142" w:vertAnchor="text" w:horzAnchor="margin" w:tblpY="199"/>
              <w:tblW w:w="0" w:type="auto"/>
              <w:tblBorders>
                <w:top w:val="single" w:sz="4" w:space="0" w:color="E32D91" w:themeColor="accent1"/>
                <w:left w:val="single" w:sz="4" w:space="0" w:color="E32D91" w:themeColor="accent1"/>
                <w:bottom w:val="single" w:sz="4" w:space="0" w:color="E32D91" w:themeColor="accent1"/>
                <w:right w:val="single" w:sz="4" w:space="0" w:color="E32D91" w:themeColor="accent1"/>
                <w:insideH w:val="single" w:sz="12" w:space="0" w:color="E9ABEB" w:themeColor="accent2" w:themeTint="66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5031"/>
            </w:tblGrid>
            <w:tr w:rsidR="00A065B4" w:rsidRPr="00F80A78" w:rsidTr="005D1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tblHeader w:val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top"/>
                </w:tcPr>
                <w:p w:rsidR="00A065B4" w:rsidRDefault="00A065B4" w:rsidP="00357E11">
                  <w:pPr>
                    <w:jc w:val="center"/>
                  </w:pPr>
                  <w:r>
                    <w:rPr>
                      <w:rFonts w:hint="eastAsia"/>
                    </w:rPr>
                    <w:t>管理者</w:t>
                  </w:r>
                </w:p>
              </w:tc>
              <w:tc>
                <w:tcPr>
                  <w:tcW w:w="503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top"/>
                </w:tcPr>
                <w:p w:rsidR="00357E11" w:rsidRPr="00466D14" w:rsidRDefault="00A065B4" w:rsidP="00357E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株式会社まさる堂</w:t>
                  </w:r>
                  <w:r w:rsidR="00357E11">
                    <w:rPr>
                      <w:rFonts w:hint="eastAsia"/>
                      <w:sz w:val="28"/>
                    </w:rPr>
                    <w:t xml:space="preserve">　様</w:t>
                  </w:r>
                </w:p>
              </w:tc>
            </w:tr>
            <w:tr w:rsidR="00357E11" w:rsidRPr="00F80A78" w:rsidTr="005D1A5D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:rsidR="00357E11" w:rsidRDefault="00357E11" w:rsidP="00357E11"/>
              </w:tc>
              <w:tc>
                <w:tcPr>
                  <w:tcW w:w="5031" w:type="dxa"/>
                </w:tcPr>
                <w:p w:rsidR="00357E11" w:rsidRDefault="00357E11" w:rsidP="00357E1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管理システムを使いシステムを管理する</w:t>
                  </w:r>
                </w:p>
              </w:tc>
            </w:tr>
          </w:tbl>
          <w:p w:rsidR="00A065B4" w:rsidRDefault="00A065B4" w:rsidP="005D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065B4" w:rsidRDefault="00A065B4" w:rsidP="005D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13D4">
              <w:rPr>
                <w:rFonts w:hint="eastAsia"/>
                <w:b/>
              </w:rPr>
              <w:t>使用者</w:t>
            </w:r>
          </w:p>
          <w:tbl>
            <w:tblPr>
              <w:tblStyle w:val="aff4"/>
              <w:tblpPr w:leftFromText="142" w:rightFromText="142" w:vertAnchor="text" w:horzAnchor="margin" w:tblpY="199"/>
              <w:tblW w:w="0" w:type="auto"/>
              <w:tblBorders>
                <w:top w:val="single" w:sz="4" w:space="0" w:color="E32D91" w:themeColor="accent1"/>
                <w:left w:val="single" w:sz="4" w:space="0" w:color="E32D91" w:themeColor="accent1"/>
                <w:bottom w:val="single" w:sz="4" w:space="0" w:color="E32D91" w:themeColor="accent1"/>
                <w:right w:val="single" w:sz="4" w:space="0" w:color="E32D91" w:themeColor="accent1"/>
                <w:insideH w:val="single" w:sz="12" w:space="0" w:color="E9ABEB" w:themeColor="accent2" w:themeTint="66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5031"/>
            </w:tblGrid>
            <w:tr w:rsidR="00A065B4" w:rsidRPr="00F80A78" w:rsidTr="005D1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tblHeader w:val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top"/>
                </w:tcPr>
                <w:p w:rsidR="00A065B4" w:rsidRDefault="00A065B4" w:rsidP="005D1A5D">
                  <w:pPr>
                    <w:jc w:val="center"/>
                  </w:pPr>
                  <w:r>
                    <w:rPr>
                      <w:rFonts w:hint="eastAsia"/>
                    </w:rPr>
                    <w:t>投稿者</w:t>
                  </w:r>
                </w:p>
              </w:tc>
              <w:tc>
                <w:tcPr>
                  <w:tcW w:w="503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top"/>
                </w:tcPr>
                <w:p w:rsidR="00A065B4" w:rsidRPr="00466D14" w:rsidRDefault="00A065B4" w:rsidP="005D1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動画を投稿する企業や一般人</w:t>
                  </w:r>
                </w:p>
              </w:tc>
            </w:tr>
            <w:tr w:rsidR="00A065B4" w:rsidRPr="00F80A78" w:rsidTr="005D1A5D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:rsidR="00A065B4" w:rsidRDefault="00357E11" w:rsidP="005D1A5D">
                  <w:pPr>
                    <w:jc w:val="center"/>
                  </w:pPr>
                  <w:r>
                    <w:rPr>
                      <w:rFonts w:hint="eastAsia"/>
                    </w:rPr>
                    <w:t>視聴者</w:t>
                  </w:r>
                </w:p>
              </w:tc>
              <w:tc>
                <w:tcPr>
                  <w:tcW w:w="5031" w:type="dxa"/>
                </w:tcPr>
                <w:p w:rsidR="00A065B4" w:rsidRPr="00357E11" w:rsidRDefault="00357E11" w:rsidP="005D1A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8"/>
                    </w:rPr>
                  </w:pPr>
                  <w:r w:rsidRPr="00357E11">
                    <w:rPr>
                      <w:rFonts w:hint="eastAsia"/>
                      <w:b/>
                      <w:sz w:val="28"/>
                    </w:rPr>
                    <w:t>投稿者が投稿した動画を視聴する</w:t>
                  </w:r>
                </w:p>
              </w:tc>
            </w:tr>
          </w:tbl>
          <w:p w:rsidR="00357E11" w:rsidRDefault="00357E11" w:rsidP="005D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357E11" w:rsidRPr="00C613D4" w:rsidRDefault="00357E11" w:rsidP="005D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65B4" w:rsidTr="005D1A5D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A065B4" w:rsidRPr="00D00BF5" w:rsidRDefault="00A065B4" w:rsidP="005D1A5D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</w:t>
            </w:r>
            <w:r w:rsidRPr="006F2DAC">
              <w:rPr>
                <w:rFonts w:hint="eastAsia"/>
                <w:sz w:val="72"/>
              </w:rPr>
              <w:t>-</w:t>
            </w:r>
            <w:r>
              <w:rPr>
                <w:sz w:val="72"/>
              </w:rPr>
              <w:t>4</w:t>
            </w:r>
          </w:p>
        </w:tc>
        <w:tc>
          <w:tcPr>
            <w:tcW w:w="7540" w:type="dxa"/>
          </w:tcPr>
          <w:p w:rsidR="00A065B4" w:rsidRPr="006F2DAC" w:rsidRDefault="00A065B4" w:rsidP="005D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実現手段</w:t>
            </w:r>
          </w:p>
        </w:tc>
      </w:tr>
      <w:tr w:rsidR="00A065B4" w:rsidTr="00357E11">
        <w:trPr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FFFFF" w:themeFill="background1"/>
          </w:tcPr>
          <w:p w:rsidR="00A065B4" w:rsidRDefault="00A065B4" w:rsidP="005D1A5D"/>
        </w:tc>
        <w:tc>
          <w:tcPr>
            <w:tcW w:w="7540" w:type="dxa"/>
            <w:shd w:val="clear" w:color="auto" w:fill="FFFFFF" w:themeFill="background1"/>
          </w:tcPr>
          <w:p w:rsidR="00357E11" w:rsidRPr="00B1237C" w:rsidRDefault="00357E11" w:rsidP="00357E11">
            <w:pPr>
              <w:pStyle w:val="afff0"/>
              <w:numPr>
                <w:ilvl w:val="0"/>
                <w:numId w:val="2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1237C">
              <w:rPr>
                <w:rFonts w:hint="eastAsia"/>
                <w:sz w:val="32"/>
                <w:szCs w:val="32"/>
              </w:rPr>
              <w:t>動画投稿サイトを作成</w:t>
            </w:r>
          </w:p>
          <w:p w:rsidR="00357E11" w:rsidRPr="00B1237C" w:rsidRDefault="00357E11" w:rsidP="00B1237C">
            <w:pPr>
              <w:pStyle w:val="afff0"/>
              <w:numPr>
                <w:ilvl w:val="0"/>
                <w:numId w:val="2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1237C">
              <w:rPr>
                <w:rFonts w:hint="eastAsia"/>
                <w:sz w:val="32"/>
                <w:szCs w:val="32"/>
              </w:rPr>
              <w:t>レンタルサーバーにアップ</w:t>
            </w:r>
          </w:p>
          <w:p w:rsidR="00B1237C" w:rsidRPr="00B1237C" w:rsidRDefault="00B1237C" w:rsidP="00B1237C">
            <w:pPr>
              <w:pStyle w:val="afff0"/>
              <w:numPr>
                <w:ilvl w:val="0"/>
                <w:numId w:val="2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1237C">
              <w:rPr>
                <w:rFonts w:hint="eastAsia"/>
                <w:sz w:val="32"/>
                <w:szCs w:val="32"/>
              </w:rPr>
              <w:t>ユーザーを呼びシステムを運用する</w:t>
            </w:r>
          </w:p>
        </w:tc>
      </w:tr>
      <w:tr w:rsidR="00A065B4" w:rsidTr="005D1A5D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FFFFF" w:themeFill="background1"/>
          </w:tcPr>
          <w:p w:rsidR="00A065B4" w:rsidRPr="00D00BF5" w:rsidRDefault="00A065B4" w:rsidP="005D1A5D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</w:t>
            </w:r>
            <w:r w:rsidRPr="006F2DAC">
              <w:rPr>
                <w:rFonts w:hint="eastAsia"/>
                <w:sz w:val="72"/>
              </w:rPr>
              <w:t>-</w:t>
            </w:r>
            <w:r>
              <w:rPr>
                <w:sz w:val="72"/>
              </w:rPr>
              <w:t>5</w:t>
            </w:r>
          </w:p>
        </w:tc>
        <w:tc>
          <w:tcPr>
            <w:tcW w:w="7540" w:type="dxa"/>
            <w:shd w:val="clear" w:color="auto" w:fill="FFFFFF" w:themeFill="background1"/>
          </w:tcPr>
          <w:p w:rsidR="00A065B4" w:rsidRPr="006F2DAC" w:rsidRDefault="00A065B4" w:rsidP="005D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実現時期</w:t>
            </w:r>
          </w:p>
        </w:tc>
      </w:tr>
      <w:tr w:rsidR="00A065B4" w:rsidTr="00B1237C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FFFFF" w:themeFill="background1"/>
          </w:tcPr>
          <w:p w:rsidR="00A065B4" w:rsidRPr="00945AD6" w:rsidRDefault="00A065B4" w:rsidP="005D1A5D">
            <w:pPr>
              <w:rPr>
                <w:sz w:val="32"/>
                <w:szCs w:val="32"/>
              </w:rPr>
            </w:pPr>
          </w:p>
        </w:tc>
        <w:tc>
          <w:tcPr>
            <w:tcW w:w="7540" w:type="dxa"/>
            <w:shd w:val="clear" w:color="auto" w:fill="FFFFFF" w:themeFill="background1"/>
          </w:tcPr>
          <w:p w:rsidR="00A065B4" w:rsidRPr="00945AD6" w:rsidRDefault="00945AD6" w:rsidP="005D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45AD6">
              <w:rPr>
                <w:rFonts w:hint="eastAsia"/>
                <w:sz w:val="32"/>
                <w:szCs w:val="32"/>
              </w:rPr>
              <w:t>約１２０人日</w:t>
            </w:r>
            <w:r w:rsidR="00677E30">
              <w:rPr>
                <w:rFonts w:hint="eastAsia"/>
                <w:sz w:val="32"/>
                <w:szCs w:val="32"/>
              </w:rPr>
              <w:t>完成</w:t>
            </w:r>
          </w:p>
        </w:tc>
      </w:tr>
    </w:tbl>
    <w:p w:rsidR="00B1237C" w:rsidRDefault="00B1237C">
      <w:pPr>
        <w:rPr>
          <w:b/>
        </w:rPr>
      </w:pPr>
    </w:p>
    <w:p w:rsidR="00A065B4" w:rsidRDefault="00A065B4" w:rsidP="00A065B4">
      <w:pPr>
        <w:rPr>
          <w:b/>
        </w:rPr>
      </w:pPr>
    </w:p>
    <w:p w:rsidR="00A065B4" w:rsidRPr="00437962" w:rsidRDefault="00A065B4" w:rsidP="00A065B4">
      <w:pPr>
        <w:jc w:val="center"/>
        <w:rPr>
          <w:b/>
        </w:rPr>
      </w:pPr>
    </w:p>
    <w:tbl>
      <w:tblPr>
        <w:tblStyle w:val="aff4"/>
        <w:tblpPr w:leftFromText="142" w:rightFromText="142" w:vertAnchor="text" w:horzAnchor="margin" w:tblpY="2"/>
        <w:tblW w:w="8909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7552"/>
      </w:tblGrid>
      <w:tr w:rsidR="00945AD6" w:rsidTr="00945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1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945AD6" w:rsidRPr="00D00BF5" w:rsidRDefault="00945AD6" w:rsidP="00945AD6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lastRenderedPageBreak/>
              <w:t>2-6</w:t>
            </w:r>
          </w:p>
        </w:tc>
        <w:tc>
          <w:tcPr>
            <w:tcW w:w="7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945AD6" w:rsidRPr="006F2DAC" w:rsidRDefault="00945AD6" w:rsidP="00945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rFonts w:hint="eastAsia"/>
                <w:sz w:val="56"/>
              </w:rPr>
              <w:t>実現体制</w:t>
            </w:r>
          </w:p>
        </w:tc>
      </w:tr>
      <w:tr w:rsidR="00945AD6" w:rsidTr="00677E30">
        <w:trPr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shd w:val="clear" w:color="auto" w:fill="FFFFFF" w:themeFill="background1"/>
          </w:tcPr>
          <w:p w:rsidR="00945AD6" w:rsidRDefault="00945AD6" w:rsidP="00945AD6"/>
        </w:tc>
        <w:tc>
          <w:tcPr>
            <w:tcW w:w="7552" w:type="dxa"/>
            <w:shd w:val="clear" w:color="auto" w:fill="FFFFFF" w:themeFill="background1"/>
          </w:tcPr>
          <w:tbl>
            <w:tblPr>
              <w:tblStyle w:val="affc"/>
              <w:tblpPr w:leftFromText="142" w:rightFromText="142" w:vertAnchor="page" w:horzAnchor="margin" w:tblpY="12"/>
              <w:tblOverlap w:val="never"/>
              <w:tblW w:w="0" w:type="auto"/>
              <w:tblBorders>
                <w:top w:val="single" w:sz="4" w:space="0" w:color="F3AAD2" w:themeColor="accent1" w:themeTint="66"/>
                <w:left w:val="single" w:sz="4" w:space="0" w:color="F3AAD2" w:themeColor="accent1" w:themeTint="66"/>
                <w:bottom w:val="single" w:sz="4" w:space="0" w:color="F3AAD2" w:themeColor="accent1" w:themeTint="66"/>
                <w:right w:val="single" w:sz="4" w:space="0" w:color="F3AAD2" w:themeColor="accent1" w:themeTint="66"/>
                <w:insideH w:val="single" w:sz="4" w:space="0" w:color="F3AAD2" w:themeColor="accent1" w:themeTint="66"/>
                <w:insideV w:val="single" w:sz="4" w:space="0" w:color="F3AAD2" w:themeColor="accent1" w:themeTint="66"/>
              </w:tblBorders>
              <w:tblLook w:val="04A0" w:firstRow="1" w:lastRow="0" w:firstColumn="1" w:lastColumn="0" w:noHBand="0" w:noVBand="1"/>
            </w:tblPr>
            <w:tblGrid>
              <w:gridCol w:w="3699"/>
              <w:gridCol w:w="3699"/>
            </w:tblGrid>
            <w:tr w:rsidR="00677E30" w:rsidTr="007326FB">
              <w:tc>
                <w:tcPr>
                  <w:tcW w:w="3699" w:type="dxa"/>
                </w:tcPr>
                <w:p w:rsidR="00677E30" w:rsidRDefault="00677E30" w:rsidP="00677E30">
                  <w:bookmarkStart w:id="0" w:name="_GoBack"/>
                  <w:r>
                    <w:rPr>
                      <w:rFonts w:hint="eastAsia"/>
                    </w:rPr>
                    <w:t>リーダー・コーディング・テスト</w:t>
                  </w:r>
                </w:p>
              </w:tc>
              <w:tc>
                <w:tcPr>
                  <w:tcW w:w="3699" w:type="dxa"/>
                </w:tcPr>
                <w:p w:rsidR="00677E30" w:rsidRPr="00677E30" w:rsidRDefault="00677E30" w:rsidP="00677E30">
                  <w:r>
                    <w:rPr>
                      <w:rFonts w:hint="eastAsia"/>
                    </w:rPr>
                    <w:t>細見</w:t>
                  </w:r>
                </w:p>
              </w:tc>
            </w:tr>
            <w:tr w:rsidR="00677E30" w:rsidTr="007326FB">
              <w:tc>
                <w:tcPr>
                  <w:tcW w:w="3699" w:type="dxa"/>
                </w:tcPr>
                <w:p w:rsidR="00677E30" w:rsidRDefault="00677E30" w:rsidP="00677E30">
                  <w:r>
                    <w:rPr>
                      <w:rFonts w:hint="eastAsia"/>
                    </w:rPr>
                    <w:t>企画・設計</w:t>
                  </w:r>
                </w:p>
              </w:tc>
              <w:tc>
                <w:tcPr>
                  <w:tcW w:w="3699" w:type="dxa"/>
                </w:tcPr>
                <w:p w:rsidR="00677E30" w:rsidRDefault="00677E30" w:rsidP="00677E30">
                  <w:r>
                    <w:rPr>
                      <w:rFonts w:hint="eastAsia"/>
                    </w:rPr>
                    <w:t>松阪</w:t>
                  </w:r>
                </w:p>
              </w:tc>
            </w:tr>
            <w:tr w:rsidR="00677E30" w:rsidTr="007326FB">
              <w:tc>
                <w:tcPr>
                  <w:tcW w:w="3699" w:type="dxa"/>
                </w:tcPr>
                <w:p w:rsidR="00677E30" w:rsidRDefault="00677E30" w:rsidP="00677E30">
                  <w:r>
                    <w:rPr>
                      <w:rFonts w:hint="eastAsia"/>
                    </w:rPr>
                    <w:t>プログラム設計</w:t>
                  </w:r>
                </w:p>
              </w:tc>
              <w:tc>
                <w:tcPr>
                  <w:tcW w:w="3699" w:type="dxa"/>
                </w:tcPr>
                <w:p w:rsidR="00677E30" w:rsidRDefault="00677E30" w:rsidP="00677E30">
                  <w:r>
                    <w:rPr>
                      <w:rFonts w:hint="eastAsia"/>
                    </w:rPr>
                    <w:t>辻</w:t>
                  </w:r>
                </w:p>
              </w:tc>
            </w:tr>
            <w:tr w:rsidR="00677E30" w:rsidTr="007326FB">
              <w:tc>
                <w:tcPr>
                  <w:tcW w:w="3699" w:type="dxa"/>
                </w:tcPr>
                <w:p w:rsidR="00677E30" w:rsidRDefault="00677E30" w:rsidP="00677E30">
                  <w:r>
                    <w:rPr>
                      <w:rFonts w:hint="eastAsia"/>
                    </w:rPr>
                    <w:t>デザイナー</w:t>
                  </w:r>
                </w:p>
              </w:tc>
              <w:tc>
                <w:tcPr>
                  <w:tcW w:w="3699" w:type="dxa"/>
                </w:tcPr>
                <w:p w:rsidR="00677E30" w:rsidRDefault="00677E30" w:rsidP="00677E30">
                  <w:r>
                    <w:rPr>
                      <w:rFonts w:hint="eastAsia"/>
                    </w:rPr>
                    <w:t>小川</w:t>
                  </w:r>
                </w:p>
              </w:tc>
            </w:tr>
            <w:bookmarkEnd w:id="0"/>
          </w:tbl>
          <w:p w:rsidR="00945AD6" w:rsidRDefault="00945AD6" w:rsidP="0094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AD6" w:rsidTr="00945AD6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945AD6" w:rsidRPr="00D00BF5" w:rsidRDefault="00945AD6" w:rsidP="00945AD6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2-</w:t>
            </w:r>
            <w:r>
              <w:rPr>
                <w:sz w:val="72"/>
              </w:rPr>
              <w:t>7</w:t>
            </w:r>
          </w:p>
        </w:tc>
        <w:tc>
          <w:tcPr>
            <w:tcW w:w="7552" w:type="dxa"/>
          </w:tcPr>
          <w:p w:rsidR="00945AD6" w:rsidRPr="006F2DAC" w:rsidRDefault="00945AD6" w:rsidP="0094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必要費用</w:t>
            </w:r>
          </w:p>
        </w:tc>
      </w:tr>
      <w:tr w:rsidR="00945AD6" w:rsidTr="00677E30">
        <w:trPr>
          <w:trHeight w:val="1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shd w:val="clear" w:color="auto" w:fill="FFFFFF" w:themeFill="background1"/>
          </w:tcPr>
          <w:p w:rsidR="00677E30" w:rsidRDefault="00677E30" w:rsidP="00945AD6"/>
        </w:tc>
        <w:tc>
          <w:tcPr>
            <w:tcW w:w="7552" w:type="dxa"/>
            <w:shd w:val="clear" w:color="auto" w:fill="FFFFFF" w:themeFill="background1"/>
          </w:tcPr>
          <w:p w:rsidR="00945AD6" w:rsidRDefault="00677E30" w:rsidP="0094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開発費　１人日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５万　×　１２０日　＝　６００万</w:t>
            </w:r>
          </w:p>
          <w:p w:rsidR="00677E30" w:rsidRDefault="00677E30" w:rsidP="0094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サーバー維持費</w:t>
            </w:r>
            <w:r w:rsidR="00DF5F51">
              <w:rPr>
                <w:rFonts w:hint="eastAsia"/>
              </w:rPr>
              <w:t xml:space="preserve">　月３０万</w:t>
            </w:r>
          </w:p>
        </w:tc>
      </w:tr>
    </w:tbl>
    <w:p w:rsidR="00A065B4" w:rsidRPr="00DF5F51" w:rsidRDefault="00A065B4" w:rsidP="0093084E">
      <w:pPr>
        <w:jc w:val="center"/>
      </w:pPr>
    </w:p>
    <w:sectPr w:rsidR="00A065B4" w:rsidRPr="00DF5F51" w:rsidSect="000929C1"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906" w:rsidRDefault="00EB4906" w:rsidP="008F07DC">
      <w:pPr>
        <w:spacing w:before="0"/>
      </w:pPr>
      <w:r>
        <w:separator/>
      </w:r>
    </w:p>
  </w:endnote>
  <w:endnote w:type="continuationSeparator" w:id="0">
    <w:p w:rsidR="00EB4906" w:rsidRDefault="00EB4906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5D1A5D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Content>
            <w:p w:rsidR="005D1A5D" w:rsidRPr="00E91017" w:rsidRDefault="001A2C7A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p w:rsidR="005D1A5D" w:rsidRPr="00E91017" w:rsidRDefault="00F170B3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proofErr w:type="spellStart"/>
              <w:r>
                <w:rPr>
                  <w:rFonts w:ascii="Meiryo UI" w:hAnsi="Meiryo UI" w:hint="eastAsia"/>
                </w:rPr>
                <w:t>You_next</w:t>
              </w:r>
              <w:proofErr w:type="spellEnd"/>
            </w:p>
          </w:sdtContent>
        </w:sdt>
      </w:tc>
      <w:tc>
        <w:tcPr>
          <w:tcW w:w="1714" w:type="dxa"/>
        </w:tcPr>
        <w:p w:rsidR="005D1A5D" w:rsidRPr="00870514" w:rsidRDefault="00A92F0F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="00AD1DD2" w:rsidRPr="00870514">
            <w:rPr>
              <w:rFonts w:ascii="Meiryo UI" w:hAnsi="Meiryo UI"/>
              <w:lang w:val="ja-JP" w:bidi="ja-JP"/>
            </w:rPr>
            <w:fldChar w:fldCharType="begin"/>
          </w:r>
          <w:r w:rsidR="00AD1DD2"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="00AD1DD2" w:rsidRPr="00870514">
            <w:rPr>
              <w:rFonts w:ascii="Meiryo UI" w:hAnsi="Meiryo UI"/>
              <w:lang w:val="ja-JP" w:bidi="ja-JP"/>
            </w:rPr>
            <w:fldChar w:fldCharType="separate"/>
          </w:r>
          <w:r w:rsidR="007326FB">
            <w:rPr>
              <w:rFonts w:ascii="Meiryo UI" w:hAnsi="Meiryo UI"/>
              <w:noProof/>
              <w:lang w:val="ja-JP" w:bidi="ja-JP"/>
            </w:rPr>
            <w:t>5</w:t>
          </w:r>
          <w:r w:rsidR="00AD1DD2"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5D1A5D" w:rsidRDefault="005D1A5D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906" w:rsidRDefault="00EB4906" w:rsidP="008F07DC">
      <w:pPr>
        <w:spacing w:before="0"/>
      </w:pPr>
      <w:r>
        <w:separator/>
      </w:r>
    </w:p>
  </w:footnote>
  <w:footnote w:type="continuationSeparator" w:id="0">
    <w:p w:rsidR="00EB4906" w:rsidRDefault="00EB4906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5D" w:rsidRDefault="00AD1DD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F2BCC67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46336"/>
    <w:rsid w:val="000612E2"/>
    <w:rsid w:val="000807A6"/>
    <w:rsid w:val="000929C1"/>
    <w:rsid w:val="0011461F"/>
    <w:rsid w:val="001919B1"/>
    <w:rsid w:val="001A2C7A"/>
    <w:rsid w:val="002006A7"/>
    <w:rsid w:val="002312D6"/>
    <w:rsid w:val="00293B83"/>
    <w:rsid w:val="002A61C8"/>
    <w:rsid w:val="002A6831"/>
    <w:rsid w:val="002D778C"/>
    <w:rsid w:val="002E7282"/>
    <w:rsid w:val="00357E11"/>
    <w:rsid w:val="00372783"/>
    <w:rsid w:val="0037615B"/>
    <w:rsid w:val="003764EB"/>
    <w:rsid w:val="00437962"/>
    <w:rsid w:val="004635DA"/>
    <w:rsid w:val="00466D14"/>
    <w:rsid w:val="00493790"/>
    <w:rsid w:val="004B20DD"/>
    <w:rsid w:val="004F4B35"/>
    <w:rsid w:val="00515CBC"/>
    <w:rsid w:val="0058669D"/>
    <w:rsid w:val="005C55A0"/>
    <w:rsid w:val="005D1A5D"/>
    <w:rsid w:val="005F3E61"/>
    <w:rsid w:val="00661985"/>
    <w:rsid w:val="00677E30"/>
    <w:rsid w:val="006A3CE7"/>
    <w:rsid w:val="006E48F3"/>
    <w:rsid w:val="006F2DAC"/>
    <w:rsid w:val="00714F14"/>
    <w:rsid w:val="0072525D"/>
    <w:rsid w:val="007326FB"/>
    <w:rsid w:val="007A679B"/>
    <w:rsid w:val="007F13EE"/>
    <w:rsid w:val="007F4554"/>
    <w:rsid w:val="00806B89"/>
    <w:rsid w:val="008440A0"/>
    <w:rsid w:val="00870514"/>
    <w:rsid w:val="008F07DC"/>
    <w:rsid w:val="00906393"/>
    <w:rsid w:val="0093084E"/>
    <w:rsid w:val="00945AD6"/>
    <w:rsid w:val="0099542D"/>
    <w:rsid w:val="009E7BBC"/>
    <w:rsid w:val="00A065B4"/>
    <w:rsid w:val="00A112BA"/>
    <w:rsid w:val="00A70318"/>
    <w:rsid w:val="00A92F0F"/>
    <w:rsid w:val="00AD1DD2"/>
    <w:rsid w:val="00AF4DEA"/>
    <w:rsid w:val="00B1237C"/>
    <w:rsid w:val="00B17E1A"/>
    <w:rsid w:val="00BA699F"/>
    <w:rsid w:val="00C12DCC"/>
    <w:rsid w:val="00C613D4"/>
    <w:rsid w:val="00C75E9A"/>
    <w:rsid w:val="00CD47B2"/>
    <w:rsid w:val="00D00BF5"/>
    <w:rsid w:val="00D2761E"/>
    <w:rsid w:val="00D566FA"/>
    <w:rsid w:val="00D62AC6"/>
    <w:rsid w:val="00DF5F51"/>
    <w:rsid w:val="00E459D9"/>
    <w:rsid w:val="00E475F2"/>
    <w:rsid w:val="00E74802"/>
    <w:rsid w:val="00E91017"/>
    <w:rsid w:val="00EB4906"/>
    <w:rsid w:val="00F170B3"/>
    <w:rsid w:val="00F73D4A"/>
    <w:rsid w:val="00F80A78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054DB2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13D4"/>
    <w:rPr>
      <w:rFonts w:eastAsia="Meiryo UI"/>
      <w:kern w:val="22"/>
      <w14:ligatures w14:val="standard"/>
    </w:rPr>
  </w:style>
  <w:style w:type="paragraph" w:styleId="1">
    <w:name w:val="heading 1"/>
    <w:basedOn w:val="a1"/>
    <w:next w:val="2"/>
    <w:link w:val="10"/>
    <w:uiPriority w:val="9"/>
    <w:qFormat/>
    <w:rsid w:val="000929C1"/>
    <w:pPr>
      <w:keepNext/>
      <w:keepLines/>
      <w:spacing w:after="40"/>
      <w:contextualSpacing/>
      <w:outlineLvl w:val="0"/>
    </w:pPr>
    <w:rPr>
      <w:rFonts w:asciiTheme="majorHAnsi" w:hAnsiTheme="majorHAnsi" w:cstheme="majorBidi"/>
      <w:caps/>
      <w:color w:val="781049" w:themeColor="accent1" w:themeShade="80"/>
      <w:sz w:val="28"/>
      <w:szCs w:val="28"/>
    </w:rPr>
  </w:style>
  <w:style w:type="paragraph" w:styleId="2">
    <w:name w:val="heading 2"/>
    <w:basedOn w:val="a1"/>
    <w:next w:val="3"/>
    <w:link w:val="20"/>
    <w:uiPriority w:val="9"/>
    <w:unhideWhenUsed/>
    <w:qFormat/>
    <w:rsid w:val="000929C1"/>
    <w:pPr>
      <w:keepNext/>
      <w:keepLines/>
      <w:pBdr>
        <w:top w:val="single" w:sz="4" w:space="1" w:color="952498" w:themeColor="accent2" w:themeShade="BF"/>
      </w:pBdr>
      <w:spacing w:before="360" w:after="120"/>
      <w:contextualSpacing/>
      <w:outlineLvl w:val="1"/>
    </w:pPr>
    <w:rPr>
      <w:rFonts w:asciiTheme="majorHAnsi" w:hAnsiTheme="majorHAnsi" w:cstheme="majorBidi"/>
      <w:b/>
      <w:bCs/>
      <w:caps/>
      <w:color w:val="952498" w:themeColor="accent2" w:themeShade="BF"/>
      <w:spacing w:val="20"/>
      <w:sz w:val="24"/>
      <w:szCs w:val="24"/>
    </w:rPr>
  </w:style>
  <w:style w:type="paragraph" w:styleId="3">
    <w:name w:val="heading 3"/>
    <w:basedOn w:val="a1"/>
    <w:link w:val="30"/>
    <w:uiPriority w:val="9"/>
    <w:unhideWhenUsed/>
    <w:qFormat/>
    <w:rsid w:val="000929C1"/>
    <w:pPr>
      <w:keepNext/>
      <w:keepLines/>
      <w:spacing w:before="240" w:after="120"/>
      <w:contextualSpacing/>
      <w:outlineLvl w:val="2"/>
    </w:pPr>
    <w:rPr>
      <w:rFonts w:asciiTheme="majorHAnsi" w:hAnsiTheme="majorHAnsi" w:cstheme="majorBidi"/>
      <w:b/>
      <w:bCs/>
      <w:caps/>
      <w:color w:val="18567C" w:themeColor="accent3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929C1"/>
    <w:pPr>
      <w:keepNext/>
      <w:keepLines/>
      <w:spacing w:before="40"/>
      <w:outlineLvl w:val="3"/>
    </w:pPr>
    <w:rPr>
      <w:rFonts w:asciiTheme="majorHAnsi" w:hAnsiTheme="majorHAnsi" w:cstheme="majorBidi"/>
      <w:b/>
      <w:iCs/>
      <w:color w:val="18567C" w:themeColor="accent3" w:themeShade="80"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18567C" w:themeColor="accent3" w:themeShade="80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41866" w:themeColor="accent2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41866" w:themeColor="accent2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0929C1"/>
    <w:rPr>
      <w:rFonts w:asciiTheme="majorHAnsi" w:eastAsia="Meiryo UI" w:hAnsiTheme="majorHAnsi" w:cstheme="majorBidi"/>
      <w:b/>
      <w:bCs/>
      <w:caps/>
      <w:color w:val="18567C" w:themeColor="accent3" w:themeShade="80"/>
      <w:kern w:val="22"/>
      <w:sz w:val="24"/>
      <w:szCs w:val="24"/>
      <w14:ligatures w14:val="standard"/>
    </w:rPr>
  </w:style>
  <w:style w:type="paragraph" w:styleId="ab">
    <w:name w:val="Title"/>
    <w:basedOn w:val="a1"/>
    <w:link w:val="ac"/>
    <w:uiPriority w:val="3"/>
    <w:qFormat/>
    <w:rsid w:val="000929C1"/>
    <w:pPr>
      <w:jc w:val="right"/>
    </w:pPr>
    <w:rPr>
      <w:rFonts w:asciiTheme="majorHAnsi" w:hAnsiTheme="majorHAnsi" w:cstheme="majorBidi"/>
      <w:caps/>
      <w:color w:val="952498" w:themeColor="accent2" w:themeShade="BF"/>
      <w:sz w:val="52"/>
      <w:szCs w:val="52"/>
    </w:rPr>
  </w:style>
  <w:style w:type="character" w:customStyle="1" w:styleId="ac">
    <w:name w:val="表題 (文字)"/>
    <w:basedOn w:val="a2"/>
    <w:link w:val="ab"/>
    <w:uiPriority w:val="3"/>
    <w:rsid w:val="000929C1"/>
    <w:rPr>
      <w:rFonts w:asciiTheme="majorHAnsi" w:eastAsia="Meiryo UI" w:hAnsiTheme="majorHAnsi" w:cstheme="majorBidi"/>
      <w:caps/>
      <w:color w:val="952498" w:themeColor="accent2" w:themeShade="BF"/>
      <w:kern w:val="22"/>
      <w:sz w:val="52"/>
      <w:szCs w:val="52"/>
      <w14:ligatures w14:val="standard"/>
    </w:rPr>
  </w:style>
  <w:style w:type="paragraph" w:styleId="ad">
    <w:name w:val="Subtitle"/>
    <w:basedOn w:val="a1"/>
    <w:link w:val="ae"/>
    <w:uiPriority w:val="1"/>
    <w:qFormat/>
    <w:rsid w:val="000929C1"/>
    <w:pPr>
      <w:jc w:val="right"/>
    </w:pPr>
    <w:rPr>
      <w:rFonts w:asciiTheme="majorHAnsi" w:hAnsiTheme="majorHAnsi" w:cstheme="majorBidi"/>
      <w:caps/>
      <w:sz w:val="28"/>
      <w:szCs w:val="28"/>
    </w:rPr>
  </w:style>
  <w:style w:type="character" w:customStyle="1" w:styleId="ae">
    <w:name w:val="副題 (文字)"/>
    <w:basedOn w:val="a2"/>
    <w:link w:val="ad"/>
    <w:uiPriority w:val="1"/>
    <w:rsid w:val="000929C1"/>
    <w:rPr>
      <w:rFonts w:asciiTheme="majorHAnsi" w:eastAsia="Meiryo UI" w:hAnsiTheme="majorHAnsi" w:cstheme="majorBidi"/>
      <w:caps/>
      <w:kern w:val="22"/>
      <w:sz w:val="28"/>
      <w:szCs w:val="28"/>
      <w14:ligatures w14:val="standard"/>
    </w:rPr>
  </w:style>
  <w:style w:type="character" w:customStyle="1" w:styleId="80">
    <w:name w:val="見出し 8 (文字)"/>
    <w:basedOn w:val="a2"/>
    <w:link w:val="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90">
    <w:name w:val="見出し 9 (文字)"/>
    <w:basedOn w:val="a2"/>
    <w:link w:val="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21">
    <w:name w:val="Intense Emphasis"/>
    <w:basedOn w:val="a2"/>
    <w:uiPriority w:val="21"/>
    <w:semiHidden/>
    <w:unhideWhenUsed/>
    <w:qFormat/>
    <w:rsid w:val="008F07DC"/>
    <w:rPr>
      <w:i/>
      <w:iCs/>
      <w:color w:val="781049" w:themeColor="accent1" w:themeShade="80"/>
    </w:rPr>
  </w:style>
  <w:style w:type="paragraph" w:styleId="af">
    <w:name w:val="Quote"/>
    <w:basedOn w:val="a1"/>
    <w:next w:val="a1"/>
    <w:link w:val="af0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2"/>
    <w:link w:val="af"/>
    <w:uiPriority w:val="29"/>
    <w:semiHidden/>
    <w:rsid w:val="008F07DC"/>
    <w:rPr>
      <w:i/>
      <w:iCs/>
      <w:color w:val="404040" w:themeColor="text1" w:themeTint="BF"/>
    </w:rPr>
  </w:style>
  <w:style w:type="paragraph" w:styleId="22">
    <w:name w:val="Intense Quote"/>
    <w:basedOn w:val="a1"/>
    <w:next w:val="a1"/>
    <w:link w:val="23"/>
    <w:uiPriority w:val="30"/>
    <w:semiHidden/>
    <w:unhideWhenUsed/>
    <w:qFormat/>
    <w:rsid w:val="008F07DC"/>
    <w:pPr>
      <w:pBdr>
        <w:top w:val="single" w:sz="4" w:space="10" w:color="781049" w:themeColor="accent1" w:themeShade="80"/>
        <w:bottom w:val="single" w:sz="4" w:space="10" w:color="781049" w:themeColor="accent1" w:themeShade="80"/>
      </w:pBdr>
      <w:spacing w:before="360" w:after="360"/>
      <w:jc w:val="center"/>
    </w:pPr>
    <w:rPr>
      <w:i/>
      <w:iCs/>
      <w:color w:val="781049" w:themeColor="accent1" w:themeShade="80"/>
    </w:rPr>
  </w:style>
  <w:style w:type="character" w:customStyle="1" w:styleId="23">
    <w:name w:val="引用文 2 (文字)"/>
    <w:basedOn w:val="a2"/>
    <w:link w:val="22"/>
    <w:uiPriority w:val="30"/>
    <w:semiHidden/>
    <w:rsid w:val="008F07DC"/>
    <w:rPr>
      <w:i/>
      <w:iCs/>
      <w:color w:val="781049" w:themeColor="accent1" w:themeShade="80"/>
    </w:rPr>
  </w:style>
  <w:style w:type="character" w:styleId="24">
    <w:name w:val="Intense Reference"/>
    <w:basedOn w:val="a2"/>
    <w:uiPriority w:val="32"/>
    <w:semiHidden/>
    <w:unhideWhenUsed/>
    <w:qFormat/>
    <w:rsid w:val="008F07DC"/>
    <w:rPr>
      <w:b/>
      <w:bCs/>
      <w:caps w:val="0"/>
      <w:smallCaps/>
      <w:color w:val="781049" w:themeColor="accent1" w:themeShade="80"/>
      <w:spacing w:val="5"/>
    </w:rPr>
  </w:style>
  <w:style w:type="paragraph" w:styleId="af1">
    <w:name w:val="caption"/>
    <w:basedOn w:val="a1"/>
    <w:next w:val="a1"/>
    <w:uiPriority w:val="35"/>
    <w:semiHidden/>
    <w:unhideWhenUsed/>
    <w:qFormat/>
    <w:rsid w:val="008F07DC"/>
    <w:pPr>
      <w:spacing w:after="200"/>
    </w:pPr>
    <w:rPr>
      <w:i/>
      <w:iCs/>
      <w:color w:val="454551" w:themeColor="text2"/>
      <w:szCs w:val="18"/>
    </w:rPr>
  </w:style>
  <w:style w:type="character" w:customStyle="1" w:styleId="10">
    <w:name w:val="見出し 1 (文字)"/>
    <w:basedOn w:val="a2"/>
    <w:link w:val="1"/>
    <w:uiPriority w:val="9"/>
    <w:rsid w:val="000929C1"/>
    <w:rPr>
      <w:rFonts w:asciiTheme="majorHAnsi" w:eastAsia="Meiryo UI" w:hAnsiTheme="majorHAnsi" w:cstheme="majorBidi"/>
      <w:caps/>
      <w:color w:val="781049" w:themeColor="accent1" w:themeShade="80"/>
      <w:kern w:val="22"/>
      <w:sz w:val="28"/>
      <w:szCs w:val="28"/>
      <w14:ligatures w14:val="standard"/>
    </w:rPr>
  </w:style>
  <w:style w:type="paragraph" w:styleId="af2">
    <w:name w:val="TOC Heading"/>
    <w:basedOn w:val="1"/>
    <w:next w:val="a1"/>
    <w:uiPriority w:val="39"/>
    <w:semiHidden/>
    <w:unhideWhenUsed/>
    <w:qFormat/>
    <w:rsid w:val="008F07D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0929C1"/>
    <w:rPr>
      <w:rFonts w:asciiTheme="majorHAnsi" w:eastAsia="Meiryo UI" w:hAnsiTheme="majorHAnsi" w:cstheme="majorBidi"/>
      <w:b/>
      <w:bCs/>
      <w:caps/>
      <w:color w:val="952498" w:themeColor="accent2" w:themeShade="BF"/>
      <w:spacing w:val="20"/>
      <w:kern w:val="22"/>
      <w:sz w:val="24"/>
      <w:szCs w:val="24"/>
      <w14:ligatures w14:val="standard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qFormat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qFormat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12"/>
    <w:unhideWhenUsed/>
    <w:qFormat/>
    <w:rsid w:val="000929C1"/>
    <w:rPr>
      <w:rFonts w:eastAsia="Meiryo UI"/>
      <w:i/>
      <w:iCs/>
      <w:color w:val="595959" w:themeColor="text1" w:themeTint="A6"/>
    </w:rPr>
  </w:style>
  <w:style w:type="paragraph" w:customStyle="1" w:styleId="aff8">
    <w:name w:val="フッターの中央揃え"/>
    <w:basedOn w:val="a9"/>
    <w:link w:val="aff9"/>
    <w:uiPriority w:val="13"/>
    <w:qFormat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qFormat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qFormat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0929C1"/>
    <w:rPr>
      <w:rFonts w:asciiTheme="majorHAnsi" w:eastAsia="Meiryo UI" w:hAnsiTheme="majorHAnsi" w:cstheme="majorBidi"/>
      <w:b/>
      <w:iCs/>
      <w:color w:val="18567C" w:themeColor="accent3" w:themeShade="80"/>
      <w:kern w:val="22"/>
      <w:sz w:val="24"/>
      <w14:ligatures w14:val="standard"/>
    </w:rPr>
  </w:style>
  <w:style w:type="character" w:customStyle="1" w:styleId="50">
    <w:name w:val="見出し 5 (文字)"/>
    <w:basedOn w:val="a2"/>
    <w:link w:val="5"/>
    <w:uiPriority w:val="9"/>
    <w:semiHidden/>
    <w:rsid w:val="00A70318"/>
    <w:rPr>
      <w:rFonts w:asciiTheme="majorHAnsi" w:eastAsiaTheme="majorEastAsia" w:hAnsiTheme="majorHAnsi" w:cstheme="majorBidi"/>
      <w:i/>
      <w:color w:val="18567C" w:themeColor="accent3" w:themeShade="80"/>
      <w:kern w:val="22"/>
      <w:sz w:val="24"/>
      <w:lang w:eastAsia="ja-JP"/>
      <w14:ligatures w14:val="standard"/>
    </w:rPr>
  </w:style>
  <w:style w:type="character" w:customStyle="1" w:styleId="60">
    <w:name w:val="見出し 6 (文字)"/>
    <w:basedOn w:val="a2"/>
    <w:link w:val="6"/>
    <w:uiPriority w:val="9"/>
    <w:semiHidden/>
    <w:rsid w:val="00A70318"/>
    <w:rPr>
      <w:rFonts w:asciiTheme="majorHAnsi" w:eastAsiaTheme="majorEastAsia" w:hAnsiTheme="majorHAnsi" w:cstheme="majorBidi"/>
      <w:color w:val="641866" w:themeColor="accent2" w:themeShade="80"/>
      <w:kern w:val="22"/>
      <w:lang w:eastAsia="ja-JP"/>
      <w14:ligatures w14:val="standard"/>
    </w:rPr>
  </w:style>
  <w:style w:type="character" w:customStyle="1" w:styleId="70">
    <w:name w:val="見出し 7 (文字)"/>
    <w:basedOn w:val="a2"/>
    <w:link w:val="7"/>
    <w:uiPriority w:val="9"/>
    <w:semiHidden/>
    <w:rsid w:val="00A70318"/>
    <w:rPr>
      <w:rFonts w:asciiTheme="majorHAnsi" w:eastAsiaTheme="majorEastAsia" w:hAnsiTheme="majorHAnsi" w:cstheme="majorBidi"/>
      <w:i/>
      <w:iCs/>
      <w:color w:val="641866" w:themeColor="accent2" w:themeShade="80"/>
      <w:kern w:val="22"/>
      <w:lang w:eastAsia="ja-JP"/>
      <w14:ligatures w14:val="standard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before="0" w:line="40" w:lineRule="exact"/>
      <w:ind w:left="144" w:right="144"/>
    </w:pPr>
    <w:rPr>
      <w:rFonts w:eastAsiaTheme="minorEastAsia"/>
      <w:noProof/>
      <w:color w:val="454551" w:themeColor="text2"/>
      <w:kern w:val="0"/>
      <w:sz w:val="4"/>
      <w:szCs w:val="4"/>
      <w14:ligatures w14:val="none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unhideWhenUsed/>
    <w:qFormat/>
    <w:rsid w:val="00357E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C6B10"/>
    <w:rsid w:val="00601673"/>
    <w:rsid w:val="006600CE"/>
    <w:rsid w:val="0069183A"/>
    <w:rsid w:val="00750C10"/>
    <w:rsid w:val="008F59AC"/>
    <w:rsid w:val="00BD2EDB"/>
    <w:rsid w:val="00DD5C30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456E8-B657-4548-9E13-1FC7D475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</Template>
  <TotalTime>268</TotalTime>
  <Pages>8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Windows ユーザー</cp:lastModifiedBy>
  <cp:revision>2</cp:revision>
  <cp:lastPrinted>2018-05-16T13:54:00Z</cp:lastPrinted>
  <dcterms:created xsi:type="dcterms:W3CDTF">2018-05-16T08:25:00Z</dcterms:created>
  <dcterms:modified xsi:type="dcterms:W3CDTF">2018-05-17T07:01:00Z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