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0929C1" w:rsidRDefault="00372783" w:rsidP="00906393">
      <w:pPr>
        <w:pStyle w:val="ad"/>
        <w:rPr>
          <w:rFonts w:ascii="Meiryo UI" w:hAnsi="Meiryo UI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2619" wp14:editId="42176D4A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83" w:rsidRPr="002D778C" w:rsidRDefault="00372783" w:rsidP="002D778C">
                            <w:pPr>
                              <w:spacing w:before="0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2783" w:rsidRPr="002D778C" w:rsidRDefault="00372783" w:rsidP="002D778C">
                            <w:pPr>
                              <w:spacing w:before="0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2783" w:rsidRDefault="00372783" w:rsidP="002D778C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 w:rsidR="002D778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代表取締役社長　</w:t>
                            </w:r>
                          </w:p>
                          <w:p w:rsidR="00372783" w:rsidRDefault="00372783" w:rsidP="002D778C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2619" id="正方形/長方形 1" o:spid="_x0000_s1026" style="position:absolute;left:0;text-align:left;margin-left:0;margin-top:-9.9pt;width:232.15pt;height:121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372783" w:rsidRPr="002D778C" w:rsidRDefault="00372783" w:rsidP="002D778C">
                      <w:pPr>
                        <w:spacing w:before="0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2783" w:rsidRPr="002D778C" w:rsidRDefault="00372783" w:rsidP="002D778C">
                      <w:pPr>
                        <w:spacing w:before="0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2783" w:rsidRDefault="00372783" w:rsidP="002D778C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 w:rsidR="002D778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372783" w:rsidRDefault="00372783" w:rsidP="002D778C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="Meiryo UI" w:hAnsi="Meiryo UI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0929C1">
            <w:rPr>
              <w:rFonts w:ascii="Meiryo UI" w:hAnsi="Meiryo UI"/>
              <w:lang w:val="ja-JP" w:bidi="ja-JP"/>
            </w:rPr>
            <w:t>バージョン</w:t>
          </w:r>
        </w:sdtContent>
      </w:sdt>
      <w:r w:rsidR="00906393" w:rsidRPr="000929C1">
        <w:rPr>
          <w:rFonts w:ascii="Meiryo UI" w:hAnsi="Meiryo UI"/>
          <w:lang w:val="ja-JP" w:bidi="ja-JP"/>
        </w:rPr>
        <w:t xml:space="preserve"> </w:t>
      </w:r>
      <w:bookmarkStart w:id="0" w:name="_GoBack"/>
      <w:bookmarkEnd w:id="0"/>
      <w:r w:rsidR="00F170B3">
        <w:rPr>
          <w:rFonts w:ascii="Meiryo UI" w:hAnsi="Meiryo UI"/>
        </w:rPr>
        <w:t>1</w:t>
      </w:r>
    </w:p>
    <w:sdt>
      <w:sdtPr>
        <w:rPr>
          <w:rFonts w:ascii="Meiryo UI" w:hAnsi="Meiryo UI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0929C1" w:rsidRDefault="00F170B3" w:rsidP="00906393">
          <w:pPr>
            <w:pStyle w:val="ad"/>
            <w:rPr>
              <w:rFonts w:ascii="Meiryo UI" w:hAnsi="Meiryo UI"/>
            </w:rPr>
          </w:pPr>
          <w:r>
            <w:rPr>
              <w:rFonts w:ascii="Meiryo UI" w:hAnsi="Meiryo UI"/>
            </w:rPr>
            <w:t>2018/05/15</w:t>
          </w:r>
        </w:p>
      </w:sdtContent>
    </w:sdt>
    <w:p w:rsidR="00906393" w:rsidRPr="000929C1" w:rsidRDefault="00F73D4A" w:rsidP="00906393">
      <w:pPr>
        <w:pStyle w:val="aff5"/>
        <w:rPr>
          <w:rFonts w:ascii="Meiryo UI" w:hAnsi="Meiryo UI"/>
        </w:rPr>
      </w:pPr>
      <w:r>
        <w:rPr>
          <w:rFonts w:ascii="Meiryo UI" w:hAnsi="Meiryo UI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CDE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>
        <w:rPr>
          <w:rFonts w:ascii="Meiryo UI" w:hAnsi="Meiryo UI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1662" id="二等辺三角形 5" o:spid="_x0000_s1026" type="#_x0000_t5" style="position:absolute;left:0;text-align:left;margin-left:361.9pt;margin-top:214.8pt;width:60.75pt;height:5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>
        <w:rPr>
          <w:rFonts w:ascii="Meiryo UI" w:hAnsi="Meiryo UI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B3" w:rsidRDefault="00F170B3" w:rsidP="00F170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170B3" w:rsidRDefault="00F170B3" w:rsidP="00F170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Meiryo UI" w:hAnsi="Meiryo UI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0929C1" w:rsidRDefault="00F170B3" w:rsidP="00906393">
          <w:pPr>
            <w:pStyle w:val="ab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株式会社You_next</w:t>
          </w:r>
        </w:p>
      </w:sdtContent>
    </w:sdt>
    <w:sdt>
      <w:sdtPr>
        <w:rPr>
          <w:rFonts w:ascii="Meiryo UI" w:hAnsi="Meiryo UI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0929C1" w:rsidRDefault="00C75E9A" w:rsidP="00906393">
          <w:pPr>
            <w:pStyle w:val="ad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システム名称：You_next動画投稿サイト</w:t>
          </w:r>
        </w:p>
      </w:sdtContent>
    </w:sdt>
    <w:p w:rsidR="002D778C" w:rsidRPr="002D778C" w:rsidRDefault="009A6221" w:rsidP="002D778C">
      <w:pPr>
        <w:pStyle w:val="aff6"/>
        <w:spacing w:before="0" w:line="0" w:lineRule="atLeast"/>
        <w:rPr>
          <w:rFonts w:ascii="Meiryo UI" w:hAnsi="Meiryo UI"/>
          <w:color w:val="952498" w:themeColor="accent2" w:themeShade="BF"/>
        </w:rPr>
      </w:pPr>
      <w:sdt>
        <w:sdtPr>
          <w:rPr>
            <w:rFonts w:ascii="Meiryo UI" w:hAnsi="Meiryo UI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F170B3" w:rsidRPr="00D566FA">
            <w:rPr>
              <w:rFonts w:ascii="Meiryo UI" w:hAnsi="Meiryo UI" w:hint="eastAsia"/>
              <w:color w:val="952498" w:themeColor="accent2" w:themeShade="BF"/>
            </w:rPr>
            <w:t>〒</w:t>
          </w:r>
          <w:r w:rsidR="00D566FA" w:rsidRPr="00D566FA">
            <w:rPr>
              <w:rFonts w:ascii="Meiryo UI" w:hAnsi="Meiryo UI" w:hint="eastAsia"/>
              <w:color w:val="952498" w:themeColor="accent2" w:themeShade="BF"/>
            </w:rPr>
            <w:t>530</w:t>
          </w:r>
          <w:r w:rsidR="00D566FA" w:rsidRPr="00D566FA">
            <w:rPr>
              <w:rFonts w:ascii="Meiryo UI" w:hAnsi="Meiryo UI"/>
              <w:color w:val="952498" w:themeColor="accent2" w:themeShade="BF"/>
            </w:rPr>
            <w:t>-0001</w:t>
          </w:r>
          <w:r w:rsidR="00D566FA" w:rsidRPr="00D566FA">
            <w:rPr>
              <w:rFonts w:ascii="Meiryo UI" w:hAnsi="Meiryo UI"/>
              <w:color w:val="952498" w:themeColor="accent2" w:themeShade="BF"/>
            </w:rPr>
            <w:br/>
          </w:r>
        </w:sdtContent>
      </w:sdt>
      <w:r w:rsidR="00D566FA">
        <w:rPr>
          <w:rFonts w:ascii="Meiryo UI" w:hAnsi="Meiryo UI" w:hint="eastAsia"/>
          <w:color w:val="952498" w:themeColor="accent2" w:themeShade="BF"/>
        </w:rPr>
        <w:t>大阪府北区梅田3-3-1　23階</w:t>
      </w:r>
    </w:p>
    <w:p w:rsidR="002D778C" w:rsidRPr="000929C1" w:rsidRDefault="009A6221" w:rsidP="002D778C">
      <w:pPr>
        <w:pStyle w:val="aff6"/>
        <w:wordWrap w:val="0"/>
        <w:spacing w:line="0" w:lineRule="atLeast"/>
        <w:rPr>
          <w:rFonts w:ascii="Meiryo UI" w:hAnsi="Meiryo UI"/>
        </w:rPr>
      </w:pPr>
      <w:sdt>
        <w:sdtPr>
          <w:rPr>
            <w:rFonts w:ascii="Meiryo UI" w:hAnsi="Meiryo UI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0929C1">
            <w:rPr>
              <w:rFonts w:ascii="Meiryo UI" w:hAnsi="Meiryo UI"/>
              <w:lang w:val="ja-JP" w:bidi="ja-JP"/>
            </w:rPr>
            <w:t>提供</w:t>
          </w:r>
        </w:sdtContent>
      </w:sdt>
      <w:r w:rsidR="002D778C" w:rsidRPr="000807A6">
        <w:rPr>
          <w:rFonts w:ascii="Meiryo UI" w:hAnsi="Meiryo UI"/>
          <w:lang w:bidi="ja-JP"/>
        </w:rPr>
        <w:t>:</w:t>
      </w:r>
      <w:r w:rsidR="002D778C">
        <w:rPr>
          <w:rFonts w:ascii="Meiryo UI" w:hAnsi="Meiryo UI" w:hint="eastAsia"/>
          <w:lang w:bidi="ja-JP"/>
        </w:rPr>
        <w:t xml:space="preserve">　　</w:t>
      </w:r>
      <w:sdt>
        <w:sdtPr>
          <w:rPr>
            <w:rFonts w:ascii="Meiryo UI" w:hAnsi="Meiryo UI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D778C">
            <w:rPr>
              <w:rFonts w:ascii="Meiryo UI" w:hAnsi="Meiryo UI" w:hint="eastAsia"/>
            </w:rPr>
            <w:t>小川　　紗世</w:t>
          </w:r>
        </w:sdtContent>
      </w:sdt>
    </w:p>
    <w:p w:rsidR="00D566FA" w:rsidRPr="002D778C" w:rsidRDefault="009A6221" w:rsidP="002D778C">
      <w:pPr>
        <w:pStyle w:val="aff6"/>
        <w:spacing w:before="0" w:line="0" w:lineRule="atLeast"/>
        <w:rPr>
          <w:rFonts w:ascii="Meiryo UI" w:hAnsi="Meiryo UI"/>
        </w:rPr>
      </w:pPr>
      <w:sdt>
        <w:sdtPr>
          <w:rPr>
            <w:rFonts w:ascii="Meiryo UI" w:hAnsi="Meiryo UI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2D778C">
            <w:rPr>
              <w:rFonts w:ascii="Meiryo UI" w:hAnsi="Meiryo UI" w:hint="eastAsia"/>
            </w:rPr>
            <w:t>株式会社You_next</w:t>
          </w:r>
        </w:sdtContent>
      </w:sdt>
    </w:p>
    <w:p w:rsidR="002A6831" w:rsidRDefault="002A6831" w:rsidP="00D566FA"/>
    <w:p w:rsidR="002D778C" w:rsidRDefault="002D778C" w:rsidP="00D566FA"/>
    <w:p w:rsidR="002D778C" w:rsidRDefault="00D2761E" w:rsidP="00D566FA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F27E3" wp14:editId="3B2A08EE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1E" w:rsidRPr="002D778C" w:rsidRDefault="00D2761E" w:rsidP="00D2761E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D2761E" w:rsidRPr="002D778C" w:rsidRDefault="00D2761E" w:rsidP="00D2761E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D2761E" w:rsidRDefault="00D2761E" w:rsidP="00D2761E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D2761E" w:rsidRDefault="00D2761E" w:rsidP="00D2761E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F27E3" id="正方形/長方形 25" o:spid="_x0000_s1028" style="position:absolute;margin-left:4.95pt;margin-top:-8.95pt;width:232.15pt;height:1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D2761E" w:rsidRPr="002D778C" w:rsidRDefault="00D2761E" w:rsidP="00D2761E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D2761E" w:rsidRPr="002D778C" w:rsidRDefault="00D2761E" w:rsidP="00D2761E">
                      <w:pPr>
                        <w:spacing w:before="0" w:line="0" w:lineRule="atLeast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D2761E" w:rsidRDefault="00D2761E" w:rsidP="00D2761E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D2761E" w:rsidRDefault="00D2761E" w:rsidP="00D2761E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Default="002D778C" w:rsidP="00D566FA"/>
    <w:p w:rsidR="002A6831" w:rsidRDefault="002A6831" w:rsidP="00D566FA"/>
    <w:p w:rsidR="002D778C" w:rsidRDefault="002D778C" w:rsidP="00D566FA"/>
    <w:p w:rsidR="002D778C" w:rsidRDefault="002D778C" w:rsidP="00D566FA"/>
    <w:p w:rsidR="002D778C" w:rsidRDefault="002D778C" w:rsidP="00D566FA"/>
    <w:p w:rsidR="00C75E9A" w:rsidRDefault="00C75E9A" w:rsidP="00D566FA"/>
    <w:p w:rsidR="00C75E9A" w:rsidRDefault="00C75E9A" w:rsidP="00D566FA"/>
    <w:p w:rsidR="00C75E9A" w:rsidRDefault="00C75E9A" w:rsidP="00D566FA"/>
    <w:p w:rsidR="00C75E9A" w:rsidRDefault="00C75E9A" w:rsidP="00D566FA"/>
    <w:p w:rsidR="00C75E9A" w:rsidRDefault="00C75E9A" w:rsidP="00D566FA">
      <w:pPr>
        <w:rPr>
          <w:rFonts w:hint="eastAsia"/>
        </w:rPr>
      </w:pPr>
    </w:p>
    <w:p w:rsidR="00D566FA" w:rsidRDefault="002D778C" w:rsidP="00D566FA">
      <w:r>
        <w:rPr>
          <w:rFonts w:hint="eastAsia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586EF" wp14:editId="28E6621B">
                <wp:simplePos x="0" y="0"/>
                <wp:positionH relativeFrom="margin">
                  <wp:align>center</wp:align>
                </wp:positionH>
                <wp:positionV relativeFrom="paragraph">
                  <wp:posOffset>96038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31" w:rsidRPr="002A6831" w:rsidRDefault="002A6831" w:rsidP="002A6831">
                            <w:pPr>
                              <w:spacing w:before="0"/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86EF" id="正方形/長方形 6" o:spid="_x0000_s1029" style="position:absolute;margin-left:0;margin-top:7.55pt;width:388.5pt;height:5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" fillcolor="#e32d91 [3204]" strokecolor="#771048 [1604]" strokeweight="1pt">
                <v:textbox>
                  <w:txbxContent>
                    <w:p w:rsidR="002A6831" w:rsidRPr="002A6831" w:rsidRDefault="002A6831" w:rsidP="002A6831">
                      <w:pPr>
                        <w:spacing w:before="0"/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Default="002A6831" w:rsidP="00D566FA"/>
    <w:p w:rsidR="002A6831" w:rsidRDefault="002A6831" w:rsidP="00D566FA"/>
    <w:p w:rsidR="002A6831" w:rsidRDefault="002A6831" w:rsidP="00D566FA"/>
    <w:p w:rsidR="002D778C" w:rsidRDefault="002D778C" w:rsidP="00D566FA"/>
    <w:p w:rsidR="002A6831" w:rsidRPr="0037615B" w:rsidRDefault="002A6831" w:rsidP="0037615B">
      <w:pPr>
        <w:jc w:val="center"/>
        <w:rPr>
          <w:color w:val="641866" w:themeColor="accent2" w:themeShade="80"/>
          <w:sz w:val="44"/>
        </w:rPr>
      </w:pPr>
      <w:r w:rsidRPr="0037615B">
        <w:rPr>
          <w:rFonts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2A6831" w:rsidTr="002A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6831" w:rsidRDefault="002A6831" w:rsidP="00D566FA">
            <w:r>
              <w:rPr>
                <w:rFonts w:hint="eastAsia"/>
              </w:rPr>
              <w:t>役職名称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所属部署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氏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</w:t>
            </w:r>
          </w:p>
        </w:tc>
      </w:tr>
      <w:tr w:rsidR="002A6831" w:rsidTr="002A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6831" w:rsidRDefault="002A6831" w:rsidP="00D566FA">
            <w:r>
              <w:rPr>
                <w:rFonts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細見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祐</w:t>
            </w:r>
          </w:p>
        </w:tc>
      </w:tr>
      <w:tr w:rsidR="002A6831" w:rsidTr="002A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6831" w:rsidRDefault="002A6831" w:rsidP="00D566FA">
            <w:r>
              <w:rPr>
                <w:rFonts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辻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亮太</w:t>
            </w:r>
          </w:p>
        </w:tc>
      </w:tr>
      <w:tr w:rsidR="002A6831" w:rsidTr="002A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6831" w:rsidRDefault="002A6831" w:rsidP="00D566FA">
            <w:r>
              <w:rPr>
                <w:rFonts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小川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紗世</w:t>
            </w:r>
          </w:p>
        </w:tc>
      </w:tr>
      <w:tr w:rsidR="002A6831" w:rsidTr="002A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6831" w:rsidRDefault="002A6831" w:rsidP="00D566FA">
            <w:r>
              <w:rPr>
                <w:rFonts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松阪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一穂</w:t>
            </w:r>
          </w:p>
        </w:tc>
      </w:tr>
    </w:tbl>
    <w:p w:rsidR="00F73D4A" w:rsidRDefault="00F73D4A" w:rsidP="00D566FA"/>
    <w:p w:rsidR="0093084E" w:rsidRPr="00F73D4A" w:rsidRDefault="0093084E" w:rsidP="00F73D4A">
      <w:pPr>
        <w:spacing w:before="0"/>
        <w:jc w:val="center"/>
        <w:rPr>
          <w:color w:val="641866" w:themeColor="accent2" w:themeShade="80"/>
          <w:sz w:val="44"/>
        </w:rPr>
      </w:pPr>
      <w:r w:rsidRPr="00F73D4A">
        <w:rPr>
          <w:rFonts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6"/>
        <w:gridCol w:w="6177"/>
        <w:gridCol w:w="1513"/>
      </w:tblGrid>
      <w:tr w:rsidR="00372783" w:rsidTr="00372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2783" w:rsidRDefault="00372783" w:rsidP="00F73D4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372783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ページ</w:t>
            </w:r>
          </w:p>
        </w:tc>
      </w:tr>
      <w:tr w:rsidR="00372783" w:rsidTr="0037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2783" w:rsidRDefault="00372783" w:rsidP="009308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要件定義書</w:t>
            </w:r>
          </w:p>
        </w:tc>
        <w:tc>
          <w:tcPr>
            <w:tcW w:w="1513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ｐ２</w:t>
            </w:r>
          </w:p>
        </w:tc>
      </w:tr>
      <w:tr w:rsidR="00372783" w:rsidTr="0037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2783" w:rsidRDefault="00372783" w:rsidP="009308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システム提案書</w:t>
            </w:r>
          </w:p>
        </w:tc>
        <w:tc>
          <w:tcPr>
            <w:tcW w:w="1513" w:type="dxa"/>
          </w:tcPr>
          <w:p w:rsidR="00372783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ｐ４</w:t>
            </w:r>
          </w:p>
        </w:tc>
      </w:tr>
      <w:tr w:rsidR="00372783" w:rsidTr="0037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83" w:rsidTr="0037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83" w:rsidTr="0037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084E" w:rsidRDefault="0093084E" w:rsidP="0093084E">
      <w:pPr>
        <w:jc w:val="center"/>
      </w:pPr>
    </w:p>
    <w:p w:rsidR="00F73D4A" w:rsidRDefault="00F73D4A" w:rsidP="0093084E">
      <w:pPr>
        <w:jc w:val="center"/>
      </w:pPr>
    </w:p>
    <w:p w:rsidR="00F73D4A" w:rsidRDefault="00F73D4A" w:rsidP="00F73D4A"/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F73D4A" w:rsidRDefault="00F73D4A" w:rsidP="00F73D4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F73D4A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F73D4A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F73D4A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Default="00F73D4A" w:rsidP="0093084E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6B89" w:rsidRDefault="002D778C" w:rsidP="00806B89"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B601B" wp14:editId="7822C50C">
                <wp:simplePos x="0" y="0"/>
                <wp:positionH relativeFrom="margin">
                  <wp:align>left</wp:align>
                </wp:positionH>
                <wp:positionV relativeFrom="paragraph">
                  <wp:posOffset>-267817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C" w:rsidRPr="002D778C" w:rsidRDefault="002D778C" w:rsidP="002D778C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2D778C" w:rsidRPr="002D778C" w:rsidRDefault="002D778C" w:rsidP="002D778C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2D778C" w:rsidRDefault="002D778C" w:rsidP="002D778C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2D778C" w:rsidRDefault="002D778C" w:rsidP="002D778C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601B" id="正方形/長方形 8" o:spid="_x0000_s1030" style="position:absolute;margin-left:0;margin-top:-21.1pt;width:232.15pt;height:121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" filled="f" stroked="f" strokeweight="1pt">
                <v:textbox>
                  <w:txbxContent>
                    <w:p w:rsidR="002D778C" w:rsidRPr="002D778C" w:rsidRDefault="002D778C" w:rsidP="002D778C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2D778C" w:rsidRPr="002D778C" w:rsidRDefault="002D778C" w:rsidP="002D778C">
                      <w:pPr>
                        <w:spacing w:before="0" w:line="0" w:lineRule="atLeast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2D778C" w:rsidRDefault="002D778C" w:rsidP="002D778C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2D778C" w:rsidRDefault="002D778C" w:rsidP="002D778C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Default="0037615B" w:rsidP="00806B89"/>
    <w:p w:rsidR="0037615B" w:rsidRDefault="0037615B" w:rsidP="00806B89"/>
    <w:p w:rsidR="0037615B" w:rsidRDefault="0037615B" w:rsidP="00806B89"/>
    <w:p w:rsidR="0037615B" w:rsidRDefault="0037615B" w:rsidP="00806B89"/>
    <w:p w:rsidR="0037615B" w:rsidRDefault="0037615B" w:rsidP="00806B89"/>
    <w:p w:rsidR="0037615B" w:rsidRDefault="002D778C" w:rsidP="00806B89">
      <w:r>
        <w:rPr>
          <w:rFonts w:hint="eastAsia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5B" w:rsidRPr="002A6831" w:rsidRDefault="003764EB" w:rsidP="0037615B">
                            <w:pPr>
                              <w:spacing w:before="0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</w:t>
                            </w:r>
                            <w:r w:rsidR="0037615B">
                              <w:rPr>
                                <w:rFonts w:hint="eastAsia"/>
                                <w:sz w:val="56"/>
                              </w:rPr>
                              <w:t>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15B" w:rsidRPr="002A6831" w:rsidRDefault="003764EB" w:rsidP="0037615B">
                      <w:pPr>
                        <w:spacing w:before="0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</w:t>
                      </w:r>
                      <w:r w:rsidR="0037615B">
                        <w:rPr>
                          <w:rFonts w:hint="eastAsia"/>
                          <w:sz w:val="56"/>
                        </w:rPr>
                        <w:t>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Default="002D778C" w:rsidP="0037615B">
      <w:pPr>
        <w:jc w:val="center"/>
        <w:rPr>
          <w:color w:val="641866" w:themeColor="accent2" w:themeShade="80"/>
          <w:sz w:val="48"/>
        </w:rPr>
      </w:pPr>
    </w:p>
    <w:p w:rsidR="002D778C" w:rsidRDefault="002D778C" w:rsidP="0037615B">
      <w:pPr>
        <w:jc w:val="center"/>
        <w:rPr>
          <w:color w:val="641866" w:themeColor="accent2" w:themeShade="80"/>
          <w:sz w:val="48"/>
        </w:rPr>
      </w:pPr>
    </w:p>
    <w:p w:rsidR="0037615B" w:rsidRPr="0037615B" w:rsidRDefault="0037615B" w:rsidP="0037615B">
      <w:pPr>
        <w:jc w:val="center"/>
        <w:rPr>
          <w:color w:val="641866" w:themeColor="accent2" w:themeShade="80"/>
          <w:sz w:val="48"/>
        </w:rPr>
      </w:pPr>
      <w:r w:rsidRPr="0037615B">
        <w:rPr>
          <w:rFonts w:hint="eastAsia"/>
          <w:color w:val="641866" w:themeColor="accent2" w:themeShade="80"/>
          <w:sz w:val="48"/>
        </w:rPr>
        <w:t>目次</w:t>
      </w:r>
    </w:p>
    <w:p w:rsidR="0037615B" w:rsidRDefault="0037615B" w:rsidP="0037615B">
      <w:pPr>
        <w:jc w:val="center"/>
      </w:pP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1-1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システム化の目標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1-2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システム対象範囲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1-3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費用対効果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1-4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機能要件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1-5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情報要件</w:t>
      </w:r>
    </w:p>
    <w:p w:rsidR="0037615B" w:rsidRDefault="0037615B" w:rsidP="0037615B">
      <w:pPr>
        <w:jc w:val="center"/>
      </w:pPr>
    </w:p>
    <w:p w:rsidR="00372783" w:rsidRDefault="00372783" w:rsidP="0037615B">
      <w:pPr>
        <w:jc w:val="center"/>
      </w:pPr>
    </w:p>
    <w:p w:rsidR="00372783" w:rsidRDefault="00372783" w:rsidP="0037615B">
      <w:pPr>
        <w:jc w:val="center"/>
      </w:pPr>
    </w:p>
    <w:p w:rsidR="00372783" w:rsidRDefault="00372783" w:rsidP="0037615B">
      <w:pPr>
        <w:jc w:val="center"/>
      </w:pPr>
    </w:p>
    <w:p w:rsidR="00372783" w:rsidRDefault="00372783" w:rsidP="0037615B">
      <w:pPr>
        <w:jc w:val="center"/>
      </w:pPr>
    </w:p>
    <w:p w:rsidR="002D778C" w:rsidRDefault="002D778C" w:rsidP="0037615B">
      <w:pPr>
        <w:jc w:val="center"/>
      </w:pPr>
    </w:p>
    <w:p w:rsidR="00372783" w:rsidRPr="00372783" w:rsidRDefault="00372783" w:rsidP="0037615B">
      <w:pPr>
        <w:jc w:val="center"/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F73D4A" w:rsidRDefault="00806B89" w:rsidP="0084390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F73D4A" w:rsidRDefault="00806B89" w:rsidP="00843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F73D4A" w:rsidRDefault="00806B89" w:rsidP="00843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806B8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Default="00806B89" w:rsidP="0084390F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Default="00806B89" w:rsidP="00843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Default="00806B89" w:rsidP="00843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aff4"/>
        <w:tblpPr w:leftFromText="142" w:rightFromText="142" w:vertAnchor="page" w:horzAnchor="margin" w:tblpY="3800"/>
        <w:tblW w:w="9021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7647"/>
      </w:tblGrid>
      <w:tr w:rsidR="00046336" w:rsidTr="0099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00BF5" w:rsidRPr="00D00BF5" w:rsidRDefault="00D00BF5" w:rsidP="00437962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lastRenderedPageBreak/>
              <w:t>1-1</w:t>
            </w:r>
          </w:p>
        </w:tc>
        <w:tc>
          <w:tcPr>
            <w:tcW w:w="7647" w:type="dxa"/>
            <w:tcBorders>
              <w:left w:val="none" w:sz="0" w:space="0" w:color="auto"/>
              <w:bottom w:val="none" w:sz="0" w:space="0" w:color="auto"/>
            </w:tcBorders>
          </w:tcPr>
          <w:p w:rsidR="00D00BF5" w:rsidRPr="006F2DAC" w:rsidRDefault="00D00BF5" w:rsidP="0043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F2DAC">
              <w:rPr>
                <w:rFonts w:hint="eastAsia"/>
                <w:sz w:val="56"/>
              </w:rPr>
              <w:t>システム化の目標</w:t>
            </w:r>
          </w:p>
        </w:tc>
      </w:tr>
      <w:tr w:rsidR="00D00BF5" w:rsidTr="00046336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shd w:val="clear" w:color="auto" w:fill="F9D4E8" w:themeFill="accent1" w:themeFillTint="33"/>
          </w:tcPr>
          <w:p w:rsidR="00D00BF5" w:rsidRDefault="00D00BF5" w:rsidP="00437962"/>
        </w:tc>
        <w:tc>
          <w:tcPr>
            <w:tcW w:w="7647" w:type="dxa"/>
            <w:shd w:val="clear" w:color="auto" w:fill="F9D4E8" w:themeFill="accent1" w:themeFillTint="33"/>
          </w:tcPr>
          <w:p w:rsidR="00D00BF5" w:rsidRDefault="00D00BF5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DAC" w:rsidTr="0004633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F2DAC" w:rsidRPr="00D00BF5" w:rsidRDefault="006F2DAC" w:rsidP="00437962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2</w:t>
            </w:r>
          </w:p>
        </w:tc>
        <w:tc>
          <w:tcPr>
            <w:tcW w:w="7647" w:type="dxa"/>
          </w:tcPr>
          <w:p w:rsidR="006F2DAC" w:rsidRPr="006F2DAC" w:rsidRDefault="006F2DAC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システム対象範囲</w:t>
            </w:r>
          </w:p>
        </w:tc>
      </w:tr>
      <w:tr w:rsidR="00D00BF5" w:rsidTr="0004633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shd w:val="clear" w:color="auto" w:fill="F9D4E8" w:themeFill="accent1" w:themeFillTint="33"/>
          </w:tcPr>
          <w:p w:rsidR="00D00BF5" w:rsidRDefault="00D00BF5" w:rsidP="00437962"/>
        </w:tc>
        <w:tc>
          <w:tcPr>
            <w:tcW w:w="7647" w:type="dxa"/>
            <w:shd w:val="clear" w:color="auto" w:fill="F9D4E8" w:themeFill="accent1" w:themeFillTint="33"/>
          </w:tcPr>
          <w:p w:rsidR="00D00BF5" w:rsidRDefault="00D00BF5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DAC" w:rsidTr="0004633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F2DAC" w:rsidRPr="00D00BF5" w:rsidRDefault="006F2DAC" w:rsidP="00437962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3</w:t>
            </w:r>
          </w:p>
        </w:tc>
        <w:tc>
          <w:tcPr>
            <w:tcW w:w="7647" w:type="dxa"/>
          </w:tcPr>
          <w:p w:rsidR="006F2DAC" w:rsidRPr="006F2DAC" w:rsidRDefault="006F2DAC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費用対効果</w:t>
            </w:r>
          </w:p>
        </w:tc>
      </w:tr>
      <w:tr w:rsidR="00D00BF5" w:rsidTr="00046336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shd w:val="clear" w:color="auto" w:fill="F9D4E8" w:themeFill="accent1" w:themeFillTint="33"/>
          </w:tcPr>
          <w:p w:rsidR="00D00BF5" w:rsidRDefault="00D00BF5" w:rsidP="00437962"/>
        </w:tc>
        <w:tc>
          <w:tcPr>
            <w:tcW w:w="7647" w:type="dxa"/>
            <w:shd w:val="clear" w:color="auto" w:fill="F9D4E8" w:themeFill="accent1" w:themeFillTint="33"/>
          </w:tcPr>
          <w:p w:rsidR="00D00BF5" w:rsidRDefault="00D00BF5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DAC" w:rsidTr="0004633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6F2DAC" w:rsidRPr="00D00BF5" w:rsidRDefault="006F2DAC" w:rsidP="00437962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4</w:t>
            </w:r>
          </w:p>
        </w:tc>
        <w:tc>
          <w:tcPr>
            <w:tcW w:w="7647" w:type="dxa"/>
          </w:tcPr>
          <w:p w:rsidR="006F2DAC" w:rsidRPr="006F2DAC" w:rsidRDefault="006F2DAC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機能要件</w:t>
            </w:r>
          </w:p>
        </w:tc>
      </w:tr>
      <w:tr w:rsidR="006F2DAC" w:rsidTr="0004633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shd w:val="clear" w:color="auto" w:fill="F9D4E8" w:themeFill="accent1" w:themeFillTint="33"/>
          </w:tcPr>
          <w:p w:rsidR="006F2DAC" w:rsidRDefault="006F2DAC" w:rsidP="00437962"/>
        </w:tc>
        <w:tc>
          <w:tcPr>
            <w:tcW w:w="7647" w:type="dxa"/>
            <w:shd w:val="clear" w:color="auto" w:fill="F9D4E8" w:themeFill="accent1" w:themeFillTint="33"/>
          </w:tcPr>
          <w:p w:rsidR="006F2DAC" w:rsidRDefault="006F2DAC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DAC" w:rsidTr="00046336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shd w:val="clear" w:color="auto" w:fill="FFFFFF" w:themeFill="background1"/>
          </w:tcPr>
          <w:p w:rsidR="006F2DAC" w:rsidRPr="00D00BF5" w:rsidRDefault="006F2DAC" w:rsidP="00437962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5</w:t>
            </w:r>
          </w:p>
        </w:tc>
        <w:tc>
          <w:tcPr>
            <w:tcW w:w="7647" w:type="dxa"/>
            <w:shd w:val="clear" w:color="auto" w:fill="FFFFFF" w:themeFill="background1"/>
          </w:tcPr>
          <w:p w:rsidR="006F2DAC" w:rsidRPr="006F2DAC" w:rsidRDefault="006F2DAC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情報要件</w:t>
            </w:r>
          </w:p>
        </w:tc>
      </w:tr>
      <w:tr w:rsidR="00D00BF5" w:rsidTr="00046336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shd w:val="clear" w:color="auto" w:fill="F9D4E8" w:themeFill="accent1" w:themeFillTint="33"/>
          </w:tcPr>
          <w:p w:rsidR="00D00BF5" w:rsidRDefault="00D00BF5" w:rsidP="00437962"/>
        </w:tc>
        <w:tc>
          <w:tcPr>
            <w:tcW w:w="7647" w:type="dxa"/>
            <w:shd w:val="clear" w:color="auto" w:fill="F9D4E8" w:themeFill="accent1" w:themeFillTint="33"/>
          </w:tcPr>
          <w:p w:rsidR="00D00BF5" w:rsidRDefault="00D00BF5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6B89" w:rsidRDefault="00437962" w:rsidP="00D00BF5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1DDC7" wp14:editId="6645EACA">
                <wp:simplePos x="0" y="0"/>
                <wp:positionH relativeFrom="margin">
                  <wp:align>left</wp:align>
                </wp:positionH>
                <wp:positionV relativeFrom="paragraph">
                  <wp:posOffset>-142437</wp:posOffset>
                </wp:positionV>
                <wp:extent cx="2948152" cy="1545020"/>
                <wp:effectExtent l="0" t="0" r="0" b="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62" w:rsidRPr="002D778C" w:rsidRDefault="00437962" w:rsidP="00437962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37962" w:rsidRPr="002D778C" w:rsidRDefault="00437962" w:rsidP="00437962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37962" w:rsidRDefault="00437962" w:rsidP="00437962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37962" w:rsidRDefault="00437962" w:rsidP="00437962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DDC7" id="正方形/長方形 24" o:spid="_x0000_s1032" style="position:absolute;margin-left:0;margin-top:-11.2pt;width:232.15pt;height:121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iFlA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" filled="f" stroked="f" strokeweight="1pt">
                <v:textbox>
                  <w:txbxContent>
                    <w:p w:rsidR="00437962" w:rsidRPr="002D778C" w:rsidRDefault="00437962" w:rsidP="00437962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37962" w:rsidRPr="002D778C" w:rsidRDefault="00437962" w:rsidP="00437962">
                      <w:pPr>
                        <w:spacing w:before="0" w:line="0" w:lineRule="atLeast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37962" w:rsidRDefault="00437962" w:rsidP="00437962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37962" w:rsidRDefault="00437962" w:rsidP="00437962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7962" w:rsidRDefault="00437962" w:rsidP="00D00BF5"/>
    <w:p w:rsidR="00437962" w:rsidRDefault="00437962" w:rsidP="00D00BF5"/>
    <w:p w:rsidR="00437962" w:rsidRDefault="00437962" w:rsidP="00D00BF5"/>
    <w:p w:rsidR="00437962" w:rsidRDefault="00437962" w:rsidP="00D00BF5"/>
    <w:p w:rsidR="00437962" w:rsidRDefault="00437962" w:rsidP="00D00BF5"/>
    <w:p w:rsidR="00806B89" w:rsidRDefault="00806B89" w:rsidP="0093084E">
      <w:pPr>
        <w:jc w:val="center"/>
      </w:pPr>
    </w:p>
    <w:p w:rsidR="003764EB" w:rsidRDefault="003764EB" w:rsidP="003764EB"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C0EB6" wp14:editId="5E8D0ACC">
                <wp:simplePos x="0" y="0"/>
                <wp:positionH relativeFrom="margin">
                  <wp:align>left</wp:align>
                </wp:positionH>
                <wp:positionV relativeFrom="paragraph">
                  <wp:posOffset>-267817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EB" w:rsidRPr="002D778C" w:rsidRDefault="003764EB" w:rsidP="003764EB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64EB" w:rsidRPr="002D778C" w:rsidRDefault="003764EB" w:rsidP="003764EB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64EB" w:rsidRDefault="003764EB" w:rsidP="003764EB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3764EB" w:rsidRDefault="003764EB" w:rsidP="003764EB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0EB6" id="正方形/長方形 20" o:spid="_x0000_s1033" style="position:absolute;margin-left:0;margin-top:-21.1pt;width:232.15pt;height:121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" filled="f" stroked="f" strokeweight="1pt">
                <v:textbox>
                  <w:txbxContent>
                    <w:p w:rsidR="003764EB" w:rsidRPr="002D778C" w:rsidRDefault="003764EB" w:rsidP="003764EB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64EB" w:rsidRPr="002D778C" w:rsidRDefault="003764EB" w:rsidP="003764EB">
                      <w:pPr>
                        <w:spacing w:before="0" w:line="0" w:lineRule="atLeast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64EB" w:rsidRDefault="003764EB" w:rsidP="003764EB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3764EB" w:rsidRDefault="003764EB" w:rsidP="003764EB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Default="003764EB" w:rsidP="003764EB"/>
    <w:p w:rsidR="003764EB" w:rsidRDefault="003764EB" w:rsidP="003764EB"/>
    <w:p w:rsidR="003764EB" w:rsidRDefault="003764EB" w:rsidP="003764EB"/>
    <w:p w:rsidR="003764EB" w:rsidRDefault="003764EB" w:rsidP="003764EB"/>
    <w:p w:rsidR="003764EB" w:rsidRDefault="003764EB" w:rsidP="003764EB"/>
    <w:p w:rsidR="003764EB" w:rsidRDefault="003764EB" w:rsidP="003764EB">
      <w:r>
        <w:rPr>
          <w:rFonts w:hint="eastAsia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B5508" wp14:editId="0D89E8A7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EB" w:rsidRPr="002A6831" w:rsidRDefault="003764EB" w:rsidP="003764EB">
                            <w:pPr>
                              <w:spacing w:before="0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B5508" id="正方形/長方形 21" o:spid="_x0000_s1034" style="position:absolute;margin-left:31.85pt;margin-top:7.8pt;width:388.5pt;height:54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CuqvUKWAgAAVw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4EB" w:rsidRPr="002A6831" w:rsidRDefault="003764EB" w:rsidP="003764EB">
                      <w:pPr>
                        <w:spacing w:before="0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Default="003764EB" w:rsidP="003764EB">
      <w:pPr>
        <w:jc w:val="center"/>
        <w:rPr>
          <w:color w:val="641866" w:themeColor="accent2" w:themeShade="80"/>
          <w:sz w:val="48"/>
        </w:rPr>
      </w:pPr>
    </w:p>
    <w:p w:rsidR="003764EB" w:rsidRDefault="003764EB" w:rsidP="003764EB">
      <w:pPr>
        <w:jc w:val="center"/>
        <w:rPr>
          <w:color w:val="641866" w:themeColor="accent2" w:themeShade="80"/>
          <w:sz w:val="48"/>
        </w:rPr>
      </w:pPr>
    </w:p>
    <w:p w:rsidR="003764EB" w:rsidRPr="0037615B" w:rsidRDefault="003764EB" w:rsidP="003764EB">
      <w:pPr>
        <w:jc w:val="center"/>
        <w:rPr>
          <w:color w:val="641866" w:themeColor="accent2" w:themeShade="80"/>
          <w:sz w:val="48"/>
        </w:rPr>
      </w:pPr>
      <w:r w:rsidRPr="0037615B">
        <w:rPr>
          <w:rFonts w:hint="eastAsia"/>
          <w:color w:val="641866" w:themeColor="accent2" w:themeShade="80"/>
          <w:sz w:val="48"/>
        </w:rPr>
        <w:t>目次</w:t>
      </w:r>
    </w:p>
    <w:p w:rsidR="003764EB" w:rsidRDefault="003764EB" w:rsidP="003764EB">
      <w:pPr>
        <w:jc w:val="center"/>
      </w:pPr>
    </w:p>
    <w:p w:rsidR="0099542D" w:rsidRPr="0099542D" w:rsidRDefault="003764EB" w:rsidP="0099542D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b/>
          <w:sz w:val="40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-1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目的・ねらい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-2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課題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-3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対象範囲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-4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実現手段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-5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実現時期</w:t>
      </w:r>
    </w:p>
    <w:p w:rsidR="003764EB" w:rsidRPr="003764EB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="00437962">
        <w:rPr>
          <w:rFonts w:ascii="Meiryo UI" w:eastAsia="Meiryo UI" w:hAnsi="Meiryo UI" w:cs="Meiryo UI" w:hint="eastAsia"/>
          <w:b/>
          <w:sz w:val="36"/>
          <w:szCs w:val="24"/>
        </w:rPr>
        <w:t>-6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実現体制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="00437962">
        <w:rPr>
          <w:rFonts w:ascii="Meiryo UI" w:eastAsia="Meiryo UI" w:hAnsi="Meiryo UI" w:cs="Meiryo UI" w:hint="eastAsia"/>
          <w:b/>
          <w:sz w:val="36"/>
          <w:szCs w:val="24"/>
        </w:rPr>
        <w:t>-7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必要費用</w:t>
      </w:r>
    </w:p>
    <w:p w:rsidR="003764EB" w:rsidRDefault="003764EB" w:rsidP="003764EB">
      <w:pPr>
        <w:jc w:val="center"/>
      </w:pPr>
    </w:p>
    <w:p w:rsidR="003764EB" w:rsidRDefault="003764EB" w:rsidP="003764EB"/>
    <w:p w:rsidR="003764EB" w:rsidRPr="00372783" w:rsidRDefault="003764EB" w:rsidP="003764EB">
      <w:pPr>
        <w:jc w:val="center"/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F73D4A" w:rsidRDefault="003764EB" w:rsidP="0048516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F73D4A" w:rsidRDefault="003764EB" w:rsidP="00485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F73D4A" w:rsidRDefault="003764EB" w:rsidP="00485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3764EB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Default="003764EB" w:rsidP="00485161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Default="003764EB" w:rsidP="00485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Default="003764EB" w:rsidP="00485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6B89" w:rsidRDefault="00806B89" w:rsidP="0093084E">
      <w:pPr>
        <w:jc w:val="center"/>
      </w:pPr>
    </w:p>
    <w:tbl>
      <w:tblPr>
        <w:tblStyle w:val="aff4"/>
        <w:tblpPr w:leftFromText="142" w:rightFromText="142" w:horzAnchor="margin" w:tblpY="2308"/>
        <w:tblW w:w="904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667"/>
      </w:tblGrid>
      <w:tr w:rsidR="00437962" w:rsidTr="0004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37962" w:rsidRPr="00D00BF5" w:rsidRDefault="00437962" w:rsidP="00437962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lastRenderedPageBreak/>
              <w:t>2</w:t>
            </w:r>
            <w:r w:rsidRPr="006F2DAC">
              <w:rPr>
                <w:rFonts w:hint="eastAsia"/>
                <w:sz w:val="72"/>
              </w:rPr>
              <w:t>-1</w:t>
            </w:r>
          </w:p>
        </w:tc>
        <w:tc>
          <w:tcPr>
            <w:tcW w:w="7667" w:type="dxa"/>
            <w:tcBorders>
              <w:left w:val="none" w:sz="0" w:space="0" w:color="auto"/>
              <w:bottom w:val="none" w:sz="0" w:space="0" w:color="auto"/>
            </w:tcBorders>
          </w:tcPr>
          <w:p w:rsidR="00437962" w:rsidRPr="006F2DAC" w:rsidRDefault="00AF4DEA" w:rsidP="0043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rFonts w:hint="eastAsia"/>
                <w:sz w:val="56"/>
              </w:rPr>
              <w:t>目的・狙い</w:t>
            </w:r>
          </w:p>
        </w:tc>
      </w:tr>
      <w:tr w:rsidR="00437962" w:rsidTr="00046336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F9D4E8" w:themeFill="accent1" w:themeFillTint="33"/>
          </w:tcPr>
          <w:p w:rsidR="00437962" w:rsidRDefault="00437962" w:rsidP="00437962"/>
        </w:tc>
        <w:tc>
          <w:tcPr>
            <w:tcW w:w="7667" w:type="dxa"/>
            <w:shd w:val="clear" w:color="auto" w:fill="F9D4E8" w:themeFill="accent1" w:themeFillTint="33"/>
          </w:tcPr>
          <w:p w:rsidR="00437962" w:rsidRDefault="00437962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962" w:rsidTr="0004633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37962" w:rsidRPr="00D00BF5" w:rsidRDefault="00437962" w:rsidP="00437962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2-</w:t>
            </w:r>
            <w:r>
              <w:rPr>
                <w:sz w:val="72"/>
              </w:rPr>
              <w:t>2</w:t>
            </w:r>
          </w:p>
        </w:tc>
        <w:tc>
          <w:tcPr>
            <w:tcW w:w="7667" w:type="dxa"/>
          </w:tcPr>
          <w:p w:rsidR="00437962" w:rsidRPr="006F2DAC" w:rsidRDefault="00AF4DEA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課題</w:t>
            </w:r>
          </w:p>
        </w:tc>
      </w:tr>
      <w:tr w:rsidR="00437962" w:rsidTr="00046336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F9D4E8" w:themeFill="accent1" w:themeFillTint="33"/>
          </w:tcPr>
          <w:p w:rsidR="00437962" w:rsidRDefault="00437962" w:rsidP="00437962"/>
        </w:tc>
        <w:tc>
          <w:tcPr>
            <w:tcW w:w="7667" w:type="dxa"/>
            <w:shd w:val="clear" w:color="auto" w:fill="F9D4E8" w:themeFill="accent1" w:themeFillTint="33"/>
          </w:tcPr>
          <w:p w:rsidR="00437962" w:rsidRDefault="00437962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962" w:rsidTr="00046336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37962" w:rsidRPr="00D00BF5" w:rsidRDefault="00437962" w:rsidP="00437962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</w:t>
            </w:r>
            <w:r w:rsidRPr="006F2DAC">
              <w:rPr>
                <w:rFonts w:hint="eastAsia"/>
                <w:sz w:val="72"/>
              </w:rPr>
              <w:t>-</w:t>
            </w:r>
            <w:r>
              <w:rPr>
                <w:sz w:val="72"/>
              </w:rPr>
              <w:t>3</w:t>
            </w:r>
          </w:p>
        </w:tc>
        <w:tc>
          <w:tcPr>
            <w:tcW w:w="7667" w:type="dxa"/>
          </w:tcPr>
          <w:p w:rsidR="00437962" w:rsidRPr="006F2DAC" w:rsidRDefault="00AF4DEA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対象範囲</w:t>
            </w:r>
          </w:p>
        </w:tc>
      </w:tr>
      <w:tr w:rsidR="00437962" w:rsidTr="00046336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F9D4E8" w:themeFill="accent1" w:themeFillTint="33"/>
          </w:tcPr>
          <w:p w:rsidR="00437962" w:rsidRDefault="00437962" w:rsidP="00437962"/>
        </w:tc>
        <w:tc>
          <w:tcPr>
            <w:tcW w:w="7667" w:type="dxa"/>
            <w:shd w:val="clear" w:color="auto" w:fill="F9D4E8" w:themeFill="accent1" w:themeFillTint="33"/>
          </w:tcPr>
          <w:p w:rsidR="00437962" w:rsidRDefault="00437962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962" w:rsidTr="0004633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37962" w:rsidRPr="00D00BF5" w:rsidRDefault="00437962" w:rsidP="00437962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</w:t>
            </w:r>
            <w:r w:rsidRPr="006F2DAC">
              <w:rPr>
                <w:rFonts w:hint="eastAsia"/>
                <w:sz w:val="72"/>
              </w:rPr>
              <w:t>-</w:t>
            </w:r>
            <w:r>
              <w:rPr>
                <w:sz w:val="72"/>
              </w:rPr>
              <w:t>4</w:t>
            </w:r>
          </w:p>
        </w:tc>
        <w:tc>
          <w:tcPr>
            <w:tcW w:w="7667" w:type="dxa"/>
          </w:tcPr>
          <w:p w:rsidR="00437962" w:rsidRPr="006F2DAC" w:rsidRDefault="00AF4DEA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実現手段</w:t>
            </w:r>
          </w:p>
        </w:tc>
      </w:tr>
      <w:tr w:rsidR="00437962" w:rsidTr="00046336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F9D4E8" w:themeFill="accent1" w:themeFillTint="33"/>
          </w:tcPr>
          <w:p w:rsidR="00437962" w:rsidRDefault="00437962" w:rsidP="00437962"/>
        </w:tc>
        <w:tc>
          <w:tcPr>
            <w:tcW w:w="7667" w:type="dxa"/>
            <w:shd w:val="clear" w:color="auto" w:fill="F9D4E8" w:themeFill="accent1" w:themeFillTint="33"/>
          </w:tcPr>
          <w:p w:rsidR="00437962" w:rsidRDefault="00437962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962" w:rsidTr="00046336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FFFFFF" w:themeFill="background1"/>
          </w:tcPr>
          <w:p w:rsidR="00437962" w:rsidRPr="00D00BF5" w:rsidRDefault="00437962" w:rsidP="00437962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</w:t>
            </w:r>
            <w:r w:rsidRPr="006F2DAC">
              <w:rPr>
                <w:rFonts w:hint="eastAsia"/>
                <w:sz w:val="72"/>
              </w:rPr>
              <w:t>-</w:t>
            </w:r>
            <w:r>
              <w:rPr>
                <w:sz w:val="72"/>
              </w:rPr>
              <w:t>5</w:t>
            </w:r>
          </w:p>
        </w:tc>
        <w:tc>
          <w:tcPr>
            <w:tcW w:w="7667" w:type="dxa"/>
            <w:shd w:val="clear" w:color="auto" w:fill="FFFFFF" w:themeFill="background1"/>
          </w:tcPr>
          <w:p w:rsidR="00437962" w:rsidRPr="006F2DAC" w:rsidRDefault="00AF4DEA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実現時期</w:t>
            </w:r>
          </w:p>
        </w:tc>
      </w:tr>
      <w:tr w:rsidR="00437962" w:rsidTr="0004633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shd w:val="clear" w:color="auto" w:fill="F9D4E8" w:themeFill="accent1" w:themeFillTint="33"/>
          </w:tcPr>
          <w:p w:rsidR="00437962" w:rsidRDefault="00437962" w:rsidP="00437962"/>
        </w:tc>
        <w:tc>
          <w:tcPr>
            <w:tcW w:w="7667" w:type="dxa"/>
            <w:shd w:val="clear" w:color="auto" w:fill="F9D4E8" w:themeFill="accent1" w:themeFillTint="33"/>
          </w:tcPr>
          <w:p w:rsidR="00437962" w:rsidRDefault="00437962" w:rsidP="0043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962" w:rsidRDefault="00437962" w:rsidP="0093084E">
      <w:pPr>
        <w:jc w:val="center"/>
        <w:rPr>
          <w:b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0E620" wp14:editId="7A9934F6">
                <wp:simplePos x="0" y="0"/>
                <wp:positionH relativeFrom="margin">
                  <wp:align>left</wp:align>
                </wp:positionH>
                <wp:positionV relativeFrom="paragraph">
                  <wp:posOffset>-182836</wp:posOffset>
                </wp:positionV>
                <wp:extent cx="2948152" cy="1545020"/>
                <wp:effectExtent l="0" t="0" r="0" b="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62" w:rsidRPr="002D778C" w:rsidRDefault="00437962" w:rsidP="00437962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37962" w:rsidRPr="002D778C" w:rsidRDefault="00437962" w:rsidP="00437962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37962" w:rsidRDefault="00437962" w:rsidP="00437962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37962" w:rsidRDefault="00437962" w:rsidP="00437962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E620" id="正方形/長方形 22" o:spid="_x0000_s1035" style="position:absolute;left:0;text-align:left;margin-left:0;margin-top:-14.4pt;width:232.15pt;height:121.6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DKmA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" filled="f" stroked="f" strokeweight="1pt">
                <v:textbox>
                  <w:txbxContent>
                    <w:p w:rsidR="00437962" w:rsidRPr="002D778C" w:rsidRDefault="00437962" w:rsidP="00437962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37962" w:rsidRPr="002D778C" w:rsidRDefault="00437962" w:rsidP="00437962">
                      <w:pPr>
                        <w:spacing w:before="0" w:line="0" w:lineRule="atLeast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37962" w:rsidRDefault="00437962" w:rsidP="00437962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37962" w:rsidRDefault="00437962" w:rsidP="00437962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7962" w:rsidRDefault="00437962" w:rsidP="0093084E">
      <w:pPr>
        <w:jc w:val="center"/>
        <w:rPr>
          <w:b/>
        </w:rPr>
      </w:pPr>
    </w:p>
    <w:p w:rsidR="00806B89" w:rsidRDefault="00806B89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50DDE" wp14:editId="10F1E8E0">
                <wp:simplePos x="0" y="0"/>
                <wp:positionH relativeFrom="margin">
                  <wp:posOffset>-15766</wp:posOffset>
                </wp:positionH>
                <wp:positionV relativeFrom="paragraph">
                  <wp:posOffset>-129825</wp:posOffset>
                </wp:positionV>
                <wp:extent cx="2948152" cy="1545020"/>
                <wp:effectExtent l="0" t="0" r="0" b="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62" w:rsidRPr="002D778C" w:rsidRDefault="00437962" w:rsidP="00437962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37962" w:rsidRPr="002D778C" w:rsidRDefault="00437962" w:rsidP="00437962">
                            <w:pPr>
                              <w:spacing w:before="0"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37962" w:rsidRDefault="00437962" w:rsidP="00437962">
                            <w:p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37962" w:rsidRDefault="00437962" w:rsidP="00437962">
                            <w:pPr>
                              <w:spacing w:before="0"/>
                            </w:pPr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50DDE" id="正方形/長方形 23" o:spid="_x0000_s1036" style="position:absolute;left:0;text-align:left;margin-left:-1.25pt;margin-top:-10.2pt;width:232.15pt;height:1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" filled="f" stroked="f" strokeweight="1pt">
                <v:textbox>
                  <w:txbxContent>
                    <w:p w:rsidR="00437962" w:rsidRPr="002D778C" w:rsidRDefault="00437962" w:rsidP="00437962">
                      <w:pPr>
                        <w:spacing w:before="0"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37962" w:rsidRPr="002D778C" w:rsidRDefault="00437962" w:rsidP="00437962">
                      <w:pPr>
                        <w:spacing w:before="0" w:line="0" w:lineRule="atLeast"/>
                        <w:rPr>
                          <w:rFonts w:hint="eastAsia"/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37962" w:rsidRDefault="00437962" w:rsidP="00437962">
                      <w:pPr>
                        <w:spacing w:before="0"/>
                      </w:pPr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37962" w:rsidRDefault="00437962" w:rsidP="00437962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Default="00437962" w:rsidP="0093084E">
      <w:pPr>
        <w:jc w:val="center"/>
        <w:rPr>
          <w:b/>
        </w:rPr>
      </w:pPr>
    </w:p>
    <w:p w:rsidR="00437962" w:rsidRPr="00437962" w:rsidRDefault="00437962" w:rsidP="0093084E">
      <w:pPr>
        <w:jc w:val="center"/>
        <w:rPr>
          <w:b/>
        </w:rPr>
      </w:pPr>
    </w:p>
    <w:tbl>
      <w:tblPr>
        <w:tblStyle w:val="aff4"/>
        <w:tblW w:w="9446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006"/>
      </w:tblGrid>
      <w:tr w:rsidR="00437962" w:rsidTr="00A11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37962" w:rsidRPr="00D00BF5" w:rsidRDefault="00437962" w:rsidP="00485161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2-6</w:t>
            </w:r>
          </w:p>
        </w:tc>
        <w:tc>
          <w:tcPr>
            <w:tcW w:w="8006" w:type="dxa"/>
            <w:tcBorders>
              <w:left w:val="none" w:sz="0" w:space="0" w:color="auto"/>
              <w:bottom w:val="none" w:sz="0" w:space="0" w:color="auto"/>
            </w:tcBorders>
          </w:tcPr>
          <w:p w:rsidR="00437962" w:rsidRPr="006F2DAC" w:rsidRDefault="00AF4DEA" w:rsidP="00485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rFonts w:hint="eastAsia"/>
                <w:sz w:val="56"/>
              </w:rPr>
              <w:t>実現体制</w:t>
            </w:r>
          </w:p>
        </w:tc>
      </w:tr>
      <w:tr w:rsidR="00437962" w:rsidTr="00437962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9D4E8" w:themeFill="accent1" w:themeFillTint="33"/>
          </w:tcPr>
          <w:p w:rsidR="00437962" w:rsidRDefault="00437962" w:rsidP="00485161"/>
        </w:tc>
        <w:tc>
          <w:tcPr>
            <w:tcW w:w="8006" w:type="dxa"/>
            <w:shd w:val="clear" w:color="auto" w:fill="F9D4E8" w:themeFill="accent1" w:themeFillTint="33"/>
          </w:tcPr>
          <w:p w:rsidR="00437962" w:rsidRDefault="00437962" w:rsidP="00485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962" w:rsidTr="00437962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37962" w:rsidRPr="00D00BF5" w:rsidRDefault="00437962" w:rsidP="00485161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2-</w:t>
            </w:r>
            <w:r>
              <w:rPr>
                <w:sz w:val="72"/>
              </w:rPr>
              <w:t>7</w:t>
            </w:r>
          </w:p>
        </w:tc>
        <w:tc>
          <w:tcPr>
            <w:tcW w:w="8006" w:type="dxa"/>
          </w:tcPr>
          <w:p w:rsidR="00437962" w:rsidRPr="006F2DAC" w:rsidRDefault="00AF4DEA" w:rsidP="00485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必要費用</w:t>
            </w:r>
          </w:p>
        </w:tc>
      </w:tr>
      <w:tr w:rsidR="00437962" w:rsidTr="00437962">
        <w:trPr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9D4E8" w:themeFill="accent1" w:themeFillTint="33"/>
          </w:tcPr>
          <w:p w:rsidR="00437962" w:rsidRDefault="00437962" w:rsidP="00485161"/>
        </w:tc>
        <w:tc>
          <w:tcPr>
            <w:tcW w:w="8006" w:type="dxa"/>
            <w:shd w:val="clear" w:color="auto" w:fill="F9D4E8" w:themeFill="accent1" w:themeFillTint="33"/>
          </w:tcPr>
          <w:p w:rsidR="00437962" w:rsidRDefault="00437962" w:rsidP="00485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6B89" w:rsidRPr="00D566FA" w:rsidRDefault="00806B89" w:rsidP="0093084E">
      <w:pPr>
        <w:jc w:val="center"/>
      </w:pPr>
    </w:p>
    <w:sectPr w:rsidR="00806B89" w:rsidRPr="00D566FA" w:rsidSect="000929C1"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21" w:rsidRDefault="009A6221" w:rsidP="008F07DC">
      <w:pPr>
        <w:spacing w:before="0"/>
      </w:pPr>
      <w:r>
        <w:separator/>
      </w:r>
    </w:p>
  </w:endnote>
  <w:endnote w:type="continuationSeparator" w:id="0">
    <w:p w:rsidR="009A6221" w:rsidRDefault="009A6221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98"/>
      <w:gridCol w:w="5376"/>
      <w:gridCol w:w="1752"/>
    </w:tblGrid>
    <w:tr w:rsidR="00A44024" w:rsidRPr="00870514" w:rsidTr="004F4B35">
      <w:tc>
        <w:tcPr>
          <w:tcW w:w="1981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E91017" w:rsidRDefault="00F170B3" w:rsidP="00F23323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2018/05/15</w:t>
              </w:r>
            </w:p>
          </w:sdtContent>
        </w:sdt>
      </w:tc>
      <w:tc>
        <w:tcPr>
          <w:tcW w:w="5975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E91017" w:rsidRDefault="00F170B3" w:rsidP="00F23323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株式会社You_next</w:t>
              </w:r>
            </w:p>
          </w:sdtContent>
        </w:sdt>
      </w:tc>
      <w:tc>
        <w:tcPr>
          <w:tcW w:w="1973" w:type="dxa"/>
        </w:tcPr>
        <w:p w:rsidR="00A44024" w:rsidRPr="00870514" w:rsidRDefault="00AD1DD2" w:rsidP="00543FAF">
          <w:pPr>
            <w:pStyle w:val="affa"/>
            <w:rPr>
              <w:rFonts w:ascii="Meiryo UI" w:hAnsi="Meiryo UI"/>
            </w:rPr>
          </w:pPr>
          <w:r w:rsidRPr="00870514">
            <w:rPr>
              <w:rFonts w:ascii="Meiryo UI" w:hAnsi="Meiryo UI"/>
              <w:lang w:val="ja-JP" w:bidi="ja-JP"/>
            </w:rPr>
            <w:fldChar w:fldCharType="begin"/>
          </w:r>
          <w:r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Pr="00870514">
            <w:rPr>
              <w:rFonts w:ascii="Meiryo UI" w:hAnsi="Meiryo UI"/>
              <w:lang w:val="ja-JP" w:bidi="ja-JP"/>
            </w:rPr>
            <w:fldChar w:fldCharType="separate"/>
          </w:r>
          <w:r w:rsidR="008440A0">
            <w:rPr>
              <w:rFonts w:ascii="Meiryo UI" w:hAnsi="Meiryo UI"/>
              <w:noProof/>
              <w:lang w:val="ja-JP" w:bidi="ja-JP"/>
            </w:rPr>
            <w:t>6</w:t>
          </w:r>
          <w:r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A44024" w:rsidRDefault="009A6221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21" w:rsidRDefault="009A6221" w:rsidP="008F07DC">
      <w:pPr>
        <w:spacing w:before="0"/>
      </w:pPr>
      <w:r>
        <w:separator/>
      </w:r>
    </w:p>
  </w:footnote>
  <w:footnote w:type="continuationSeparator" w:id="0">
    <w:p w:rsidR="009A6221" w:rsidRDefault="009A6221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D67" w:rsidRDefault="00AD1DD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1A334B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46336"/>
    <w:rsid w:val="000807A6"/>
    <w:rsid w:val="000929C1"/>
    <w:rsid w:val="0011461F"/>
    <w:rsid w:val="00293B83"/>
    <w:rsid w:val="002A61C8"/>
    <w:rsid w:val="002A6831"/>
    <w:rsid w:val="002D778C"/>
    <w:rsid w:val="002E7282"/>
    <w:rsid w:val="00372783"/>
    <w:rsid w:val="0037615B"/>
    <w:rsid w:val="003764EB"/>
    <w:rsid w:val="00437962"/>
    <w:rsid w:val="00493790"/>
    <w:rsid w:val="004F4B35"/>
    <w:rsid w:val="0058669D"/>
    <w:rsid w:val="005C55A0"/>
    <w:rsid w:val="005F3E61"/>
    <w:rsid w:val="006A3CE7"/>
    <w:rsid w:val="006E48F3"/>
    <w:rsid w:val="006F2DAC"/>
    <w:rsid w:val="00714F14"/>
    <w:rsid w:val="007A679B"/>
    <w:rsid w:val="007F13EE"/>
    <w:rsid w:val="007F4554"/>
    <w:rsid w:val="00806B89"/>
    <w:rsid w:val="008440A0"/>
    <w:rsid w:val="00870514"/>
    <w:rsid w:val="008F07DC"/>
    <w:rsid w:val="00906393"/>
    <w:rsid w:val="0093084E"/>
    <w:rsid w:val="0099542D"/>
    <w:rsid w:val="009A6221"/>
    <w:rsid w:val="009E7BBC"/>
    <w:rsid w:val="00A112BA"/>
    <w:rsid w:val="00A70318"/>
    <w:rsid w:val="00AD1DD2"/>
    <w:rsid w:val="00AF4DEA"/>
    <w:rsid w:val="00B17E1A"/>
    <w:rsid w:val="00C12DCC"/>
    <w:rsid w:val="00C75E9A"/>
    <w:rsid w:val="00CD47B2"/>
    <w:rsid w:val="00D00BF5"/>
    <w:rsid w:val="00D2761E"/>
    <w:rsid w:val="00D566FA"/>
    <w:rsid w:val="00D62AC6"/>
    <w:rsid w:val="00E459D9"/>
    <w:rsid w:val="00E475F2"/>
    <w:rsid w:val="00E74802"/>
    <w:rsid w:val="00E91017"/>
    <w:rsid w:val="00F170B3"/>
    <w:rsid w:val="00F73D4A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0CCB08"/>
  <w15:chartTrackingRefBased/>
  <w15:docId w15:val="{C067D559-5D4E-4D2F-8450-313C1400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29C1"/>
    <w:rPr>
      <w:rFonts w:eastAsia="Meiryo UI"/>
      <w:kern w:val="22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0929C1"/>
    <w:pPr>
      <w:keepNext/>
      <w:keepLines/>
      <w:spacing w:after="40"/>
      <w:contextualSpacing/>
      <w:outlineLvl w:val="0"/>
    </w:pPr>
    <w:rPr>
      <w:rFonts w:asciiTheme="majorHAnsi" w:hAnsiTheme="majorHAnsi" w:cstheme="majorBidi"/>
      <w:caps/>
      <w:color w:val="781049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0929C1"/>
    <w:pPr>
      <w:keepNext/>
      <w:keepLines/>
      <w:pBdr>
        <w:top w:val="single" w:sz="4" w:space="1" w:color="952498" w:themeColor="accent2" w:themeShade="BF"/>
      </w:pBdr>
      <w:spacing w:before="360" w:after="120"/>
      <w:contextualSpacing/>
      <w:outlineLvl w:val="1"/>
    </w:pPr>
    <w:rPr>
      <w:rFonts w:asciiTheme="majorHAnsi" w:hAnsiTheme="majorHAnsi" w:cstheme="majorBidi"/>
      <w:b/>
      <w:bCs/>
      <w:caps/>
      <w:color w:val="952498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0929C1"/>
    <w:pPr>
      <w:keepNext/>
      <w:keepLines/>
      <w:spacing w:before="240" w:after="120"/>
      <w:contextualSpacing/>
      <w:outlineLvl w:val="2"/>
    </w:pPr>
    <w:rPr>
      <w:rFonts w:asciiTheme="majorHAnsi" w:hAnsiTheme="majorHAnsi" w:cstheme="majorBidi"/>
      <w:b/>
      <w:bCs/>
      <w:caps/>
      <w:color w:val="18567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929C1"/>
    <w:pPr>
      <w:keepNext/>
      <w:keepLines/>
      <w:spacing w:before="40"/>
      <w:outlineLvl w:val="3"/>
    </w:pPr>
    <w:rPr>
      <w:rFonts w:asciiTheme="majorHAnsi" w:hAnsiTheme="majorHAnsi" w:cstheme="majorBidi"/>
      <w:b/>
      <w:iCs/>
      <w:color w:val="18567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18567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41866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41866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0929C1"/>
    <w:rPr>
      <w:rFonts w:asciiTheme="majorHAnsi" w:eastAsia="Meiryo UI" w:hAnsiTheme="majorHAnsi" w:cstheme="majorBidi"/>
      <w:b/>
      <w:bCs/>
      <w:caps/>
      <w:color w:val="18567C" w:themeColor="accent3" w:themeShade="80"/>
      <w:kern w:val="22"/>
      <w:sz w:val="24"/>
      <w:szCs w:val="24"/>
      <w14:ligatures w14:val="standard"/>
    </w:rPr>
  </w:style>
  <w:style w:type="paragraph" w:styleId="ab">
    <w:name w:val="Title"/>
    <w:basedOn w:val="a1"/>
    <w:link w:val="ac"/>
    <w:uiPriority w:val="3"/>
    <w:qFormat/>
    <w:rsid w:val="000929C1"/>
    <w:pPr>
      <w:jc w:val="right"/>
    </w:pPr>
    <w:rPr>
      <w:rFonts w:asciiTheme="majorHAnsi" w:hAnsiTheme="majorHAnsi" w:cstheme="majorBidi"/>
      <w:caps/>
      <w:color w:val="952498" w:themeColor="accent2" w:themeShade="BF"/>
      <w:sz w:val="52"/>
      <w:szCs w:val="52"/>
    </w:rPr>
  </w:style>
  <w:style w:type="character" w:customStyle="1" w:styleId="ac">
    <w:name w:val="表題 (文字)"/>
    <w:basedOn w:val="a2"/>
    <w:link w:val="ab"/>
    <w:uiPriority w:val="3"/>
    <w:rsid w:val="000929C1"/>
    <w:rPr>
      <w:rFonts w:asciiTheme="majorHAnsi" w:eastAsia="Meiryo UI" w:hAnsiTheme="majorHAnsi" w:cstheme="majorBidi"/>
      <w:caps/>
      <w:color w:val="952498" w:themeColor="accent2" w:themeShade="BF"/>
      <w:kern w:val="22"/>
      <w:sz w:val="52"/>
      <w:szCs w:val="52"/>
      <w14:ligatures w14:val="standard"/>
    </w:rPr>
  </w:style>
  <w:style w:type="paragraph" w:styleId="ad">
    <w:name w:val="Subtitle"/>
    <w:basedOn w:val="a1"/>
    <w:link w:val="ae"/>
    <w:uiPriority w:val="1"/>
    <w:qFormat/>
    <w:rsid w:val="000929C1"/>
    <w:pPr>
      <w:jc w:val="right"/>
    </w:pPr>
    <w:rPr>
      <w:rFonts w:asciiTheme="majorHAnsi" w:hAnsiTheme="majorHAnsi" w:cstheme="majorBidi"/>
      <w:caps/>
      <w:sz w:val="28"/>
      <w:szCs w:val="28"/>
    </w:rPr>
  </w:style>
  <w:style w:type="character" w:customStyle="1" w:styleId="ae">
    <w:name w:val="副題 (文字)"/>
    <w:basedOn w:val="a2"/>
    <w:link w:val="ad"/>
    <w:uiPriority w:val="1"/>
    <w:rsid w:val="000929C1"/>
    <w:rPr>
      <w:rFonts w:asciiTheme="majorHAnsi" w:eastAsia="Meiryo UI" w:hAnsiTheme="majorHAnsi" w:cstheme="majorBidi"/>
      <w:caps/>
      <w:kern w:val="22"/>
      <w:sz w:val="28"/>
      <w:szCs w:val="28"/>
      <w14:ligatures w14:val="standard"/>
    </w:rPr>
  </w:style>
  <w:style w:type="character" w:customStyle="1" w:styleId="80">
    <w:name w:val="見出し 8 (文字)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見出し 9 (文字)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21">
    <w:name w:val="Intense Emphasis"/>
    <w:basedOn w:val="a2"/>
    <w:uiPriority w:val="21"/>
    <w:semiHidden/>
    <w:unhideWhenUsed/>
    <w:qFormat/>
    <w:rsid w:val="008F07DC"/>
    <w:rPr>
      <w:i/>
      <w:iCs/>
      <w:color w:val="781049" w:themeColor="accent1" w:themeShade="80"/>
    </w:rPr>
  </w:style>
  <w:style w:type="paragraph" w:styleId="af">
    <w:name w:val="Quote"/>
    <w:basedOn w:val="a1"/>
    <w:next w:val="a1"/>
    <w:link w:val="af0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2"/>
    <w:link w:val="af"/>
    <w:uiPriority w:val="29"/>
    <w:semiHidden/>
    <w:rsid w:val="008F07DC"/>
    <w:rPr>
      <w:i/>
      <w:iCs/>
      <w:color w:val="404040" w:themeColor="text1" w:themeTint="BF"/>
    </w:rPr>
  </w:style>
  <w:style w:type="paragraph" w:styleId="22">
    <w:name w:val="Intense Quote"/>
    <w:basedOn w:val="a1"/>
    <w:next w:val="a1"/>
    <w:link w:val="23"/>
    <w:uiPriority w:val="30"/>
    <w:semiHidden/>
    <w:unhideWhenUsed/>
    <w:qFormat/>
    <w:rsid w:val="008F07DC"/>
    <w:pPr>
      <w:pBdr>
        <w:top w:val="single" w:sz="4" w:space="10" w:color="781049" w:themeColor="accent1" w:themeShade="80"/>
        <w:bottom w:val="single" w:sz="4" w:space="10" w:color="781049" w:themeColor="accent1" w:themeShade="80"/>
      </w:pBdr>
      <w:spacing w:before="360" w:after="360"/>
      <w:jc w:val="center"/>
    </w:pPr>
    <w:rPr>
      <w:i/>
      <w:iCs/>
      <w:color w:val="781049" w:themeColor="accent1" w:themeShade="80"/>
    </w:rPr>
  </w:style>
  <w:style w:type="character" w:customStyle="1" w:styleId="23">
    <w:name w:val="引用文 2 (文字)"/>
    <w:basedOn w:val="a2"/>
    <w:link w:val="22"/>
    <w:uiPriority w:val="30"/>
    <w:semiHidden/>
    <w:rsid w:val="008F07DC"/>
    <w:rPr>
      <w:i/>
      <w:iCs/>
      <w:color w:val="781049" w:themeColor="accent1" w:themeShade="80"/>
    </w:rPr>
  </w:style>
  <w:style w:type="character" w:styleId="2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781049" w:themeColor="accent1" w:themeShade="80"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454551" w:themeColor="text2"/>
      <w:szCs w:val="18"/>
    </w:rPr>
  </w:style>
  <w:style w:type="character" w:customStyle="1" w:styleId="10">
    <w:name w:val="見出し 1 (文字)"/>
    <w:basedOn w:val="a2"/>
    <w:link w:val="1"/>
    <w:uiPriority w:val="9"/>
    <w:rsid w:val="000929C1"/>
    <w:rPr>
      <w:rFonts w:asciiTheme="majorHAnsi" w:eastAsia="Meiryo UI" w:hAnsiTheme="majorHAnsi" w:cstheme="majorBidi"/>
      <w:caps/>
      <w:color w:val="781049" w:themeColor="accent1" w:themeShade="80"/>
      <w:kern w:val="22"/>
      <w:sz w:val="28"/>
      <w:szCs w:val="28"/>
      <w14:ligatures w14:val="standard"/>
    </w:rPr>
  </w:style>
  <w:style w:type="paragraph" w:styleId="af2">
    <w:name w:val="TOC Heading"/>
    <w:basedOn w:val="1"/>
    <w:next w:val="a1"/>
    <w:uiPriority w:val="39"/>
    <w:semiHidden/>
    <w:unhideWhenUsed/>
    <w:qFormat/>
    <w:rsid w:val="008F07D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0929C1"/>
    <w:rPr>
      <w:rFonts w:asciiTheme="majorHAnsi" w:eastAsia="Meiryo UI" w:hAnsiTheme="majorHAnsi" w:cstheme="majorBidi"/>
      <w:b/>
      <w:bCs/>
      <w:caps/>
      <w:color w:val="952498" w:themeColor="accent2" w:themeShade="BF"/>
      <w:spacing w:val="20"/>
      <w:kern w:val="22"/>
      <w:sz w:val="24"/>
      <w:szCs w:val="24"/>
      <w14:ligatures w14:val="standard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qFormat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12"/>
    <w:unhideWhenUsed/>
    <w:qFormat/>
    <w:rsid w:val="000929C1"/>
    <w:rPr>
      <w:rFonts w:eastAsia="Meiryo UI"/>
      <w:i/>
      <w:iCs/>
      <w:color w:val="595959" w:themeColor="text1" w:themeTint="A6"/>
    </w:rPr>
  </w:style>
  <w:style w:type="paragraph" w:customStyle="1" w:styleId="aff8">
    <w:name w:val="フッターの中央揃え"/>
    <w:basedOn w:val="a9"/>
    <w:link w:val="aff9"/>
    <w:uiPriority w:val="13"/>
    <w:qFormat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qFormat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0929C1"/>
    <w:rPr>
      <w:rFonts w:asciiTheme="majorHAnsi" w:eastAsia="Meiryo UI" w:hAnsiTheme="majorHAnsi" w:cstheme="majorBidi"/>
      <w:b/>
      <w:iCs/>
      <w:color w:val="18567C" w:themeColor="accent3" w:themeShade="80"/>
      <w:kern w:val="22"/>
      <w:sz w:val="24"/>
      <w14:ligatures w14:val="standard"/>
    </w:rPr>
  </w:style>
  <w:style w:type="character" w:customStyle="1" w:styleId="50">
    <w:name w:val="見出し 5 (文字)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18567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見出し 6 (文字)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641866" w:themeColor="accent2" w:themeShade="80"/>
      <w:kern w:val="22"/>
      <w:lang w:eastAsia="ja-JP"/>
      <w14:ligatures w14:val="standard"/>
    </w:rPr>
  </w:style>
  <w:style w:type="character" w:customStyle="1" w:styleId="70">
    <w:name w:val="見出し 7 (文字)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641866" w:themeColor="accent2" w:themeShade="80"/>
      <w:kern w:val="22"/>
      <w:lang w:eastAsia="ja-JP"/>
      <w14:ligatures w14:val="standard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before="0" w:line="40" w:lineRule="exact"/>
      <w:ind w:left="144" w:right="144"/>
    </w:pPr>
    <w:rPr>
      <w:rFonts w:eastAsiaTheme="minorEastAsia"/>
      <w:noProof/>
      <w:color w:val="454551" w:themeColor="text2"/>
      <w:kern w:val="0"/>
      <w:sz w:val="4"/>
      <w:szCs w:val="4"/>
      <w14:ligatures w14:val="none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1C6B10"/>
    <w:rsid w:val="00601673"/>
    <w:rsid w:val="00750C10"/>
    <w:rsid w:val="008F59AC"/>
    <w:rsid w:val="00BD2EDB"/>
    <w:rsid w:val="00DD5C30"/>
    <w:rsid w:val="00EA46B8"/>
    <w:rsid w:val="00F1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4265A-25E8-4D8E-973E-EC7FAE0D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対象ユーザーのプロファイル計画.dotx</Template>
  <TotalTime>123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2018/05/15</dc:description>
  <cp:lastModifiedBy>ohs70413</cp:lastModifiedBy>
  <cp:revision>16</cp:revision>
  <dcterms:created xsi:type="dcterms:W3CDTF">2018-05-16T08:25:00Z</dcterms:created>
  <dcterms:modified xsi:type="dcterms:W3CDTF">2018-05-16T13:40:00Z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