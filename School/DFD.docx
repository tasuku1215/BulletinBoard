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133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0pt;height:434.1pt">
            <v:imagedata r:id="rId6" o:title="DFD-0,0"/>
          </v:shape>
        </w:pict>
      </w:r>
    </w:p>
    <w:p w:rsidR="00413133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645.9pt;height:400.35pt">
            <v:imagedata r:id="rId7" o:title="DFD-0,1"/>
          </v:shape>
        </w:pict>
      </w:r>
    </w:p>
    <w:p w:rsidR="00413133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33" type="#_x0000_t75" style="width:755.8pt;height:283.85pt">
            <v:imagedata r:id="rId8" o:title="DFD-1,0"/>
          </v:shape>
        </w:pict>
      </w:r>
    </w:p>
    <w:p w:rsidR="00413133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553.95pt;height:428.25pt">
            <v:imagedata r:id="rId9" o:title="DFD-2,0"/>
          </v:shape>
        </w:pict>
      </w:r>
      <w:r>
        <w:rPr>
          <w:sz w:val="28"/>
          <w:szCs w:val="28"/>
        </w:rPr>
        <w:lastRenderedPageBreak/>
        <w:pict>
          <v:shape id="_x0000_i1038" type="#_x0000_t75" style="width:741.25pt;height:427.85pt">
            <v:imagedata r:id="rId10" o:title="DFD-3,0"/>
          </v:shape>
        </w:pict>
      </w:r>
    </w:p>
    <w:p w:rsidR="00413133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0" type="#_x0000_t75" style="width:551.45pt;height:426.6pt">
            <v:imagedata r:id="rId11" o:title="DFD-4,0"/>
          </v:shape>
        </w:pict>
      </w: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2" type="#_x0000_t75" style="width:751.2pt;height:376.65pt">
            <v:imagedata r:id="rId12" o:title="DFD-5,0"/>
          </v:shape>
        </w:pict>
      </w:r>
    </w:p>
    <w:p w:rsidR="00817625" w:rsidRDefault="00413133" w:rsidP="00992730">
      <w:pPr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pict>
          <v:shape id="_x0000_i1044" type="#_x0000_t75" style="width:553.1pt;height:427.85pt">
            <v:imagedata r:id="rId13" o:title="DFD-6,0"/>
          </v:shape>
        </w:pict>
      </w:r>
      <w:bookmarkStart w:id="0" w:name="_GoBack"/>
      <w:bookmarkEnd w:id="0"/>
    </w:p>
    <w:sectPr w:rsidR="00817625" w:rsidSect="000B0BB7">
      <w:headerReference w:type="default" r:id="rId14"/>
      <w:footerReference w:type="defaul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3BE" w:rsidRDefault="000953BE" w:rsidP="00273989">
      <w:pPr>
        <w:pStyle w:val="a3"/>
      </w:pPr>
      <w:r>
        <w:separator/>
      </w:r>
    </w:p>
  </w:endnote>
  <w:endnote w:type="continuationSeparator" w:id="0">
    <w:p w:rsidR="000953BE" w:rsidRDefault="000953B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0167E5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381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B5664D" w:rsidP="00817625">
                          <w:fldSimple w:instr=" FILENAME  ">
                            <w:r w:rsidR="00011DA2">
                              <w:rPr>
                                <w:noProof/>
                              </w:rPr>
                              <w:t>DFD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" filled="f" fillcolor="#c9f" stroked="f">
              <v:textbox inset="0,0,0,0">
                <w:txbxContent>
                  <w:p w:rsidR="00817625" w:rsidRDefault="00B5664D" w:rsidP="00817625">
                    <w:fldSimple w:instr=" FILENAME  ">
                      <w:r w:rsidR="00011DA2">
                        <w:rPr>
                          <w:noProof/>
                        </w:rPr>
                        <w:t>DFD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3BE" w:rsidRDefault="000953BE" w:rsidP="00273989">
      <w:pPr>
        <w:pStyle w:val="a3"/>
      </w:pPr>
      <w:r>
        <w:separator/>
      </w:r>
    </w:p>
  </w:footnote>
  <w:footnote w:type="continuationSeparator" w:id="0">
    <w:p w:rsidR="000953BE" w:rsidRDefault="000953B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0167E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-127635</wp:posOffset>
              </wp:positionH>
              <wp:positionV relativeFrom="paragraph">
                <wp:posOffset>-6985</wp:posOffset>
              </wp:positionV>
              <wp:extent cx="9777095" cy="1038860"/>
              <wp:effectExtent l="18415" t="12065" r="15240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0167E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動画配信システム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C379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プロジェクト管理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0167E5" w:rsidP="000167E5">
                                <w:pPr>
                                  <w:ind w:firstLineChars="200" w:firstLine="420"/>
                                </w:pPr>
                                <w:r>
                                  <w:rPr>
                                    <w:rFonts w:hint="eastAsia"/>
                                  </w:rPr>
                                  <w:t>細見　祐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07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13</w:t>
                                </w:r>
                                <w:r w:rsidR="00011DA2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11DA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10.05pt;margin-top:-.55pt;width:769.85pt;height:81.8pt;z-index:251656704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LwIUQgAABlLAAAOAAAAZHJzL2Uyb0RvYy54bWzsXG1vo0YQ/l6p/wHx3WeWd9A5VeKXU6Vr&#10;e+pd1c8EsI2KgQKJnVb9753ZXRaM7TS5nElwSaQIAiy7szPz7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0167E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動画配信システム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1C379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プロジェクト管理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0167E5" w:rsidP="000167E5">
                          <w:pPr>
                            <w:ind w:firstLineChars="200" w:firstLine="420"/>
                          </w:pPr>
                          <w:r>
                            <w:rPr>
                              <w:rFonts w:hint="eastAsia"/>
                            </w:rPr>
                            <w:t>細見　祐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07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13</w:t>
                          </w:r>
                          <w:r w:rsidR="00011DA2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11DA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15240" t="8890" r="15240" b="1587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3" name="Rectangle 57"/>
                      <wps:cNvSpPr>
                        <a:spLocks noChangeArrowheads="1"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Line 67"/>
                      <wps:cNvCnPr>
                        <a:cxnSpLocks noChangeShapeType="1"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B65101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" filled="f" strokeweight="1pt"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E5"/>
    <w:rsid w:val="00011DA2"/>
    <w:rsid w:val="000167E5"/>
    <w:rsid w:val="000953BE"/>
    <w:rsid w:val="000B0BB7"/>
    <w:rsid w:val="000B5B01"/>
    <w:rsid w:val="000C736F"/>
    <w:rsid w:val="000E03F1"/>
    <w:rsid w:val="001529A6"/>
    <w:rsid w:val="001C379B"/>
    <w:rsid w:val="00204467"/>
    <w:rsid w:val="00273989"/>
    <w:rsid w:val="002D4A47"/>
    <w:rsid w:val="00360FA8"/>
    <w:rsid w:val="00413133"/>
    <w:rsid w:val="004C5B51"/>
    <w:rsid w:val="0056717A"/>
    <w:rsid w:val="006536E8"/>
    <w:rsid w:val="00657348"/>
    <w:rsid w:val="006A46FE"/>
    <w:rsid w:val="006F40F5"/>
    <w:rsid w:val="00730FB8"/>
    <w:rsid w:val="00732F70"/>
    <w:rsid w:val="007B68A8"/>
    <w:rsid w:val="007F0A12"/>
    <w:rsid w:val="00817625"/>
    <w:rsid w:val="00833821"/>
    <w:rsid w:val="008374BA"/>
    <w:rsid w:val="00850C77"/>
    <w:rsid w:val="00852F26"/>
    <w:rsid w:val="00904BD1"/>
    <w:rsid w:val="00935473"/>
    <w:rsid w:val="009442AC"/>
    <w:rsid w:val="00957CE6"/>
    <w:rsid w:val="0098594D"/>
    <w:rsid w:val="00987831"/>
    <w:rsid w:val="00992730"/>
    <w:rsid w:val="00AC0F85"/>
    <w:rsid w:val="00AD7689"/>
    <w:rsid w:val="00B50AD2"/>
    <w:rsid w:val="00B5664D"/>
    <w:rsid w:val="00B77746"/>
    <w:rsid w:val="00BD41FD"/>
    <w:rsid w:val="00CB438A"/>
    <w:rsid w:val="00CC12CB"/>
    <w:rsid w:val="00EE7952"/>
    <w:rsid w:val="00F25696"/>
    <w:rsid w:val="00F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C2C172D"/>
  <w15:chartTrackingRefBased/>
  <w15:docId w15:val="{8325E7CF-96B3-4174-B937-44D45F95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Home\Work\School\SD\SD&#36039;&#26009;\08_DFD\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DFD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Windows ユーザー</dc:creator>
  <cp:keywords/>
  <dc:description/>
  <cp:lastModifiedBy>細見 祐</cp:lastModifiedBy>
  <cp:revision>7</cp:revision>
  <cp:lastPrinted>2018-07-12T21:57:00Z</cp:lastPrinted>
  <dcterms:created xsi:type="dcterms:W3CDTF">2018-07-12T21:40:00Z</dcterms:created>
  <dcterms:modified xsi:type="dcterms:W3CDTF">2018-07-12T21:57:00Z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