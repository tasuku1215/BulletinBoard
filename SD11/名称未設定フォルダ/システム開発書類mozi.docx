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93" w:rsidRPr="009836B9" w:rsidRDefault="00372783" w:rsidP="00906393">
      <w:pPr>
        <w:pStyle w:val="ad"/>
        <w:rPr>
          <w:rFonts w:asciiTheme="minorEastAsia" w:eastAsiaTheme="minorEastAsia" w:hAnsiTheme="minorEastAsia"/>
        </w:rPr>
      </w:pPr>
      <w:r w:rsidRPr="009836B9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810E0" wp14:editId="699C19B8">
                <wp:simplePos x="0" y="0"/>
                <wp:positionH relativeFrom="margin">
                  <wp:align>left</wp:align>
                </wp:positionH>
                <wp:positionV relativeFrom="paragraph">
                  <wp:posOffset>-125796</wp:posOffset>
                </wp:positionV>
                <wp:extent cx="2948152" cy="1545020"/>
                <wp:effectExtent l="0" t="0" r="508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783" w:rsidRPr="002D778C" w:rsidRDefault="00372783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372783" w:rsidRPr="002D778C" w:rsidRDefault="00372783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372783" w:rsidRDefault="00372783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 w:rsidR="002D778C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代表取締役社長　</w:t>
                            </w:r>
                          </w:p>
                          <w:p w:rsidR="00372783" w:rsidRDefault="00372783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92619" id="正方形/長方形 1" o:spid="_x0000_s1026" style="position:absolute;margin-left:0;margin-top:-9.9pt;width:232.15pt;height:121.6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" fillcolor="white [3201]" stroked="f" strokeweight="1pt">
                <v:textbox>
                  <w:txbxContent>
                    <w:p w:rsidR="00372783" w:rsidRPr="002D778C" w:rsidRDefault="00372783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372783" w:rsidRPr="002D778C" w:rsidRDefault="00372783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372783" w:rsidRDefault="00372783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 w:rsidR="002D778C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代表取締役社長　</w:t>
                      </w:r>
                    </w:p>
                    <w:p w:rsidR="00372783" w:rsidRDefault="00372783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rPr>
            <w:rFonts w:asciiTheme="minorEastAsia" w:eastAsiaTheme="minorEastAsia" w:hAnsiTheme="minorEastAsia"/>
          </w:rPr>
          <w:alias w:val="バージョン:"/>
          <w:tag w:val="バージョン:"/>
          <w:id w:val="-388120297"/>
          <w:placeholder>
            <w:docPart w:val="509B41DEDEA34CE5A3724E47858E958E"/>
          </w:placeholder>
          <w:temporary/>
          <w:showingPlcHdr/>
          <w15:appearance w15:val="hidden"/>
        </w:sdtPr>
        <w:sdtEndPr/>
        <w:sdtContent>
          <w:r w:rsidR="00906393" w:rsidRPr="009836B9">
            <w:rPr>
              <w:rFonts w:asciiTheme="minorEastAsia" w:eastAsiaTheme="minorEastAsia" w:hAnsiTheme="minorEastAsia"/>
              <w:lang w:val="ja-JP" w:bidi="ja-JP"/>
            </w:rPr>
            <w:t>バージョン</w:t>
          </w:r>
        </w:sdtContent>
      </w:sdt>
      <w:r w:rsidR="00906393" w:rsidRPr="009836B9">
        <w:rPr>
          <w:rFonts w:asciiTheme="minorEastAsia" w:eastAsiaTheme="minorEastAsia" w:hAnsiTheme="minorEastAsia"/>
          <w:lang w:val="ja-JP" w:bidi="ja-JP"/>
        </w:rPr>
        <w:t xml:space="preserve"> </w:t>
      </w:r>
      <w:r w:rsidR="00F170B3" w:rsidRPr="009836B9">
        <w:rPr>
          <w:rFonts w:asciiTheme="minorEastAsia" w:eastAsiaTheme="minorEastAsia" w:hAnsiTheme="minorEastAsia"/>
        </w:rPr>
        <w:t>1</w:t>
      </w:r>
    </w:p>
    <w:sdt>
      <w:sdtPr>
        <w:rPr>
          <w:rFonts w:asciiTheme="minorEastAsia" w:eastAsiaTheme="minorEastAsia" w:hAnsiTheme="minorEastAsia" w:hint="eastAsia"/>
        </w:rPr>
        <w:alias w:val="日付を入力:"/>
        <w:tag w:val="日付を入力:"/>
        <w:id w:val="-2072651219"/>
        <w:placeholder>
          <w:docPart w:val="001C3662C50E4CD985EEAFF538CD8B3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9836B9" w:rsidRDefault="001A2C7A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2018/5/17</w:t>
          </w:r>
        </w:p>
      </w:sdtContent>
    </w:sdt>
    <w:p w:rsidR="00906393" w:rsidRPr="009836B9" w:rsidRDefault="00F73D4A" w:rsidP="00906393">
      <w:pPr>
        <w:pStyle w:val="aff5"/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BAD07" wp14:editId="5C79CAFF">
                <wp:simplePos x="0" y="0"/>
                <wp:positionH relativeFrom="column">
                  <wp:posOffset>3736100</wp:posOffset>
                </wp:positionH>
                <wp:positionV relativeFrom="paragraph">
                  <wp:posOffset>2717800</wp:posOffset>
                </wp:positionV>
                <wp:extent cx="771525" cy="657225"/>
                <wp:effectExtent l="0" t="0" r="9525" b="9525"/>
                <wp:wrapNone/>
                <wp:docPr id="4" name="二等辺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1C7E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4" o:spid="_x0000_s1026" type="#_x0000_t5" style="position:absolute;left:0;text-align:left;margin-left:294.2pt;margin-top:214pt;width:60.75pt;height:51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5wyw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D7061" wp14:editId="4C7D079D">
                <wp:simplePos x="0" y="0"/>
                <wp:positionH relativeFrom="column">
                  <wp:posOffset>4596305</wp:posOffset>
                </wp:positionH>
                <wp:positionV relativeFrom="paragraph">
                  <wp:posOffset>2727960</wp:posOffset>
                </wp:positionV>
                <wp:extent cx="771525" cy="657225"/>
                <wp:effectExtent l="0" t="0" r="9525" b="9525"/>
                <wp:wrapNone/>
                <wp:docPr id="5" name="二等辺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E915" id="二等辺三角形 5" o:spid="_x0000_s1026" type="#_x0000_t5" style="position:absolute;left:0;text-align:left;margin-left:361.9pt;margin-top:214.8pt;width:60.75pt;height:51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6jyg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9EBB9" wp14:editId="72F5024D">
                <wp:simplePos x="0" y="0"/>
                <wp:positionH relativeFrom="column">
                  <wp:posOffset>3371850</wp:posOffset>
                </wp:positionH>
                <wp:positionV relativeFrom="paragraph">
                  <wp:posOffset>2270760</wp:posOffset>
                </wp:positionV>
                <wp:extent cx="2343150" cy="1600200"/>
                <wp:effectExtent l="57150" t="57150" r="361950" b="3429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0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0B3" w:rsidRDefault="00F170B3" w:rsidP="00F17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9EBB9" id="正方形/長方形 3" o:spid="_x0000_s1027" style="position:absolute;left:0;text-align:left;margin-left:265.5pt;margin-top:178.8pt;width:184.5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" fillcolor="#b3186d [2404]" stroked="f" strokeweight="1pt">
                <v:shadow on="t" color="black" opacity="19660f" offset="4.49014mm,4.49014mm"/>
                <v:textbox>
                  <w:txbxContent>
                    <w:p w:rsidR="00F170B3" w:rsidRDefault="00F170B3" w:rsidP="00F170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Theme="minorEastAsia" w:eastAsiaTheme="minorEastAsia" w:hAnsiTheme="minorEastAsia" w:hint="eastAsia"/>
        </w:rPr>
        <w:alias w:val="タイトルを入力:"/>
        <w:tag w:val="タイトルを入力:"/>
        <w:id w:val="1212537942"/>
        <w:placeholder>
          <w:docPart w:val="7CFF0E7E3F4A429BBA8F35A552A2F2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9836B9" w:rsidRDefault="001A2C7A" w:rsidP="00906393">
          <w:pPr>
            <w:pStyle w:val="ab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株式会社You_next</w:t>
          </w:r>
        </w:p>
      </w:sdtContent>
    </w:sdt>
    <w:sdt>
      <w:sdtPr>
        <w:rPr>
          <w:rFonts w:asciiTheme="minorEastAsia" w:eastAsiaTheme="minorEastAsia" w:hAnsiTheme="minorEastAsia" w:hint="eastAsia"/>
        </w:rPr>
        <w:alias w:val="サブタイトルを入力:"/>
        <w:tag w:val="サブタイトルを入力:"/>
        <w:id w:val="-450009744"/>
        <w:placeholder>
          <w:docPart w:val="B6BB7D6CA081429B9D0FB9690BAD2E1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9836B9" w:rsidRDefault="009836B9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システム名称：</w:t>
          </w:r>
          <w:proofErr w:type="spellStart"/>
          <w:r w:rsidRPr="009836B9">
            <w:rPr>
              <w:rFonts w:asciiTheme="minorEastAsia" w:eastAsiaTheme="minorEastAsia" w:hAnsiTheme="minorEastAsia" w:hint="eastAsia"/>
            </w:rPr>
            <w:t>You_next</w:t>
          </w:r>
          <w:proofErr w:type="spellEnd"/>
          <w:r w:rsidRPr="009836B9">
            <w:rPr>
              <w:rFonts w:asciiTheme="minorEastAsia" w:eastAsiaTheme="minorEastAsia" w:hAnsiTheme="minorEastAsia" w:hint="eastAsia"/>
            </w:rPr>
            <w:t>動画投稿サイト</w:t>
          </w:r>
        </w:p>
      </w:sdtContent>
    </w:sdt>
    <w:p w:rsidR="002D778C" w:rsidRPr="009836B9" w:rsidRDefault="004707D1" w:rsidP="002D778C">
      <w:pPr>
        <w:pStyle w:val="aff6"/>
        <w:spacing w:before="0" w:line="0" w:lineRule="atLeast"/>
        <w:rPr>
          <w:rFonts w:asciiTheme="minorEastAsia" w:hAnsiTheme="minorEastAsia"/>
          <w:color w:val="952498" w:themeColor="accent2" w:themeShade="BF"/>
        </w:rPr>
      </w:pPr>
      <w:sdt>
        <w:sdtPr>
          <w:rPr>
            <w:rFonts w:asciiTheme="minorEastAsia" w:hAnsiTheme="minorEastAsia" w:hint="eastAsia"/>
            <w:color w:val="952498" w:themeColor="accent2" w:themeShade="BF"/>
          </w:rPr>
          <w:alias w:val="会社住所を入力:"/>
          <w:tag w:val="会社住所を入力:"/>
          <w:id w:val="-1515219664"/>
          <w:placeholder>
            <w:docPart w:val="CB1E0750B76F4278BB52DC3E02FBDCC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t>〒530-0001</w:t>
          </w:r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br/>
          </w:r>
        </w:sdtContent>
      </w:sdt>
      <w:r w:rsidR="00D566FA" w:rsidRPr="009836B9">
        <w:rPr>
          <w:rFonts w:asciiTheme="minorEastAsia" w:hAnsiTheme="minorEastAsia" w:hint="eastAsia"/>
          <w:color w:val="952498" w:themeColor="accent2" w:themeShade="BF"/>
        </w:rPr>
        <w:t>大阪府北区梅田3-3-1　23階</w:t>
      </w:r>
    </w:p>
    <w:p w:rsidR="002D778C" w:rsidRPr="009836B9" w:rsidRDefault="004707D1" w:rsidP="002D778C">
      <w:pPr>
        <w:pStyle w:val="aff6"/>
        <w:wordWrap w:val="0"/>
        <w:spacing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alias w:val="提供:"/>
          <w:tag w:val="提供:"/>
          <w:id w:val="345457498"/>
          <w:placeholder>
            <w:docPart w:val="7395052DFC3D4D68AB2DABC0D7459C4B"/>
          </w:placeholder>
          <w:temporary/>
          <w:showingPlcHdr/>
          <w15:appearance w15:val="hidden"/>
        </w:sdtPr>
        <w:sdtEndPr/>
        <w:sdtContent>
          <w:r w:rsidR="002D778C" w:rsidRPr="009836B9">
            <w:rPr>
              <w:rFonts w:asciiTheme="minorEastAsia" w:hAnsiTheme="minorEastAsia"/>
              <w:lang w:val="ja-JP" w:bidi="ja-JP"/>
            </w:rPr>
            <w:t>提供</w:t>
          </w:r>
        </w:sdtContent>
      </w:sdt>
      <w:r w:rsidR="002D778C" w:rsidRPr="009836B9">
        <w:rPr>
          <w:rFonts w:asciiTheme="minorEastAsia" w:hAnsiTheme="minorEastAsia"/>
          <w:lang w:bidi="ja-JP"/>
        </w:rPr>
        <w:t>:</w:t>
      </w:r>
      <w:r w:rsidR="002D778C" w:rsidRPr="009836B9">
        <w:rPr>
          <w:rFonts w:asciiTheme="minorEastAsia" w:hAnsiTheme="minorEastAsia" w:hint="eastAsia"/>
          <w:lang w:bidi="ja-JP"/>
        </w:rPr>
        <w:t xml:space="preserve">　　</w:t>
      </w:r>
      <w:sdt>
        <w:sdtPr>
          <w:rPr>
            <w:rFonts w:asciiTheme="minorEastAsia" w:hAnsiTheme="minorEastAsia" w:hint="eastAsia"/>
          </w:rPr>
          <w:alias w:val="名前を入力:"/>
          <w:tag w:val="名前を入力:"/>
          <w:id w:val="309291052"/>
          <w:placeholder>
            <w:docPart w:val="067C7FAEC7A14A54A2331EACCEB2805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</w:rPr>
            <w:t>小川　　紗世</w:t>
          </w:r>
        </w:sdtContent>
      </w:sdt>
    </w:p>
    <w:p w:rsidR="000612E2" w:rsidRPr="009836B9" w:rsidRDefault="004707D1" w:rsidP="00237621">
      <w:pPr>
        <w:pStyle w:val="aff6"/>
        <w:spacing w:before="0"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 w:hint="eastAsia"/>
          </w:rPr>
          <w:alias w:val="会社名を入力:"/>
          <w:tag w:val="会社名を入力:"/>
          <w:id w:val="733736139"/>
          <w:placeholder>
            <w:docPart w:val="F9F430BC61B9496287A49916B606CB6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</w:rPr>
            <w:t>株式会社You_next</w:t>
          </w:r>
        </w:sdtContent>
      </w:sdt>
    </w:p>
    <w:p w:rsidR="002D778C" w:rsidRPr="009836B9" w:rsidRDefault="00D2761E" w:rsidP="00D566FA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B65C5" wp14:editId="20FBF163">
                <wp:simplePos x="0" y="0"/>
                <wp:positionH relativeFrom="margin">
                  <wp:posOffset>63062</wp:posOffset>
                </wp:positionH>
                <wp:positionV relativeFrom="paragraph">
                  <wp:posOffset>-113600</wp:posOffset>
                </wp:positionV>
                <wp:extent cx="2948152" cy="1545020"/>
                <wp:effectExtent l="0" t="0" r="0" b="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61E" w:rsidRPr="002D778C" w:rsidRDefault="00D2761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D2761E" w:rsidRPr="002D778C" w:rsidRDefault="00D2761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D2761E" w:rsidRDefault="00D2761E" w:rsidP="00D2761E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D2761E" w:rsidRDefault="00D2761E" w:rsidP="00D2761E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B65C5" id="正方形/長方形 25" o:spid="_x0000_s1028" style="position:absolute;margin-left:4.95pt;margin-top:-8.95pt;width:232.15pt;height:121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ElwIAAFQFAAAOAAAAZHJzL2Uyb0RvYy54bWysVM1u2zAMvg/YOwi6r46DpGuDOkXQosOA&#10;oi2WDj0rstQYk0RNUmJn77E9QHfeedhhj7MCe4tRsuP+LKdhF5sS+ZE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" filled="f" stroked="f" strokeweight="1pt">
                <v:textbox>
                  <w:txbxContent>
                    <w:p w:rsidR="00D2761E" w:rsidRPr="002D778C" w:rsidRDefault="00D2761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D2761E" w:rsidRPr="002D778C" w:rsidRDefault="00D2761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D2761E" w:rsidRDefault="00D2761E" w:rsidP="00D2761E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D2761E" w:rsidRDefault="00D2761E" w:rsidP="00D2761E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A6831" w:rsidRPr="009836B9" w:rsidRDefault="00237621" w:rsidP="00D566FA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7BD2E" wp14:editId="02B16A67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4933950" cy="6953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831" w:rsidRPr="002A6831" w:rsidRDefault="002A6831" w:rsidP="002A683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2A6831">
                              <w:rPr>
                                <w:rFonts w:hint="eastAsia"/>
                                <w:sz w:val="56"/>
                              </w:rPr>
                              <w:t>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7BD2E" id="正方形/長方形 6" o:spid="_x0000_s1029" style="position:absolute;margin-left:0;margin-top:.15pt;width:388.5pt;height:54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" fillcolor="#e32d91 [3204]" strokecolor="#771048 [1604]" strokeweight="1pt">
                <v:textbox>
                  <w:txbxContent>
                    <w:p w:rsidR="002A6831" w:rsidRPr="002A6831" w:rsidRDefault="002A6831" w:rsidP="002A6831">
                      <w:pPr>
                        <w:jc w:val="center"/>
                        <w:rPr>
                          <w:sz w:val="56"/>
                        </w:rPr>
                      </w:pPr>
                      <w:r w:rsidRPr="002A6831">
                        <w:rPr>
                          <w:rFonts w:hint="eastAsia"/>
                          <w:sz w:val="56"/>
                        </w:rPr>
                        <w:t>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37615B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プロジェクトメンバー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6831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役職名称</w:t>
            </w:r>
          </w:p>
        </w:tc>
        <w:tc>
          <w:tcPr>
            <w:tcW w:w="2256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所属部署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氏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細見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祐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代表取締役副社長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辻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亮太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小川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紗世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松阪</w:t>
            </w:r>
          </w:p>
        </w:tc>
        <w:tc>
          <w:tcPr>
            <w:tcW w:w="2257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一穂</w:t>
            </w:r>
          </w:p>
        </w:tc>
      </w:tr>
    </w:tbl>
    <w:p w:rsidR="00F73D4A" w:rsidRPr="009836B9" w:rsidRDefault="00F73D4A" w:rsidP="00D566FA">
      <w:pPr>
        <w:rPr>
          <w:rFonts w:asciiTheme="minorEastAsia" w:hAnsiTheme="minorEastAsia"/>
        </w:rPr>
      </w:pPr>
    </w:p>
    <w:p w:rsidR="0093084E" w:rsidRPr="009836B9" w:rsidRDefault="0093084E" w:rsidP="00F73D4A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書類一覧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34"/>
        <w:gridCol w:w="6170"/>
        <w:gridCol w:w="1512"/>
      </w:tblGrid>
      <w:tr w:rsidR="00372783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F73D4A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617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13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ページ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要件定義書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ｐ２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システム提案書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11461F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ｐ４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  <w:tcBorders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F73D4A" w:rsidRPr="009836B9" w:rsidRDefault="00F73D4A" w:rsidP="00F73D4A">
      <w:pPr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F73D4A" w:rsidRPr="009836B9" w:rsidTr="00B1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F73D4A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F73D4A" w:rsidRPr="009836B9" w:rsidTr="00B1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806B89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D9C78" wp14:editId="4478743F">
                <wp:simplePos x="0" y="0"/>
                <wp:positionH relativeFrom="margin">
                  <wp:align>left</wp:align>
                </wp:positionH>
                <wp:positionV relativeFrom="paragraph">
                  <wp:posOffset>-86360</wp:posOffset>
                </wp:positionV>
                <wp:extent cx="2948152" cy="1545020"/>
                <wp:effectExtent l="0" t="0" r="0" b="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8C" w:rsidRPr="002D778C" w:rsidRDefault="002D778C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2D778C" w:rsidRPr="002D778C" w:rsidRDefault="002D778C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2D778C" w:rsidRDefault="002D778C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2D778C" w:rsidRDefault="002D778C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D9C78" id="正方形/長方形 8" o:spid="_x0000_s1030" style="position:absolute;margin-left:0;margin-top:-6.8pt;width:232.15pt;height:121.6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nolgIAAFIFAAAOAAAAZHJzL2Uyb0RvYy54bWysVM1u2zAMvg/YOwi6r46DpGuDOkXQosOA&#10;oi2WDj0rstQYk0RNUmJn77E9QHfeedhhj7MCe4tRsuP+LKdhF5sSP5I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" filled="f" stroked="f" strokeweight="1pt">
                <v:textbox>
                  <w:txbxContent>
                    <w:p w:rsidR="002D778C" w:rsidRPr="002D778C" w:rsidRDefault="002D778C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2D778C" w:rsidRPr="002D778C" w:rsidRDefault="002D778C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2D778C" w:rsidRDefault="002D778C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2D778C" w:rsidRDefault="002D778C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237621" w:rsidRPr="009836B9" w:rsidRDefault="00237621" w:rsidP="00806B89">
      <w:pPr>
        <w:rPr>
          <w:rFonts w:asciiTheme="minorEastAsia" w:hAnsiTheme="minorEastAsia"/>
        </w:rPr>
      </w:pPr>
    </w:p>
    <w:p w:rsidR="00237621" w:rsidRPr="009836B9" w:rsidRDefault="00237621" w:rsidP="00806B89">
      <w:pPr>
        <w:rPr>
          <w:rFonts w:asciiTheme="minorEastAsia" w:hAnsiTheme="minorEastAsia"/>
        </w:rPr>
      </w:pPr>
    </w:p>
    <w:p w:rsidR="0037615B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2E47D" wp14:editId="00547BF3">
                <wp:simplePos x="0" y="0"/>
                <wp:positionH relativeFrom="margin">
                  <wp:posOffset>404495</wp:posOffset>
                </wp:positionH>
                <wp:positionV relativeFrom="paragraph">
                  <wp:posOffset>99060</wp:posOffset>
                </wp:positionV>
                <wp:extent cx="4933950" cy="6953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15B" w:rsidRPr="002A6831" w:rsidRDefault="003764EB" w:rsidP="0037615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１．</w:t>
                            </w:r>
                            <w:r w:rsidR="0037615B">
                              <w:rPr>
                                <w:rFonts w:hint="eastAsia"/>
                                <w:sz w:val="56"/>
                              </w:rPr>
                              <w:t>要件定義書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E47D" id="正方形/長方形 7" o:spid="_x0000_s1031" style="position:absolute;margin-left:31.85pt;margin-top:7.8pt;width:388.5pt;height:54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" fillcolor="#e32d91 [3204]" strokecolor="#771048 [1604]" strokeweight="1pt">
                <v:textbox>
                  <w:txbxContent>
                    <w:p w:rsidR="0037615B" w:rsidRPr="002A6831" w:rsidRDefault="003764EB" w:rsidP="0037615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１．</w:t>
                      </w:r>
                      <w:r w:rsidR="0037615B">
                        <w:rPr>
                          <w:rFonts w:hint="eastAsia"/>
                          <w:sz w:val="56"/>
                        </w:rPr>
                        <w:t>要件定義書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37615B" w:rsidRPr="009836B9" w:rsidRDefault="0037615B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15B" w:rsidRPr="009836B9" w:rsidRDefault="0037615B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システム化の目標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システム対象範囲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費用対効果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機能要件</w:t>
      </w:r>
    </w:p>
    <w:p w:rsidR="00372783" w:rsidRPr="009836B9" w:rsidRDefault="00372783" w:rsidP="00237621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情報要件</w:t>
      </w:r>
    </w:p>
    <w:p w:rsidR="00237621" w:rsidRPr="009836B9" w:rsidRDefault="00237621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615B">
      <w:pPr>
        <w:jc w:val="center"/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806B89" w:rsidRPr="009836B9" w:rsidTr="00D0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806B89" w:rsidRPr="009836B9" w:rsidTr="00D0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0612E2" w:rsidRPr="009836B9" w:rsidRDefault="000612E2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b/>
        </w:rPr>
        <w:br w:type="page"/>
      </w:r>
    </w:p>
    <w:tbl>
      <w:tblPr>
        <w:tblStyle w:val="aff4"/>
        <w:tblpPr w:leftFromText="142" w:rightFromText="142" w:vertAnchor="page" w:horzAnchor="margin" w:tblpY="1392"/>
        <w:tblW w:w="899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7625"/>
      </w:tblGrid>
      <w:tr w:rsidR="004B20DD" w:rsidRPr="009836B9" w:rsidTr="004B2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  <w:vAlign w:val="top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lastRenderedPageBreak/>
              <w:t>1-1</w:t>
            </w:r>
          </w:p>
        </w:tc>
        <w:tc>
          <w:tcPr>
            <w:tcW w:w="7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4B20DD" w:rsidRPr="009836B9" w:rsidRDefault="004B20DD" w:rsidP="004B2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56"/>
              </w:rPr>
              <w:t>システム化の目標</w:t>
            </w:r>
          </w:p>
        </w:tc>
      </w:tr>
      <w:tr w:rsidR="004B20DD" w:rsidRPr="009836B9" w:rsidTr="00224C5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</w:rPr>
            </w:pPr>
            <w:r w:rsidRPr="009836B9">
              <w:rPr>
                <w:rFonts w:asciiTheme="minorEastAsia" w:hAnsiTheme="minorEastAsia" w:hint="eastAsia"/>
                <w:sz w:val="32"/>
              </w:rPr>
              <w:t>お金を稼げるシステムを作ること</w:t>
            </w:r>
          </w:p>
        </w:tc>
      </w:tr>
      <w:tr w:rsidR="004B20DD" w:rsidRPr="009836B9" w:rsidTr="00DF5F51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2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システム対象範囲</w:t>
            </w:r>
          </w:p>
        </w:tc>
      </w:tr>
      <w:tr w:rsidR="004B20DD" w:rsidRPr="009836B9" w:rsidTr="00224C57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1919B1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対応可能期間：検討中</w:t>
            </w:r>
          </w:p>
        </w:tc>
      </w:tr>
      <w:tr w:rsidR="004B20DD" w:rsidRPr="009836B9" w:rsidTr="00DF5F51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3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費用対効果</w:t>
            </w:r>
          </w:p>
        </w:tc>
      </w:tr>
      <w:tr w:rsidR="004B20DD" w:rsidRPr="009836B9" w:rsidTr="00224C57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黒字運用</w:t>
            </w:r>
          </w:p>
        </w:tc>
      </w:tr>
      <w:tr w:rsidR="004B20DD" w:rsidRPr="009836B9" w:rsidTr="00DF5F51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4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機能要件</w:t>
            </w:r>
          </w:p>
        </w:tc>
      </w:tr>
      <w:tr w:rsidR="004B20DD" w:rsidRPr="009836B9" w:rsidTr="00224C57">
        <w:trPr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動画視聴可能なシステム</w:t>
            </w:r>
          </w:p>
        </w:tc>
      </w:tr>
      <w:tr w:rsidR="004B20DD" w:rsidRPr="009836B9" w:rsidTr="004B20DD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5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情報要件</w:t>
            </w:r>
          </w:p>
        </w:tc>
      </w:tr>
      <w:tr w:rsidR="004B20DD" w:rsidRPr="009836B9" w:rsidTr="00224C57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cs="Meiryo UI" w:hint="eastAsia"/>
                <w:sz w:val="32"/>
                <w:szCs w:val="32"/>
              </w:rPr>
              <w:t>ユーザーを識別し管理する情報</w:t>
            </w:r>
          </w:p>
        </w:tc>
      </w:tr>
    </w:tbl>
    <w:p w:rsidR="00224C57" w:rsidRPr="009836B9" w:rsidRDefault="00224C57">
      <w:pPr>
        <w:rPr>
          <w:rFonts w:asciiTheme="minorEastAsia" w:hAnsiTheme="minorEastAsia"/>
        </w:rPr>
      </w:pPr>
    </w:p>
    <w:p w:rsidR="00224C57" w:rsidRPr="009836B9" w:rsidRDefault="00224C57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CBB39" wp14:editId="778765AD">
                <wp:simplePos x="0" y="0"/>
                <wp:positionH relativeFrom="margin">
                  <wp:align>left</wp:align>
                </wp:positionH>
                <wp:positionV relativeFrom="paragraph">
                  <wp:posOffset>-133985</wp:posOffset>
                </wp:positionV>
                <wp:extent cx="2948152" cy="1545020"/>
                <wp:effectExtent l="0" t="0" r="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EB" w:rsidRPr="002D778C" w:rsidRDefault="003764EB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3764EB" w:rsidRPr="002D778C" w:rsidRDefault="003764EB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3764EB" w:rsidRDefault="003764EB" w:rsidP="003764EB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3764EB" w:rsidRDefault="003764EB" w:rsidP="003764EB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BB39" id="正方形/長方形 20" o:spid="_x0000_s1032" style="position:absolute;margin-left:0;margin-top:-10.55pt;width:232.15pt;height:121.6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" filled="f" stroked="f" strokeweight="1pt">
                <v:textbox>
                  <w:txbxContent>
                    <w:p w:rsidR="003764EB" w:rsidRPr="002D778C" w:rsidRDefault="003764EB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3764EB" w:rsidRPr="002D778C" w:rsidRDefault="003764EB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3764EB" w:rsidRDefault="003764EB" w:rsidP="003764EB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3764EB" w:rsidRDefault="003764EB" w:rsidP="003764EB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3E384" wp14:editId="2DCC3365">
                <wp:simplePos x="0" y="0"/>
                <wp:positionH relativeFrom="margin">
                  <wp:posOffset>414020</wp:posOffset>
                </wp:positionH>
                <wp:positionV relativeFrom="paragraph">
                  <wp:posOffset>241935</wp:posOffset>
                </wp:positionV>
                <wp:extent cx="4933950" cy="695325"/>
                <wp:effectExtent l="0" t="0" r="19050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4EB" w:rsidRPr="002A6831" w:rsidRDefault="003764EB" w:rsidP="003764E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２．システム提案書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E384" id="正方形/長方形 21" o:spid="_x0000_s1033" style="position:absolute;margin-left:32.6pt;margin-top:19.05pt;width:388.5pt;height:54.7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" fillcolor="#e32d91 [3204]" strokecolor="#771048 [1604]" strokeweight="1pt">
                <v:textbox>
                  <w:txbxContent>
                    <w:p w:rsidR="003764EB" w:rsidRPr="002A6831" w:rsidRDefault="003764EB" w:rsidP="003764E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２．システム提案書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2A79C2">
      <w:pPr>
        <w:rPr>
          <w:rFonts w:asciiTheme="minorEastAsia" w:hAnsiTheme="minorEastAsia"/>
          <w:color w:val="641866" w:themeColor="accent2" w:themeShade="80"/>
          <w:sz w:val="48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3764EB" w:rsidRPr="009836B9" w:rsidRDefault="003764EB" w:rsidP="003764E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4EB" w:rsidRPr="009836B9" w:rsidRDefault="003764EB" w:rsidP="003764EB">
      <w:pPr>
        <w:jc w:val="center"/>
        <w:rPr>
          <w:rFonts w:asciiTheme="minorEastAsia" w:hAnsiTheme="minorEastAsia"/>
        </w:rPr>
      </w:pPr>
    </w:p>
    <w:p w:rsidR="0099542D" w:rsidRPr="009836B9" w:rsidRDefault="003764EB" w:rsidP="0099542D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b/>
          <w:sz w:val="40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目的・ねらい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課題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対象範囲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実現手段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実現時期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-6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実現体制</w:t>
      </w:r>
    </w:p>
    <w:p w:rsidR="003764EB" w:rsidRPr="009836B9" w:rsidRDefault="003764EB" w:rsidP="002A79C2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-7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必要費用</w:t>
      </w: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3764EB" w:rsidRPr="009836B9" w:rsidTr="006F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3764EB" w:rsidRPr="009836B9" w:rsidTr="006F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04207C" w:rsidRPr="009836B9" w:rsidRDefault="00A065B4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4A3A5F" w:rsidRPr="009836B9" w:rsidRDefault="00B37EDB" w:rsidP="008A74AC">
      <w:pPr>
        <w:pStyle w:val="ab"/>
        <w:jc w:val="right"/>
        <w:rPr>
          <w:rFonts w:asciiTheme="minorEastAsia" w:eastAsiaTheme="minorEastAsia" w:hAnsiTheme="minorEastAsia"/>
          <w:color w:val="952498" w:themeColor="accent2" w:themeShade="BF"/>
        </w:rPr>
      </w:pPr>
      <w:r w:rsidRPr="009836B9">
        <w:rPr>
          <w:rFonts w:asciiTheme="minorEastAsia" w:eastAsiaTheme="minorEastAsia" w:hAnsiTheme="minorEastAsia" w:hint="eastAsia"/>
          <w:color w:val="952498" w:themeColor="accent2" w:themeShade="BF"/>
        </w:rPr>
        <w:lastRenderedPageBreak/>
        <w:t>システムの流れ</w:t>
      </w:r>
    </w:p>
    <w:p w:rsidR="00237621" w:rsidRPr="009836B9" w:rsidRDefault="00237621" w:rsidP="008A74AC">
      <w:pPr>
        <w:rPr>
          <w:rFonts w:asciiTheme="minorEastAsia" w:hAnsiTheme="minorEastAsia"/>
        </w:rPr>
      </w:pPr>
    </w:p>
    <w:p w:rsidR="008A74AC" w:rsidRPr="009836B9" w:rsidRDefault="008A74AC" w:rsidP="008A74AC">
      <w:pPr>
        <w:rPr>
          <w:rFonts w:asciiTheme="minorEastAsia" w:hAnsiTheme="minorEastAsia"/>
        </w:rPr>
      </w:pPr>
    </w:p>
    <w:p w:rsidR="00B37EDB" w:rsidRPr="009836B9" w:rsidRDefault="004A3A5F" w:rsidP="00237621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drawing>
          <wp:inline distT="0" distB="0" distL="0" distR="0" wp14:anchorId="09DCEF66" wp14:editId="7BD8D646">
            <wp:extent cx="5486400" cy="3200400"/>
            <wp:effectExtent l="0" t="19050" r="19050" b="38100"/>
            <wp:docPr id="14" name="図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37621" w:rsidRPr="009836B9" w:rsidRDefault="00237621" w:rsidP="00237621">
      <w:pPr>
        <w:rPr>
          <w:rFonts w:asciiTheme="minorEastAsia" w:hAnsiTheme="minorEastAsia"/>
        </w:rPr>
      </w:pPr>
    </w:p>
    <w:p w:rsidR="00237621" w:rsidRPr="009836B9" w:rsidRDefault="00237621" w:rsidP="00237621">
      <w:pPr>
        <w:rPr>
          <w:rFonts w:asciiTheme="minorEastAsia" w:hAnsiTheme="minorEastAsia"/>
        </w:rPr>
      </w:pPr>
    </w:p>
    <w:p w:rsidR="00237621" w:rsidRPr="009836B9" w:rsidRDefault="00237621" w:rsidP="00237621">
      <w:pPr>
        <w:spacing w:line="360" w:lineRule="auto"/>
        <w:rPr>
          <w:rFonts w:asciiTheme="minorEastAsia" w:hAnsiTheme="minorEastAsia"/>
          <w:color w:val="B3186D" w:themeColor="accent1" w:themeShade="BF"/>
          <w:sz w:val="36"/>
        </w:rPr>
      </w:pPr>
      <w:r w:rsidRPr="009836B9">
        <w:rPr>
          <w:rFonts w:asciiTheme="minorEastAsia" w:hAnsiTheme="minorEastAsia" w:hint="eastAsia"/>
          <w:color w:val="B3186D" w:themeColor="accent1" w:themeShade="BF"/>
          <w:sz w:val="36"/>
        </w:rPr>
        <w:t>月額料金</w:t>
      </w:r>
    </w:p>
    <w:p w:rsidR="00B37EDB" w:rsidRPr="009836B9" w:rsidRDefault="00B37EDB" w:rsidP="00B37EDB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１０％をまさる堂の運営利益にする。</w:t>
      </w:r>
    </w:p>
    <w:p w:rsidR="00B37EDB" w:rsidRPr="009836B9" w:rsidRDefault="00B37EDB" w:rsidP="00B37EDB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例０円、500円、1000円、2000円、3000円、4000円、5000円（検討中）</w:t>
      </w:r>
    </w:p>
    <w:p w:rsidR="004A3A5F" w:rsidRPr="009836B9" w:rsidRDefault="00B37EDB" w:rsidP="004A3A5F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より高額な料金を支払った場合、その料金以下の動画を見放題とする。</w:t>
      </w:r>
    </w:p>
    <w:p w:rsidR="004A3A5F" w:rsidRPr="009836B9" w:rsidRDefault="004A3A5F">
      <w:pPr>
        <w:rPr>
          <w:rFonts w:asciiTheme="minorEastAsia" w:hAnsiTheme="minorEastAsia" w:cstheme="majorBidi"/>
          <w:caps/>
          <w:sz w:val="28"/>
          <w:szCs w:val="28"/>
        </w:rPr>
      </w:pPr>
      <w:r w:rsidRPr="009836B9">
        <w:rPr>
          <w:rFonts w:asciiTheme="minorEastAsia" w:hAnsiTheme="minorEastAsia"/>
        </w:rPr>
        <w:br w:type="page"/>
      </w:r>
    </w:p>
    <w:p w:rsidR="00BF414C" w:rsidRPr="009836B9" w:rsidRDefault="004A3A5F" w:rsidP="002A79C2">
      <w:pPr>
        <w:pStyle w:val="ab"/>
        <w:jc w:val="right"/>
        <w:rPr>
          <w:rFonts w:asciiTheme="minorEastAsia" w:eastAsiaTheme="minorEastAsia" w:hAnsiTheme="minorEastAsia"/>
          <w:color w:val="952498" w:themeColor="accent2" w:themeShade="BF"/>
        </w:rPr>
      </w:pPr>
      <w:r w:rsidRPr="009836B9">
        <w:rPr>
          <w:rFonts w:asciiTheme="minorEastAsia" w:eastAsiaTheme="minorEastAsia" w:hAnsiTheme="minorEastAsia" w:hint="eastAsia"/>
          <w:color w:val="952498" w:themeColor="accent2" w:themeShade="BF"/>
        </w:rPr>
        <w:lastRenderedPageBreak/>
        <w:t>目的・狙い</w:t>
      </w:r>
    </w:p>
    <w:p w:rsidR="008A74AC" w:rsidRPr="009836B9" w:rsidRDefault="008A74AC" w:rsidP="00936B4C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CD2C65" w:rsidRPr="009836B9" w:rsidRDefault="004A3A5F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動画配信サービスをユーザーが自由に投稿・視聴できるサービスにすることで</w:t>
      </w:r>
      <w:r w:rsidR="00936B4C"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システムの運営者は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サーバー</w:t>
      </w:r>
      <w:r w:rsidR="00BF414C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の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維持をするだけでサービスを運営することができ</w:t>
      </w:r>
      <w:r w:rsidR="00CD2C65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る</w:t>
      </w:r>
      <w:r w:rsidR="00CD2C65" w:rsidRPr="009836B9">
        <w:rPr>
          <w:rFonts w:asciiTheme="minorEastAsia" w:hAnsiTheme="minorEastAsia" w:hint="eastAsia"/>
          <w:color w:val="B3186D" w:themeColor="accent1" w:themeShade="BF"/>
          <w:sz w:val="24"/>
        </w:rPr>
        <w:t>。</w:t>
      </w:r>
    </w:p>
    <w:p w:rsidR="00CD2C65" w:rsidRPr="009836B9" w:rsidRDefault="00CD2C65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C92B1C" w:rsidRPr="009836B9" w:rsidRDefault="00936B4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尚且、</w:t>
      </w:r>
      <w:r w:rsidR="007A5732" w:rsidRPr="009836B9">
        <w:rPr>
          <w:rFonts w:asciiTheme="minorEastAsia" w:hAnsiTheme="minorEastAsia" w:hint="eastAsia"/>
          <w:color w:val="000000" w:themeColor="text1"/>
          <w:sz w:val="24"/>
          <w:u w:val="single"/>
        </w:rPr>
        <w:t>金額設定をユーザー（配信者・視聴者）に決めてもらう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ことにより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</w:p>
    <w:p w:rsidR="00CD2C65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配信者</w:t>
      </w:r>
      <w:r w:rsidR="002A79C2" w:rsidRPr="009836B9">
        <w:rPr>
          <w:rFonts w:asciiTheme="minorEastAsia" w:hAnsiTheme="minorEastAsia" w:hint="eastAsia"/>
          <w:color w:val="595959" w:themeColor="text1" w:themeTint="A6"/>
          <w:sz w:val="24"/>
        </w:rPr>
        <w:t>同士で価格競争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が発生し利益の回収をユーザーが運営者の代わりにしてくれるだけでなく</w:t>
      </w:r>
      <w:r w:rsidRPr="009836B9">
        <w:rPr>
          <w:rFonts w:asciiTheme="minorEastAsia" w:hAnsiTheme="minorEastAsia" w:hint="eastAsia"/>
          <w:color w:val="000000" w:themeColor="text1"/>
          <w:sz w:val="24"/>
        </w:rPr>
        <w:t>高品質のコンテンツを生み出しやすい場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を作ることできる。</w:t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7A5732" w:rsidP="008A74AC">
      <w:pPr>
        <w:spacing w:line="240" w:lineRule="auto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つまり</w:t>
      </w:r>
      <w:r w:rsidR="008A74AC" w:rsidRPr="009836B9">
        <w:rPr>
          <w:rFonts w:asciiTheme="minorEastAsia" w:hAnsiTheme="minorEastAsia" w:hint="eastAsia"/>
          <w:color w:val="595959" w:themeColor="text1" w:themeTint="A6"/>
          <w:sz w:val="36"/>
        </w:rPr>
        <w:t>!!!</w:t>
      </w:r>
    </w:p>
    <w:p w:rsidR="007A5732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これまでにない動画というコンテンツを売買する</w:t>
      </w:r>
    </w:p>
    <w:p w:rsidR="0005474B" w:rsidRPr="009836B9" w:rsidRDefault="0005474B" w:rsidP="00AC5724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B3186D" w:themeColor="accent1" w:themeShade="BF"/>
          <w:sz w:val="72"/>
          <w:u w:val="single"/>
        </w:rPr>
      </w:pPr>
      <w:r w:rsidRPr="009836B9">
        <w:rPr>
          <w:rFonts w:asciiTheme="minorEastAsia" w:hAnsiTheme="minorEastAsia" w:hint="eastAsia"/>
          <w:b/>
          <w:color w:val="B3186D" w:themeColor="accent1" w:themeShade="BF"/>
          <w:sz w:val="72"/>
          <w:u w:val="single"/>
        </w:rPr>
        <w:t>マーケットの運営者となる</w:t>
      </w: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595959" w:themeColor="text1" w:themeTint="A6"/>
          <w:sz w:val="21"/>
          <w:u w:val="single"/>
        </w:rPr>
      </w:pPr>
    </w:p>
    <w:p w:rsidR="008A74AC" w:rsidRPr="009836B9" w:rsidRDefault="008A74AC" w:rsidP="008A74AC">
      <w:pPr>
        <w:jc w:val="righ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ことができるシステムである。</w:t>
      </w:r>
    </w:p>
    <w:p w:rsidR="00C92B1C" w:rsidRPr="009836B9" w:rsidRDefault="00C92B1C">
      <w:pPr>
        <w:rPr>
          <w:rFonts w:asciiTheme="minorEastAsia" w:hAnsiTheme="minorEastAsia"/>
          <w:color w:val="595959" w:themeColor="text1" w:themeTint="A6"/>
        </w:rPr>
      </w:pPr>
      <w:r w:rsidRPr="009836B9">
        <w:rPr>
          <w:rFonts w:asciiTheme="minorEastAsia" w:hAnsiTheme="minorEastAsia"/>
          <w:color w:val="595959" w:themeColor="text1" w:themeTint="A6"/>
        </w:rPr>
        <w:br w:type="page"/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</w:rPr>
      </w:pPr>
    </w:p>
    <w:p w:rsidR="00AC5724" w:rsidRPr="009836B9" w:rsidRDefault="0005474B" w:rsidP="002A79C2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 w:rsidRPr="009836B9">
        <w:rPr>
          <w:rFonts w:asciiTheme="minorEastAsia" w:eastAsiaTheme="minorEastAsia" w:hAnsiTheme="minorEastAsia" w:hint="eastAsia"/>
          <w:color w:val="641866" w:themeColor="accent2" w:themeShade="80"/>
        </w:rPr>
        <w:t>課題</w:t>
      </w:r>
    </w:p>
    <w:p w:rsidR="002A79C2" w:rsidRPr="009836B9" w:rsidRDefault="003C5BC9" w:rsidP="002A79C2">
      <w:pPr>
        <w:pStyle w:val="1"/>
        <w:rPr>
          <w:rFonts w:asciiTheme="minorEastAsia" w:eastAsiaTheme="minorEastAsia" w:hAnsiTheme="minorEastAsia"/>
        </w:rPr>
      </w:pPr>
      <w:r w:rsidRPr="009836B9">
        <w:rPr>
          <w:rFonts w:asciiTheme="minorEastAsia" w:eastAsiaTheme="minorEastAsia" w:hAnsiTheme="minorEastAsia" w:hint="eastAsia"/>
        </w:rPr>
        <w:t>動画管理</w:t>
      </w:r>
    </w:p>
    <w:p w:rsidR="002A79C2" w:rsidRPr="009836B9" w:rsidRDefault="002A79C2" w:rsidP="002A79C2">
      <w:pPr>
        <w:rPr>
          <w:rFonts w:asciiTheme="minorEastAsia" w:hAnsiTheme="minorEastAsia"/>
          <w:color w:val="18567C" w:themeColor="accent3" w:themeShade="80"/>
        </w:rPr>
      </w:pPr>
      <w:r w:rsidRPr="009836B9">
        <w:rPr>
          <w:rFonts w:asciiTheme="minorEastAsia" w:hAnsiTheme="minorEastAsia" w:hint="eastAsia"/>
          <w:color w:val="18567C" w:themeColor="accent3" w:themeShade="80"/>
        </w:rPr>
        <w:t>問題提議</w:t>
      </w:r>
    </w:p>
    <w:p w:rsidR="002A79C2" w:rsidRPr="009836B9" w:rsidRDefault="002A79C2" w:rsidP="002A79C2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</w:rPr>
        <w:t>解決策</w:t>
      </w:r>
    </w:p>
    <w:p w:rsidR="002A79C2" w:rsidRPr="009836B9" w:rsidRDefault="003C5BC9" w:rsidP="002A79C2">
      <w:pPr>
        <w:pStyle w:val="1"/>
        <w:rPr>
          <w:rFonts w:asciiTheme="minorEastAsia" w:eastAsiaTheme="minorEastAsia" w:hAnsiTheme="minorEastAsia"/>
        </w:rPr>
      </w:pPr>
      <w:r w:rsidRPr="009836B9">
        <w:rPr>
          <w:rFonts w:asciiTheme="minorEastAsia" w:eastAsiaTheme="minorEastAsia" w:hAnsiTheme="minorEastAsia" w:hint="eastAsia"/>
        </w:rPr>
        <w:t>ユーザー管理</w:t>
      </w:r>
    </w:p>
    <w:p w:rsidR="002A79C2" w:rsidRPr="009836B9" w:rsidRDefault="002A79C2" w:rsidP="002A79C2">
      <w:pPr>
        <w:rPr>
          <w:rFonts w:asciiTheme="minorEastAsia" w:hAnsiTheme="minorEastAsia"/>
          <w:color w:val="18567C" w:themeColor="accent3" w:themeShade="80"/>
        </w:rPr>
      </w:pPr>
      <w:r w:rsidRPr="009836B9">
        <w:rPr>
          <w:rFonts w:asciiTheme="minorEastAsia" w:hAnsiTheme="minorEastAsia" w:hint="eastAsia"/>
          <w:color w:val="18567C" w:themeColor="accent3" w:themeShade="80"/>
        </w:rPr>
        <w:t>問題提議</w:t>
      </w:r>
    </w:p>
    <w:p w:rsidR="002A79C2" w:rsidRPr="009836B9" w:rsidRDefault="002A79C2" w:rsidP="002A79C2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</w:rPr>
        <w:t>解決策</w:t>
      </w:r>
    </w:p>
    <w:p w:rsidR="002A79C2" w:rsidRPr="009836B9" w:rsidRDefault="003C5BC9" w:rsidP="002A79C2">
      <w:pPr>
        <w:pStyle w:val="1"/>
        <w:rPr>
          <w:rFonts w:asciiTheme="minorEastAsia" w:eastAsiaTheme="minorEastAsia" w:hAnsiTheme="minorEastAsia"/>
        </w:rPr>
      </w:pPr>
      <w:r w:rsidRPr="009836B9">
        <w:rPr>
          <w:rFonts w:asciiTheme="minorEastAsia" w:eastAsiaTheme="minorEastAsia" w:hAnsiTheme="minorEastAsia" w:hint="eastAsia"/>
        </w:rPr>
        <w:t>権利問題</w:t>
      </w:r>
    </w:p>
    <w:p w:rsidR="002A79C2" w:rsidRPr="009836B9" w:rsidRDefault="002A79C2" w:rsidP="002A79C2">
      <w:pPr>
        <w:rPr>
          <w:rFonts w:asciiTheme="minorEastAsia" w:hAnsiTheme="minorEastAsia"/>
          <w:color w:val="18567C" w:themeColor="accent3" w:themeShade="80"/>
        </w:rPr>
      </w:pPr>
      <w:r w:rsidRPr="009836B9">
        <w:rPr>
          <w:rFonts w:asciiTheme="minorEastAsia" w:hAnsiTheme="minorEastAsia" w:hint="eastAsia"/>
          <w:color w:val="18567C" w:themeColor="accent3" w:themeShade="80"/>
        </w:rPr>
        <w:t>問題提議</w:t>
      </w:r>
    </w:p>
    <w:p w:rsidR="002A79C2" w:rsidRPr="009836B9" w:rsidRDefault="002A79C2" w:rsidP="002A79C2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</w:rPr>
        <w:t>解決策</w:t>
      </w:r>
    </w:p>
    <w:p w:rsidR="002A79C2" w:rsidRPr="009836B9" w:rsidRDefault="003C5BC9" w:rsidP="002A79C2">
      <w:pPr>
        <w:pStyle w:val="1"/>
        <w:rPr>
          <w:rFonts w:asciiTheme="minorEastAsia" w:eastAsiaTheme="minorEastAsia" w:hAnsiTheme="minorEastAsia"/>
        </w:rPr>
      </w:pPr>
      <w:r w:rsidRPr="009836B9">
        <w:rPr>
          <w:rFonts w:asciiTheme="minorEastAsia" w:eastAsiaTheme="minorEastAsia" w:hAnsiTheme="minorEastAsia" w:hint="eastAsia"/>
        </w:rPr>
        <w:t>同類コンテンツとの差別化</w:t>
      </w:r>
    </w:p>
    <w:p w:rsidR="002A79C2" w:rsidRPr="009836B9" w:rsidRDefault="002A79C2" w:rsidP="002A79C2">
      <w:pPr>
        <w:rPr>
          <w:rFonts w:asciiTheme="minorEastAsia" w:hAnsiTheme="minorEastAsia"/>
          <w:color w:val="18567C" w:themeColor="accent3" w:themeShade="80"/>
        </w:rPr>
      </w:pPr>
      <w:r w:rsidRPr="009836B9">
        <w:rPr>
          <w:rFonts w:asciiTheme="minorEastAsia" w:hAnsiTheme="minorEastAsia" w:hint="eastAsia"/>
          <w:color w:val="18567C" w:themeColor="accent3" w:themeShade="80"/>
        </w:rPr>
        <w:t>問題提議</w:t>
      </w:r>
    </w:p>
    <w:p w:rsidR="002A79C2" w:rsidRPr="009836B9" w:rsidRDefault="002A79C2" w:rsidP="002A79C2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</w:rPr>
        <w:t>解決策</w:t>
      </w:r>
    </w:p>
    <w:p w:rsidR="003C5BC9" w:rsidRPr="009836B9" w:rsidRDefault="003C5BC9" w:rsidP="003C5BC9">
      <w:pPr>
        <w:pStyle w:val="1"/>
        <w:rPr>
          <w:rFonts w:asciiTheme="minorEastAsia" w:eastAsiaTheme="minorEastAsia" w:hAnsiTheme="minorEastAsia"/>
        </w:rPr>
      </w:pPr>
      <w:r w:rsidRPr="009836B9">
        <w:rPr>
          <w:rFonts w:asciiTheme="minorEastAsia" w:eastAsiaTheme="minorEastAsia" w:hAnsiTheme="minorEastAsia" w:hint="eastAsia"/>
        </w:rPr>
        <w:t>初期ユーザーの確保と保持</w:t>
      </w:r>
    </w:p>
    <w:p w:rsidR="002A79C2" w:rsidRPr="009836B9" w:rsidRDefault="002A79C2" w:rsidP="002A79C2">
      <w:pPr>
        <w:rPr>
          <w:rFonts w:asciiTheme="minorEastAsia" w:hAnsiTheme="minorEastAsia"/>
          <w:color w:val="18567C" w:themeColor="accent3" w:themeShade="80"/>
        </w:rPr>
      </w:pPr>
      <w:r w:rsidRPr="009836B9">
        <w:rPr>
          <w:rFonts w:asciiTheme="minorEastAsia" w:hAnsiTheme="minorEastAsia" w:hint="eastAsia"/>
          <w:color w:val="18567C" w:themeColor="accent3" w:themeShade="80"/>
        </w:rPr>
        <w:t>問題提議</w:t>
      </w:r>
    </w:p>
    <w:p w:rsidR="002A79C2" w:rsidRPr="009836B9" w:rsidRDefault="002A79C2" w:rsidP="002A79C2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</w:rPr>
        <w:t>解決策</w:t>
      </w:r>
    </w:p>
    <w:p w:rsidR="002A79C2" w:rsidRPr="009836B9" w:rsidRDefault="003C5BC9" w:rsidP="002A79C2">
      <w:pPr>
        <w:pStyle w:val="1"/>
        <w:rPr>
          <w:rFonts w:asciiTheme="minorEastAsia" w:eastAsiaTheme="minorEastAsia" w:hAnsiTheme="minorEastAsia"/>
        </w:rPr>
      </w:pPr>
      <w:r w:rsidRPr="009836B9">
        <w:rPr>
          <w:rFonts w:asciiTheme="minorEastAsia" w:eastAsiaTheme="minorEastAsia" w:hAnsiTheme="minorEastAsia" w:hint="eastAsia"/>
        </w:rPr>
        <w:t>運用</w:t>
      </w:r>
      <w:bookmarkStart w:id="0" w:name="_GoBack"/>
      <w:bookmarkEnd w:id="0"/>
      <w:r w:rsidRPr="009836B9">
        <w:rPr>
          <w:rFonts w:asciiTheme="minorEastAsia" w:eastAsiaTheme="minorEastAsia" w:hAnsiTheme="minorEastAsia" w:hint="eastAsia"/>
        </w:rPr>
        <w:t>サーバ</w:t>
      </w:r>
      <w:r w:rsidR="00224C57" w:rsidRPr="009836B9">
        <w:rPr>
          <w:rFonts w:asciiTheme="minorEastAsia" w:eastAsiaTheme="minorEastAsia" w:hAnsiTheme="minorEastAsia" w:hint="eastAsia"/>
        </w:rPr>
        <w:t>ー</w:t>
      </w:r>
      <w:r w:rsidRPr="009836B9">
        <w:rPr>
          <w:rFonts w:asciiTheme="minorEastAsia" w:eastAsiaTheme="minorEastAsia" w:hAnsiTheme="minorEastAsia" w:hint="eastAsia"/>
        </w:rPr>
        <w:t>について</w:t>
      </w:r>
    </w:p>
    <w:p w:rsidR="002A79C2" w:rsidRPr="009836B9" w:rsidRDefault="002A79C2" w:rsidP="002A79C2">
      <w:pPr>
        <w:rPr>
          <w:rFonts w:asciiTheme="minorEastAsia" w:hAnsiTheme="minorEastAsia"/>
          <w:color w:val="18567C" w:themeColor="accent3" w:themeShade="80"/>
        </w:rPr>
      </w:pPr>
      <w:r w:rsidRPr="009836B9">
        <w:rPr>
          <w:rFonts w:asciiTheme="minorEastAsia" w:hAnsiTheme="minorEastAsia" w:hint="eastAsia"/>
          <w:color w:val="18567C" w:themeColor="accent3" w:themeShade="80"/>
        </w:rPr>
        <w:t>問題提議</w:t>
      </w:r>
    </w:p>
    <w:p w:rsidR="002A79C2" w:rsidRPr="009836B9" w:rsidRDefault="002A79C2" w:rsidP="00C92B1C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</w:rPr>
        <w:t>解決策</w:t>
      </w:r>
    </w:p>
    <w:sectPr w:rsidR="002A79C2" w:rsidRPr="009836B9" w:rsidSect="000929C1">
      <w:footerReference w:type="default" r:id="rId14"/>
      <w:headerReference w:type="first" r:id="rId15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7D1" w:rsidRDefault="004707D1" w:rsidP="008F07DC">
      <w:r>
        <w:separator/>
      </w:r>
    </w:p>
  </w:endnote>
  <w:endnote w:type="continuationSeparator" w:id="0">
    <w:p w:rsidR="004707D1" w:rsidRDefault="004707D1" w:rsidP="008F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92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日付、ドキュメントのタイトル、ページ番号が示されるフッター テーブル"/>
    </w:tblPr>
    <w:tblGrid>
      <w:gridCol w:w="1857"/>
      <w:gridCol w:w="5260"/>
      <w:gridCol w:w="1714"/>
    </w:tblGrid>
    <w:tr w:rsidR="005D1A5D" w:rsidRPr="00870514" w:rsidTr="00A92F0F">
      <w:trPr>
        <w:trHeight w:val="562"/>
      </w:trPr>
      <w:tc>
        <w:tcPr>
          <w:tcW w:w="1857" w:type="dxa"/>
        </w:tcPr>
        <w:sdt>
          <w:sdtPr>
            <w:rPr>
              <w:rFonts w:ascii="Meiryo UI" w:hAnsi="Meiryo UI"/>
            </w:rPr>
            <w:alias w:val="日付を入力:"/>
            <w:tag w:val="日付を入力:"/>
            <w:id w:val="-1455633954"/>
            <w:placeholder>
              <w:docPart w:val="51A42F2DB3664B0B96B19057F43148E3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5D1A5D" w:rsidRPr="00E91017" w:rsidRDefault="001A2C7A" w:rsidP="005D1A5D">
              <w:pPr>
                <w:pStyle w:val="a9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2018/5/17</w:t>
              </w:r>
            </w:p>
          </w:sdtContent>
        </w:sdt>
      </w:tc>
      <w:tc>
        <w:tcPr>
          <w:tcW w:w="5260" w:type="dxa"/>
        </w:tcPr>
        <w:sdt>
          <w:sdtPr>
            <w:rPr>
              <w:rFonts w:ascii="Meiryo UI" w:hAnsi="Meiryo UI"/>
            </w:rPr>
            <w:alias w:val="タイトルを入力:"/>
            <w:tag w:val="タイトルを入力:"/>
            <w:id w:val="-1151752467"/>
            <w:placeholder>
              <w:docPart w:val="61A43613C10A4A0B9989743CBBE8EC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5D1A5D" w:rsidRPr="00E91017" w:rsidRDefault="00F170B3" w:rsidP="005D1A5D">
              <w:pPr>
                <w:pStyle w:val="aff8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株式会社</w:t>
              </w:r>
              <w:proofErr w:type="spellStart"/>
              <w:r>
                <w:rPr>
                  <w:rFonts w:ascii="Meiryo UI" w:hAnsi="Meiryo UI" w:hint="eastAsia"/>
                </w:rPr>
                <w:t>You_next</w:t>
              </w:r>
              <w:proofErr w:type="spellEnd"/>
            </w:p>
          </w:sdtContent>
        </w:sdt>
      </w:tc>
      <w:tc>
        <w:tcPr>
          <w:tcW w:w="1714" w:type="dxa"/>
        </w:tcPr>
        <w:p w:rsidR="005D1A5D" w:rsidRPr="00870514" w:rsidRDefault="00A92F0F" w:rsidP="005D1A5D">
          <w:pPr>
            <w:pStyle w:val="affa"/>
            <w:rPr>
              <w:rFonts w:ascii="Meiryo UI" w:hAnsi="Meiryo UI"/>
            </w:rPr>
          </w:pPr>
          <w:r>
            <w:rPr>
              <w:rFonts w:ascii="Meiryo UI" w:hAnsi="Meiryo UI" w:hint="eastAsia"/>
              <w:lang w:val="ja-JP" w:bidi="ja-JP"/>
            </w:rPr>
            <w:t>ｐ</w:t>
          </w:r>
          <w:r w:rsidR="00AD1DD2" w:rsidRPr="00870514">
            <w:rPr>
              <w:rFonts w:ascii="Meiryo UI" w:hAnsi="Meiryo UI"/>
              <w:lang w:val="ja-JP" w:bidi="ja-JP"/>
            </w:rPr>
            <w:fldChar w:fldCharType="begin"/>
          </w:r>
          <w:r w:rsidR="00AD1DD2" w:rsidRPr="00870514">
            <w:rPr>
              <w:rFonts w:ascii="Meiryo UI" w:hAnsi="Meiryo UI"/>
              <w:lang w:val="ja-JP" w:bidi="ja-JP"/>
            </w:rPr>
            <w:instrText xml:space="preserve"> PAGE   \* MERGEFORMAT </w:instrText>
          </w:r>
          <w:r w:rsidR="00AD1DD2" w:rsidRPr="00870514">
            <w:rPr>
              <w:rFonts w:ascii="Meiryo UI" w:hAnsi="Meiryo UI"/>
              <w:lang w:val="ja-JP" w:bidi="ja-JP"/>
            </w:rPr>
            <w:fldChar w:fldCharType="separate"/>
          </w:r>
          <w:r w:rsidR="009836B9">
            <w:rPr>
              <w:rFonts w:ascii="Meiryo UI" w:hAnsi="Meiryo UI"/>
              <w:noProof/>
              <w:lang w:val="ja-JP" w:bidi="ja-JP"/>
            </w:rPr>
            <w:t>4</w:t>
          </w:r>
          <w:r w:rsidR="00AD1DD2" w:rsidRPr="00870514">
            <w:rPr>
              <w:rFonts w:ascii="Meiryo UI" w:hAnsi="Meiryo UI"/>
              <w:lang w:val="ja-JP" w:bidi="ja-JP"/>
            </w:rPr>
            <w:fldChar w:fldCharType="end"/>
          </w:r>
        </w:p>
      </w:tc>
    </w:tr>
  </w:tbl>
  <w:p w:rsidR="005D1A5D" w:rsidRDefault="005D1A5D" w:rsidP="00E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7D1" w:rsidRDefault="004707D1" w:rsidP="008F07DC">
      <w:r>
        <w:separator/>
      </w:r>
    </w:p>
  </w:footnote>
  <w:footnote w:type="continuationSeparator" w:id="0">
    <w:p w:rsidR="004707D1" w:rsidRDefault="004707D1" w:rsidP="008F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A5D" w:rsidRDefault="00AD1DD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グループ 2" descr="垂直方向に細長い長方形を 1 つ使用した装飾的なサイドバー、下には余白と小さな正方形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長方形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長方形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A239BA0" id="グループ 2" o:spid="_x0000_s1026" alt="垂直方向に細長い長方形を 1 つ使用した装飾的なサイドバー、下には余白と小さな正方形" style="position:absolute;left:0;text-align:left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">
              <v:rect id="長方形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952498 [2405]" stroked="f" strokeweight="1pt"/>
              <v:rect id="長方形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 fillcolor="#771048 [16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848A8"/>
    <w:multiLevelType w:val="hybridMultilevel"/>
    <w:tmpl w:val="583C9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F368CC"/>
    <w:multiLevelType w:val="hybridMultilevel"/>
    <w:tmpl w:val="7004E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EEA5FDD"/>
    <w:multiLevelType w:val="hybridMultilevel"/>
    <w:tmpl w:val="FC02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1A62625"/>
    <w:multiLevelType w:val="hybridMultilevel"/>
    <w:tmpl w:val="3392B28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F1934D7"/>
    <w:multiLevelType w:val="hybridMultilevel"/>
    <w:tmpl w:val="D414A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4"/>
  </w:num>
  <w:num w:numId="20">
    <w:abstractNumId w:val="12"/>
  </w:num>
  <w:num w:numId="21">
    <w:abstractNumId w:val="11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B3"/>
    <w:rsid w:val="0004207C"/>
    <w:rsid w:val="00046336"/>
    <w:rsid w:val="0005474B"/>
    <w:rsid w:val="000612E2"/>
    <w:rsid w:val="000807A6"/>
    <w:rsid w:val="000929C1"/>
    <w:rsid w:val="0011461F"/>
    <w:rsid w:val="001919B1"/>
    <w:rsid w:val="001A2C7A"/>
    <w:rsid w:val="002006A7"/>
    <w:rsid w:val="00224C57"/>
    <w:rsid w:val="002312D6"/>
    <w:rsid w:val="00237621"/>
    <w:rsid w:val="00293B83"/>
    <w:rsid w:val="002A61C8"/>
    <w:rsid w:val="002A6831"/>
    <w:rsid w:val="002A79C2"/>
    <w:rsid w:val="002D778C"/>
    <w:rsid w:val="002E7282"/>
    <w:rsid w:val="00357E11"/>
    <w:rsid w:val="00372783"/>
    <w:rsid w:val="0037615B"/>
    <w:rsid w:val="003764EB"/>
    <w:rsid w:val="003C5BC9"/>
    <w:rsid w:val="00437962"/>
    <w:rsid w:val="004635DA"/>
    <w:rsid w:val="00466D14"/>
    <w:rsid w:val="004707D1"/>
    <w:rsid w:val="00493790"/>
    <w:rsid w:val="004A3A5F"/>
    <w:rsid w:val="004B20DD"/>
    <w:rsid w:val="004F43A8"/>
    <w:rsid w:val="004F4B35"/>
    <w:rsid w:val="00515CBC"/>
    <w:rsid w:val="005467C6"/>
    <w:rsid w:val="0058669D"/>
    <w:rsid w:val="005C55A0"/>
    <w:rsid w:val="005D1A5D"/>
    <w:rsid w:val="005F3E61"/>
    <w:rsid w:val="00661985"/>
    <w:rsid w:val="00677E30"/>
    <w:rsid w:val="006A3CE7"/>
    <w:rsid w:val="006E48F3"/>
    <w:rsid w:val="006F2DAC"/>
    <w:rsid w:val="00714F14"/>
    <w:rsid w:val="0072525D"/>
    <w:rsid w:val="007326FB"/>
    <w:rsid w:val="007A5732"/>
    <w:rsid w:val="007A679B"/>
    <w:rsid w:val="007F13EE"/>
    <w:rsid w:val="007F4554"/>
    <w:rsid w:val="00806B89"/>
    <w:rsid w:val="008440A0"/>
    <w:rsid w:val="00870514"/>
    <w:rsid w:val="008A74AC"/>
    <w:rsid w:val="008F07DC"/>
    <w:rsid w:val="00906393"/>
    <w:rsid w:val="0093084E"/>
    <w:rsid w:val="00936B4C"/>
    <w:rsid w:val="00945AD6"/>
    <w:rsid w:val="009836B9"/>
    <w:rsid w:val="0099542D"/>
    <w:rsid w:val="009E7BBC"/>
    <w:rsid w:val="00A065B4"/>
    <w:rsid w:val="00A112BA"/>
    <w:rsid w:val="00A70318"/>
    <w:rsid w:val="00A92F0F"/>
    <w:rsid w:val="00AC5724"/>
    <w:rsid w:val="00AD1DD2"/>
    <w:rsid w:val="00AF4DEA"/>
    <w:rsid w:val="00B1237C"/>
    <w:rsid w:val="00B17E1A"/>
    <w:rsid w:val="00B37EDB"/>
    <w:rsid w:val="00BA699F"/>
    <w:rsid w:val="00BF414C"/>
    <w:rsid w:val="00C12DCC"/>
    <w:rsid w:val="00C613D4"/>
    <w:rsid w:val="00C75E9A"/>
    <w:rsid w:val="00C92B1C"/>
    <w:rsid w:val="00CD2C65"/>
    <w:rsid w:val="00CD47B2"/>
    <w:rsid w:val="00D00BF5"/>
    <w:rsid w:val="00D2761E"/>
    <w:rsid w:val="00D566FA"/>
    <w:rsid w:val="00D62AC6"/>
    <w:rsid w:val="00DF5F51"/>
    <w:rsid w:val="00E459D9"/>
    <w:rsid w:val="00E475F2"/>
    <w:rsid w:val="00E74802"/>
    <w:rsid w:val="00E91017"/>
    <w:rsid w:val="00EB4906"/>
    <w:rsid w:val="00F170B3"/>
    <w:rsid w:val="00F73D4A"/>
    <w:rsid w:val="00F80A78"/>
    <w:rsid w:val="00FB7600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840C32"/>
  <w15:chartTrackingRefBased/>
  <w15:docId w15:val="{44100A16-3950-4DD9-B36E-5E573F2D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A74AC"/>
  </w:style>
  <w:style w:type="paragraph" w:styleId="1">
    <w:name w:val="heading 1"/>
    <w:basedOn w:val="a1"/>
    <w:next w:val="a1"/>
    <w:link w:val="10"/>
    <w:uiPriority w:val="9"/>
    <w:qFormat/>
    <w:rsid w:val="008A7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A7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A7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A74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A74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1048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A74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A74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A74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A74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hAnsi="Consolas"/>
      <w:kern w:val="22"/>
      <w:szCs w:val="20"/>
      <w14:ligatures w14:val="standard"/>
    </w:rPr>
  </w:style>
  <w:style w:type="character" w:customStyle="1" w:styleId="a6">
    <w:name w:val="マクロ文字列 (文字)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ヘッダー (文字)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フッター (文字)"/>
    <w:basedOn w:val="a2"/>
    <w:link w:val="a9"/>
    <w:uiPriority w:val="99"/>
    <w:rsid w:val="008F07DC"/>
  </w:style>
  <w:style w:type="character" w:customStyle="1" w:styleId="30">
    <w:name w:val="見出し 3 (文字)"/>
    <w:basedOn w:val="a2"/>
    <w:link w:val="3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ab">
    <w:name w:val="Title"/>
    <w:basedOn w:val="a1"/>
    <w:next w:val="a1"/>
    <w:link w:val="ac"/>
    <w:uiPriority w:val="10"/>
    <w:qFormat/>
    <w:rsid w:val="008A74AC"/>
    <w:pPr>
      <w:pBdr>
        <w:bottom w:val="single" w:sz="8" w:space="4" w:color="E32D9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character" w:customStyle="1" w:styleId="ac">
    <w:name w:val="表題 (文字)"/>
    <w:basedOn w:val="a2"/>
    <w:link w:val="ab"/>
    <w:uiPriority w:val="10"/>
    <w:rsid w:val="008A74AC"/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8A74AC"/>
    <w:pPr>
      <w:numPr>
        <w:ilvl w:val="1"/>
      </w:numPr>
    </w:pPr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ae">
    <w:name w:val="副題 (文字)"/>
    <w:basedOn w:val="a2"/>
    <w:link w:val="ad"/>
    <w:uiPriority w:val="11"/>
    <w:rsid w:val="008A74AC"/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80">
    <w:name w:val="見出し 8 (文字)"/>
    <w:basedOn w:val="a2"/>
    <w:link w:val="8"/>
    <w:uiPriority w:val="9"/>
    <w:semiHidden/>
    <w:rsid w:val="008A74AC"/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21">
    <w:name w:val="Intense Emphasis"/>
    <w:basedOn w:val="a2"/>
    <w:uiPriority w:val="21"/>
    <w:qFormat/>
    <w:rsid w:val="008A74AC"/>
    <w:rPr>
      <w:b/>
      <w:bCs/>
      <w:i/>
      <w:iCs/>
      <w:color w:val="E32D91" w:themeColor="accent1"/>
    </w:rPr>
  </w:style>
  <w:style w:type="paragraph" w:styleId="af">
    <w:name w:val="Quote"/>
    <w:basedOn w:val="a1"/>
    <w:next w:val="a1"/>
    <w:link w:val="af0"/>
    <w:uiPriority w:val="29"/>
    <w:qFormat/>
    <w:rsid w:val="008A74AC"/>
    <w:rPr>
      <w:i/>
      <w:iCs/>
      <w:color w:val="000000" w:themeColor="text1"/>
    </w:rPr>
  </w:style>
  <w:style w:type="character" w:customStyle="1" w:styleId="af0">
    <w:name w:val="引用文 (文字)"/>
    <w:basedOn w:val="a2"/>
    <w:link w:val="af"/>
    <w:uiPriority w:val="29"/>
    <w:rsid w:val="008A74AC"/>
    <w:rPr>
      <w:i/>
      <w:iCs/>
      <w:color w:val="000000" w:themeColor="text1"/>
    </w:rPr>
  </w:style>
  <w:style w:type="paragraph" w:styleId="22">
    <w:name w:val="Intense Quote"/>
    <w:basedOn w:val="a1"/>
    <w:next w:val="a1"/>
    <w:link w:val="23"/>
    <w:uiPriority w:val="30"/>
    <w:qFormat/>
    <w:rsid w:val="008A74AC"/>
    <w:pPr>
      <w:pBdr>
        <w:bottom w:val="single" w:sz="4" w:space="4" w:color="E32D91" w:themeColor="accent1"/>
      </w:pBdr>
      <w:spacing w:before="200" w:after="280"/>
      <w:ind w:left="936" w:right="936"/>
    </w:pPr>
    <w:rPr>
      <w:b/>
      <w:bCs/>
      <w:i/>
      <w:iCs/>
      <w:color w:val="E32D91" w:themeColor="accent1"/>
    </w:rPr>
  </w:style>
  <w:style w:type="character" w:customStyle="1" w:styleId="23">
    <w:name w:val="引用文 2 (文字)"/>
    <w:basedOn w:val="a2"/>
    <w:link w:val="22"/>
    <w:uiPriority w:val="30"/>
    <w:rsid w:val="008A74AC"/>
    <w:rPr>
      <w:b/>
      <w:bCs/>
      <w:i/>
      <w:iCs/>
      <w:color w:val="E32D91" w:themeColor="accent1"/>
    </w:rPr>
  </w:style>
  <w:style w:type="character" w:styleId="24">
    <w:name w:val="Intense Reference"/>
    <w:basedOn w:val="a2"/>
    <w:uiPriority w:val="32"/>
    <w:qFormat/>
    <w:rsid w:val="008A74AC"/>
    <w:rPr>
      <w:b/>
      <w:bCs/>
      <w:smallCaps/>
      <w:color w:val="C830CC" w:themeColor="accent2"/>
      <w:spacing w:val="5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rsid w:val="008A74AC"/>
    <w:pPr>
      <w:spacing w:line="240" w:lineRule="auto"/>
    </w:pPr>
    <w:rPr>
      <w:b/>
      <w:bCs/>
      <w:color w:val="E32D91" w:themeColor="accent1"/>
      <w:sz w:val="18"/>
      <w:szCs w:val="18"/>
    </w:rPr>
  </w:style>
  <w:style w:type="character" w:customStyle="1" w:styleId="10">
    <w:name w:val="見出し 1 (文字)"/>
    <w:basedOn w:val="a2"/>
    <w:link w:val="1"/>
    <w:uiPriority w:val="9"/>
    <w:rsid w:val="008A74AC"/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af2">
    <w:name w:val="TOC Heading"/>
    <w:basedOn w:val="1"/>
    <w:next w:val="a1"/>
    <w:uiPriority w:val="39"/>
    <w:semiHidden/>
    <w:unhideWhenUsed/>
    <w:qFormat/>
    <w:rsid w:val="008A74AC"/>
    <w:pPr>
      <w:outlineLvl w:val="9"/>
    </w:pPr>
  </w:style>
  <w:style w:type="character" w:customStyle="1" w:styleId="20">
    <w:name w:val="見出し 2 (文字)"/>
    <w:basedOn w:val="a2"/>
    <w:link w:val="2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af3">
    <w:name w:val="Balloon Text"/>
    <w:basedOn w:val="a1"/>
    <w:link w:val="af4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4">
    <w:name w:val="吹き出し (文字)"/>
    <w:basedOn w:val="a2"/>
    <w:link w:val="af3"/>
    <w:uiPriority w:val="99"/>
    <w:semiHidden/>
    <w:rsid w:val="008F07DC"/>
    <w:rPr>
      <w:rFonts w:ascii="Segoe UI" w:hAnsi="Segoe UI" w:cs="Segoe UI"/>
      <w:szCs w:val="18"/>
    </w:rPr>
  </w:style>
  <w:style w:type="paragraph" w:styleId="af5">
    <w:name w:val="Block Text"/>
    <w:basedOn w:val="a1"/>
    <w:uiPriority w:val="99"/>
    <w:semiHidden/>
    <w:unhideWhenUsed/>
    <w:rsid w:val="008F07DC"/>
    <w:pPr>
      <w:pBdr>
        <w:top w:val="single" w:sz="2" w:space="10" w:color="781049" w:themeColor="accent1" w:themeShade="80"/>
        <w:left w:val="single" w:sz="2" w:space="10" w:color="781049" w:themeColor="accent1" w:themeShade="80"/>
        <w:bottom w:val="single" w:sz="2" w:space="10" w:color="781049" w:themeColor="accent1" w:themeShade="80"/>
        <w:right w:val="single" w:sz="2" w:space="10" w:color="781049" w:themeColor="accent1" w:themeShade="80"/>
      </w:pBdr>
      <w:ind w:left="1152" w:right="1152"/>
    </w:pPr>
    <w:rPr>
      <w:i/>
      <w:iCs/>
      <w:color w:val="781049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本文 3 (文字)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2"/>
    <w:link w:val="33"/>
    <w:uiPriority w:val="99"/>
    <w:semiHidden/>
    <w:rsid w:val="008F07DC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8F07DC"/>
    <w:rPr>
      <w:szCs w:val="20"/>
    </w:rPr>
  </w:style>
  <w:style w:type="character" w:customStyle="1" w:styleId="af8">
    <w:name w:val="コメント文字列 (文字)"/>
    <w:basedOn w:val="a2"/>
    <w:link w:val="af7"/>
    <w:uiPriority w:val="99"/>
    <w:semiHidden/>
    <w:rsid w:val="008F07DC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F07DC"/>
    <w:rPr>
      <w:b/>
      <w:bCs/>
    </w:rPr>
  </w:style>
  <w:style w:type="character" w:customStyle="1" w:styleId="afa">
    <w:name w:val="コメント内容 (文字)"/>
    <w:basedOn w:val="af8"/>
    <w:link w:val="af9"/>
    <w:uiPriority w:val="99"/>
    <w:semiHidden/>
    <w:rsid w:val="008F07DC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c">
    <w:name w:val="見出しマップ (文字)"/>
    <w:basedOn w:val="a2"/>
    <w:link w:val="afb"/>
    <w:uiPriority w:val="99"/>
    <w:semiHidden/>
    <w:rsid w:val="008F07DC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8F07DC"/>
    <w:rPr>
      <w:szCs w:val="20"/>
    </w:rPr>
  </w:style>
  <w:style w:type="character" w:customStyle="1" w:styleId="afe">
    <w:name w:val="文末脚注文字列 (文字)"/>
    <w:basedOn w:val="a2"/>
    <w:link w:val="afd"/>
    <w:uiPriority w:val="99"/>
    <w:semiHidden/>
    <w:rsid w:val="008F07DC"/>
    <w:rPr>
      <w:szCs w:val="20"/>
    </w:rPr>
  </w:style>
  <w:style w:type="paragraph" w:styleId="aff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8F07DC"/>
    <w:rPr>
      <w:szCs w:val="20"/>
    </w:rPr>
  </w:style>
  <w:style w:type="character" w:customStyle="1" w:styleId="aff1">
    <w:name w:val="脚注文字列 (文字)"/>
    <w:basedOn w:val="a2"/>
    <w:link w:val="aff0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2">
    <w:name w:val="Plain Text"/>
    <w:basedOn w:val="a1"/>
    <w:link w:val="aff3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3">
    <w:name w:val="書式なし (文字)"/>
    <w:basedOn w:val="a2"/>
    <w:link w:val="aff2"/>
    <w:uiPriority w:val="99"/>
    <w:semiHidden/>
    <w:rsid w:val="008F07DC"/>
    <w:rPr>
      <w:rFonts w:ascii="Consolas" w:hAnsi="Consolas"/>
      <w:szCs w:val="21"/>
    </w:rPr>
  </w:style>
  <w:style w:type="table" w:customStyle="1" w:styleId="aff4">
    <w:name w:val="罫線なし"/>
    <w:basedOn w:val="a3"/>
    <w:uiPriority w:val="99"/>
    <w:rsid w:val="004F4B35"/>
    <w:rPr>
      <w:kern w:val="22"/>
      <w14:ligatures w14:val="standard"/>
    </w:rPr>
    <w:tblPr>
      <w:tblBorders>
        <w:bottom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E9ABEB" w:themeColor="accent2" w:themeTint="66"/>
          <w:right w:val="nil"/>
          <w:insideH w:val="nil"/>
          <w:insideV w:val="single" w:sz="4" w:space="0" w:color="E9ABEB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5">
    <w:name w:val="ロゴ"/>
    <w:basedOn w:val="a1"/>
    <w:uiPriority w:val="2"/>
    <w:rsid w:val="000929C1"/>
    <w:pPr>
      <w:spacing w:before="4500" w:after="1440"/>
      <w:jc w:val="right"/>
    </w:pPr>
    <w:rPr>
      <w:color w:val="33333C" w:themeColor="text2" w:themeShade="BF"/>
      <w:sz w:val="52"/>
      <w:szCs w:val="52"/>
    </w:rPr>
  </w:style>
  <w:style w:type="paragraph" w:customStyle="1" w:styleId="aff6">
    <w:name w:val="連絡先情報"/>
    <w:basedOn w:val="a1"/>
    <w:next w:val="a1"/>
    <w:uiPriority w:val="4"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rsid w:val="00906393"/>
    <w:pPr>
      <w:numPr>
        <w:numId w:val="6"/>
      </w:numPr>
      <w:contextualSpacing/>
    </w:pPr>
  </w:style>
  <w:style w:type="character" w:styleId="aff7">
    <w:name w:val="Emphasis"/>
    <w:basedOn w:val="a2"/>
    <w:uiPriority w:val="20"/>
    <w:qFormat/>
    <w:rsid w:val="008A74AC"/>
    <w:rPr>
      <w:i/>
      <w:iCs/>
    </w:rPr>
  </w:style>
  <w:style w:type="paragraph" w:customStyle="1" w:styleId="aff8">
    <w:name w:val="フッターの中央揃え"/>
    <w:basedOn w:val="a9"/>
    <w:link w:val="aff9"/>
    <w:uiPriority w:val="13"/>
    <w:rsid w:val="00906393"/>
    <w:pPr>
      <w:jc w:val="center"/>
    </w:pPr>
  </w:style>
  <w:style w:type="character" w:customStyle="1" w:styleId="aff9">
    <w:name w:val="フッターの中央揃えの文字"/>
    <w:basedOn w:val="aa"/>
    <w:link w:val="aff8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a">
    <w:name w:val="フッターの右揃え"/>
    <w:basedOn w:val="a9"/>
    <w:link w:val="affb"/>
    <w:uiPriority w:val="13"/>
    <w:rsid w:val="00906393"/>
    <w:pPr>
      <w:jc w:val="right"/>
    </w:pPr>
  </w:style>
  <w:style w:type="character" w:customStyle="1" w:styleId="affb">
    <w:name w:val="フッターの右揃えの文字"/>
    <w:basedOn w:val="aa"/>
    <w:link w:val="aff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rsid w:val="00906393"/>
    <w:pPr>
      <w:numPr>
        <w:numId w:val="17"/>
      </w:numPr>
      <w:contextualSpacing/>
    </w:pPr>
  </w:style>
  <w:style w:type="table" w:styleId="affc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見出し 4 (文字)"/>
    <w:basedOn w:val="a2"/>
    <w:link w:val="4"/>
    <w:uiPriority w:val="9"/>
    <w:semiHidden/>
    <w:rsid w:val="008A74AC"/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8A74AC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8A74AC"/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ffe">
    <w:name w:val="endnote reference"/>
    <w:basedOn w:val="a2"/>
    <w:uiPriority w:val="99"/>
    <w:semiHidden/>
    <w:unhideWhenUsed/>
    <w:rsid w:val="00D566FA"/>
    <w:rPr>
      <w:vertAlign w:val="superscript"/>
    </w:rPr>
  </w:style>
  <w:style w:type="paragraph" w:customStyle="1" w:styleId="afff">
    <w:name w:val="表のスペース"/>
    <w:basedOn w:val="a1"/>
    <w:uiPriority w:val="99"/>
    <w:unhideWhenUsed/>
    <w:rsid w:val="000807A6"/>
    <w:pPr>
      <w:spacing w:line="40" w:lineRule="exact"/>
      <w:ind w:left="144" w:right="144"/>
    </w:pPr>
    <w:rPr>
      <w:noProof/>
      <w:color w:val="454551" w:themeColor="text2"/>
      <w:sz w:val="4"/>
      <w:szCs w:val="4"/>
    </w:rPr>
  </w:style>
  <w:style w:type="table" w:styleId="4-1">
    <w:name w:val="Grid Table 4 Accent 1"/>
    <w:basedOn w:val="a3"/>
    <w:uiPriority w:val="49"/>
    <w:rsid w:val="00D62AC6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3-1">
    <w:name w:val="List Table 3 Accent 1"/>
    <w:basedOn w:val="a3"/>
    <w:uiPriority w:val="48"/>
    <w:rsid w:val="00D62AC6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4-6">
    <w:name w:val="List Table 4 Accent 6"/>
    <w:basedOn w:val="a3"/>
    <w:uiPriority w:val="49"/>
    <w:rsid w:val="00D62AC6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fff0">
    <w:name w:val="List Paragraph"/>
    <w:basedOn w:val="a1"/>
    <w:uiPriority w:val="34"/>
    <w:qFormat/>
    <w:rsid w:val="00357E11"/>
    <w:pPr>
      <w:ind w:leftChars="400" w:left="840"/>
    </w:pPr>
  </w:style>
  <w:style w:type="character" w:styleId="afff1">
    <w:name w:val="Strong"/>
    <w:basedOn w:val="a2"/>
    <w:uiPriority w:val="22"/>
    <w:qFormat/>
    <w:rsid w:val="008A74AC"/>
    <w:rPr>
      <w:b/>
      <w:bCs/>
    </w:rPr>
  </w:style>
  <w:style w:type="paragraph" w:styleId="afff2">
    <w:name w:val="No Spacing"/>
    <w:uiPriority w:val="1"/>
    <w:qFormat/>
    <w:rsid w:val="008A74AC"/>
    <w:pPr>
      <w:spacing w:after="0" w:line="240" w:lineRule="auto"/>
    </w:pPr>
  </w:style>
  <w:style w:type="character" w:styleId="afff3">
    <w:name w:val="Subtle Emphasis"/>
    <w:basedOn w:val="a2"/>
    <w:uiPriority w:val="19"/>
    <w:qFormat/>
    <w:rsid w:val="008A74AC"/>
    <w:rPr>
      <w:i/>
      <w:iCs/>
      <w:color w:val="808080" w:themeColor="text1" w:themeTint="7F"/>
    </w:rPr>
  </w:style>
  <w:style w:type="character" w:styleId="afff4">
    <w:name w:val="Subtle Reference"/>
    <w:basedOn w:val="a2"/>
    <w:uiPriority w:val="31"/>
    <w:qFormat/>
    <w:rsid w:val="008A74AC"/>
    <w:rPr>
      <w:smallCaps/>
      <w:color w:val="C830CC" w:themeColor="accent2"/>
      <w:u w:val="single"/>
    </w:rPr>
  </w:style>
  <w:style w:type="character" w:styleId="afff5">
    <w:name w:val="Book Title"/>
    <w:basedOn w:val="a2"/>
    <w:uiPriority w:val="33"/>
    <w:qFormat/>
    <w:rsid w:val="008A74A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413\AppData\Roaming\Microsoft\Templates\&#23550;&#35937;&#12518;&#12540;&#12470;&#12540;&#12398;&#12503;&#12525;&#12501;&#12449;&#12452;&#12523;&#35336;&#30011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3F8D36-1CEC-43AE-8716-B55E276E55C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639B4E9B-DCCD-4210-9F77-DC1D1AD401BA}">
      <dgm:prSet phldrT="[テキスト]" custT="1"/>
      <dgm:spPr/>
      <dgm:t>
        <a:bodyPr/>
        <a:lstStyle/>
        <a:p>
          <a:r>
            <a:rPr kumimoji="1" lang="ja-JP" altLang="en-US" sz="1000"/>
            <a:t>投稿者</a:t>
          </a:r>
          <a:endParaRPr kumimoji="1" lang="en-US" altLang="ja-JP" sz="1100"/>
        </a:p>
      </dgm:t>
    </dgm:pt>
    <dgm:pt modelId="{A7F1B51B-3DDD-44DB-A652-5774DD324BD3}" type="par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BAB3C438-025B-4E6C-A47F-D20C85762B98}" type="sib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AAD632B5-2C4A-4F2E-BBC4-B67E2551C545}">
      <dgm:prSet phldrT="[テキスト]" custT="1"/>
      <dgm:spPr/>
      <dgm:t>
        <a:bodyPr/>
        <a:lstStyle/>
        <a:p>
          <a:r>
            <a:rPr lang="ja-JP" sz="1100"/>
            <a:t>投稿者は</a:t>
          </a:r>
          <a:r>
            <a:rPr lang="en-US" sz="1100"/>
            <a:t>WEB</a:t>
          </a:r>
          <a:r>
            <a:rPr lang="ja-JP" sz="1100"/>
            <a:t>サービスに動画をアップロードして価格設定をする</a:t>
          </a:r>
          <a:endParaRPr kumimoji="1" lang="ja-JP" altLang="en-US" sz="1100"/>
        </a:p>
      </dgm:t>
    </dgm:pt>
    <dgm:pt modelId="{2C654284-7A33-4BC0-97F6-50580CC4D3AB}" type="par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FC1FA6A6-3A18-4535-9968-D26320CA2BBD}" type="sib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24010F68-15B9-4B8E-BAB3-2CB4D04CEA08}">
      <dgm:prSet phldrT="[テキスト]" custT="1"/>
      <dgm:spPr/>
      <dgm:t>
        <a:bodyPr/>
        <a:lstStyle/>
        <a:p>
          <a:r>
            <a:rPr kumimoji="1" lang="ja-JP" altLang="en-US" sz="1000"/>
            <a:t>視聴者</a:t>
          </a:r>
          <a:r>
            <a:rPr kumimoji="1" lang="ja-JP" altLang="en-US" sz="1100"/>
            <a:t>　</a:t>
          </a:r>
          <a:endParaRPr kumimoji="1" lang="en-US" altLang="ja-JP" sz="1100"/>
        </a:p>
      </dgm:t>
    </dgm:pt>
    <dgm:pt modelId="{41F58301-F496-4005-89DB-5689A979A240}" type="par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D50CC738-D10E-4105-90BF-DF1BF52B0E10}" type="sib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5143D471-9578-4485-A29B-F9DB0858448C}">
      <dgm:prSet phldrT="[テキスト]" custT="1"/>
      <dgm:spPr/>
      <dgm:t>
        <a:bodyPr/>
        <a:lstStyle/>
        <a:p>
          <a:r>
            <a:rPr lang="ja-JP" sz="1100"/>
            <a:t>視聴者は</a:t>
          </a:r>
          <a:r>
            <a:rPr lang="en-US" sz="1100"/>
            <a:t>WEB</a:t>
          </a:r>
          <a:r>
            <a:rPr lang="ja-JP" sz="1100"/>
            <a:t>サービスを利用するとき、</a:t>
          </a:r>
          <a:r>
            <a:rPr lang="en-US" altLang="ja-JP" sz="1100"/>
            <a:t>                                                                           </a:t>
          </a:r>
          <a:r>
            <a:rPr lang="ja-JP" sz="1100"/>
            <a:t>月額料金の動画と無料の動画を選択ことが出来る。</a:t>
          </a:r>
          <a:endParaRPr kumimoji="1" lang="ja-JP" altLang="en-US" sz="1100"/>
        </a:p>
      </dgm:t>
    </dgm:pt>
    <dgm:pt modelId="{DEC07562-0F7B-4482-9141-ADF5A5368485}" type="par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6384F317-A241-4DB0-AEB4-1597348CF56C}" type="sib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B15AE092-4741-44FC-870E-0171B50F047A}">
      <dgm:prSet phldrT="[テキスト]" custT="1"/>
      <dgm:spPr/>
      <dgm:t>
        <a:bodyPr/>
        <a:lstStyle/>
        <a:p>
          <a:r>
            <a:rPr kumimoji="1" lang="ja-JP" altLang="en-US" sz="1000"/>
            <a:t>システム</a:t>
          </a:r>
          <a:endParaRPr kumimoji="1" lang="ja-JP" altLang="en-US" sz="1100"/>
        </a:p>
      </dgm:t>
    </dgm:pt>
    <dgm:pt modelId="{2FC52084-00EE-47DB-83C9-848C0D495CA7}" type="par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962ED915-25CC-48D1-BD5E-7C2801143C7C}" type="sib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8F5CC07E-85EC-4E90-98D8-61D071C385C1}">
      <dgm:prSet phldrT="[テキスト]" custT="1"/>
      <dgm:spPr/>
      <dgm:t>
        <a:bodyPr/>
        <a:lstStyle/>
        <a:p>
          <a:r>
            <a:rPr lang="ja-JP" altLang="en-US" sz="1100"/>
            <a:t>支払われた月額料金を、視聴された動画に対して振り分ける。</a:t>
          </a:r>
          <a:endParaRPr kumimoji="1" lang="ja-JP" altLang="en-US" sz="1100"/>
        </a:p>
      </dgm:t>
    </dgm:pt>
    <dgm:pt modelId="{49E68C9F-C6E7-431F-9569-B80ABB0932F0}" type="par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BB9EC4D-0D9C-4EA9-9736-456A6030B0B0}" type="sib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3C213F6-87B0-46AC-8F36-27AFDE379F8B}" type="pres">
      <dgm:prSet presAssocID="{9C3F8D36-1CEC-43AE-8716-B55E276E55CE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425ECABD-77BA-4704-9566-8BC9190BF44C}" type="pres">
      <dgm:prSet presAssocID="{639B4E9B-DCCD-4210-9F77-DC1D1AD401BA}" presName="composite" presStyleCnt="0"/>
      <dgm:spPr/>
    </dgm:pt>
    <dgm:pt modelId="{D2AEE3DA-E733-496B-83E9-6B90D5B60AC3}" type="pres">
      <dgm:prSet presAssocID="{639B4E9B-DCCD-4210-9F77-DC1D1AD401BA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2DB16DBB-3A70-4112-98EB-B035DD6FD487}" type="pres">
      <dgm:prSet presAssocID="{639B4E9B-DCCD-4210-9F77-DC1D1AD401B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973854F9-C3A5-40CA-A825-31A892C8D883}" type="pres">
      <dgm:prSet presAssocID="{BAB3C438-025B-4E6C-A47F-D20C85762B98}" presName="sp" presStyleCnt="0"/>
      <dgm:spPr/>
    </dgm:pt>
    <dgm:pt modelId="{5D284A2E-7918-4A89-B2B5-1D3D1DBE250B}" type="pres">
      <dgm:prSet presAssocID="{24010F68-15B9-4B8E-BAB3-2CB4D04CEA08}" presName="composite" presStyleCnt="0"/>
      <dgm:spPr/>
    </dgm:pt>
    <dgm:pt modelId="{1358C290-27E0-4484-9F53-E7CDBA1E92FC}" type="pres">
      <dgm:prSet presAssocID="{24010F68-15B9-4B8E-BAB3-2CB4D04CEA08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D65BD4A-7540-494A-A8C9-674EA232D964}" type="pres">
      <dgm:prSet presAssocID="{24010F68-15B9-4B8E-BAB3-2CB4D04CEA0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75B1286-9F5E-4E7E-ACAE-1E0F07B2CE42}" type="pres">
      <dgm:prSet presAssocID="{D50CC738-D10E-4105-90BF-DF1BF52B0E10}" presName="sp" presStyleCnt="0"/>
      <dgm:spPr/>
    </dgm:pt>
    <dgm:pt modelId="{F572CCCE-2DE5-4A79-AC3E-110B41E3A03F}" type="pres">
      <dgm:prSet presAssocID="{B15AE092-4741-44FC-870E-0171B50F047A}" presName="composite" presStyleCnt="0"/>
      <dgm:spPr/>
    </dgm:pt>
    <dgm:pt modelId="{C1D7A8A3-140E-461C-A0D3-7B892CF5BC8B}" type="pres">
      <dgm:prSet presAssocID="{B15AE092-4741-44FC-870E-0171B50F047A}" presName="parentText" presStyleLbl="alignNode1" presStyleIdx="2" presStyleCnt="3" custLinFactNeighborX="-1134" custLinFactNeighborY="84992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ACC8E883-638F-4898-812D-ECD6840D70FB}" type="pres">
      <dgm:prSet presAssocID="{B15AE092-4741-44FC-870E-0171B50F047A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80A214F6-860C-468D-91C8-2537C634C5A7}" srcId="{9C3F8D36-1CEC-43AE-8716-B55E276E55CE}" destId="{24010F68-15B9-4B8E-BAB3-2CB4D04CEA08}" srcOrd="1" destOrd="0" parTransId="{41F58301-F496-4005-89DB-5689A979A240}" sibTransId="{D50CC738-D10E-4105-90BF-DF1BF52B0E10}"/>
    <dgm:cxn modelId="{7004E8BD-5802-4FC3-B1CD-DEA204B51BD5}" type="presOf" srcId="{9C3F8D36-1CEC-43AE-8716-B55E276E55CE}" destId="{43C213F6-87B0-46AC-8F36-27AFDE379F8B}" srcOrd="0" destOrd="0" presId="urn:microsoft.com/office/officeart/2005/8/layout/chevron2"/>
    <dgm:cxn modelId="{CB9C66E1-0DC6-41B1-8B8C-943354355828}" srcId="{9C3F8D36-1CEC-43AE-8716-B55E276E55CE}" destId="{639B4E9B-DCCD-4210-9F77-DC1D1AD401BA}" srcOrd="0" destOrd="0" parTransId="{A7F1B51B-3DDD-44DB-A652-5774DD324BD3}" sibTransId="{BAB3C438-025B-4E6C-A47F-D20C85762B98}"/>
    <dgm:cxn modelId="{5745287C-E5A4-4E3D-A4BF-A53E2AC29A68}" srcId="{9C3F8D36-1CEC-43AE-8716-B55E276E55CE}" destId="{B15AE092-4741-44FC-870E-0171B50F047A}" srcOrd="2" destOrd="0" parTransId="{2FC52084-00EE-47DB-83C9-848C0D495CA7}" sibTransId="{962ED915-25CC-48D1-BD5E-7C2801143C7C}"/>
    <dgm:cxn modelId="{12C2B328-B007-42E7-89FF-784BC16843C9}" type="presOf" srcId="{8F5CC07E-85EC-4E90-98D8-61D071C385C1}" destId="{ACC8E883-638F-4898-812D-ECD6840D70FB}" srcOrd="0" destOrd="0" presId="urn:microsoft.com/office/officeart/2005/8/layout/chevron2"/>
    <dgm:cxn modelId="{6C066BFA-97AB-4EAE-843D-8394C30E2E96}" srcId="{639B4E9B-DCCD-4210-9F77-DC1D1AD401BA}" destId="{AAD632B5-2C4A-4F2E-BBC4-B67E2551C545}" srcOrd="0" destOrd="0" parTransId="{2C654284-7A33-4BC0-97F6-50580CC4D3AB}" sibTransId="{FC1FA6A6-3A18-4535-9968-D26320CA2BBD}"/>
    <dgm:cxn modelId="{AC663542-F9B5-4373-AE28-DAA0E587B1CC}" srcId="{24010F68-15B9-4B8E-BAB3-2CB4D04CEA08}" destId="{5143D471-9578-4485-A29B-F9DB0858448C}" srcOrd="0" destOrd="0" parTransId="{DEC07562-0F7B-4482-9141-ADF5A5368485}" sibTransId="{6384F317-A241-4DB0-AEB4-1597348CF56C}"/>
    <dgm:cxn modelId="{30976CC4-2D9F-4B9D-879C-567E9EEB0B97}" type="presOf" srcId="{5143D471-9578-4485-A29B-F9DB0858448C}" destId="{8D65BD4A-7540-494A-A8C9-674EA232D964}" srcOrd="0" destOrd="0" presId="urn:microsoft.com/office/officeart/2005/8/layout/chevron2"/>
    <dgm:cxn modelId="{2662EA6C-C8D2-4EEA-B1FF-972F3D6B217C}" type="presOf" srcId="{24010F68-15B9-4B8E-BAB3-2CB4D04CEA08}" destId="{1358C290-27E0-4484-9F53-E7CDBA1E92FC}" srcOrd="0" destOrd="0" presId="urn:microsoft.com/office/officeart/2005/8/layout/chevron2"/>
    <dgm:cxn modelId="{43769F6F-C49F-491A-8BFB-5677888F5E5F}" srcId="{B15AE092-4741-44FC-870E-0171B50F047A}" destId="{8F5CC07E-85EC-4E90-98D8-61D071C385C1}" srcOrd="0" destOrd="0" parTransId="{49E68C9F-C6E7-431F-9569-B80ABB0932F0}" sibTransId="{4BB9EC4D-0D9C-4EA9-9736-456A6030B0B0}"/>
    <dgm:cxn modelId="{4DDEDDA2-8932-4822-8CA5-58BD42D2CD8C}" type="presOf" srcId="{639B4E9B-DCCD-4210-9F77-DC1D1AD401BA}" destId="{D2AEE3DA-E733-496B-83E9-6B90D5B60AC3}" srcOrd="0" destOrd="0" presId="urn:microsoft.com/office/officeart/2005/8/layout/chevron2"/>
    <dgm:cxn modelId="{37F49EFB-D920-42B6-A302-BBAB1DA51D4F}" type="presOf" srcId="{AAD632B5-2C4A-4F2E-BBC4-B67E2551C545}" destId="{2DB16DBB-3A70-4112-98EB-B035DD6FD487}" srcOrd="0" destOrd="0" presId="urn:microsoft.com/office/officeart/2005/8/layout/chevron2"/>
    <dgm:cxn modelId="{FADAAD0B-2C33-4EF2-B4EC-1C9F4154B626}" type="presOf" srcId="{B15AE092-4741-44FC-870E-0171B50F047A}" destId="{C1D7A8A3-140E-461C-A0D3-7B892CF5BC8B}" srcOrd="0" destOrd="0" presId="urn:microsoft.com/office/officeart/2005/8/layout/chevron2"/>
    <dgm:cxn modelId="{988F3008-C451-420A-ABC9-545C7F9D0EF1}" type="presParOf" srcId="{43C213F6-87B0-46AC-8F36-27AFDE379F8B}" destId="{425ECABD-77BA-4704-9566-8BC9190BF44C}" srcOrd="0" destOrd="0" presId="urn:microsoft.com/office/officeart/2005/8/layout/chevron2"/>
    <dgm:cxn modelId="{F735DC56-72F2-431C-AC35-2B4B37904A8E}" type="presParOf" srcId="{425ECABD-77BA-4704-9566-8BC9190BF44C}" destId="{D2AEE3DA-E733-496B-83E9-6B90D5B60AC3}" srcOrd="0" destOrd="0" presId="urn:microsoft.com/office/officeart/2005/8/layout/chevron2"/>
    <dgm:cxn modelId="{47678912-4524-4C4C-8A8D-F5A98B57BD14}" type="presParOf" srcId="{425ECABD-77BA-4704-9566-8BC9190BF44C}" destId="{2DB16DBB-3A70-4112-98EB-B035DD6FD487}" srcOrd="1" destOrd="0" presId="urn:microsoft.com/office/officeart/2005/8/layout/chevron2"/>
    <dgm:cxn modelId="{A93BA82A-F54B-40CC-8FBA-D6FA3D3B5ADD}" type="presParOf" srcId="{43C213F6-87B0-46AC-8F36-27AFDE379F8B}" destId="{973854F9-C3A5-40CA-A825-31A892C8D883}" srcOrd="1" destOrd="0" presId="urn:microsoft.com/office/officeart/2005/8/layout/chevron2"/>
    <dgm:cxn modelId="{1568B4A5-4CE3-4A35-BFD2-DBF4924763FB}" type="presParOf" srcId="{43C213F6-87B0-46AC-8F36-27AFDE379F8B}" destId="{5D284A2E-7918-4A89-B2B5-1D3D1DBE250B}" srcOrd="2" destOrd="0" presId="urn:microsoft.com/office/officeart/2005/8/layout/chevron2"/>
    <dgm:cxn modelId="{5FA3A50A-CDA8-4300-8211-2A0DCA0D001D}" type="presParOf" srcId="{5D284A2E-7918-4A89-B2B5-1D3D1DBE250B}" destId="{1358C290-27E0-4484-9F53-E7CDBA1E92FC}" srcOrd="0" destOrd="0" presId="urn:microsoft.com/office/officeart/2005/8/layout/chevron2"/>
    <dgm:cxn modelId="{24F8B4D4-529B-44C8-816D-3731A02EB5B9}" type="presParOf" srcId="{5D284A2E-7918-4A89-B2B5-1D3D1DBE250B}" destId="{8D65BD4A-7540-494A-A8C9-674EA232D964}" srcOrd="1" destOrd="0" presId="urn:microsoft.com/office/officeart/2005/8/layout/chevron2"/>
    <dgm:cxn modelId="{0F3D4636-FF57-4ED1-9B8B-8B6B3C397AA4}" type="presParOf" srcId="{43C213F6-87B0-46AC-8F36-27AFDE379F8B}" destId="{575B1286-9F5E-4E7E-ACAE-1E0F07B2CE42}" srcOrd="3" destOrd="0" presId="urn:microsoft.com/office/officeart/2005/8/layout/chevron2"/>
    <dgm:cxn modelId="{B6021155-AC1A-4B9A-B26E-3EC1381D48B1}" type="presParOf" srcId="{43C213F6-87B0-46AC-8F36-27AFDE379F8B}" destId="{F572CCCE-2DE5-4A79-AC3E-110B41E3A03F}" srcOrd="4" destOrd="0" presId="urn:microsoft.com/office/officeart/2005/8/layout/chevron2"/>
    <dgm:cxn modelId="{9F8A1DF6-53D3-4322-B314-3044FFAE27D1}" type="presParOf" srcId="{F572CCCE-2DE5-4A79-AC3E-110B41E3A03F}" destId="{C1D7A8A3-140E-461C-A0D3-7B892CF5BC8B}" srcOrd="0" destOrd="0" presId="urn:microsoft.com/office/officeart/2005/8/layout/chevron2"/>
    <dgm:cxn modelId="{8C3C22AC-5797-4DCD-8348-20390BFBEED4}" type="presParOf" srcId="{F572CCCE-2DE5-4A79-AC3E-110B41E3A03F}" destId="{ACC8E883-638F-4898-812D-ECD6840D70F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AEE3DA-E733-496B-83E9-6B90D5B60AC3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投稿者</a:t>
          </a:r>
          <a:endParaRPr kumimoji="1" lang="en-US" altLang="ja-JP" sz="1100" kern="1200"/>
        </a:p>
      </dsp:txBody>
      <dsp:txXfrm rot="-5400000">
        <a:off x="1" y="420908"/>
        <a:ext cx="840105" cy="360045"/>
      </dsp:txXfrm>
    </dsp:sp>
    <dsp:sp modelId="{2DB16DBB-3A70-4112-98EB-B035DD6FD487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投稿者は</a:t>
          </a:r>
          <a:r>
            <a:rPr lang="en-US" sz="1100" kern="1200"/>
            <a:t>WEB</a:t>
          </a:r>
          <a:r>
            <a:rPr lang="ja-JP" sz="1100" kern="1200"/>
            <a:t>サービスに動画をアップロードして価格設定をする</a:t>
          </a:r>
          <a:endParaRPr kumimoji="1" lang="ja-JP" altLang="en-US" sz="1100" kern="1200"/>
        </a:p>
      </dsp:txBody>
      <dsp:txXfrm rot="-5400000">
        <a:off x="840105" y="38936"/>
        <a:ext cx="4608214" cy="703935"/>
      </dsp:txXfrm>
    </dsp:sp>
    <dsp:sp modelId="{1358C290-27E0-4484-9F53-E7CDBA1E92FC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視聴者</a:t>
          </a:r>
          <a:r>
            <a:rPr kumimoji="1" lang="ja-JP" altLang="en-US" sz="1100" kern="1200"/>
            <a:t>　</a:t>
          </a:r>
          <a:endParaRPr kumimoji="1" lang="en-US" altLang="ja-JP" sz="1100" kern="1200"/>
        </a:p>
      </dsp:txBody>
      <dsp:txXfrm rot="-5400000">
        <a:off x="1" y="1420178"/>
        <a:ext cx="840105" cy="360045"/>
      </dsp:txXfrm>
    </dsp:sp>
    <dsp:sp modelId="{8D65BD4A-7540-494A-A8C9-674EA232D96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視聴者は</a:t>
          </a:r>
          <a:r>
            <a:rPr lang="en-US" sz="1100" kern="1200"/>
            <a:t>WEB</a:t>
          </a:r>
          <a:r>
            <a:rPr lang="ja-JP" sz="1100" kern="1200"/>
            <a:t>サービスを利用するとき、</a:t>
          </a:r>
          <a:r>
            <a:rPr lang="en-US" altLang="ja-JP" sz="1100" kern="1200"/>
            <a:t>                                                                           </a:t>
          </a:r>
          <a:r>
            <a:rPr lang="ja-JP" sz="1100" kern="1200"/>
            <a:t>月額料金の動画と無料の動画を選択ことが出来る。</a:t>
          </a:r>
          <a:endParaRPr kumimoji="1" lang="ja-JP" altLang="en-US" sz="1100" kern="1200"/>
        </a:p>
      </dsp:txBody>
      <dsp:txXfrm rot="-5400000">
        <a:off x="840105" y="1038206"/>
        <a:ext cx="4608214" cy="703935"/>
      </dsp:txXfrm>
    </dsp:sp>
    <dsp:sp modelId="{C1D7A8A3-140E-461C-A0D3-7B892CF5BC8B}">
      <dsp:nvSpPr>
        <dsp:cNvPr id="0" name=""/>
        <dsp:cNvSpPr/>
      </dsp:nvSpPr>
      <dsp:spPr>
        <a:xfrm rot="5400000">
          <a:off x="-180022" y="2180272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システム</a:t>
          </a:r>
          <a:endParaRPr kumimoji="1" lang="ja-JP" altLang="en-US" sz="1100" kern="1200"/>
        </a:p>
      </dsp:txBody>
      <dsp:txXfrm rot="-5400000">
        <a:off x="1" y="2420303"/>
        <a:ext cx="840105" cy="360045"/>
      </dsp:txXfrm>
    </dsp:sp>
    <dsp:sp modelId="{ACC8E883-638F-4898-812D-ECD6840D70FB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altLang="en-US" sz="1100" kern="1200"/>
            <a:t>支払われた月額料金を、視聴された動画に対して振り分ける。</a:t>
          </a:r>
          <a:endParaRPr kumimoji="1" lang="ja-JP" altLang="en-US" sz="1100" kern="1200"/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9B41DEDEA34CE5A3724E47858E95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80E317-8EBE-455D-8D68-6F1606276E72}"/>
      </w:docPartPr>
      <w:docPartBody>
        <w:p w:rsidR="00BD2EDB" w:rsidRDefault="008F59AC">
          <w:pPr>
            <w:pStyle w:val="509B41DEDEA34CE5A3724E47858E958E"/>
          </w:pPr>
          <w:r w:rsidRPr="000929C1">
            <w:rPr>
              <w:rFonts w:ascii="Meiryo UI" w:hAnsi="Meiryo UI"/>
              <w:lang w:val="ja-JP" w:bidi="ja-JP"/>
            </w:rPr>
            <w:t>バージョン</w:t>
          </w:r>
        </w:p>
      </w:docPartBody>
    </w:docPart>
    <w:docPart>
      <w:docPartPr>
        <w:name w:val="001C3662C50E4CD985EEAFF538CD8B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73065C-CE5C-483C-AC25-F7C05B67EA6F}"/>
      </w:docPartPr>
      <w:docPartBody>
        <w:p w:rsidR="00BD2EDB" w:rsidRDefault="008F59AC">
          <w:pPr>
            <w:pStyle w:val="001C3662C50E4CD985EEAFF538CD8B31"/>
          </w:pPr>
          <w:r w:rsidRPr="000929C1">
            <w:rPr>
              <w:rFonts w:ascii="Meiryo UI" w:hAnsi="Meiryo UI"/>
              <w:lang w:val="ja-JP" w:bidi="ja-JP"/>
            </w:rPr>
            <w:t>日付</w:t>
          </w:r>
        </w:p>
      </w:docPartBody>
    </w:docPart>
    <w:docPart>
      <w:docPartPr>
        <w:name w:val="7CFF0E7E3F4A429BBA8F35A552A2F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B1C78E-57F9-4014-BCB6-FC0C646D89ED}"/>
      </w:docPartPr>
      <w:docPartBody>
        <w:p w:rsidR="00BD2EDB" w:rsidRDefault="008F59AC">
          <w:pPr>
            <w:pStyle w:val="7CFF0E7E3F4A429BBA8F35A552A2F292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B6BB7D6CA081429B9D0FB9690BAD2E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68213A-67AC-4A81-A616-76CB07F1C61B}"/>
      </w:docPartPr>
      <w:docPartBody>
        <w:p w:rsidR="00BD2EDB" w:rsidRDefault="008F59AC">
          <w:pPr>
            <w:pStyle w:val="B6BB7D6CA081429B9D0FB9690BAD2E18"/>
          </w:pPr>
          <w:r w:rsidRPr="000929C1">
            <w:rPr>
              <w:rFonts w:ascii="Meiryo UI" w:hAnsi="Meiryo UI"/>
              <w:lang w:val="ja-JP" w:bidi="ja-JP"/>
            </w:rPr>
            <w:t>サブタイトル</w:t>
          </w:r>
        </w:p>
      </w:docPartBody>
    </w:docPart>
    <w:docPart>
      <w:docPartPr>
        <w:name w:val="51A42F2DB3664B0B96B19057F43148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DF8CC2-7D2A-4A4C-B515-F04829209ADA}"/>
      </w:docPartPr>
      <w:docPartBody>
        <w:p w:rsidR="00BD2EDB" w:rsidRDefault="008F59AC">
          <w:pPr>
            <w:pStyle w:val="51A42F2DB3664B0B96B19057F43148E3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  <w:docPart>
      <w:docPartPr>
        <w:name w:val="CB1E0750B76F4278BB52DC3E02FBDC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B94813-FDAC-4E84-8DA9-CAC3841D006C}"/>
      </w:docPartPr>
      <w:docPartBody>
        <w:p w:rsidR="00BD2EDB" w:rsidRDefault="008F59AC">
          <w:pPr>
            <w:pStyle w:val="CB1E0750B76F4278BB52DC3E02FBDCCB"/>
          </w:pPr>
          <w:r w:rsidRPr="000929C1">
            <w:rPr>
              <w:rFonts w:ascii="Meiryo UI" w:hAnsi="Meiryo UI"/>
              <w:lang w:val="ja-JP" w:bidi="ja-JP"/>
            </w:rPr>
            <w:t>会社住所</w:t>
          </w:r>
        </w:p>
      </w:docPartBody>
    </w:docPart>
    <w:docPart>
      <w:docPartPr>
        <w:name w:val="61A43613C10A4A0B9989743CBBE8EC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8F8196-9EE7-4433-9111-373F0E55538A}"/>
      </w:docPartPr>
      <w:docPartBody>
        <w:p w:rsidR="00BD2EDB" w:rsidRDefault="008F59AC">
          <w:pPr>
            <w:pStyle w:val="61A43613C10A4A0B9989743CBBE8ECEC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7395052DFC3D4D68AB2DABC0D7459C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093AC-95D6-430F-921D-DB3C2D5DF6C8}"/>
      </w:docPartPr>
      <w:docPartBody>
        <w:p w:rsidR="00EA46B8" w:rsidRDefault="00601673" w:rsidP="00601673">
          <w:pPr>
            <w:pStyle w:val="7395052DFC3D4D68AB2DABC0D7459C4B"/>
          </w:pPr>
          <w:r w:rsidRPr="000929C1">
            <w:rPr>
              <w:rFonts w:ascii="Meiryo UI" w:hAnsi="Meiryo UI"/>
              <w:lang w:val="ja-JP" w:bidi="ja-JP"/>
            </w:rPr>
            <w:t>提供</w:t>
          </w:r>
        </w:p>
      </w:docPartBody>
    </w:docPart>
    <w:docPart>
      <w:docPartPr>
        <w:name w:val="067C7FAEC7A14A54A2331EACCEB280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F3D620-3B76-4450-84F4-A0D831B3C263}"/>
      </w:docPartPr>
      <w:docPartBody>
        <w:p w:rsidR="00EA46B8" w:rsidRDefault="00601673" w:rsidP="00601673">
          <w:pPr>
            <w:pStyle w:val="067C7FAEC7A14A54A2331EACCEB2805C"/>
          </w:pPr>
          <w:r w:rsidRPr="000929C1">
            <w:rPr>
              <w:rFonts w:ascii="Meiryo UI" w:hAnsi="Meiryo UI"/>
              <w:lang w:val="ja-JP" w:bidi="ja-JP"/>
            </w:rPr>
            <w:t>名前</w:t>
          </w:r>
        </w:p>
      </w:docPartBody>
    </w:docPart>
    <w:docPart>
      <w:docPartPr>
        <w:name w:val="F9F430BC61B9496287A49916B606CB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121DE4-D8F2-42CA-AF0B-1FABE0AAAEEF}"/>
      </w:docPartPr>
      <w:docPartBody>
        <w:p w:rsidR="00EA46B8" w:rsidRDefault="00601673" w:rsidP="00601673">
          <w:pPr>
            <w:pStyle w:val="F9F430BC61B9496287A49916B606CB61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10"/>
    <w:rsid w:val="0001543B"/>
    <w:rsid w:val="000D0407"/>
    <w:rsid w:val="001C6B10"/>
    <w:rsid w:val="00601673"/>
    <w:rsid w:val="006600CE"/>
    <w:rsid w:val="0069183A"/>
    <w:rsid w:val="00750C10"/>
    <w:rsid w:val="008F59AC"/>
    <w:rsid w:val="009E43F7"/>
    <w:rsid w:val="00BD2EDB"/>
    <w:rsid w:val="00CC2EC2"/>
    <w:rsid w:val="00DD5C30"/>
    <w:rsid w:val="00E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9B41DEDEA34CE5A3724E47858E958E">
    <w:name w:val="509B41DEDEA34CE5A3724E47858E958E"/>
    <w:pPr>
      <w:widowControl w:val="0"/>
      <w:jc w:val="both"/>
    </w:pPr>
  </w:style>
  <w:style w:type="paragraph" w:customStyle="1" w:styleId="C6F45431B0E344B09A3B14C11E6F20D4">
    <w:name w:val="C6F45431B0E344B09A3B14C11E6F20D4"/>
    <w:pPr>
      <w:widowControl w:val="0"/>
      <w:jc w:val="both"/>
    </w:pPr>
  </w:style>
  <w:style w:type="paragraph" w:customStyle="1" w:styleId="001C3662C50E4CD985EEAFF538CD8B31">
    <w:name w:val="001C3662C50E4CD985EEAFF538CD8B31"/>
    <w:pPr>
      <w:widowControl w:val="0"/>
      <w:jc w:val="both"/>
    </w:pPr>
  </w:style>
  <w:style w:type="paragraph" w:customStyle="1" w:styleId="7CFF0E7E3F4A429BBA8F35A552A2F292">
    <w:name w:val="7CFF0E7E3F4A429BBA8F35A552A2F292"/>
    <w:pPr>
      <w:widowControl w:val="0"/>
      <w:jc w:val="both"/>
    </w:pPr>
  </w:style>
  <w:style w:type="paragraph" w:customStyle="1" w:styleId="B6BB7D6CA081429B9D0FB9690BAD2E18">
    <w:name w:val="B6BB7D6CA081429B9D0FB9690BAD2E18"/>
    <w:pPr>
      <w:widowControl w:val="0"/>
      <w:jc w:val="both"/>
    </w:pPr>
  </w:style>
  <w:style w:type="paragraph" w:customStyle="1" w:styleId="2ABA819C8DDB49FB98275B067C5D9C63">
    <w:name w:val="2ABA819C8DDB49FB98275B067C5D9C63"/>
    <w:pPr>
      <w:widowControl w:val="0"/>
      <w:jc w:val="both"/>
    </w:pPr>
  </w:style>
  <w:style w:type="paragraph" w:customStyle="1" w:styleId="1D84AD4BD55B4387BDE2DFE6348C5680">
    <w:name w:val="1D84AD4BD55B4387BDE2DFE6348C5680"/>
    <w:pPr>
      <w:widowControl w:val="0"/>
      <w:jc w:val="both"/>
    </w:pPr>
  </w:style>
  <w:style w:type="paragraph" w:customStyle="1" w:styleId="51A42F2DB3664B0B96B19057F43148E3">
    <w:name w:val="51A42F2DB3664B0B96B19057F43148E3"/>
    <w:pPr>
      <w:widowControl w:val="0"/>
      <w:jc w:val="both"/>
    </w:pPr>
  </w:style>
  <w:style w:type="paragraph" w:customStyle="1" w:styleId="CB1E0750B76F4278BB52DC3E02FBDCCB">
    <w:name w:val="CB1E0750B76F4278BB52DC3E02FBDCCB"/>
    <w:pPr>
      <w:widowControl w:val="0"/>
      <w:jc w:val="both"/>
    </w:pPr>
  </w:style>
  <w:style w:type="paragraph" w:customStyle="1" w:styleId="61A43613C10A4A0B9989743CBBE8ECEC">
    <w:name w:val="61A43613C10A4A0B9989743CBBE8ECEC"/>
    <w:pPr>
      <w:widowControl w:val="0"/>
      <w:jc w:val="both"/>
    </w:pPr>
  </w:style>
  <w:style w:type="paragraph" w:customStyle="1" w:styleId="3655E3D50999473D9BD90AC70F49F020">
    <w:name w:val="3655E3D50999473D9BD90AC70F49F020"/>
    <w:pPr>
      <w:widowControl w:val="0"/>
      <w:jc w:val="both"/>
    </w:pPr>
  </w:style>
  <w:style w:type="paragraph" w:customStyle="1" w:styleId="D89562265CD245BD8E0CE3EC9E3BA33A">
    <w:name w:val="D89562265CD245BD8E0CE3EC9E3BA33A"/>
    <w:pPr>
      <w:widowControl w:val="0"/>
      <w:jc w:val="both"/>
    </w:pPr>
  </w:style>
  <w:style w:type="paragraph" w:customStyle="1" w:styleId="89FF323F25624119BA07B446A878C59E">
    <w:name w:val="89FF323F25624119BA07B446A878C59E"/>
    <w:pPr>
      <w:widowControl w:val="0"/>
      <w:jc w:val="both"/>
    </w:pPr>
  </w:style>
  <w:style w:type="paragraph" w:customStyle="1" w:styleId="0F9B8E61ADDE456F89A9ECB2BA056EFD">
    <w:name w:val="0F9B8E61ADDE456F89A9ECB2BA056EFD"/>
    <w:pPr>
      <w:widowControl w:val="0"/>
      <w:jc w:val="both"/>
    </w:pPr>
  </w:style>
  <w:style w:type="paragraph" w:customStyle="1" w:styleId="376E2646593C45AEAF8F2ECA8F392B3E">
    <w:name w:val="376E2646593C45AEAF8F2ECA8F392B3E"/>
    <w:pPr>
      <w:widowControl w:val="0"/>
      <w:jc w:val="both"/>
    </w:pPr>
  </w:style>
  <w:style w:type="paragraph" w:customStyle="1" w:styleId="B0B10442184A4884ACA315C04B4AFE5E">
    <w:name w:val="B0B10442184A4884ACA315C04B4AFE5E"/>
    <w:pPr>
      <w:widowControl w:val="0"/>
      <w:jc w:val="both"/>
    </w:pPr>
  </w:style>
  <w:style w:type="paragraph" w:customStyle="1" w:styleId="4A10A4457A8E4D439F04E5D9A08458CB">
    <w:name w:val="4A10A4457A8E4D439F04E5D9A08458CB"/>
    <w:pPr>
      <w:widowControl w:val="0"/>
      <w:jc w:val="both"/>
    </w:pPr>
  </w:style>
  <w:style w:type="character" w:styleId="a3">
    <w:name w:val="Emphasis"/>
    <w:basedOn w:val="a0"/>
    <w:uiPriority w:val="12"/>
    <w:unhideWhenUsed/>
    <w:qFormat/>
    <w:rsid w:val="00750C10"/>
    <w:rPr>
      <w:rFonts w:eastAsia="Meiryo UI"/>
      <w:i/>
      <w:iCs/>
      <w:color w:val="595959" w:themeColor="text1" w:themeTint="A6"/>
    </w:rPr>
  </w:style>
  <w:style w:type="paragraph" w:customStyle="1" w:styleId="F27E812F184B45ED911800CB41888E82">
    <w:name w:val="F27E812F184B45ED911800CB41888E82"/>
    <w:pPr>
      <w:widowControl w:val="0"/>
      <w:jc w:val="both"/>
    </w:pPr>
  </w:style>
  <w:style w:type="paragraph" w:customStyle="1" w:styleId="B3DA1513CA9C4585A09217D50D607DF6">
    <w:name w:val="B3DA1513CA9C4585A09217D50D607DF6"/>
    <w:pPr>
      <w:widowControl w:val="0"/>
      <w:jc w:val="both"/>
    </w:pPr>
  </w:style>
  <w:style w:type="paragraph" w:customStyle="1" w:styleId="357896813E794124B2D551D7C8F99EC4">
    <w:name w:val="357896813E794124B2D551D7C8F99EC4"/>
    <w:pPr>
      <w:widowControl w:val="0"/>
      <w:jc w:val="both"/>
    </w:pPr>
  </w:style>
  <w:style w:type="paragraph" w:customStyle="1" w:styleId="75967C3559964F78B6BF71BFE799F82D">
    <w:name w:val="75967C3559964F78B6BF71BFE799F82D"/>
    <w:pPr>
      <w:widowControl w:val="0"/>
      <w:jc w:val="both"/>
    </w:pPr>
  </w:style>
  <w:style w:type="paragraph" w:customStyle="1" w:styleId="90F310A5D2594DE9BAFDECF0AD7CDE7D">
    <w:name w:val="90F310A5D2594DE9BAFDECF0AD7CDE7D"/>
    <w:pPr>
      <w:widowControl w:val="0"/>
      <w:jc w:val="both"/>
    </w:pPr>
  </w:style>
  <w:style w:type="paragraph" w:customStyle="1" w:styleId="35DB893E989D41DBBF6B977260AAB033">
    <w:name w:val="35DB893E989D41DBBF6B977260AAB033"/>
    <w:pPr>
      <w:widowControl w:val="0"/>
      <w:jc w:val="both"/>
    </w:pPr>
  </w:style>
  <w:style w:type="paragraph" w:customStyle="1" w:styleId="2CE2D2B1D5634222A22B1E039C1BDF77">
    <w:name w:val="2CE2D2B1D5634222A22B1E039C1BDF77"/>
    <w:pPr>
      <w:widowControl w:val="0"/>
      <w:jc w:val="both"/>
    </w:pPr>
  </w:style>
  <w:style w:type="paragraph" w:customStyle="1" w:styleId="B26572D187E14F9BA4F447C41B123178">
    <w:name w:val="B26572D187E14F9BA4F447C41B123178"/>
    <w:pPr>
      <w:widowControl w:val="0"/>
      <w:jc w:val="both"/>
    </w:pPr>
  </w:style>
  <w:style w:type="paragraph" w:customStyle="1" w:styleId="6487E9002DE5437A806E9233F3E4BA98">
    <w:name w:val="6487E9002DE5437A806E9233F3E4BA98"/>
    <w:pPr>
      <w:widowControl w:val="0"/>
      <w:jc w:val="both"/>
    </w:pPr>
  </w:style>
  <w:style w:type="paragraph" w:customStyle="1" w:styleId="6F33B51207994686B8F3367A26D6EAB0">
    <w:name w:val="6F33B51207994686B8F3367A26D6EAB0"/>
    <w:pPr>
      <w:widowControl w:val="0"/>
      <w:jc w:val="both"/>
    </w:pPr>
  </w:style>
  <w:style w:type="paragraph" w:customStyle="1" w:styleId="EB271E41E63E407B91B2B503E78AE140">
    <w:name w:val="EB271E41E63E407B91B2B503E78AE140"/>
    <w:pPr>
      <w:widowControl w:val="0"/>
      <w:jc w:val="both"/>
    </w:pPr>
  </w:style>
  <w:style w:type="paragraph" w:customStyle="1" w:styleId="73B37DEF890D4175BA15517AE887EEF0">
    <w:name w:val="73B37DEF890D4175BA15517AE887EEF0"/>
    <w:pPr>
      <w:widowControl w:val="0"/>
      <w:jc w:val="both"/>
    </w:pPr>
  </w:style>
  <w:style w:type="paragraph" w:customStyle="1" w:styleId="C8BFCF9CB14D41BBA9A58A9D75810AE2">
    <w:name w:val="C8BFCF9CB14D41BBA9A58A9D75810AE2"/>
    <w:pPr>
      <w:widowControl w:val="0"/>
      <w:jc w:val="both"/>
    </w:pPr>
  </w:style>
  <w:style w:type="paragraph" w:customStyle="1" w:styleId="A145AEA203E4464EA7AD5E71E3E84578">
    <w:name w:val="A145AEA203E4464EA7AD5E71E3E84578"/>
    <w:pPr>
      <w:widowControl w:val="0"/>
      <w:jc w:val="both"/>
    </w:pPr>
  </w:style>
  <w:style w:type="paragraph" w:customStyle="1" w:styleId="07A7D07C1DB14C82B9B87485488BFFD2">
    <w:name w:val="07A7D07C1DB14C82B9B87485488BFFD2"/>
    <w:pPr>
      <w:widowControl w:val="0"/>
      <w:jc w:val="both"/>
    </w:pPr>
  </w:style>
  <w:style w:type="paragraph" w:customStyle="1" w:styleId="DCE832122AEA451DBCFD031DC073AD52">
    <w:name w:val="DCE832122AEA451DBCFD031DC073AD52"/>
    <w:pPr>
      <w:widowControl w:val="0"/>
      <w:jc w:val="both"/>
    </w:pPr>
  </w:style>
  <w:style w:type="paragraph" w:customStyle="1" w:styleId="E4F72240E5BC41F7B97BC4F2761620C5">
    <w:name w:val="E4F72240E5BC41F7B97BC4F2761620C5"/>
    <w:pPr>
      <w:widowControl w:val="0"/>
      <w:jc w:val="both"/>
    </w:pPr>
  </w:style>
  <w:style w:type="paragraph" w:customStyle="1" w:styleId="3FAFA6526F7B4B3CA8E6C0D77CD96C64">
    <w:name w:val="3FAFA6526F7B4B3CA8E6C0D77CD96C64"/>
    <w:pPr>
      <w:widowControl w:val="0"/>
      <w:jc w:val="both"/>
    </w:pPr>
  </w:style>
  <w:style w:type="paragraph" w:customStyle="1" w:styleId="33563C1AE2F544EA8FE61E4C22BC9289">
    <w:name w:val="33563C1AE2F544EA8FE61E4C22BC9289"/>
    <w:pPr>
      <w:widowControl w:val="0"/>
      <w:jc w:val="both"/>
    </w:pPr>
  </w:style>
  <w:style w:type="paragraph" w:customStyle="1" w:styleId="0B4B70DAF17A409C81806F42999F990F">
    <w:name w:val="0B4B70DAF17A409C81806F42999F990F"/>
    <w:pPr>
      <w:widowControl w:val="0"/>
      <w:jc w:val="both"/>
    </w:pPr>
  </w:style>
  <w:style w:type="paragraph" w:customStyle="1" w:styleId="A9428BDA19BC493D9C5057A4F49E8EBE">
    <w:name w:val="A9428BDA19BC493D9C5057A4F49E8EBE"/>
    <w:pPr>
      <w:widowControl w:val="0"/>
      <w:jc w:val="both"/>
    </w:pPr>
  </w:style>
  <w:style w:type="paragraph" w:customStyle="1" w:styleId="E1C15A73A01C4CCE88BB2ACDDB1E8AE7">
    <w:name w:val="E1C15A73A01C4CCE88BB2ACDDB1E8AE7"/>
    <w:pPr>
      <w:widowControl w:val="0"/>
      <w:jc w:val="both"/>
    </w:pPr>
  </w:style>
  <w:style w:type="paragraph" w:customStyle="1" w:styleId="56DB598261C341E0AE7B0099949E9050">
    <w:name w:val="56DB598261C341E0AE7B0099949E9050"/>
    <w:pPr>
      <w:widowControl w:val="0"/>
      <w:jc w:val="both"/>
    </w:pPr>
  </w:style>
  <w:style w:type="paragraph" w:customStyle="1" w:styleId="245F40DACD2042B1AAE985B420D1A895">
    <w:name w:val="245F40DACD2042B1AAE985B420D1A895"/>
    <w:pPr>
      <w:widowControl w:val="0"/>
      <w:jc w:val="both"/>
    </w:pPr>
  </w:style>
  <w:style w:type="paragraph" w:customStyle="1" w:styleId="F29B8A6D27B043D0A6C306EBE3AECDB9">
    <w:name w:val="F29B8A6D27B043D0A6C306EBE3AECDB9"/>
    <w:pPr>
      <w:widowControl w:val="0"/>
      <w:jc w:val="both"/>
    </w:pPr>
  </w:style>
  <w:style w:type="paragraph" w:customStyle="1" w:styleId="3DDF2F07AF8F4D49BBDEC9DEBB786B34">
    <w:name w:val="3DDF2F07AF8F4D49BBDEC9DEBB786B34"/>
    <w:pPr>
      <w:widowControl w:val="0"/>
      <w:jc w:val="both"/>
    </w:pPr>
  </w:style>
  <w:style w:type="paragraph" w:customStyle="1" w:styleId="B52778E562A44199A2BCBA9C8D6D397B">
    <w:name w:val="B52778E562A44199A2BCBA9C8D6D397B"/>
    <w:pPr>
      <w:widowControl w:val="0"/>
      <w:jc w:val="both"/>
    </w:pPr>
  </w:style>
  <w:style w:type="paragraph" w:customStyle="1" w:styleId="6D5F3E46399441B5B358ED02BEF3FE17">
    <w:name w:val="6D5F3E46399441B5B358ED02BEF3FE17"/>
    <w:pPr>
      <w:widowControl w:val="0"/>
      <w:jc w:val="both"/>
    </w:pPr>
  </w:style>
  <w:style w:type="paragraph" w:customStyle="1" w:styleId="9400D57B9F1D445589F9A2A7EFD3AB54">
    <w:name w:val="9400D57B9F1D445589F9A2A7EFD3AB54"/>
    <w:pPr>
      <w:widowControl w:val="0"/>
      <w:jc w:val="both"/>
    </w:pPr>
  </w:style>
  <w:style w:type="paragraph" w:customStyle="1" w:styleId="3004D5EB557743A1BE45126FF1607F40">
    <w:name w:val="3004D5EB557743A1BE45126FF1607F40"/>
    <w:pPr>
      <w:widowControl w:val="0"/>
      <w:jc w:val="both"/>
    </w:pPr>
  </w:style>
  <w:style w:type="paragraph" w:customStyle="1" w:styleId="25CA4CB7CBC54688B2F47BCA6F862174">
    <w:name w:val="25CA4CB7CBC54688B2F47BCA6F862174"/>
    <w:pPr>
      <w:widowControl w:val="0"/>
      <w:jc w:val="both"/>
    </w:pPr>
  </w:style>
  <w:style w:type="paragraph" w:customStyle="1" w:styleId="36EDA948E1314E9989EAC05889A51DEA">
    <w:name w:val="36EDA948E1314E9989EAC05889A51DEA"/>
    <w:pPr>
      <w:widowControl w:val="0"/>
      <w:jc w:val="both"/>
    </w:pPr>
  </w:style>
  <w:style w:type="paragraph" w:customStyle="1" w:styleId="01AD09138D8E4031B2C25F621B8B2CD7">
    <w:name w:val="01AD09138D8E4031B2C25F621B8B2CD7"/>
    <w:pPr>
      <w:widowControl w:val="0"/>
      <w:jc w:val="both"/>
    </w:pPr>
  </w:style>
  <w:style w:type="paragraph" w:customStyle="1" w:styleId="53450C0D8F9647E1A246F7A41DDFB402">
    <w:name w:val="53450C0D8F9647E1A246F7A41DDFB402"/>
    <w:pPr>
      <w:widowControl w:val="0"/>
      <w:jc w:val="both"/>
    </w:pPr>
  </w:style>
  <w:style w:type="paragraph" w:customStyle="1" w:styleId="ADDB715A8DFA4DE89F8AC562D596C5D4">
    <w:name w:val="ADDB715A8DFA4DE89F8AC562D596C5D4"/>
    <w:pPr>
      <w:widowControl w:val="0"/>
      <w:jc w:val="both"/>
    </w:pPr>
  </w:style>
  <w:style w:type="paragraph" w:customStyle="1" w:styleId="795AAA8552714861B2CF395B28F27585">
    <w:name w:val="795AAA8552714861B2CF395B28F27585"/>
    <w:pPr>
      <w:widowControl w:val="0"/>
      <w:jc w:val="both"/>
    </w:pPr>
  </w:style>
  <w:style w:type="paragraph" w:customStyle="1" w:styleId="58B6AA3061794DE0A5634E85E62A0751">
    <w:name w:val="58B6AA3061794DE0A5634E85E62A0751"/>
    <w:pPr>
      <w:widowControl w:val="0"/>
      <w:jc w:val="both"/>
    </w:pPr>
  </w:style>
  <w:style w:type="paragraph" w:customStyle="1" w:styleId="09E601ABFA4E4DCD8A111DF0115BDFCB">
    <w:name w:val="09E601ABFA4E4DCD8A111DF0115BDFCB"/>
    <w:pPr>
      <w:widowControl w:val="0"/>
      <w:jc w:val="both"/>
    </w:pPr>
  </w:style>
  <w:style w:type="paragraph" w:customStyle="1" w:styleId="7AD81AB3069B495FA1F26F6ACF9D8217">
    <w:name w:val="7AD81AB3069B495FA1F26F6ACF9D8217"/>
    <w:pPr>
      <w:widowControl w:val="0"/>
      <w:jc w:val="both"/>
    </w:pPr>
  </w:style>
  <w:style w:type="paragraph" w:customStyle="1" w:styleId="C6EFA17F3E1F4DD7BAC3EE4B613D6353">
    <w:name w:val="C6EFA17F3E1F4DD7BAC3EE4B613D6353"/>
    <w:pPr>
      <w:widowControl w:val="0"/>
      <w:jc w:val="both"/>
    </w:pPr>
  </w:style>
  <w:style w:type="paragraph" w:customStyle="1" w:styleId="16B0C40015E143A3804F359006BAC3A7">
    <w:name w:val="16B0C40015E143A3804F359006BAC3A7"/>
    <w:pPr>
      <w:widowControl w:val="0"/>
      <w:jc w:val="both"/>
    </w:pPr>
  </w:style>
  <w:style w:type="paragraph" w:customStyle="1" w:styleId="9BA4DB4B35624324886B00BD66FE0DCB">
    <w:name w:val="9BA4DB4B35624324886B00BD66FE0DCB"/>
    <w:pPr>
      <w:widowControl w:val="0"/>
      <w:jc w:val="both"/>
    </w:pPr>
  </w:style>
  <w:style w:type="paragraph" w:customStyle="1" w:styleId="AE7F1BE2C29649CF802517754FEDCD56">
    <w:name w:val="AE7F1BE2C29649CF802517754FEDCD56"/>
    <w:pPr>
      <w:widowControl w:val="0"/>
      <w:jc w:val="both"/>
    </w:pPr>
  </w:style>
  <w:style w:type="paragraph" w:customStyle="1" w:styleId="15109428F5FC4066A8B33EB576E702CA">
    <w:name w:val="15109428F5FC4066A8B33EB576E702CA"/>
    <w:pPr>
      <w:widowControl w:val="0"/>
      <w:jc w:val="both"/>
    </w:pPr>
  </w:style>
  <w:style w:type="paragraph" w:customStyle="1" w:styleId="41F18D7F02BB4B1DABC8B54111FE550B">
    <w:name w:val="41F18D7F02BB4B1DABC8B54111FE550B"/>
    <w:pPr>
      <w:widowControl w:val="0"/>
      <w:jc w:val="both"/>
    </w:pPr>
  </w:style>
  <w:style w:type="paragraph" w:customStyle="1" w:styleId="39DCFDA298C04E87B1D647F019821501">
    <w:name w:val="39DCFDA298C04E87B1D647F019821501"/>
    <w:pPr>
      <w:widowControl w:val="0"/>
      <w:jc w:val="both"/>
    </w:pPr>
  </w:style>
  <w:style w:type="paragraph" w:customStyle="1" w:styleId="EE942AFA51AA401D9B489C56C612ED72">
    <w:name w:val="EE942AFA51AA401D9B489C56C612ED72"/>
    <w:pPr>
      <w:widowControl w:val="0"/>
      <w:jc w:val="both"/>
    </w:pPr>
  </w:style>
  <w:style w:type="paragraph" w:customStyle="1" w:styleId="5A0E7E2C8D6541079E48CA6E4B0BB989">
    <w:name w:val="5A0E7E2C8D6541079E48CA6E4B0BB989"/>
    <w:pPr>
      <w:widowControl w:val="0"/>
      <w:jc w:val="both"/>
    </w:pPr>
  </w:style>
  <w:style w:type="paragraph" w:customStyle="1" w:styleId="B6904B13B81344149F9BDB4748A48658">
    <w:name w:val="B6904B13B81344149F9BDB4748A48658"/>
    <w:pPr>
      <w:widowControl w:val="0"/>
      <w:jc w:val="both"/>
    </w:pPr>
  </w:style>
  <w:style w:type="paragraph" w:customStyle="1" w:styleId="10300827439345BA845B9EFA88A5EF39">
    <w:name w:val="10300827439345BA845B9EFA88A5EF39"/>
    <w:pPr>
      <w:widowControl w:val="0"/>
      <w:jc w:val="both"/>
    </w:pPr>
  </w:style>
  <w:style w:type="paragraph" w:customStyle="1" w:styleId="88B29E9283E442C8850E97D2358CEE5F">
    <w:name w:val="88B29E9283E442C8850E97D2358CEE5F"/>
    <w:pPr>
      <w:widowControl w:val="0"/>
      <w:jc w:val="both"/>
    </w:pPr>
  </w:style>
  <w:style w:type="paragraph" w:customStyle="1" w:styleId="8F8C307779E1489BB08BFA36692CCDC1">
    <w:name w:val="8F8C307779E1489BB08BFA36692CCDC1"/>
    <w:pPr>
      <w:widowControl w:val="0"/>
      <w:jc w:val="both"/>
    </w:pPr>
  </w:style>
  <w:style w:type="paragraph" w:customStyle="1" w:styleId="267BDE15049645B2808D9C2944C2EA83">
    <w:name w:val="267BDE15049645B2808D9C2944C2EA83"/>
    <w:pPr>
      <w:widowControl w:val="0"/>
      <w:jc w:val="both"/>
    </w:pPr>
  </w:style>
  <w:style w:type="paragraph" w:customStyle="1" w:styleId="84CBE1D787144CE6A09912F678B5DEEB">
    <w:name w:val="84CBE1D787144CE6A09912F678B5DEEB"/>
    <w:pPr>
      <w:widowControl w:val="0"/>
      <w:jc w:val="both"/>
    </w:pPr>
  </w:style>
  <w:style w:type="paragraph" w:customStyle="1" w:styleId="1ACE7CE708CD4A6C963825E71628FA46">
    <w:name w:val="1ACE7CE708CD4A6C963825E71628FA46"/>
    <w:pPr>
      <w:widowControl w:val="0"/>
      <w:jc w:val="both"/>
    </w:pPr>
  </w:style>
  <w:style w:type="paragraph" w:customStyle="1" w:styleId="B626BE55287D4BE2833BEEB203574A75">
    <w:name w:val="B626BE55287D4BE2833BEEB203574A75"/>
    <w:pPr>
      <w:widowControl w:val="0"/>
      <w:jc w:val="both"/>
    </w:pPr>
  </w:style>
  <w:style w:type="paragraph" w:customStyle="1" w:styleId="E2F890CC1DB6447DA00377AE0B81D358">
    <w:name w:val="E2F890CC1DB6447DA00377AE0B81D358"/>
    <w:pPr>
      <w:widowControl w:val="0"/>
      <w:jc w:val="both"/>
    </w:pPr>
  </w:style>
  <w:style w:type="paragraph" w:customStyle="1" w:styleId="213D2DAE3F1840379F8B77877504D4DF">
    <w:name w:val="213D2DAE3F1840379F8B77877504D4DF"/>
    <w:pPr>
      <w:widowControl w:val="0"/>
      <w:jc w:val="both"/>
    </w:pPr>
  </w:style>
  <w:style w:type="paragraph" w:customStyle="1" w:styleId="733E752E83AB4056AED3C023D28D1B3F">
    <w:name w:val="733E752E83AB4056AED3C023D28D1B3F"/>
    <w:pPr>
      <w:widowControl w:val="0"/>
      <w:jc w:val="both"/>
    </w:pPr>
  </w:style>
  <w:style w:type="paragraph" w:customStyle="1" w:styleId="92153BF51C0A4B1488A2F6EBC1D8C367">
    <w:name w:val="92153BF51C0A4B1488A2F6EBC1D8C367"/>
    <w:pPr>
      <w:widowControl w:val="0"/>
      <w:jc w:val="both"/>
    </w:pPr>
  </w:style>
  <w:style w:type="paragraph" w:customStyle="1" w:styleId="2A7B0BE9EDF54AA3A871CA7650EABCC7">
    <w:name w:val="2A7B0BE9EDF54AA3A871CA7650EABCC7"/>
    <w:pPr>
      <w:widowControl w:val="0"/>
      <w:jc w:val="both"/>
    </w:pPr>
  </w:style>
  <w:style w:type="paragraph" w:customStyle="1" w:styleId="56C168E25F5643E5A8E9E791D06A01FB">
    <w:name w:val="56C168E25F5643E5A8E9E791D06A01FB"/>
    <w:pPr>
      <w:widowControl w:val="0"/>
      <w:jc w:val="both"/>
    </w:pPr>
  </w:style>
  <w:style w:type="paragraph" w:customStyle="1" w:styleId="6297370D97D147F0894703FA6AB85F2C">
    <w:name w:val="6297370D97D147F0894703FA6AB85F2C"/>
    <w:pPr>
      <w:widowControl w:val="0"/>
      <w:jc w:val="both"/>
    </w:pPr>
  </w:style>
  <w:style w:type="paragraph" w:customStyle="1" w:styleId="11D4A717D297499EA66D49BD121EBD73">
    <w:name w:val="11D4A717D297499EA66D49BD121EBD73"/>
    <w:pPr>
      <w:widowControl w:val="0"/>
      <w:jc w:val="both"/>
    </w:pPr>
  </w:style>
  <w:style w:type="paragraph" w:customStyle="1" w:styleId="19A26F92D0734C54B899142216E4568F">
    <w:name w:val="19A26F92D0734C54B899142216E4568F"/>
    <w:pPr>
      <w:widowControl w:val="0"/>
      <w:jc w:val="both"/>
    </w:pPr>
  </w:style>
  <w:style w:type="paragraph" w:customStyle="1" w:styleId="B5A9365F61994501982FBE8C2EC03B65">
    <w:name w:val="B5A9365F61994501982FBE8C2EC03B65"/>
    <w:pPr>
      <w:widowControl w:val="0"/>
      <w:jc w:val="both"/>
    </w:pPr>
  </w:style>
  <w:style w:type="paragraph" w:customStyle="1" w:styleId="1E27AACF1DF84DE8B1A555DBFF3F8E15">
    <w:name w:val="1E27AACF1DF84DE8B1A555DBFF3F8E15"/>
    <w:pPr>
      <w:widowControl w:val="0"/>
      <w:jc w:val="both"/>
    </w:pPr>
  </w:style>
  <w:style w:type="paragraph" w:customStyle="1" w:styleId="5B73E6C6972E43B2B982F4EA9BEE3056">
    <w:name w:val="5B73E6C6972E43B2B982F4EA9BEE3056"/>
    <w:pPr>
      <w:widowControl w:val="0"/>
      <w:jc w:val="both"/>
    </w:pPr>
  </w:style>
  <w:style w:type="paragraph" w:customStyle="1" w:styleId="089EC4A93276458DA8329B81CF7075DF">
    <w:name w:val="089EC4A93276458DA8329B81CF7075DF"/>
    <w:pPr>
      <w:widowControl w:val="0"/>
      <w:jc w:val="both"/>
    </w:pPr>
  </w:style>
  <w:style w:type="paragraph" w:customStyle="1" w:styleId="983D96577E1848A7990B5A051F158566">
    <w:name w:val="983D96577E1848A7990B5A051F158566"/>
    <w:pPr>
      <w:widowControl w:val="0"/>
      <w:jc w:val="both"/>
    </w:pPr>
  </w:style>
  <w:style w:type="paragraph" w:customStyle="1" w:styleId="5E8795AA60B74C4691424475F67FCD61">
    <w:name w:val="5E8795AA60B74C4691424475F67FCD61"/>
    <w:pPr>
      <w:widowControl w:val="0"/>
      <w:jc w:val="both"/>
    </w:pPr>
  </w:style>
  <w:style w:type="paragraph" w:customStyle="1" w:styleId="DE2E24C5063C4C0D897DAE5A39234056">
    <w:name w:val="DE2E24C5063C4C0D897DAE5A39234056"/>
    <w:rsid w:val="00750C10"/>
    <w:pPr>
      <w:widowControl w:val="0"/>
      <w:jc w:val="both"/>
    </w:pPr>
  </w:style>
  <w:style w:type="paragraph" w:customStyle="1" w:styleId="826E6E6FADE649B2AE4E2B51471F6BE9">
    <w:name w:val="826E6E6FADE649B2AE4E2B51471F6BE9"/>
    <w:rsid w:val="00750C10"/>
    <w:pPr>
      <w:widowControl w:val="0"/>
      <w:jc w:val="both"/>
    </w:pPr>
  </w:style>
  <w:style w:type="paragraph" w:customStyle="1" w:styleId="42B56C72C332473E96F0F3298D43F335">
    <w:name w:val="42B56C72C332473E96F0F3298D43F335"/>
    <w:rsid w:val="00750C10"/>
    <w:pPr>
      <w:widowControl w:val="0"/>
      <w:jc w:val="both"/>
    </w:pPr>
  </w:style>
  <w:style w:type="paragraph" w:customStyle="1" w:styleId="3217BF4DBFFD42168A122529B378DB96">
    <w:name w:val="3217BF4DBFFD42168A122529B378DB96"/>
    <w:rsid w:val="00750C10"/>
    <w:pPr>
      <w:widowControl w:val="0"/>
      <w:jc w:val="both"/>
    </w:pPr>
  </w:style>
  <w:style w:type="paragraph" w:customStyle="1" w:styleId="8BC8156FB87645FAA91F7AA6E4F5FA92">
    <w:name w:val="8BC8156FB87645FAA91F7AA6E4F5FA92"/>
    <w:rsid w:val="00750C10"/>
    <w:pPr>
      <w:widowControl w:val="0"/>
      <w:jc w:val="both"/>
    </w:pPr>
  </w:style>
  <w:style w:type="paragraph" w:customStyle="1" w:styleId="512DAFFAC92047609B70068E82ADDF7D">
    <w:name w:val="512DAFFAC92047609B70068E82ADDF7D"/>
    <w:rsid w:val="00750C10"/>
    <w:pPr>
      <w:widowControl w:val="0"/>
      <w:jc w:val="both"/>
    </w:pPr>
  </w:style>
  <w:style w:type="paragraph" w:customStyle="1" w:styleId="81DBA47E52434FA6A2CDAC8EE5868A88">
    <w:name w:val="81DBA47E52434FA6A2CDAC8EE5868A88"/>
    <w:rsid w:val="00750C10"/>
    <w:pPr>
      <w:widowControl w:val="0"/>
      <w:jc w:val="both"/>
    </w:pPr>
  </w:style>
  <w:style w:type="paragraph" w:customStyle="1" w:styleId="B63B6C7C26EE4A8386ADDE35A28D661E">
    <w:name w:val="B63B6C7C26EE4A8386ADDE35A28D661E"/>
    <w:rsid w:val="00750C10"/>
    <w:pPr>
      <w:widowControl w:val="0"/>
      <w:jc w:val="both"/>
    </w:pPr>
  </w:style>
  <w:style w:type="paragraph" w:customStyle="1" w:styleId="7395052DFC3D4D68AB2DABC0D7459C4B">
    <w:name w:val="7395052DFC3D4D68AB2DABC0D7459C4B"/>
    <w:rsid w:val="00601673"/>
    <w:pPr>
      <w:widowControl w:val="0"/>
      <w:jc w:val="both"/>
    </w:pPr>
  </w:style>
  <w:style w:type="paragraph" w:customStyle="1" w:styleId="067C7FAEC7A14A54A2331EACCEB2805C">
    <w:name w:val="067C7FAEC7A14A54A2331EACCEB2805C"/>
    <w:rsid w:val="00601673"/>
    <w:pPr>
      <w:widowControl w:val="0"/>
      <w:jc w:val="both"/>
    </w:pPr>
  </w:style>
  <w:style w:type="paragraph" w:customStyle="1" w:styleId="F9F430BC61B9496287A49916B606CB61">
    <w:name w:val="F9F430BC61B9496287A49916B606CB61"/>
    <w:rsid w:val="00601673"/>
    <w:pPr>
      <w:widowControl w:val="0"/>
      <w:jc w:val="both"/>
    </w:pPr>
  </w:style>
  <w:style w:type="paragraph" w:customStyle="1" w:styleId="E42E59C74A754758A989C3843A3F3C95">
    <w:name w:val="E42E59C74A754758A989C3843A3F3C95"/>
    <w:rsid w:val="00601673"/>
    <w:pPr>
      <w:widowControl w:val="0"/>
      <w:jc w:val="both"/>
    </w:pPr>
  </w:style>
  <w:style w:type="paragraph" w:customStyle="1" w:styleId="CA7D97CC4FD940EEA43CA1ABDD713E92">
    <w:name w:val="CA7D97CC4FD940EEA43CA1ABDD713E92"/>
    <w:rsid w:val="00601673"/>
    <w:pPr>
      <w:widowControl w:val="0"/>
      <w:jc w:val="both"/>
    </w:pPr>
  </w:style>
  <w:style w:type="paragraph" w:customStyle="1" w:styleId="A110825508A8434087B92B85EC70C396">
    <w:name w:val="A110825508A8434087B92B85EC70C396"/>
    <w:rsid w:val="00601673"/>
    <w:pPr>
      <w:widowControl w:val="0"/>
      <w:jc w:val="both"/>
    </w:pPr>
  </w:style>
  <w:style w:type="paragraph" w:customStyle="1" w:styleId="F8D471BAD63C4CE08B6D65E665933D24">
    <w:name w:val="F8D471BAD63C4CE08B6D65E665933D24"/>
    <w:rsid w:val="00601673"/>
    <w:pPr>
      <w:widowControl w:val="0"/>
      <w:jc w:val="both"/>
    </w:pPr>
  </w:style>
  <w:style w:type="paragraph" w:customStyle="1" w:styleId="FDDD58E37057485EA505006FC3F933A1">
    <w:name w:val="FDDD58E37057485EA505006FC3F933A1"/>
    <w:rsid w:val="00601673"/>
    <w:pPr>
      <w:widowControl w:val="0"/>
      <w:jc w:val="both"/>
    </w:pPr>
  </w:style>
  <w:style w:type="paragraph" w:customStyle="1" w:styleId="3B6C761B6E62401790BA2AD100C3F1DB">
    <w:name w:val="3B6C761B6E62401790BA2AD100C3F1DB"/>
    <w:rsid w:val="00601673"/>
    <w:pPr>
      <w:widowControl w:val="0"/>
      <w:jc w:val="both"/>
    </w:pPr>
  </w:style>
  <w:style w:type="paragraph" w:customStyle="1" w:styleId="21AC78F481754CD0915AF5D462371CA0">
    <w:name w:val="21AC78F481754CD0915AF5D462371CA0"/>
    <w:rsid w:val="00601673"/>
    <w:pPr>
      <w:widowControl w:val="0"/>
      <w:jc w:val="both"/>
    </w:pPr>
  </w:style>
  <w:style w:type="paragraph" w:customStyle="1" w:styleId="4DB7863D59A9475498C58A25F7EDA807">
    <w:name w:val="4DB7863D59A9475498C58A25F7EDA807"/>
    <w:rsid w:val="006016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〒530-0001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E6A7FA-D8B7-4D39-9347-B0C18FF3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対象ユーザーのプロファイル計画</Template>
  <TotalTime>453</TotalTime>
  <Pages>8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株式会社You_next</vt:lpstr>
      <vt:lpstr/>
    </vt:vector>
  </TitlesOfParts>
  <Company>株式会社You_next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株式会社You_next</dc:title>
  <dc:subject>システム名称：You_next動画投稿サイト</dc:subject>
  <dc:creator>ohs70413</dc:creator>
  <cp:keywords>小川　　紗世</cp:keywords>
  <dc:description>2018/5/17</dc:description>
  <cp:lastModifiedBy>Windows ユーザー</cp:lastModifiedBy>
  <cp:revision>5</cp:revision>
  <cp:lastPrinted>2018-05-16T13:54:00Z</cp:lastPrinted>
  <dcterms:created xsi:type="dcterms:W3CDTF">2018-05-16T08:25:00Z</dcterms:created>
  <dcterms:modified xsi:type="dcterms:W3CDTF">2018-05-25T13:37:00Z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