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6663"/>
      </w:tblGrid>
      <w:tr w:rsidR="0021744C" w:rsidRPr="0021744C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rFonts w:hint="eastAsia"/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rFonts w:hint="eastAsia"/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rFonts w:hint="eastAsia"/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vAlign w:val="center"/>
          </w:tcPr>
          <w:p w:rsidR="0021744C" w:rsidRDefault="001C5ADA" w:rsidP="001C5A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tcBorders>
              <w:top w:val="single" w:sz="12" w:space="0" w:color="auto"/>
            </w:tcBorders>
            <w:vAlign w:val="center"/>
          </w:tcPr>
          <w:p w:rsidR="0021744C" w:rsidRDefault="0021744C" w:rsidP="00F833AE">
            <w:pPr>
              <w:rPr>
                <w:rFonts w:hint="eastAsia"/>
              </w:rPr>
            </w:pP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1C5ADA" w:rsidP="00F833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2.0</w:t>
            </w: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vAlign w:val="center"/>
          </w:tcPr>
          <w:p w:rsidR="0021744C" w:rsidRDefault="0021744C" w:rsidP="00F833AE">
            <w:pPr>
              <w:rPr>
                <w:rFonts w:hint="eastAsia"/>
              </w:rPr>
            </w:pP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1C5ADA" w:rsidP="00F833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3.0</w:t>
            </w: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vAlign w:val="center"/>
          </w:tcPr>
          <w:p w:rsidR="0021744C" w:rsidRDefault="0021744C" w:rsidP="00F833AE">
            <w:pPr>
              <w:rPr>
                <w:rFonts w:hint="eastAsia"/>
              </w:rPr>
            </w:pP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vAlign w:val="center"/>
          </w:tcPr>
          <w:p w:rsidR="0021744C" w:rsidRDefault="0021744C" w:rsidP="00F833AE">
            <w:pPr>
              <w:rPr>
                <w:rFonts w:hint="eastAsia"/>
              </w:rPr>
            </w:pP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vAlign w:val="center"/>
          </w:tcPr>
          <w:p w:rsidR="0021744C" w:rsidRDefault="0021744C" w:rsidP="00F833AE">
            <w:pPr>
              <w:rPr>
                <w:rFonts w:hint="eastAsia"/>
              </w:rPr>
            </w:pP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vAlign w:val="center"/>
          </w:tcPr>
          <w:p w:rsidR="0021744C" w:rsidRDefault="0021744C" w:rsidP="00F833AE">
            <w:pPr>
              <w:rPr>
                <w:rFonts w:hint="eastAsia"/>
              </w:rPr>
            </w:pP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vAlign w:val="center"/>
          </w:tcPr>
          <w:p w:rsidR="0021744C" w:rsidRDefault="0021744C" w:rsidP="00F833AE">
            <w:pPr>
              <w:rPr>
                <w:rFonts w:hint="eastAsia"/>
              </w:rPr>
            </w:pP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vAlign w:val="center"/>
          </w:tcPr>
          <w:p w:rsidR="0021744C" w:rsidRDefault="0021744C" w:rsidP="00F833AE">
            <w:pPr>
              <w:rPr>
                <w:rFonts w:hint="eastAsia"/>
              </w:rPr>
            </w:pP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vAlign w:val="center"/>
          </w:tcPr>
          <w:p w:rsidR="0021744C" w:rsidRDefault="0021744C" w:rsidP="00F833AE">
            <w:pPr>
              <w:rPr>
                <w:rFonts w:hint="eastAsia"/>
              </w:rPr>
            </w:pP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vAlign w:val="center"/>
          </w:tcPr>
          <w:p w:rsidR="0021744C" w:rsidRDefault="0021744C" w:rsidP="00F833AE">
            <w:pPr>
              <w:rPr>
                <w:rFonts w:hint="eastAsia"/>
              </w:rPr>
            </w:pP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vAlign w:val="center"/>
          </w:tcPr>
          <w:p w:rsidR="0021744C" w:rsidRDefault="0021744C" w:rsidP="00F833AE">
            <w:pPr>
              <w:rPr>
                <w:rFonts w:hint="eastAsia"/>
              </w:rPr>
            </w:pP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vAlign w:val="center"/>
          </w:tcPr>
          <w:p w:rsidR="0021744C" w:rsidRDefault="0021744C" w:rsidP="00F833AE">
            <w:pPr>
              <w:rPr>
                <w:rFonts w:hint="eastAsia"/>
              </w:rPr>
            </w:pP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vAlign w:val="center"/>
          </w:tcPr>
          <w:p w:rsidR="0021744C" w:rsidRDefault="0021744C" w:rsidP="00F833AE">
            <w:pPr>
              <w:rPr>
                <w:rFonts w:hint="eastAsia"/>
              </w:rPr>
            </w:pP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vAlign w:val="center"/>
          </w:tcPr>
          <w:p w:rsidR="0021744C" w:rsidRDefault="0021744C" w:rsidP="00F833AE">
            <w:pPr>
              <w:rPr>
                <w:rFonts w:hint="eastAsia"/>
              </w:rPr>
            </w:pP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vAlign w:val="center"/>
          </w:tcPr>
          <w:p w:rsidR="0021744C" w:rsidRDefault="0021744C" w:rsidP="00F833AE">
            <w:pPr>
              <w:rPr>
                <w:rFonts w:hint="eastAsia"/>
              </w:rPr>
            </w:pP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vAlign w:val="center"/>
          </w:tcPr>
          <w:p w:rsidR="0021744C" w:rsidRDefault="0021744C" w:rsidP="00F833AE">
            <w:pPr>
              <w:rPr>
                <w:rFonts w:hint="eastAsia"/>
              </w:rPr>
            </w:pPr>
          </w:p>
        </w:tc>
      </w:tr>
      <w:tr w:rsidR="0021744C">
        <w:trPr>
          <w:trHeight w:hRule="exact" w:val="519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vAlign w:val="center"/>
          </w:tcPr>
          <w:p w:rsidR="0021744C" w:rsidRDefault="0021744C" w:rsidP="00F833AE">
            <w:pPr>
              <w:rPr>
                <w:rFonts w:hint="eastAsia"/>
              </w:rPr>
            </w:pPr>
          </w:p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C5ADA" w:rsidP="00765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１．０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C5ADA" w:rsidP="00765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C5ADA" w:rsidP="00765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３．０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  <w:rPr>
                <w:rFonts w:hint="eastAsia"/>
              </w:rPr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  <w:rPr>
                <w:rFonts w:hint="eastAsia"/>
              </w:rPr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  <w:rPr>
                <w:rFonts w:hint="eastAsia"/>
              </w:rPr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  <w:rPr>
                <w:rFonts w:hint="eastAsia"/>
              </w:rPr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  <w:rPr>
                <w:rFonts w:hint="eastAsia"/>
              </w:rPr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  <w:rPr>
                <w:rFonts w:hint="eastAsia"/>
              </w:rPr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  <w:rPr>
                <w:rFonts w:hint="eastAsia"/>
              </w:rPr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  <w:rPr>
                <w:rFonts w:hint="eastAsia"/>
              </w:rPr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  <w:rPr>
                <w:rFonts w:hint="eastAsia"/>
              </w:rPr>
            </w:pP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  <w:rPr>
                <w:rFonts w:hint="eastAsia"/>
              </w:rPr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C5ADA" w:rsidP="00765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企業会計システム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  <w:rPr>
                <w:rFonts w:hint="eastAsia"/>
              </w:rPr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  <w:rPr>
                <w:rFonts w:hint="eastAsia"/>
              </w:rPr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  <w:rPr>
                <w:rFonts w:hint="eastAsia"/>
              </w:rPr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  <w:rPr>
                <w:rFonts w:hint="eastAsia"/>
              </w:rPr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  <w:rPr>
                <w:rFonts w:hint="eastAsia"/>
              </w:rPr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  <w:rPr>
                <w:rFonts w:hint="eastAsia"/>
              </w:rPr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  <w:rPr>
                <w:rFonts w:hint="eastAsia"/>
              </w:rPr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  <w:rPr>
                <w:rFonts w:hint="eastAsia"/>
              </w:rPr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  <w:rPr>
                <w:rFonts w:hint="eastAsia"/>
              </w:rPr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  <w:rPr>
                <w:rFonts w:hint="eastAsia"/>
              </w:rPr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  <w:rPr>
                <w:rFonts w:hint="eastAsia"/>
              </w:rPr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  <w:rPr>
                <w:rFonts w:hint="eastAsia"/>
              </w:rPr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  <w:rPr>
                <w:rFonts w:hint="eastAsia"/>
              </w:rPr>
            </w:pPr>
          </w:p>
        </w:tc>
      </w:tr>
    </w:tbl>
    <w:p w:rsidR="00936761" w:rsidRPr="00D14D79" w:rsidRDefault="00936761" w:rsidP="00D14D79">
      <w:pPr>
        <w:rPr>
          <w:rFonts w:hint="eastAsia"/>
        </w:rPr>
      </w:pPr>
    </w:p>
    <w:sectPr w:rsidR="00936761" w:rsidRPr="00D14D79" w:rsidSect="00F833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E02" w:rsidRDefault="00D75E02" w:rsidP="00273989">
      <w:pPr>
        <w:pStyle w:val="a3"/>
      </w:pPr>
      <w:r>
        <w:separator/>
      </w:r>
    </w:p>
  </w:endnote>
  <w:endnote w:type="continuationSeparator" w:id="0">
    <w:p w:rsidR="00D75E02" w:rsidRDefault="00D75E02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E02" w:rsidRDefault="00D75E0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D75E02" w:rsidP="001C379B">
    <w:pPr>
      <w:pStyle w:val="a4"/>
      <w:jc w:val="right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2540" b="2540"/>
              <wp:wrapNone/>
              <wp:docPr id="1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13B78" w:rsidRDefault="00713B78">
                          <w:fldSimple w:instr=" FILENAME  ">
                            <w:r w:rsidR="00D75E02">
                              <w:rPr>
                                <w:rFonts w:hint="eastAsia"/>
                                <w:noProof/>
                              </w:rPr>
                              <w:t>文書</w:t>
                            </w:r>
                            <w:r w:rsidR="00D75E02">
                              <w:rPr>
                                <w:rFonts w:hint="eastAsia"/>
                                <w:noProof/>
                              </w:rPr>
                              <w:t xml:space="preserve"> 2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WH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" filled="f" fillcolor="#c9f" stroked="f">
              <v:textbox inset="0,0,0,0">
                <w:txbxContent>
                  <w:p w:rsidR="00713B78" w:rsidRDefault="00713B78">
                    <w:fldSimple w:instr=" FILENAME  ">
                      <w:r w:rsidR="00D75E02">
                        <w:rPr>
                          <w:rFonts w:hint="eastAsia"/>
                          <w:noProof/>
                        </w:rPr>
                        <w:t>文書</w:t>
                      </w:r>
                      <w:r w:rsidR="00D75E02">
                        <w:rPr>
                          <w:rFonts w:hint="eastAsia"/>
                          <w:noProof/>
                        </w:rPr>
                        <w:t xml:space="preserve"> 2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1C379B">
      <w:rPr>
        <w:rFonts w:hint="eastAsia"/>
      </w:rPr>
      <w:t>大阪システム開発部　開発第１課　第１係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E02" w:rsidRDefault="00D75E0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E02" w:rsidRDefault="00D75E02" w:rsidP="00273989">
      <w:pPr>
        <w:pStyle w:val="a3"/>
      </w:pPr>
      <w:r>
        <w:separator/>
      </w:r>
    </w:p>
  </w:footnote>
  <w:footnote w:type="continuationSeparator" w:id="0">
    <w:p w:rsidR="00D75E02" w:rsidRDefault="00D75E02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E02" w:rsidRDefault="00D75E0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D75E02">
    <w:pPr>
      <w:pStyle w:val="a3"/>
      <w:rPr>
        <w:rFonts w:hint="eastAsia"/>
      </w:rPr>
    </w:pPr>
    <w:bookmarkStart w:id="0" w:name="_GoBack"/>
    <w:bookmarkEnd w:id="0"/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D75E02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○○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○○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D75E02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D75E02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D75E02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D75E02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D75E02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D75E02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D75E02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D75E02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D75E02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(Diamond Mandara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left"/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企業会計システム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1C379B" w:rsidP="00730FB8">
                                  <w:pPr>
                                    <w:jc w:val="left"/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プロジェクト管理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59" o:spid="_x0000_s1028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6" o:spid="_x0000_s1029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  <v:textbox inset="5.85pt,.7pt,5.85pt,.7pt">
                        <w:txbxContent>
                          <w:p w:rsidR="00273989" w:rsidRDefault="00D75E02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○○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○○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2q4b8A&#10;AADaAAAADwAAAGRycy9kb3ducmV2LnhtbESPQYvCMBSE74L/IbwFb5q24irdpiKC4HXdIh4fzdu2&#10;bPNSmtjWf78RBI/DzHzDZPvJtGKg3jWWFcSrCARxaXXDlYLi57TcgXAeWWNrmRQ8yME+n88yTLUd&#10;+ZuGi69EgLBLUUHtfZdK6cqaDLqV7YiD92t7gz7IvpK6xzHATSuTKPqUBhsOCzV2dKyp/LvcjYLm&#10;MSTuatFuR3eLzQaLdRIXSi0+psMXCE+Tf4df7bNWsIXnlXADZ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LarhvwAAANoAAAAPAAAAAAAAAAAAAAAAAJgCAABkcnMvZG93bnJl&#10;di54bWxQSwUGAAAAAAQABAD1AAAAhAM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Text Box 34" o:spid="_x0000_s1033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D75E02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D75E02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D75E02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D75E02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D75E02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D75E02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jXsEA&#10;AADbAAAADwAAAGRycy9kb3ducmV2LnhtbESPQWvCQBCF7wX/wzJCb3WTSKtEV5FCwas2iMchOybB&#10;7GzIrkn8952D0NsM781732z3k2vVQH1oPBtIFwko4tLbhisDxe/PxxpUiMgWW89k4EkB9rvZ2xZz&#10;60c+0XCOlZIQDjkaqGPscq1DWZPDsPAdsWg33zuMsvaVtj2OEu5anSXJl3bYsDTU2NF3TeX9/HAG&#10;mueQhYtHvxrDNXWfWCyztDDmfT4dNqAiTfHf/Lo+WsEXevlFBt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C417BAAAA2wAAAA8AAAAAAAAAAAAAAAAAmAIAAGRycy9kb3du&#10;cmV2LnhtbFBLBQYAAAAABAAEAPUAAACG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oup 38" o:spid="_x0000_s1036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 id="Text Box 39" o:spid="_x0000_s103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/NrcMA&#10;AADbAAAADwAAAGRycy9kb3ducmV2LnhtbERPTWvCQBC9C/6HZQpepG5qQ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/NrcMAAADbAAAADwAAAAAAAAAAAAAAAACYAgAAZHJzL2Rv&#10;d25yZXYueG1sUEsFBgAAAAAEAAQA9QAAAIgD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D75E02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lXb0A&#10;AADbAAAADwAAAGRycy9kb3ducmV2LnhtbERPTYvCMBC9C/6HMII3TVt3VapRRBC8rlvE49CMbbGZ&#10;lCa29d8bYWFv83ifs90PphYdta6yrCCeRyCIc6srLhRkv6fZGoTzyBpry6TgRQ72u/Foi6m2Pf9Q&#10;d/GFCCHsUlRQet+kUrq8JINubhviwN1ta9AH2BZSt9iHcFPLJIqW0mDFoaHEho4l5Y/L0yioXl3i&#10;rhbtqne32HxjtkjiTKnpZDhsQHga/L/4z33WYf4XfH4JB8jd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znlXb0AAADbAAAADwAAAAAAAAAAAAAAAACYAgAAZHJzL2Rvd25yZXYu&#10;eG1sUEsFBgAAAAAEAAQA9QAAAIID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Text Box 42" o:spid="_x0000_s1040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uNcEA&#10;AADbAAAADwAAAGRycy9kb3ducmV2LnhtbERPS4vCMBC+C/sfwgh7EU3dQ3GrUWTBRU/igwVvQzO2&#10;xWZSklS7/nojCN7m43vObNGZWlzJ+cqygvEoAUGcW11xoeB4WA0nIHxA1lhbJgX/5GEx/+jNMNP2&#10;xju67kMhYgj7DBWUITSZlD4vyaAf2YY4cmfrDIYIXSG1w1sMN7X8SpJUGqw4NpTY0E9J+WXfGgWX&#10;TZub9u/k1tv28Lu5p1oOkm+lPvvdcgoiUBfe4pd7reP8FJ6/x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4bjXBAAAA2wAAAA8AAAAAAAAAAAAAAAAAmAIAAGRycy9kb3du&#10;cmV2LnhtbFBLBQYAAAAABAAEAPUAAACGAw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D75E02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D75E02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7Kr4A&#10;AADbAAAADwAAAGRycy9kb3ducmV2LnhtbERPS2uDQBC+B/Iflin0FlctrcG6SggUem0qIcfBnarU&#10;nRV34+PfdwuF3ubje05RrWYQM02ut6wgiWIQxI3VPbcK6s+3wxGE88gaB8ukYCMHVbnfFZhru/AH&#10;zRffihDCLkcFnfdjLqVrOjLoIjsSB+7LTgZ9gFMr9YRLCDeDTOP4RRrsOTR0ONK5o+b7cjcK+m1O&#10;3dWizRZ3S8wz1k9pUiv1+LCeXkF4Wv2/+M/9rsP8DH5/CQfI8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reyq+AAAA2wAAAA8AAAAAAAAAAAAAAAAAmAIAAGRycy9kb3ducmV2&#10;LnhtbFBLBQYAAAAABAAEAPUAAACDAw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8" o:spid="_x0000_s1043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6" o:spid="_x0000_s1044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Cab8A&#10;AADbAAAADwAAAGRycy9kb3ducmV2LnhtbERPz2vCMBS+D/wfwhO8zXSCXalGGTKlx02l50fzlpY1&#10;LyXJ2vrfL4fBjh/f7/1xtr0YyYfOsYKXdQaCuHG6Y6Pgfjs/FyBCRNbYOyYFDwpwPCye9lhqN/En&#10;jddoRArhUKKCNsahlDI0LVkMazcQJ+7LeYsxQW+k9jilcNvLTZbl0mLHqaHFgU4tNd/XH6uATnn1&#10;Xm+b4my619x8jLUnf1FqtZzfdiAizfFf/OeutIJNWp++pB8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IUJpvwAAANsAAAAPAAAAAAAAAAAAAAAAAJgCAABkcnMvZG93bnJl&#10;di54bWxQSwUGAAAAAAQABAD1AAAAhAM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5sMMA&#10;AADbAAAADwAAAGRycy9kb3ducmV2LnhtbESPQYvCMBSE7wv+h/AEb2uqB1mqsUhFEATB7iJ4ezTP&#10;tti81Cat7b83Cwt7HGbmG2aTDKYWPbWusqxgMY9AEOdWV1wo+Pk+fH6BcB5ZY22ZFIzkINlOPjYY&#10;a/viC/WZL0SAsItRQel9E0vp8pIMurltiIN3t61BH2RbSN3iK8BNLZdRtJIGKw4LJTaUlpQ/ss4o&#10;6Mb7PpXUnM7ReO1vWWeH5/6o1Gw67NYgPA3+P/zXPmoFywX8fgk/QG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e5s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10" o:spid="_x0000_s1047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cHsEA&#10;AADbAAAADwAAAGRycy9kb3ducmV2LnhtbESPQWsCMRSE74X+h/AK3mpWx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z3B7BAAAA2wAAAA8AAAAAAAAAAAAAAAAAmAIAAGRycy9kb3du&#10;cmV2LnhtbFBLBQYAAAAABAAEAPUAAACGAw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aKMMA&#10;AADbAAAADwAAAGRycy9kb3ducmV2LnhtbESPQYvCMBSE78L+h/AW9mZTZRG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AaK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13" o:spid="_x0000_s1050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/hsAA&#10;AADbAAAADwAAAGRycy9kb3ducmV2LnhtbESPT4vCMBTE78J+h/AW9qbpClulGkVkFY/+w/OjeabF&#10;5qUksXa//UYQPA4z8xtmvuxtIzryoXas4HuUgSAuna7ZKDifNsMpiBCRNTaOScEfBVguPgZzLLR7&#10;8IG6YzQiQTgUqKCKsS2kDGVFFsPItcTJuzpvMSbpjdQeHwluGznOslxarDktVNjSuqLydrxbBbTO&#10;d7+Xn3K6MfUkN/vu4slvlfr67FczEJH6+A6/2jutYJzD80v6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R/hsAAAADbAAAADwAAAAAAAAAAAAAAAACYAgAAZHJzL2Rvd25y&#10;ZXYueG1sUEsFBgAAAAAEAAQA9QAAAIUD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KEX8MA&#10;AADbAAAADwAAAGRycy9kb3ducmV2LnhtbESPQYvCMBSE78L+h/AW9mZTPaxSjSLKgrCwYBXB26N5&#10;tsXmpduktf33RhA8DjPzDbNc96YSHTWutKxgEsUgiDOrS84VnI4/4zkI55E1VpZJwUAO1quP0RIT&#10;be98oC71uQgQdgkqKLyvEyldVpBBF9maOHhX2xj0QTa51A3eA9xUchrH39JgyWGhwJq2BWW3tDUK&#10;2uG620qqf//i4dxd0tb2/7u9Ul+f/WYBwlPv3+FXe68VTGf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KEX8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/Tc8EA&#10;AADbAAAADwAAAGRycy9kb3ducmV2LnhtbERPy4rCMBTdD/gP4QqzG1MFy1CNUoUZxY1PxOW1ubbF&#10;5qY0Ga1+vVkMuDyc93jamkrcqHGlZQX9XgSCOLO65FzBYf/z9Q3CeWSNlWVS8CAH00nnY4yJtnfe&#10;0m3ncxFC2CWooPC+TqR0WUEGXc/WxIG72MagD7DJpW7wHsJNJQdRFEuDJYeGAmuaF5Rdd39GwbN0&#10;6WKznvnzbHj6jTar2B3TWKnPbpuOQHhq/Vv8715qBYMwNnwJP0B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v03PBAAAA2wAAAA8AAAAAAAAAAAAAAAAAmAIAAGRycy9kb3du&#10;cmV2LnhtbFBLBQYAAAAABAAEAPUAAACGAw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(Diamond Mandara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53" o:spid="_x0000_s1054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Text Box 27" o:spid="_x0000_s1055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OBsIA&#10;AADbAAAADwAAAGRycy9kb3ducmV2LnhtbESPQYvCMBSE78L+h/AW9iJr6gqyraYigqAHD+ru/dk8&#10;29rmpTZR6783guBxmJlvmOmsM7W4UutKywqGgwgEcWZ1ybmCv/3y+xeE88gaa8uk4E4OZulHb4qJ&#10;tjfe0nXncxEg7BJUUHjfJFK6rCCDbmAb4uAdbWvQB9nmUrd4C3BTy58oGkuDJYeFAhtaFJRVu4tR&#10;0Lf/5ypeH1aNO0mj5xw7s4mV+vrs5hMQnjr/Dr/aK61gNIT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9M4GwgAAANsAAAAPAAAAAAAAAAAAAAAAAJgCAABkcnMvZG93&#10;bnJldi54bWxQSwUGAAAAAAQABAD1AAAAhwM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jAcQA&#10;AADbAAAADwAAAGRycy9kb3ducmV2LnhtbESPQWvCQBSE7wX/w/KEXkrdmEIpqauIIHixtLEHj4/s&#10;M4lm34bdp4n/vlso9DjMzDfMYjW6Tt0oxNazgfksA0VcedtybeD7sH1+AxUF2WLnmQzcKcJqOXlY&#10;YGH9wF90K6VWCcKxQAONSF9oHauGHMaZ74mTd/LBoSQZam0DDgnuOp1n2at22HJaaLCnTUPVpbw6&#10;A0N+/ZiXYXe8H/On7WV/ls9wEmMep+P6HZTQKP/hv/bOGnjJ4fdL+gF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dYwHEAAAA2wAAAA8AAAAAAAAAAAAAAAAAmAIAAGRycy9k&#10;b3ducmV2LnhtbFBLBQYAAAAABAAEAPUAAACJAwAAAAA=&#10;">
                      <v:textbox inset="2mm,2.05mm,0,.7pt">
                        <w:txbxContent>
                          <w:p w:rsidR="00273989" w:rsidRPr="007E30D0" w:rsidRDefault="00273989" w:rsidP="00730FB8">
                            <w:pPr>
                              <w:jc w:val="left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企業会計システム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Text Box 29" o:spid="_x0000_s1058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NtnsQA&#10;AADbAAAADwAAAGRycy9kb3ducmV2LnhtbESPQWvCQBSE7wX/w/KEXorZtJZiYlYJhUJ68FCr92f2&#10;mcRk36bZrcZ/7xYKHoeZ+YbJ1qPpxJkG11hW8BzFIIhLqxuuFOy+P2YLEM4ja+wsk4IrOVivJg8Z&#10;ptpe+IvOW1+JAGGXooLa+z6V0pU1GXSR7YmDd7SDQR/kUEk94CXATSdf4vhNGmw4LNTY03tNZbv9&#10;NQqe7P6nTT4PRe9O0uicE2c2iVKP0zFfgvA0+nv4v11oBfNX+Ps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DbZ7EAAAA2wAAAA8AAAAAAAAAAAAAAAAAmAIAAGRycy9k&#10;b3ducmV2LnhtbFBLBQYAAAAABAAEAPUAAACJAw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7dcUA&#10;AADbAAAADwAAAGRycy9kb3ducmV2LnhtbESPQWvCQBSE7wX/w/IKvRTdmNJSoqtIQfBiadMePD6y&#10;zyQ1+zbsPk38926h0OMwM98wy/XoOnWhEFvPBuazDBRx5W3LtYHvr+30FVQUZIudZzJwpQjr1eRu&#10;iYX1A3/SpZRaJQjHAg00In2hdawachhnvidO3tEHh5JkqLUNOCS463SeZS/aYctpocGe3hqqTuXZ&#10;GRjy8/u8DLvD9ZA/bk/7H/kIRzHm4X7cLEAJjfIf/mvvrIGnZ/j9kn6A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Pt1xQAAANsAAAAPAAAAAAAAAAAAAAAAAJgCAABkcnMv&#10;ZG93bnJldi54bWxQSwUGAAAAAAQABAD1AAAAigMAAAAA&#10;">
                      <v:textbox inset="2mm,2.05mm,0,.7pt">
                        <w:txbxContent>
                          <w:p w:rsidR="00273989" w:rsidRPr="007E30D0" w:rsidRDefault="001C379B" w:rsidP="00730FB8">
                            <w:pPr>
                              <w:jc w:val="left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プロジェクト管理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/eqb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F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0v3qm9AAAA2wAAAA8AAAAAAAAAAAAAAAAAoQIA&#10;AGRycy9kb3ducmV2LnhtbFBLBQYAAAAABAAEAPkAAACLAwAAAAA=&#10;" strokecolor="#333" strokeweight="1.5pt"/>
                <v:line id="Line 51" o:spid="_x0000_s1061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</v:group>
              <v:rect id="Rectangle 61" o:spid="_x0000_s1062" style="position:absolute;left:743;top:2190;width:10711;height:5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WWsAA&#10;AADbAAAADwAAAGRycy9kb3ducmV2LnhtbERPTYvCMBC9L/gfwgheRFN1WbRrFBWVveqK4G1sxrZr&#10;MylJ1PrvzUHY4+N9T+eNqcSdnC8tKxj0ExDEmdUl5woOv5veGIQPyBory6TgSR7ms9bHFFNtH7yj&#10;+z7kIoawT1FBEUKdSumzggz6vq2JI3exzmCI0OVSO3zEcFPJYZJ8SYMlx4YCa1oVlF33N6PgUuey&#10;W47XuPxbnSe+cdvT8vOoVKfdLL5BBGrCv/jt/tEKRnFs/BJ/gJ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IWWsAAAADbAAAADwAAAAAAAAAAAAAAAACYAgAAZHJzL2Rvd25y&#10;ZXYueG1sUEsFBgAAAAAEAAQA9QAAAIUD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E02" w:rsidRDefault="00D75E0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116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02"/>
    <w:rsid w:val="00045232"/>
    <w:rsid w:val="00077F6C"/>
    <w:rsid w:val="00082FF2"/>
    <w:rsid w:val="000B5B01"/>
    <w:rsid w:val="001529A6"/>
    <w:rsid w:val="00153785"/>
    <w:rsid w:val="001C379B"/>
    <w:rsid w:val="001C5ADA"/>
    <w:rsid w:val="001E5F9C"/>
    <w:rsid w:val="001F5C35"/>
    <w:rsid w:val="0021744C"/>
    <w:rsid w:val="00273989"/>
    <w:rsid w:val="002D4A47"/>
    <w:rsid w:val="00360FA8"/>
    <w:rsid w:val="003E0AAE"/>
    <w:rsid w:val="00460D7E"/>
    <w:rsid w:val="005553E4"/>
    <w:rsid w:val="0056717A"/>
    <w:rsid w:val="00583C4A"/>
    <w:rsid w:val="00590959"/>
    <w:rsid w:val="006536E8"/>
    <w:rsid w:val="00656F7A"/>
    <w:rsid w:val="00713B78"/>
    <w:rsid w:val="00730FB8"/>
    <w:rsid w:val="00732F70"/>
    <w:rsid w:val="00765524"/>
    <w:rsid w:val="007B68A8"/>
    <w:rsid w:val="007E30D0"/>
    <w:rsid w:val="007F0A12"/>
    <w:rsid w:val="00833821"/>
    <w:rsid w:val="008374BA"/>
    <w:rsid w:val="00853C78"/>
    <w:rsid w:val="008B761A"/>
    <w:rsid w:val="00936761"/>
    <w:rsid w:val="00AD7689"/>
    <w:rsid w:val="00AF0D01"/>
    <w:rsid w:val="00B62B76"/>
    <w:rsid w:val="00C413F6"/>
    <w:rsid w:val="00D14D79"/>
    <w:rsid w:val="00D75E02"/>
    <w:rsid w:val="00DF471D"/>
    <w:rsid w:val="00E20A54"/>
    <w:rsid w:val="00E24E7F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6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56C3F726-AD87-4416-8103-1A53B121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92.168.44.16\oh&#25945;&#21209;$\TS_&#30000;&#20013;\&#24029;&#23798;&#35373;&#35336;&#12489;&#12461;&#12517;&#12513;&#12531;&#12488;&#12475;&#12483;&#12488;\05_DMM\DMM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DMM.dot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ＯＨ田中信也</dc:creator>
  <cp:keywords/>
  <dc:description/>
  <cp:lastModifiedBy>ＯＨ田中信也</cp:lastModifiedBy>
  <cp:revision>1</cp:revision>
  <cp:lastPrinted>2006-06-21T10:05:00Z</cp:lastPrinted>
  <dcterms:created xsi:type="dcterms:W3CDTF">2018-05-15T06:22:00Z</dcterms:created>
  <dcterms:modified xsi:type="dcterms:W3CDTF">2018-05-15T06:23:00Z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